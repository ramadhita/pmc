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rFonts w:hint="default"/>
          <w:lang/>
        </w:rPr>
      </w:pPr>
      <w:r>
        <w:drawing>
          <wp:anchor distT="0" distB="0" distL="114300" distR="114300" simplePos="0" relativeHeight="251658240" behindDoc="1" locked="0" layoutInCell="1" allowOverlap="1">
            <wp:simplePos x="0" y="0"/>
            <wp:positionH relativeFrom="column">
              <wp:posOffset>3994150</wp:posOffset>
            </wp:positionH>
            <wp:positionV relativeFrom="paragraph">
              <wp:posOffset>57150</wp:posOffset>
            </wp:positionV>
            <wp:extent cx="956945" cy="1193165"/>
            <wp:effectExtent l="0" t="0" r="33655" b="45085"/>
            <wp:wrapThrough wrapText="bothSides">
              <wp:wrapPolygon>
                <wp:start x="0" y="0"/>
                <wp:lineTo x="0" y="21382"/>
                <wp:lineTo x="21070" y="21382"/>
                <wp:lineTo x="21070" y="0"/>
                <wp:lineTo x="0" y="0"/>
              </wp:wrapPolygon>
            </wp:wrapThrough>
            <wp:docPr id="3" name="Picture 3" descr="ct"/>
            <wp:cNvGraphicFramePr/>
            <a:graphic xmlns:a="http://schemas.openxmlformats.org/drawingml/2006/main">
              <a:graphicData uri="http://schemas.openxmlformats.org/drawingml/2006/picture">
                <pic:pic xmlns:pic="http://schemas.openxmlformats.org/drawingml/2006/picture">
                  <pic:nvPicPr>
                    <pic:cNvPr id="3" name="Picture 3" descr="ct"/>
                    <pic:cNvPicPr/>
                  </pic:nvPicPr>
                  <pic:blipFill>
                    <a:blip r:embed="rId6"/>
                    <a:stretch>
                      <a:fillRect/>
                    </a:stretch>
                  </pic:blipFill>
                  <pic:spPr>
                    <a:xfrm>
                      <a:off x="0" y="0"/>
                      <a:ext cx="956945" cy="1193165"/>
                    </a:xfrm>
                    <a:prstGeom prst="rect">
                      <a:avLst/>
                    </a:prstGeom>
                  </pic:spPr>
                </pic:pic>
              </a:graphicData>
            </a:graphic>
          </wp:anchor>
        </w:drawing>
      </w:r>
      <w:r>
        <w:rPr>
          <w:rFonts w:hint="default"/>
          <w:lang/>
        </w:rPr>
        <w:t>KUIS 04 : PEMECAHAN MASALAH DENGAN C</w:t>
      </w:r>
    </w:p>
    <w:p>
      <w:pPr>
        <w:pStyle w:val="19"/>
      </w:pPr>
      <w:r>
        <w:t>Alexandra Handayani (18318026)</w:t>
      </w:r>
    </w:p>
    <w:p>
      <w:pPr>
        <w:pStyle w:val="22"/>
        <w:rPr>
          <w:rFonts w:hint="default"/>
          <w:lang/>
        </w:rPr>
      </w:pPr>
      <w:r>
        <w:t>EL2</w:t>
      </w:r>
      <w:r>
        <w:rPr>
          <w:rFonts w:hint="default"/>
          <w:lang/>
        </w:rPr>
        <w:t>008-Pemecahan Masalah dengan C</w:t>
      </w:r>
    </w:p>
    <w:p>
      <w:pPr>
        <w:rPr>
          <w:lang w:val="sv-SE"/>
        </w:rPr>
      </w:pPr>
    </w:p>
    <w:p>
      <w:pPr>
        <w:rPr>
          <w:lang w:val="sv-SE"/>
        </w:rPr>
      </w:pPr>
    </w:p>
    <w:p>
      <w:pPr>
        <w:rPr>
          <w:lang w:val="sv-SE"/>
        </w:rPr>
      </w:pPr>
    </w:p>
    <w:p>
      <w:pPr>
        <w:rPr>
          <w:lang w:val="sv-SE"/>
        </w:rPr>
        <w:sectPr>
          <w:headerReference r:id="rId3" w:type="default"/>
          <w:footerReference r:id="rId4" w:type="default"/>
          <w:pgSz w:w="11906" w:h="16838"/>
          <w:pgMar w:top="873" w:right="873" w:bottom="873" w:left="1401" w:header="709" w:footer="709" w:gutter="0"/>
          <w:cols w:space="708" w:num="1"/>
          <w:docGrid w:linePitch="360" w:charSpace="0"/>
        </w:sectPr>
      </w:pPr>
    </w:p>
    <w:p>
      <w:pPr>
        <w:pStyle w:val="25"/>
        <w:rPr>
          <w:rFonts w:hint="default"/>
          <w:lang/>
        </w:rPr>
      </w:pPr>
      <w:r>
        <w:rPr>
          <w:rFonts w:hint="default"/>
          <w:lang/>
        </w:rPr>
        <w:t>Soal</w:t>
      </w:r>
    </w:p>
    <w:p>
      <w:pPr>
        <w:pStyle w:val="27"/>
        <w:rPr>
          <w:rFonts w:hint="default"/>
          <w:i/>
          <w:iCs w:val="0"/>
          <w:lang/>
        </w:rPr>
      </w:pPr>
      <w:r>
        <w:rPr>
          <w:rFonts w:hint="default"/>
          <w:i/>
          <w:iCs w:val="0"/>
          <w:lang/>
        </w:rPr>
        <w:t xml:space="preserve">Diberikan suatu rangkaian RC. Kallkulasikan dan bentuklah suatu grafik yang menggambarkan tegangan dari kapasitor tiap waktunya. Nilai R adalah sebesar 10kohm, C yaitu 1 mikro Farrad, Vinpu adalah 5 Volt. </w:t>
      </w:r>
    </w:p>
    <w:p>
      <w:pPr>
        <w:pStyle w:val="27"/>
        <w:jc w:val="center"/>
        <w:rPr>
          <w:rFonts w:hint="default"/>
          <w:i/>
          <w:iCs w:val="0"/>
          <w:lang/>
        </w:rPr>
      </w:pPr>
      <w:r>
        <w:rPr>
          <w:rFonts w:ascii="SimSun" w:hAnsi="SimSun" w:eastAsia="SimSun" w:cs="SimSun"/>
          <w:sz w:val="24"/>
          <w:szCs w:val="24"/>
        </w:rPr>
        <w:drawing>
          <wp:inline distT="0" distB="0" distL="114300" distR="114300">
            <wp:extent cx="1809750" cy="1215390"/>
            <wp:effectExtent l="0" t="0" r="0" b="381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pic:cNvPicPr>
                  </pic:nvPicPr>
                  <pic:blipFill>
                    <a:blip r:embed="rId7"/>
                    <a:stretch>
                      <a:fillRect/>
                    </a:stretch>
                  </pic:blipFill>
                  <pic:spPr>
                    <a:xfrm>
                      <a:off x="0" y="0"/>
                      <a:ext cx="1809750" cy="1215390"/>
                    </a:xfrm>
                    <a:prstGeom prst="rect">
                      <a:avLst/>
                    </a:prstGeom>
                    <a:noFill/>
                    <a:ln w="9525">
                      <a:noFill/>
                    </a:ln>
                  </pic:spPr>
                </pic:pic>
              </a:graphicData>
            </a:graphic>
          </wp:inline>
        </w:drawing>
      </w:r>
    </w:p>
    <w:p>
      <w:pPr>
        <w:pStyle w:val="28"/>
        <w:numPr>
          <w:numId w:val="0"/>
        </w:numPr>
        <w:ind w:leftChars="0"/>
      </w:pPr>
      <w:bookmarkStart w:id="0" w:name="_Toc202170965"/>
    </w:p>
    <w:p>
      <w:pPr>
        <w:pStyle w:val="28"/>
      </w:pPr>
      <w:r>
        <w:rPr>
          <w:rFonts w:hint="default"/>
          <w:lang/>
        </w:rPr>
        <w:t xml:space="preserve">Flowchart </w:t>
      </w:r>
    </w:p>
    <w:p>
      <w:pPr>
        <w:pStyle w:val="17"/>
      </w:pPr>
      <w:r>
        <w:drawing>
          <wp:inline distT="0" distB="0" distL="114300" distR="114300">
            <wp:extent cx="2960370" cy="6511925"/>
            <wp:effectExtent l="0" t="0" r="11430" b="3175"/>
            <wp:docPr id="5" name="Picture 5" descr="Kuis4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Kuis4Diagram"/>
                    <pic:cNvPicPr>
                      <a:picLocks noChangeAspect="1"/>
                    </pic:cNvPicPr>
                  </pic:nvPicPr>
                  <pic:blipFill>
                    <a:blip r:embed="rId8"/>
                    <a:stretch>
                      <a:fillRect/>
                    </a:stretch>
                  </pic:blipFill>
                  <pic:spPr>
                    <a:xfrm>
                      <a:off x="0" y="0"/>
                      <a:ext cx="2960370" cy="6511925"/>
                    </a:xfrm>
                    <a:prstGeom prst="rect">
                      <a:avLst/>
                    </a:prstGeom>
                  </pic:spPr>
                </pic:pic>
              </a:graphicData>
            </a:graphic>
          </wp:inline>
        </w:drawing>
      </w:r>
    </w:p>
    <w:p>
      <w:pPr>
        <w:pStyle w:val="17"/>
        <w:jc w:val="center"/>
        <w:rPr>
          <w:rFonts w:hint="default"/>
          <w:b/>
          <w:bCs/>
          <w:lang/>
        </w:rPr>
      </w:pPr>
      <w:r>
        <w:rPr>
          <w:rFonts w:hint="default"/>
          <w:b/>
          <w:bCs/>
          <w:lang/>
        </w:rPr>
        <w:t xml:space="preserve">Gambar 1.1 Flowchart untuk Soal Kuis 4 </w:t>
      </w:r>
    </w:p>
    <w:p>
      <w:pPr>
        <w:pStyle w:val="17"/>
        <w:jc w:val="both"/>
        <w:rPr>
          <w:rFonts w:hint="default"/>
          <w:b w:val="0"/>
          <w:bCs w:val="0"/>
          <w:i w:val="0"/>
          <w:iCs w:val="0"/>
          <w:lang/>
        </w:rPr>
      </w:pPr>
      <w:r>
        <w:rPr>
          <w:rFonts w:hint="default"/>
          <w:b w:val="0"/>
          <w:bCs w:val="0"/>
          <w:lang/>
        </w:rPr>
        <w:t xml:space="preserve">Berdasar </w:t>
      </w:r>
      <w:r>
        <w:rPr>
          <w:rFonts w:hint="default"/>
          <w:b w:val="0"/>
          <w:bCs w:val="0"/>
          <w:i/>
          <w:iCs/>
          <w:lang/>
        </w:rPr>
        <w:t xml:space="preserve">flowchart </w:t>
      </w:r>
      <w:r>
        <w:rPr>
          <w:rFonts w:hint="default"/>
          <w:b w:val="0"/>
          <w:bCs w:val="0"/>
          <w:i w:val="0"/>
          <w:iCs w:val="0"/>
          <w:lang/>
        </w:rPr>
        <w:t xml:space="preserve">di atas, terlihat bahwa fungsi yang dibuat dalam program ini adalah fungsi rekursif. Fungsi rekursif ini mengeluarkan hasil yang bergantung pada waktu saat itu. Hasil yang dikalkulasikan oleh program kemudian akan dituliskan dalam satu </w:t>
      </w:r>
      <w:r>
        <w:rPr>
          <w:rFonts w:hint="default"/>
          <w:b w:val="0"/>
          <w:bCs w:val="0"/>
          <w:i/>
          <w:iCs/>
          <w:lang/>
        </w:rPr>
        <w:t xml:space="preserve">file </w:t>
      </w:r>
      <w:r>
        <w:rPr>
          <w:rFonts w:hint="default"/>
          <w:b w:val="0"/>
          <w:bCs w:val="0"/>
          <w:i w:val="0"/>
          <w:iCs w:val="0"/>
          <w:lang/>
        </w:rPr>
        <w:t xml:space="preserve">sendiri bernama “vt.csv”. </w:t>
      </w:r>
    </w:p>
    <w:p>
      <w:pPr>
        <w:pStyle w:val="28"/>
      </w:pPr>
      <w:r>
        <w:rPr>
          <w:rFonts w:hint="default"/>
          <w:lang/>
        </w:rPr>
        <w:t>Penurunan Rumus</w:t>
      </w:r>
    </w:p>
    <w:p>
      <w:pPr>
        <w:pStyle w:val="17"/>
        <w:rPr>
          <w:rFonts w:hint="default"/>
          <w:i w:val="0"/>
          <w:iCs w:val="0"/>
          <w:lang/>
        </w:rPr>
      </w:pPr>
      <w:r>
        <w:rPr>
          <w:rFonts w:hint="default"/>
          <w:lang/>
        </w:rPr>
        <w:t>Seperti yang telah dijelaskan sebelumnya, rumus yang diperoleh dari hasil fungsi rekursif. Rumus ini sendiri merupakan penurunan dari KCL (</w:t>
      </w:r>
      <w:r>
        <w:rPr>
          <w:rFonts w:hint="default"/>
          <w:i/>
          <w:iCs/>
          <w:lang/>
        </w:rPr>
        <w:t>Kirchoff’s Current Law</w:t>
      </w:r>
      <w:r>
        <w:rPr>
          <w:rFonts w:hint="default"/>
          <w:i w:val="0"/>
          <w:iCs w:val="0"/>
          <w:lang/>
        </w:rPr>
        <w:t xml:space="preserve">) , yaitu sebagai berikut. </w:t>
      </w:r>
    </w:p>
    <w:p>
      <w:pPr>
        <w:pStyle w:val="17"/>
        <w:jc w:val="center"/>
        <w:rPr>
          <w:rFonts w:hint="default"/>
          <w:i w:val="0"/>
          <w:iCs w:val="0"/>
          <w:lang/>
        </w:rPr>
      </w:pPr>
      <w:r>
        <w:rPr>
          <w:rFonts w:ascii="SimSun" w:hAnsi="SimSun" w:eastAsia="SimSun" w:cs="SimSun"/>
          <w:sz w:val="24"/>
          <w:szCs w:val="24"/>
        </w:rPr>
        <w:drawing>
          <wp:inline distT="0" distB="0" distL="114300" distR="114300">
            <wp:extent cx="1809750" cy="1215390"/>
            <wp:effectExtent l="0" t="0" r="0" b="381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7"/>
                    <a:stretch>
                      <a:fillRect/>
                    </a:stretch>
                  </pic:blipFill>
                  <pic:spPr>
                    <a:xfrm>
                      <a:off x="0" y="0"/>
                      <a:ext cx="1809750" cy="1215390"/>
                    </a:xfrm>
                    <a:prstGeom prst="rect">
                      <a:avLst/>
                    </a:prstGeom>
                    <a:noFill/>
                    <a:ln w="9525">
                      <a:noFill/>
                    </a:ln>
                  </pic:spPr>
                </pic:pic>
              </a:graphicData>
            </a:graphic>
          </wp:inline>
        </w:drawing>
      </w:r>
    </w:p>
    <w:p>
      <w:pPr>
        <w:pStyle w:val="17"/>
        <w:jc w:val="center"/>
        <w:rPr>
          <w:rFonts w:hint="default"/>
          <w:i w:val="0"/>
          <w:iCs w:val="0"/>
        </w:rPr>
      </w:pPr>
      <w:r>
        <w:rPr>
          <w:rFonts w:hint="default"/>
          <w:i w:val="0"/>
          <w:iCs w:val="0"/>
          <w:position w:val="-88"/>
        </w:rPr>
        <w:object>
          <v:shape id="_x0000_i1032" o:spt="75" type="#_x0000_t75" style="height:96pt;width:93pt;" o:ole="t" filled="f" o:preferrelative="t" stroked="f" coordsize="21600,21600">
            <v:path/>
            <v:fill on="f" focussize="0,0"/>
            <v:stroke on="f"/>
            <v:imagedata r:id="rId10" o:title=""/>
            <o:lock v:ext="edit" aspectratio="t"/>
            <w10:wrap type="none"/>
            <w10:anchorlock/>
          </v:shape>
          <o:OLEObject Type="Embed" ProgID="Equation.KSEE3" ShapeID="_x0000_i1032" DrawAspect="Content" ObjectID="_1468075725" r:id="rId9">
            <o:LockedField>false</o:LockedField>
          </o:OLEObject>
        </w:object>
      </w:r>
    </w:p>
    <w:p>
      <w:pPr>
        <w:pStyle w:val="17"/>
        <w:jc w:val="center"/>
        <w:rPr>
          <w:rFonts w:hint="default"/>
          <w:i w:val="0"/>
          <w:iCs w:val="0"/>
        </w:rPr>
      </w:pPr>
    </w:p>
    <w:p>
      <w:pPr>
        <w:pStyle w:val="17"/>
        <w:jc w:val="both"/>
        <w:rPr>
          <w:rFonts w:hint="default"/>
          <w:i w:val="0"/>
          <w:iCs w:val="0"/>
          <w:lang/>
        </w:rPr>
      </w:pPr>
      <w:r>
        <w:rPr>
          <w:rFonts w:hint="default"/>
          <w:i w:val="0"/>
          <w:iCs w:val="0"/>
          <w:lang/>
        </w:rPr>
        <w:t xml:space="preserve">di mana, dv/dt dapat didefinisikan : </w:t>
      </w:r>
    </w:p>
    <w:p>
      <w:pPr>
        <w:pStyle w:val="17"/>
        <w:jc w:val="center"/>
        <w:rPr>
          <w:rFonts w:hint="default"/>
          <w:i w:val="0"/>
          <w:iCs w:val="0"/>
          <w:lang/>
        </w:rPr>
      </w:pPr>
      <w:r>
        <w:rPr>
          <w:rFonts w:hint="default"/>
          <w:i w:val="0"/>
          <w:iCs w:val="0"/>
          <w:position w:val="-24"/>
          <w:lang/>
        </w:rPr>
        <w:object>
          <v:shape id="_x0000_i1034" o:spt="75" type="#_x0000_t75" style="height:31pt;width:69pt;" o:ole="t" filled="f" o:preferrelative="t" stroked="f" coordsize="21600,21600">
            <v:fill on="f" focussize="0,0"/>
            <v:stroke on="f"/>
            <v:imagedata r:id="rId12" o:title=""/>
            <o:lock v:ext="edit" aspectratio="t"/>
            <w10:wrap type="none"/>
            <w10:anchorlock/>
          </v:shape>
          <o:OLEObject Type="Embed" ProgID="Equation.KSEE3" ShapeID="_x0000_i1034" DrawAspect="Content" ObjectID="_1468075726" r:id="rId11">
            <o:LockedField>false</o:LockedField>
          </o:OLEObject>
        </w:object>
      </w:r>
    </w:p>
    <w:p>
      <w:pPr>
        <w:pStyle w:val="17"/>
        <w:jc w:val="both"/>
        <w:rPr>
          <w:rFonts w:hint="default"/>
          <w:i w:val="0"/>
          <w:iCs w:val="0"/>
          <w:lang/>
        </w:rPr>
      </w:pPr>
      <w:r>
        <w:rPr>
          <w:rFonts w:hint="default"/>
          <w:i w:val="0"/>
          <w:iCs w:val="0"/>
          <w:lang/>
        </w:rPr>
        <w:t xml:space="preserve">yang ketika dimasukkan ke persamaan sebelumnya di atas, akan mejadi : </w:t>
      </w:r>
    </w:p>
    <w:p>
      <w:pPr>
        <w:pStyle w:val="17"/>
        <w:jc w:val="center"/>
        <w:rPr>
          <w:rFonts w:hint="default"/>
          <w:i w:val="0"/>
          <w:iCs w:val="0"/>
          <w:lang/>
        </w:rPr>
      </w:pPr>
      <w:r>
        <w:rPr>
          <w:rFonts w:hint="default"/>
          <w:i w:val="0"/>
          <w:iCs w:val="0"/>
          <w:position w:val="-24"/>
          <w:lang/>
        </w:rPr>
        <w:object>
          <v:shape id="_x0000_i1035" o:spt="75" type="#_x0000_t75" style="height:31pt;width:145pt;" o:ole="t" filled="f" o:preferrelative="t" stroked="f" coordsize="21600,21600">
            <v:fill on="f" focussize="0,0"/>
            <v:stroke on="f"/>
            <v:imagedata r:id="rId14" o:title=""/>
            <o:lock v:ext="edit" aspectratio="t"/>
            <w10:wrap type="none"/>
            <w10:anchorlock/>
          </v:shape>
          <o:OLEObject Type="Embed" ProgID="Equation.KSEE3" ShapeID="_x0000_i1035" DrawAspect="Content" ObjectID="_1468075727" r:id="rId13">
            <o:LockedField>false</o:LockedField>
          </o:OLEObject>
        </w:object>
      </w:r>
    </w:p>
    <w:p>
      <w:pPr>
        <w:pStyle w:val="17"/>
        <w:jc w:val="both"/>
        <w:rPr>
          <w:rFonts w:hint="default"/>
          <w:i w:val="0"/>
          <w:iCs w:val="0"/>
          <w:lang/>
        </w:rPr>
      </w:pPr>
      <w:r>
        <w:rPr>
          <w:rFonts w:hint="default"/>
          <w:i w:val="0"/>
          <w:iCs w:val="0"/>
          <w:lang/>
        </w:rPr>
        <w:t xml:space="preserve">dan dengan mendefinisikan nilai-nilai yang sudah diketahui sebagai konstanta, maka persamaan dapat diganti : </w:t>
      </w:r>
    </w:p>
    <w:p>
      <w:pPr>
        <w:pStyle w:val="17"/>
        <w:jc w:val="center"/>
        <w:rPr>
          <w:rFonts w:hint="default"/>
          <w:i w:val="0"/>
          <w:iCs w:val="0"/>
          <w:lang/>
        </w:rPr>
      </w:pPr>
      <w:r>
        <w:rPr>
          <w:rFonts w:hint="default"/>
          <w:i w:val="0"/>
          <w:iCs w:val="0"/>
          <w:position w:val="-76"/>
          <w:lang/>
        </w:rPr>
        <w:object>
          <v:shape id="_x0000_i1039" o:spt="75" type="#_x0000_t75" style="height:82pt;width:171pt;" o:ole="t" filled="f" o:preferrelative="t" stroked="f" coordsize="21600,21600">
            <v:fill on="f" focussize="0,0"/>
            <v:stroke on="f"/>
            <v:imagedata r:id="rId16" o:title=""/>
            <o:lock v:ext="edit" aspectratio="t"/>
            <w10:wrap type="none"/>
            <w10:anchorlock/>
          </v:shape>
          <o:OLEObject Type="Embed" ProgID="Equation.KSEE3" ShapeID="_x0000_i1039" DrawAspect="Content" ObjectID="_1468075728" r:id="rId15">
            <o:LockedField>false</o:LockedField>
          </o:OLEObject>
        </w:object>
      </w:r>
    </w:p>
    <w:p>
      <w:pPr>
        <w:pStyle w:val="17"/>
        <w:jc w:val="center"/>
        <w:rPr>
          <w:rFonts w:hint="default"/>
          <w:i w:val="0"/>
          <w:iCs w:val="0"/>
          <w:lang/>
        </w:rPr>
      </w:pPr>
    </w:p>
    <w:p>
      <w:pPr>
        <w:pStyle w:val="17"/>
        <w:jc w:val="both"/>
        <w:rPr>
          <w:rFonts w:hint="default"/>
          <w:i w:val="0"/>
          <w:iCs w:val="0"/>
          <w:lang/>
        </w:rPr>
      </w:pPr>
      <w:r>
        <w:rPr>
          <w:rFonts w:hint="default"/>
          <w:i w:val="0"/>
          <w:iCs w:val="0"/>
          <w:lang/>
        </w:rPr>
        <w:t xml:space="preserve">Rumus inilah yang mendasari kode program </w:t>
      </w:r>
    </w:p>
    <w:p>
      <w:pPr>
        <w:pStyle w:val="17"/>
        <w:jc w:val="center"/>
        <w:rPr>
          <w:rFonts w:hint="default"/>
          <w:i/>
          <w:iCs/>
          <w:lang/>
        </w:rPr>
      </w:pPr>
      <w:r>
        <w:rPr>
          <w:rFonts w:hint="default"/>
          <w:i/>
          <w:iCs/>
          <w:lang/>
        </w:rPr>
        <w:t>hasil = (a*tegangan(t-delta) - (c*delta))/(a+b*delta)</w:t>
      </w:r>
    </w:p>
    <w:p>
      <w:pPr>
        <w:pStyle w:val="17"/>
        <w:jc w:val="both"/>
        <w:rPr>
          <w:rFonts w:hint="default"/>
          <w:i w:val="0"/>
          <w:iCs w:val="0"/>
          <w:lang/>
        </w:rPr>
      </w:pPr>
      <w:r>
        <w:rPr>
          <w:rFonts w:hint="default"/>
          <w:i w:val="0"/>
          <w:iCs w:val="0"/>
          <w:lang/>
        </w:rPr>
        <w:t xml:space="preserve">Karena penggunaan rumus V(t) menggunakan rumus V(t) sebelumnya (berjarak delta t), maka pemrograman yang digunakan menggunakan konsep rekursif. Rekursif akan dilakukan dengan batasan berada pada t=0, di mana ketika t=0, rangkaian bersifat </w:t>
      </w:r>
      <w:r>
        <w:rPr>
          <w:rFonts w:hint="default"/>
          <w:i/>
          <w:iCs/>
          <w:lang/>
        </w:rPr>
        <w:t>short circuit</w:t>
      </w:r>
      <w:r>
        <w:rPr>
          <w:rFonts w:hint="default"/>
          <w:i w:val="0"/>
          <w:iCs w:val="0"/>
          <w:lang/>
        </w:rPr>
        <w:t xml:space="preserve"> sehingga tegangan pada kapasitor akan bernilai 0 V. </w:t>
      </w:r>
    </w:p>
    <w:bookmarkEnd w:id="0"/>
    <w:p>
      <w:pPr>
        <w:pStyle w:val="28"/>
      </w:pPr>
      <w:r>
        <w:rPr>
          <w:rFonts w:hint="default"/>
          <w:lang/>
        </w:rPr>
        <w:t xml:space="preserve">Grafik Hasil </w:t>
      </w:r>
    </w:p>
    <w:p>
      <w:pPr>
        <w:pStyle w:val="17"/>
        <w:rPr>
          <w:rFonts w:hint="default"/>
          <w:lang/>
        </w:rPr>
      </w:pPr>
      <w:r>
        <w:rPr>
          <w:rFonts w:hint="default"/>
          <w:lang/>
        </w:rPr>
        <w:t xml:space="preserve">Berikut adalah grafik hasil yang diperoleh dari pemrograman yang dilakukan untuk mencetak file vt.csv. </w:t>
      </w:r>
    </w:p>
    <w:p>
      <w:pPr>
        <w:pStyle w:val="17"/>
      </w:pPr>
      <w:r>
        <w:drawing>
          <wp:inline distT="0" distB="0" distL="114300" distR="114300">
            <wp:extent cx="2858135" cy="2712720"/>
            <wp:effectExtent l="4445" t="4445" r="13970" b="698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17"/>
        <w:jc w:val="center"/>
        <w:rPr>
          <w:rFonts w:hint="default"/>
          <w:b/>
          <w:bCs/>
          <w:lang/>
        </w:rPr>
      </w:pPr>
      <w:r>
        <w:rPr>
          <w:rFonts w:hint="default"/>
          <w:b/>
          <w:bCs/>
          <w:lang/>
        </w:rPr>
        <w:t>Gambar 3.1 Grafik V(t) pada rangkaian RC</w:t>
      </w:r>
    </w:p>
    <w:p>
      <w:pPr>
        <w:pStyle w:val="17"/>
        <w:jc w:val="both"/>
        <w:rPr>
          <w:rFonts w:hint="default"/>
          <w:b w:val="0"/>
          <w:bCs w:val="0"/>
          <w:i w:val="0"/>
          <w:iCs w:val="0"/>
          <w:lang/>
        </w:rPr>
      </w:pPr>
      <w:r>
        <w:rPr>
          <w:rFonts w:hint="default"/>
          <w:b w:val="0"/>
          <w:bCs w:val="0"/>
          <w:lang/>
        </w:rPr>
        <w:t xml:space="preserve">Terlihat bahwa hasil yang diperoleh sesuai dengan gejala transien pada rangkain RC, di mana mula-mula tegangan kapasitor akan bernilai 0, barulah saat sudah mencapai </w:t>
      </w:r>
      <w:r>
        <w:rPr>
          <w:rFonts w:hint="default"/>
          <w:b w:val="0"/>
          <w:bCs w:val="0"/>
          <w:i/>
          <w:iCs/>
          <w:lang/>
        </w:rPr>
        <w:t>steady state</w:t>
      </w:r>
      <w:r>
        <w:rPr>
          <w:rFonts w:hint="default"/>
          <w:b w:val="0"/>
          <w:bCs w:val="0"/>
          <w:i w:val="0"/>
          <w:iCs w:val="0"/>
          <w:lang/>
        </w:rPr>
        <w:t xml:space="preserve">, nilai tegangan kapasitor akan mendekti 5 hingga akhi. </w:t>
      </w:r>
      <w:bookmarkStart w:id="1" w:name="_GoBack"/>
      <w:bookmarkEnd w:id="1"/>
    </w:p>
    <w:p>
      <w:pPr>
        <w:pStyle w:val="17"/>
      </w:pPr>
    </w:p>
    <w:p>
      <w:pPr>
        <w:pStyle w:val="17"/>
        <w:rPr>
          <w:rFonts w:hint="default"/>
          <w:lang/>
        </w:rPr>
      </w:pPr>
    </w:p>
    <w:p>
      <w:pPr>
        <w:pStyle w:val="31"/>
        <w:numPr>
          <w:ilvl w:val="0"/>
          <w:numId w:val="0"/>
        </w:numPr>
        <w:tabs>
          <w:tab w:val="clear" w:pos="567"/>
        </w:tabs>
        <w:ind w:leftChars="0"/>
      </w:pPr>
    </w:p>
    <w:sectPr>
      <w:type w:val="continuous"/>
      <w:pgSz w:w="11906" w:h="16838"/>
      <w:pgMar w:top="964" w:right="964" w:bottom="964" w:left="1531" w:header="709" w:footer="709" w:gutter="0"/>
      <w:cols w:space="397"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Tahoma">
    <w:panose1 w:val="020B0604030504040204"/>
    <w:charset w:val="00"/>
    <w:family w:val="swiss"/>
    <w:pitch w:val="default"/>
    <w:sig w:usb0="E1002EFF" w:usb1="C000605B" w:usb2="00000029" w:usb3="00000000" w:csb0="200101FF" w:csb1="20280000"/>
  </w:font>
  <w:font w:name="Garamond">
    <w:panose1 w:val="02020404030301010803"/>
    <w:charset w:val="00"/>
    <w:family w:val="roman"/>
    <w:pitch w:val="default"/>
    <w:sig w:usb0="00000287" w:usb1="00000000" w:usb2="00000000" w:usb3="00000000" w:csb0="0000009F" w:csb1="DFD70000"/>
  </w:font>
  <w:font w:name="Book Antiqua">
    <w:panose1 w:val="02040602050305030304"/>
    <w:charset w:val="00"/>
    <w:family w:val="roman"/>
    <w:pitch w:val="default"/>
    <w:sig w:usb0="00000287" w:usb1="00000000" w:usb2="00000000" w:usb3="00000000" w:csb0="2000009F" w:csb1="DFD70000"/>
  </w:font>
  <w:font w:name="Century Gothic">
    <w:panose1 w:val="020B0502020202020204"/>
    <w:charset w:val="00"/>
    <w:family w:val="swiss"/>
    <w:pitch w:val="default"/>
    <w:sig w:usb0="00000287" w:usb1="00000000" w:usb2="00000000" w:usb3="00000000" w:csb0="2000009F" w:csb1="DFD70000"/>
  </w:font>
  <w:font w:name="Arial Narrow">
    <w:panose1 w:val="020B0606020202030204"/>
    <w:charset w:val="00"/>
    <w:family w:val="swiss"/>
    <w:pitch w:val="default"/>
    <w:sig w:usb0="00000287" w:usb1="00000800" w:usb2="00000000" w:usb3="00000000" w:csb0="2000009F" w:csb1="DFD70000"/>
  </w:font>
  <w:font w:name="Agency FB">
    <w:panose1 w:val="020B0503020202020204"/>
    <w:charset w:val="00"/>
    <w:family w:val="swiss"/>
    <w:pitch w:val="default"/>
    <w:sig w:usb0="00000003" w:usb1="00000000" w:usb2="00000000" w:usb3="00000000" w:csb0="20000001" w:csb1="00000000"/>
  </w:font>
  <w:font w:name="Cambria">
    <w:panose1 w:val="02040503050406030204"/>
    <w:charset w:val="00"/>
    <w:family w:val="roman"/>
    <w:pitch w:val="default"/>
    <w:sig w:usb0="E00006FF" w:usb1="420024FF" w:usb2="02000000" w:usb3="00000000" w:csb0="2000019F" w:csb1="00000000"/>
  </w:font>
  <w:font w:name="Berlin Sans FB Demi">
    <w:panose1 w:val="020E0802020502020306"/>
    <w:charset w:val="00"/>
    <w:family w:val="swiss"/>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98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64"/>
      <w:gridCol w:w="3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464" w:type="dxa"/>
        </w:tcPr>
        <w:p>
          <w:pPr>
            <w:pStyle w:val="7"/>
            <w:spacing w:before="60" w:after="120"/>
            <w:jc w:val="right"/>
            <w:rPr>
              <w:rFonts w:ascii="Cambria" w:hAnsi="Cambria"/>
              <w:b/>
              <w:sz w:val="16"/>
            </w:rPr>
          </w:pPr>
          <w:r>
            <w:rPr>
              <w:rFonts w:ascii="Cambria" w:hAnsi="Cambria"/>
              <w:b/>
              <w:sz w:val="16"/>
            </w:rPr>
            <w:t>Laporan Praktikum -</w:t>
          </w:r>
          <w:r>
            <w:rPr>
              <w:rFonts w:ascii="Cambria" w:hAnsi="Cambria"/>
              <w:b/>
              <w:position w:val="-24"/>
              <w:sz w:val="16"/>
            </w:rPr>
            <w:t xml:space="preserve"> </w:t>
          </w:r>
          <w:r>
            <w:rPr>
              <w:rFonts w:ascii="Cambria" w:hAnsi="Cambria"/>
              <w:b/>
              <w:sz w:val="16"/>
            </w:rPr>
            <w:t>Laboratorium Dasar Teknik Elektro – STEI ITB</w:t>
          </w:r>
        </w:p>
      </w:tc>
      <w:tc>
        <w:tcPr>
          <w:tcW w:w="384" w:type="dxa"/>
        </w:tcPr>
        <w:p>
          <w:pPr>
            <w:pStyle w:val="7"/>
            <w:spacing w:before="40"/>
            <w:jc w:val="right"/>
            <w:rPr>
              <w:rFonts w:ascii="Berlin Sans FB Demi" w:hAnsi="Berlin Sans FB Demi"/>
              <w:sz w:val="16"/>
            </w:rPr>
          </w:pPr>
          <w:r>
            <w:rPr>
              <w:rFonts w:ascii="Berlin Sans FB Demi" w:hAnsi="Berlin Sans FB Demi"/>
              <w:sz w:val="8"/>
            </w:rPr>
            <w:fldChar w:fldCharType="begin"/>
          </w:r>
          <w:r>
            <w:rPr>
              <w:rFonts w:ascii="Berlin Sans FB Demi" w:hAnsi="Berlin Sans FB Demi"/>
              <w:sz w:val="8"/>
            </w:rPr>
            <w:instrText xml:space="preserve"> PAGE    \* MERGEFORMAT </w:instrText>
          </w:r>
          <w:r>
            <w:rPr>
              <w:rFonts w:ascii="Berlin Sans FB Demi" w:hAnsi="Berlin Sans FB Demi"/>
              <w:sz w:val="8"/>
            </w:rPr>
            <w:fldChar w:fldCharType="separate"/>
          </w:r>
          <w:r>
            <w:rPr>
              <w:rFonts w:ascii="Berlin Sans FB Demi" w:hAnsi="Berlin Sans FB Demi"/>
              <w:sz w:val="18"/>
              <w:szCs w:val="44"/>
            </w:rPr>
            <w:t>1</w:t>
          </w:r>
          <w:r>
            <w:rPr>
              <w:rFonts w:ascii="Berlin Sans FB Demi" w:hAnsi="Berlin Sans FB Demi"/>
              <w:sz w:val="8"/>
            </w:rPr>
            <w:fldChar w:fldCharType="end"/>
          </w:r>
        </w:p>
      </w:tc>
    </w:tr>
  </w:tbl>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eastAsia="zh-TW"/>
      </w:rPr>
      <mc:AlternateContent>
        <mc:Choice Requires="wps">
          <w:drawing>
            <wp:anchor distT="0" distB="0" distL="114300" distR="114300" simplePos="0" relativeHeight="251658240" behindDoc="0" locked="0" layoutInCell="0" allowOverlap="1">
              <wp:simplePos x="0" y="0"/>
              <wp:positionH relativeFrom="page">
                <wp:posOffset>7022465</wp:posOffset>
              </wp:positionH>
              <wp:positionV relativeFrom="page">
                <wp:posOffset>781050</wp:posOffset>
              </wp:positionV>
              <wp:extent cx="519430" cy="5564505"/>
              <wp:effectExtent l="0" t="0" r="0" b="0"/>
              <wp:wrapNone/>
              <wp:docPr id="1" name="Rectangle 1"/>
              <wp:cNvGraphicFramePr/>
              <a:graphic xmlns:a="http://schemas.openxmlformats.org/drawingml/2006/main">
                <a:graphicData uri="http://schemas.microsoft.com/office/word/2010/wordprocessingShape">
                  <wps:wsp>
                    <wps:cNvSpPr/>
                    <wps:spPr>
                      <a:xfrm>
                        <a:off x="0" y="0"/>
                        <a:ext cx="519430" cy="5564505"/>
                      </a:xfrm>
                      <a:prstGeom prst="rect">
                        <a:avLst/>
                      </a:prstGeom>
                      <a:noFill/>
                      <a:ln w="9525">
                        <a:noFill/>
                      </a:ln>
                    </wps:spPr>
                    <wps:txbx>
                      <w:txbxContent>
                        <w:p>
                          <w:pPr>
                            <w:rPr>
                              <w:szCs w:val="44"/>
                            </w:rPr>
                          </w:pPr>
                        </w:p>
                      </w:txbxContent>
                    </wps:txbx>
                    <wps:bodyPr vert="vert" anchor="ctr" upright="1">
                      <a:spAutoFit/>
                    </wps:bodyPr>
                  </wps:wsp>
                </a:graphicData>
              </a:graphic>
            </wp:anchor>
          </w:drawing>
        </mc:Choice>
        <mc:Fallback>
          <w:pict>
            <v:rect id="_x0000_s1026" o:spid="_x0000_s1026" o:spt="1" style="position:absolute;left:0pt;margin-left:552.95pt;margin-top:61.5pt;height:438.15pt;width:40.9pt;mso-position-horizontal-relative:page;mso-position-vertical-relative:page;z-index:251658240;v-text-anchor:middle;mso-width-relative:page;mso-height-relative:page;" filled="f" stroked="f" coordsize="21600,21600" o:allowincell="f" o:gfxdata="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joZxy2wAAAA0BAAAPAAAA&#10;AAAAAAEAIAAAACIAAABkcnMvZG93bnJldi54bWxQSwECFAAUAAAACACHTuJAAP7y8aABAAAyAwAA&#10;DgAAAAAAAAABACAAAAAqAQAAZHJzL2Uyb0RvYy54bWxQSwUGAAAAAAYABgBZAQAAPAUAAAAA&#10;">
              <v:fill on="f" focussize="0,0"/>
              <v:stroke on="f"/>
              <v:imagedata o:title=""/>
              <o:lock v:ext="edit" aspectratio="f"/>
              <v:textbox style="layout-flow:vertical;mso-fit-shape-to-text:t;">
                <w:txbxContent>
                  <w:p>
                    <w:pPr>
                      <w:rPr>
                        <w:szCs w:val="44"/>
                      </w:rP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60936"/>
    <w:multiLevelType w:val="multilevel"/>
    <w:tmpl w:val="4E960936"/>
    <w:lvl w:ilvl="0" w:tentative="0">
      <w:start w:val="1"/>
      <w:numFmt w:val="decimal"/>
      <w:pStyle w:val="31"/>
      <w:lvlText w:val="[%1]"/>
      <w:lvlJc w:val="left"/>
      <w:pPr>
        <w:tabs>
          <w:tab w:val="left" w:pos="567"/>
        </w:tabs>
        <w:ind w:left="567" w:hanging="567"/>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5C630EB8"/>
    <w:multiLevelType w:val="multilevel"/>
    <w:tmpl w:val="5C630EB8"/>
    <w:lvl w:ilvl="0" w:tentative="0">
      <w:start w:val="1"/>
      <w:numFmt w:val="decimal"/>
      <w:pStyle w:val="28"/>
      <w:lvlText w:val="%1."/>
      <w:lvlJc w:val="left"/>
      <w:pPr>
        <w:tabs>
          <w:tab w:val="left" w:pos="405"/>
        </w:tabs>
        <w:ind w:left="405" w:hanging="405"/>
      </w:pPr>
      <w:rPr>
        <w:rFonts w:hint="default"/>
      </w:rPr>
    </w:lvl>
    <w:lvl w:ilvl="1" w:tentative="0">
      <w:start w:val="1"/>
      <w:numFmt w:val="decimal"/>
      <w:pStyle w:val="30"/>
      <w:lvlText w:val="%1.%2"/>
      <w:lvlJc w:val="left"/>
      <w:pPr>
        <w:tabs>
          <w:tab w:val="left" w:pos="964"/>
        </w:tabs>
        <w:ind w:left="964" w:hanging="964"/>
      </w:pPr>
      <w:rPr>
        <w:rFonts w:hint="default"/>
      </w:rPr>
    </w:lvl>
    <w:lvl w:ilvl="2" w:tentative="0">
      <w:start w:val="1"/>
      <w:numFmt w:val="decimal"/>
      <w:lvlText w:val="%1.%2.%3"/>
      <w:lvlJc w:val="left"/>
      <w:pPr>
        <w:tabs>
          <w:tab w:val="left" w:pos="1440"/>
        </w:tabs>
        <w:ind w:left="1440" w:hanging="720"/>
      </w:pPr>
      <w:rPr>
        <w:rFonts w:hint="default"/>
      </w:rPr>
    </w:lvl>
    <w:lvl w:ilvl="3" w:tentative="0">
      <w:start w:val="1"/>
      <w:numFmt w:val="decimal"/>
      <w:lvlText w:val="%1.%2.%3.%4"/>
      <w:lvlJc w:val="left"/>
      <w:pPr>
        <w:tabs>
          <w:tab w:val="left" w:pos="2160"/>
        </w:tabs>
        <w:ind w:left="2160" w:hanging="1080"/>
      </w:pPr>
      <w:rPr>
        <w:rFonts w:hint="default"/>
      </w:rPr>
    </w:lvl>
    <w:lvl w:ilvl="4" w:tentative="0">
      <w:start w:val="1"/>
      <w:numFmt w:val="decimal"/>
      <w:lvlText w:val="%1.%2.%3.%4.%5"/>
      <w:lvlJc w:val="left"/>
      <w:pPr>
        <w:tabs>
          <w:tab w:val="left" w:pos="2880"/>
        </w:tabs>
        <w:ind w:left="2880" w:hanging="1440"/>
      </w:pPr>
      <w:rPr>
        <w:rFonts w:hint="default"/>
      </w:rPr>
    </w:lvl>
    <w:lvl w:ilvl="5" w:tentative="0">
      <w:start w:val="1"/>
      <w:numFmt w:val="decimal"/>
      <w:lvlText w:val="%1.%2.%3.%4.%5.%6"/>
      <w:lvlJc w:val="left"/>
      <w:pPr>
        <w:tabs>
          <w:tab w:val="left" w:pos="3240"/>
        </w:tabs>
        <w:ind w:left="3240" w:hanging="1440"/>
      </w:pPr>
      <w:rPr>
        <w:rFonts w:hint="default"/>
      </w:rPr>
    </w:lvl>
    <w:lvl w:ilvl="6" w:tentative="0">
      <w:start w:val="1"/>
      <w:numFmt w:val="decimal"/>
      <w:lvlText w:val="%1.%2.%3.%4.%5.%6.%7"/>
      <w:lvlJc w:val="left"/>
      <w:pPr>
        <w:tabs>
          <w:tab w:val="left" w:pos="3960"/>
        </w:tabs>
        <w:ind w:left="3960" w:hanging="1800"/>
      </w:pPr>
      <w:rPr>
        <w:rFonts w:hint="default"/>
      </w:rPr>
    </w:lvl>
    <w:lvl w:ilvl="7" w:tentative="0">
      <w:start w:val="1"/>
      <w:numFmt w:val="decimal"/>
      <w:lvlText w:val="%1.%2.%3.%4.%5.%6.%7.%8"/>
      <w:lvlJc w:val="left"/>
      <w:pPr>
        <w:tabs>
          <w:tab w:val="left" w:pos="4320"/>
        </w:tabs>
        <w:ind w:left="4320" w:hanging="1800"/>
      </w:pPr>
      <w:rPr>
        <w:rFonts w:hint="default"/>
      </w:rPr>
    </w:lvl>
    <w:lvl w:ilvl="8" w:tentative="0">
      <w:start w:val="1"/>
      <w:numFmt w:val="decimal"/>
      <w:lvlText w:val="%1.%2.%3.%4.%5.%6.%7.%8.%9"/>
      <w:lvlJc w:val="left"/>
      <w:pPr>
        <w:tabs>
          <w:tab w:val="left" w:pos="5040"/>
        </w:tabs>
        <w:ind w:left="504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hideGrammaticalErrors/>
  <w:attachedTemplate r:id="rId1"/>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ABC"/>
    <w:rsid w:val="00021882"/>
    <w:rsid w:val="00030E8A"/>
    <w:rsid w:val="00045CC6"/>
    <w:rsid w:val="00050238"/>
    <w:rsid w:val="00083AB7"/>
    <w:rsid w:val="00086ADE"/>
    <w:rsid w:val="00096B9E"/>
    <w:rsid w:val="000A3E84"/>
    <w:rsid w:val="000B189E"/>
    <w:rsid w:val="000D5202"/>
    <w:rsid w:val="000E00B7"/>
    <w:rsid w:val="00101387"/>
    <w:rsid w:val="0010492E"/>
    <w:rsid w:val="00127694"/>
    <w:rsid w:val="001637A6"/>
    <w:rsid w:val="00176C25"/>
    <w:rsid w:val="001773AF"/>
    <w:rsid w:val="001B3A20"/>
    <w:rsid w:val="001F71E1"/>
    <w:rsid w:val="00232BF0"/>
    <w:rsid w:val="002373FA"/>
    <w:rsid w:val="00240A7F"/>
    <w:rsid w:val="002449BD"/>
    <w:rsid w:val="002640BE"/>
    <w:rsid w:val="0029364A"/>
    <w:rsid w:val="002978F4"/>
    <w:rsid w:val="002B1F89"/>
    <w:rsid w:val="002B4E98"/>
    <w:rsid w:val="002B7488"/>
    <w:rsid w:val="002C4573"/>
    <w:rsid w:val="002D1EB6"/>
    <w:rsid w:val="002E3576"/>
    <w:rsid w:val="003112F8"/>
    <w:rsid w:val="00312BAB"/>
    <w:rsid w:val="003343C8"/>
    <w:rsid w:val="00345BEA"/>
    <w:rsid w:val="003663A9"/>
    <w:rsid w:val="00366D35"/>
    <w:rsid w:val="003B367E"/>
    <w:rsid w:val="003B7D7F"/>
    <w:rsid w:val="003C3171"/>
    <w:rsid w:val="003E2B23"/>
    <w:rsid w:val="003E3211"/>
    <w:rsid w:val="003F5A0C"/>
    <w:rsid w:val="004006E7"/>
    <w:rsid w:val="00401F8F"/>
    <w:rsid w:val="00424EE5"/>
    <w:rsid w:val="0045720C"/>
    <w:rsid w:val="00457EB0"/>
    <w:rsid w:val="0047565C"/>
    <w:rsid w:val="00480DCF"/>
    <w:rsid w:val="00482757"/>
    <w:rsid w:val="004B4DC2"/>
    <w:rsid w:val="004B7FAF"/>
    <w:rsid w:val="004C26B5"/>
    <w:rsid w:val="004C5B79"/>
    <w:rsid w:val="004C7007"/>
    <w:rsid w:val="004D49C2"/>
    <w:rsid w:val="004E2DAE"/>
    <w:rsid w:val="004F765C"/>
    <w:rsid w:val="00512451"/>
    <w:rsid w:val="00523FE9"/>
    <w:rsid w:val="005749EA"/>
    <w:rsid w:val="00583599"/>
    <w:rsid w:val="005A2ACD"/>
    <w:rsid w:val="005A419E"/>
    <w:rsid w:val="005D1291"/>
    <w:rsid w:val="005D6FD4"/>
    <w:rsid w:val="006039A8"/>
    <w:rsid w:val="006074D0"/>
    <w:rsid w:val="006146C2"/>
    <w:rsid w:val="0062575B"/>
    <w:rsid w:val="006266E5"/>
    <w:rsid w:val="00676792"/>
    <w:rsid w:val="006A720E"/>
    <w:rsid w:val="006D443D"/>
    <w:rsid w:val="006F654D"/>
    <w:rsid w:val="00702947"/>
    <w:rsid w:val="00717C0C"/>
    <w:rsid w:val="00730E3A"/>
    <w:rsid w:val="007566CA"/>
    <w:rsid w:val="00762956"/>
    <w:rsid w:val="00770C18"/>
    <w:rsid w:val="007A625C"/>
    <w:rsid w:val="007F5CFA"/>
    <w:rsid w:val="00811C7A"/>
    <w:rsid w:val="00852490"/>
    <w:rsid w:val="00867A18"/>
    <w:rsid w:val="008719A1"/>
    <w:rsid w:val="00882D5A"/>
    <w:rsid w:val="008F5AE9"/>
    <w:rsid w:val="0090190E"/>
    <w:rsid w:val="009121F5"/>
    <w:rsid w:val="00927615"/>
    <w:rsid w:val="00934CA4"/>
    <w:rsid w:val="00937535"/>
    <w:rsid w:val="00951231"/>
    <w:rsid w:val="00955248"/>
    <w:rsid w:val="0096352C"/>
    <w:rsid w:val="009E15D1"/>
    <w:rsid w:val="009E38B0"/>
    <w:rsid w:val="00A05B01"/>
    <w:rsid w:val="00A32451"/>
    <w:rsid w:val="00A50A1D"/>
    <w:rsid w:val="00A52D39"/>
    <w:rsid w:val="00A55B01"/>
    <w:rsid w:val="00A56637"/>
    <w:rsid w:val="00A84DA6"/>
    <w:rsid w:val="00AB6CBA"/>
    <w:rsid w:val="00AC7822"/>
    <w:rsid w:val="00AD71B6"/>
    <w:rsid w:val="00AF3ABC"/>
    <w:rsid w:val="00B22E21"/>
    <w:rsid w:val="00B23D50"/>
    <w:rsid w:val="00B3775D"/>
    <w:rsid w:val="00B66BD1"/>
    <w:rsid w:val="00B72071"/>
    <w:rsid w:val="00B75AD6"/>
    <w:rsid w:val="00B90705"/>
    <w:rsid w:val="00BA4A31"/>
    <w:rsid w:val="00BC4A8A"/>
    <w:rsid w:val="00BD0CE3"/>
    <w:rsid w:val="00BE0B21"/>
    <w:rsid w:val="00BE0C28"/>
    <w:rsid w:val="00C021CA"/>
    <w:rsid w:val="00C5267D"/>
    <w:rsid w:val="00C52BC3"/>
    <w:rsid w:val="00C62D70"/>
    <w:rsid w:val="00CA3E9E"/>
    <w:rsid w:val="00CB2D64"/>
    <w:rsid w:val="00CB7C3F"/>
    <w:rsid w:val="00CD3E03"/>
    <w:rsid w:val="00D26126"/>
    <w:rsid w:val="00D401C0"/>
    <w:rsid w:val="00D933E7"/>
    <w:rsid w:val="00DA2E4A"/>
    <w:rsid w:val="00DC4483"/>
    <w:rsid w:val="00DD5553"/>
    <w:rsid w:val="00DD5F68"/>
    <w:rsid w:val="00DD77EB"/>
    <w:rsid w:val="00DE5FCD"/>
    <w:rsid w:val="00E03026"/>
    <w:rsid w:val="00E2123C"/>
    <w:rsid w:val="00E93800"/>
    <w:rsid w:val="00E9686B"/>
    <w:rsid w:val="00EA18FA"/>
    <w:rsid w:val="00EB492D"/>
    <w:rsid w:val="00EC5879"/>
    <w:rsid w:val="00ED5185"/>
    <w:rsid w:val="00ED55C6"/>
    <w:rsid w:val="00EF4B49"/>
    <w:rsid w:val="00F11160"/>
    <w:rsid w:val="00F23C1A"/>
    <w:rsid w:val="00F55FA7"/>
    <w:rsid w:val="00FB676C"/>
    <w:rsid w:val="01CC4546"/>
    <w:rsid w:val="02751E16"/>
    <w:rsid w:val="03475356"/>
    <w:rsid w:val="046F587C"/>
    <w:rsid w:val="04E52873"/>
    <w:rsid w:val="05065127"/>
    <w:rsid w:val="05731A6B"/>
    <w:rsid w:val="05FD23A1"/>
    <w:rsid w:val="06970E0C"/>
    <w:rsid w:val="074E56FC"/>
    <w:rsid w:val="079B513E"/>
    <w:rsid w:val="07DE2FE0"/>
    <w:rsid w:val="08D42BE3"/>
    <w:rsid w:val="093822B1"/>
    <w:rsid w:val="09D03F50"/>
    <w:rsid w:val="0A931C9B"/>
    <w:rsid w:val="0AE06BF0"/>
    <w:rsid w:val="0EAF4EB7"/>
    <w:rsid w:val="111838E2"/>
    <w:rsid w:val="1213359B"/>
    <w:rsid w:val="13CB3A4E"/>
    <w:rsid w:val="151E5C62"/>
    <w:rsid w:val="17097A97"/>
    <w:rsid w:val="1875392A"/>
    <w:rsid w:val="18DC3561"/>
    <w:rsid w:val="18EA5390"/>
    <w:rsid w:val="1B62079E"/>
    <w:rsid w:val="1E051376"/>
    <w:rsid w:val="1E824917"/>
    <w:rsid w:val="1EE81944"/>
    <w:rsid w:val="1FA02BB9"/>
    <w:rsid w:val="20144886"/>
    <w:rsid w:val="21240F6C"/>
    <w:rsid w:val="217E303B"/>
    <w:rsid w:val="23946D8E"/>
    <w:rsid w:val="24926C47"/>
    <w:rsid w:val="25862CB2"/>
    <w:rsid w:val="259F169F"/>
    <w:rsid w:val="26124308"/>
    <w:rsid w:val="263527E0"/>
    <w:rsid w:val="265F57DF"/>
    <w:rsid w:val="26F53C7C"/>
    <w:rsid w:val="273D02DE"/>
    <w:rsid w:val="27A93AF3"/>
    <w:rsid w:val="2834424A"/>
    <w:rsid w:val="296B03A5"/>
    <w:rsid w:val="2B670F2F"/>
    <w:rsid w:val="2BF9429A"/>
    <w:rsid w:val="2C12568A"/>
    <w:rsid w:val="2C8545AB"/>
    <w:rsid w:val="2CF96E22"/>
    <w:rsid w:val="2FA456FE"/>
    <w:rsid w:val="2FED67EC"/>
    <w:rsid w:val="321569CC"/>
    <w:rsid w:val="33156AC7"/>
    <w:rsid w:val="34306CFC"/>
    <w:rsid w:val="34A373CD"/>
    <w:rsid w:val="34EF719F"/>
    <w:rsid w:val="35535476"/>
    <w:rsid w:val="35E17B6E"/>
    <w:rsid w:val="3649675E"/>
    <w:rsid w:val="38802F27"/>
    <w:rsid w:val="39A34BBF"/>
    <w:rsid w:val="39D704AF"/>
    <w:rsid w:val="39F01007"/>
    <w:rsid w:val="3AB24D8E"/>
    <w:rsid w:val="3B510036"/>
    <w:rsid w:val="3D7A681A"/>
    <w:rsid w:val="3E704C10"/>
    <w:rsid w:val="4032246C"/>
    <w:rsid w:val="40FA064B"/>
    <w:rsid w:val="42245A52"/>
    <w:rsid w:val="42307132"/>
    <w:rsid w:val="4331184C"/>
    <w:rsid w:val="459E0701"/>
    <w:rsid w:val="45DA77AF"/>
    <w:rsid w:val="477E142C"/>
    <w:rsid w:val="47EA3528"/>
    <w:rsid w:val="47F84784"/>
    <w:rsid w:val="47FA6558"/>
    <w:rsid w:val="483260C6"/>
    <w:rsid w:val="48B02EB5"/>
    <w:rsid w:val="4B0468C4"/>
    <w:rsid w:val="4BE37F72"/>
    <w:rsid w:val="4D122F19"/>
    <w:rsid w:val="4D3A3E21"/>
    <w:rsid w:val="518350F2"/>
    <w:rsid w:val="52725D84"/>
    <w:rsid w:val="528B284A"/>
    <w:rsid w:val="534E1026"/>
    <w:rsid w:val="53BB726B"/>
    <w:rsid w:val="545073B4"/>
    <w:rsid w:val="54CF107C"/>
    <w:rsid w:val="559569A4"/>
    <w:rsid w:val="56AC3A20"/>
    <w:rsid w:val="56C0746B"/>
    <w:rsid w:val="5816534C"/>
    <w:rsid w:val="58700B95"/>
    <w:rsid w:val="594C7ABA"/>
    <w:rsid w:val="5A196ADB"/>
    <w:rsid w:val="5B803F67"/>
    <w:rsid w:val="5C2706E6"/>
    <w:rsid w:val="5CB20882"/>
    <w:rsid w:val="5E060C78"/>
    <w:rsid w:val="5F9A1DEE"/>
    <w:rsid w:val="5FEF1C4D"/>
    <w:rsid w:val="61CC479F"/>
    <w:rsid w:val="62515F74"/>
    <w:rsid w:val="62673E74"/>
    <w:rsid w:val="63CA6849"/>
    <w:rsid w:val="64CD468C"/>
    <w:rsid w:val="6568254F"/>
    <w:rsid w:val="65A9322E"/>
    <w:rsid w:val="664D3C1B"/>
    <w:rsid w:val="679D4B01"/>
    <w:rsid w:val="682072B4"/>
    <w:rsid w:val="68D1274B"/>
    <w:rsid w:val="692F36EE"/>
    <w:rsid w:val="6BBF1BFC"/>
    <w:rsid w:val="6DA62F96"/>
    <w:rsid w:val="6F3519C9"/>
    <w:rsid w:val="6FC36A8E"/>
    <w:rsid w:val="6FCD5EC7"/>
    <w:rsid w:val="715A5FCA"/>
    <w:rsid w:val="733B2FB3"/>
    <w:rsid w:val="73C6550B"/>
    <w:rsid w:val="73DB3022"/>
    <w:rsid w:val="74EF471C"/>
    <w:rsid w:val="75165811"/>
    <w:rsid w:val="770A57D2"/>
    <w:rsid w:val="78285744"/>
    <w:rsid w:val="79535515"/>
    <w:rsid w:val="799A2490"/>
    <w:rsid w:val="7A131738"/>
    <w:rsid w:val="7A18787B"/>
    <w:rsid w:val="7A891899"/>
    <w:rsid w:val="7B6E0354"/>
    <w:rsid w:val="7D0164A1"/>
    <w:rsid w:val="7D746B7E"/>
    <w:rsid w:val="7E04114A"/>
    <w:rsid w:val="7E49689F"/>
    <w:rsid w:val="7E5D368B"/>
    <w:rsid w:val="7E895E48"/>
    <w:rsid w:val="7EE263C7"/>
    <w:rsid w:val="7EF62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MS Mincho" w:cs="Times New Roman"/>
      <w:sz w:val="24"/>
      <w:szCs w:val="24"/>
      <w:lang w:val="en-US" w:eastAsia="ja-JP"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character" w:default="1" w:styleId="11">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38"/>
    <w:qFormat/>
    <w:uiPriority w:val="0"/>
    <w:rPr>
      <w:rFonts w:ascii="Tahoma" w:hAnsi="Tahoma" w:cs="Tahoma"/>
      <w:sz w:val="16"/>
      <w:szCs w:val="16"/>
    </w:rPr>
  </w:style>
  <w:style w:type="paragraph" w:styleId="6">
    <w:name w:val="caption"/>
    <w:basedOn w:val="1"/>
    <w:next w:val="1"/>
    <w:qFormat/>
    <w:uiPriority w:val="0"/>
    <w:pPr>
      <w:jc w:val="center"/>
    </w:pPr>
    <w:rPr>
      <w:rFonts w:ascii="Garamond" w:hAnsi="Garamond"/>
      <w:b/>
      <w:bCs/>
      <w:sz w:val="18"/>
      <w:szCs w:val="20"/>
    </w:rPr>
  </w:style>
  <w:style w:type="paragraph" w:styleId="7">
    <w:name w:val="footer"/>
    <w:basedOn w:val="1"/>
    <w:link w:val="33"/>
    <w:qFormat/>
    <w:uiPriority w:val="99"/>
    <w:pPr>
      <w:tabs>
        <w:tab w:val="center" w:pos="4680"/>
        <w:tab w:val="right" w:pos="9360"/>
      </w:tabs>
    </w:pPr>
  </w:style>
  <w:style w:type="paragraph" w:styleId="8">
    <w:name w:val="header"/>
    <w:basedOn w:val="1"/>
    <w:link w:val="32"/>
    <w:qFormat/>
    <w:uiPriority w:val="0"/>
    <w:pPr>
      <w:tabs>
        <w:tab w:val="center" w:pos="4680"/>
        <w:tab w:val="right" w:pos="9360"/>
      </w:tabs>
    </w:pPr>
  </w:style>
  <w:style w:type="paragraph" w:styleId="9">
    <w:name w:val="toc 1"/>
    <w:basedOn w:val="1"/>
    <w:next w:val="1"/>
    <w:semiHidden/>
    <w:qFormat/>
    <w:uiPriority w:val="0"/>
  </w:style>
  <w:style w:type="paragraph" w:styleId="10">
    <w:name w:val="toc 2"/>
    <w:basedOn w:val="1"/>
    <w:next w:val="1"/>
    <w:semiHidden/>
    <w:qFormat/>
    <w:uiPriority w:val="0"/>
    <w:pPr>
      <w:ind w:left="240"/>
    </w:pPr>
  </w:style>
  <w:style w:type="character" w:styleId="12">
    <w:name w:val="Hyperlink"/>
    <w:basedOn w:val="11"/>
    <w:qFormat/>
    <w:uiPriority w:val="0"/>
    <w:rPr>
      <w:color w:val="0000FF"/>
      <w:u w:val="single"/>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5">
    <w:name w:val="Table List 1"/>
    <w:basedOn w:val="13"/>
    <w:qFormat/>
    <w:uiPriority w:val="0"/>
    <w:tblPr>
      <w:tblBorders>
        <w:top w:val="single" w:color="008080" w:sz="12" w:space="0"/>
        <w:left w:val="single" w:color="008080" w:sz="6" w:space="0"/>
        <w:bottom w:val="single" w:color="008080" w:sz="12" w:space="0"/>
        <w:right w:val="single" w:color="008080" w:sz="6" w:space="0"/>
      </w:tblBorders>
      <w:tblLayout w:type="fixed"/>
      <w:tblCellMar>
        <w:top w:w="0" w:type="dxa"/>
        <w:left w:w="108" w:type="dxa"/>
        <w:bottom w:w="0" w:type="dxa"/>
        <w:right w:w="108" w:type="dxa"/>
      </w:tblCellMar>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customStyle="1" w:styleId="16">
    <w:name w:val="LABDAS (13a)1 Baris Ket Gambar"/>
    <w:basedOn w:val="6"/>
    <w:next w:val="17"/>
    <w:qFormat/>
    <w:uiPriority w:val="0"/>
    <w:pPr>
      <w:spacing w:before="120" w:after="240"/>
    </w:pPr>
  </w:style>
  <w:style w:type="paragraph" w:customStyle="1" w:styleId="17">
    <w:name w:val="LABDAS (11) Bab Isi"/>
    <w:basedOn w:val="1"/>
    <w:link w:val="29"/>
    <w:qFormat/>
    <w:uiPriority w:val="0"/>
    <w:pPr>
      <w:spacing w:before="120" w:after="120"/>
      <w:jc w:val="both"/>
    </w:pPr>
    <w:rPr>
      <w:rFonts w:ascii="Book Antiqua" w:hAnsi="Book Antiqua"/>
      <w:sz w:val="20"/>
      <w:lang w:val="en-GB"/>
    </w:rPr>
  </w:style>
  <w:style w:type="paragraph" w:customStyle="1" w:styleId="18">
    <w:name w:val="LABDAS (01) Judul"/>
    <w:basedOn w:val="1"/>
    <w:next w:val="19"/>
    <w:qFormat/>
    <w:uiPriority w:val="0"/>
    <w:pPr>
      <w:spacing w:before="240" w:after="240"/>
      <w:jc w:val="center"/>
    </w:pPr>
    <w:rPr>
      <w:rFonts w:ascii="Garamond" w:hAnsi="Garamond" w:cs="Tahoma"/>
      <w:b/>
      <w:bCs/>
      <w:sz w:val="22"/>
      <w:lang w:val="sv-SE"/>
    </w:rPr>
  </w:style>
  <w:style w:type="paragraph" w:customStyle="1" w:styleId="19">
    <w:name w:val="LABDAS (02) Penulis"/>
    <w:basedOn w:val="1"/>
    <w:next w:val="20"/>
    <w:qFormat/>
    <w:uiPriority w:val="0"/>
    <w:pPr>
      <w:jc w:val="center"/>
    </w:pPr>
    <w:rPr>
      <w:rFonts w:ascii="Century Gothic" w:hAnsi="Century Gothic" w:cs="Tahoma"/>
      <w:b/>
      <w:bCs/>
      <w:sz w:val="20"/>
      <w:szCs w:val="22"/>
      <w:lang w:val="sv-SE"/>
    </w:rPr>
  </w:style>
  <w:style w:type="paragraph" w:customStyle="1" w:styleId="20">
    <w:name w:val="LABDAS (03) Asisten"/>
    <w:basedOn w:val="1"/>
    <w:next w:val="21"/>
    <w:qFormat/>
    <w:uiPriority w:val="0"/>
    <w:pPr>
      <w:jc w:val="center"/>
    </w:pPr>
    <w:rPr>
      <w:rFonts w:ascii="Arial Narrow" w:hAnsi="Arial Narrow"/>
      <w:sz w:val="20"/>
    </w:rPr>
  </w:style>
  <w:style w:type="paragraph" w:customStyle="1" w:styleId="21">
    <w:name w:val="LABDAS (04) Tanggal Praktikum"/>
    <w:basedOn w:val="20"/>
    <w:next w:val="22"/>
    <w:qFormat/>
    <w:uiPriority w:val="0"/>
  </w:style>
  <w:style w:type="paragraph" w:customStyle="1" w:styleId="22">
    <w:name w:val="LABDAS (05) Kode &amp; Nama Mata Kuliah"/>
    <w:basedOn w:val="20"/>
    <w:next w:val="23"/>
    <w:qFormat/>
    <w:uiPriority w:val="0"/>
  </w:style>
  <w:style w:type="paragraph" w:customStyle="1" w:styleId="23">
    <w:name w:val="LABDAS (06) Laboratorium"/>
    <w:basedOn w:val="1"/>
    <w:next w:val="1"/>
    <w:qFormat/>
    <w:uiPriority w:val="0"/>
    <w:pPr>
      <w:spacing w:after="240"/>
      <w:jc w:val="center"/>
    </w:pPr>
    <w:rPr>
      <w:rFonts w:ascii="Agency FB" w:hAnsi="Agency FB" w:cs="Tahoma"/>
      <w:szCs w:val="22"/>
      <w:lang w:val="sv-SE"/>
    </w:rPr>
  </w:style>
  <w:style w:type="paragraph" w:customStyle="1" w:styleId="24">
    <w:name w:val="LABDAS (14a ) Tabel"/>
    <w:basedOn w:val="6"/>
    <w:next w:val="17"/>
    <w:qFormat/>
    <w:uiPriority w:val="0"/>
    <w:pPr>
      <w:spacing w:before="240" w:after="120"/>
      <w:jc w:val="both"/>
    </w:pPr>
  </w:style>
  <w:style w:type="paragraph" w:customStyle="1" w:styleId="25">
    <w:name w:val="LABDAS (07) Abstrak"/>
    <w:basedOn w:val="1"/>
    <w:next w:val="26"/>
    <w:qFormat/>
    <w:uiPriority w:val="0"/>
    <w:pPr>
      <w:spacing w:after="120"/>
      <w:jc w:val="center"/>
    </w:pPr>
    <w:rPr>
      <w:rFonts w:ascii="Garamond" w:hAnsi="Garamond" w:cs="Tahoma"/>
      <w:b/>
      <w:bCs/>
      <w:sz w:val="22"/>
      <w:lang w:val="sv-SE"/>
    </w:rPr>
  </w:style>
  <w:style w:type="paragraph" w:customStyle="1" w:styleId="26">
    <w:name w:val="LABDAS (08) Abstrak Isi"/>
    <w:basedOn w:val="1"/>
    <w:next w:val="27"/>
    <w:qFormat/>
    <w:uiPriority w:val="0"/>
    <w:pPr>
      <w:jc w:val="both"/>
    </w:pPr>
    <w:rPr>
      <w:rFonts w:ascii="Garamond" w:hAnsi="Garamond"/>
      <w:i/>
      <w:iCs/>
      <w:sz w:val="22"/>
      <w:lang w:val="en-GB"/>
    </w:rPr>
  </w:style>
  <w:style w:type="paragraph" w:customStyle="1" w:styleId="27">
    <w:name w:val="LABDAS (09) Kata Kunci"/>
    <w:basedOn w:val="1"/>
    <w:qFormat/>
    <w:uiPriority w:val="0"/>
    <w:pPr>
      <w:spacing w:before="120" w:after="120"/>
      <w:jc w:val="both"/>
    </w:pPr>
    <w:rPr>
      <w:rFonts w:ascii="Garamond" w:hAnsi="Garamond"/>
      <w:iCs/>
      <w:sz w:val="22"/>
      <w:szCs w:val="22"/>
      <w:lang w:val="en-GB"/>
    </w:rPr>
  </w:style>
  <w:style w:type="paragraph" w:customStyle="1" w:styleId="28">
    <w:name w:val="LABDAS (10) Bab"/>
    <w:basedOn w:val="2"/>
    <w:next w:val="17"/>
    <w:qFormat/>
    <w:uiPriority w:val="0"/>
    <w:pPr>
      <w:numPr>
        <w:ilvl w:val="0"/>
        <w:numId w:val="1"/>
      </w:numPr>
      <w:spacing w:after="0"/>
    </w:pPr>
    <w:rPr>
      <w:rFonts w:ascii="Garamond" w:hAnsi="Garamond" w:cs="Tahoma"/>
      <w:smallCaps/>
      <w:sz w:val="22"/>
      <w:szCs w:val="24"/>
      <w:lang w:val="en-GB"/>
    </w:rPr>
  </w:style>
  <w:style w:type="character" w:customStyle="1" w:styleId="29">
    <w:name w:val="LABDAS (11) Bab Isi Char"/>
    <w:basedOn w:val="11"/>
    <w:link w:val="17"/>
    <w:qFormat/>
    <w:uiPriority w:val="0"/>
    <w:rPr>
      <w:rFonts w:ascii="Book Antiqua" w:hAnsi="Book Antiqua"/>
      <w:szCs w:val="24"/>
      <w:lang w:val="en-GB" w:eastAsia="ja-JP"/>
    </w:rPr>
  </w:style>
  <w:style w:type="paragraph" w:customStyle="1" w:styleId="30">
    <w:name w:val="LABDAS (12) Sub Bab"/>
    <w:basedOn w:val="3"/>
    <w:next w:val="17"/>
    <w:qFormat/>
    <w:uiPriority w:val="0"/>
    <w:pPr>
      <w:numPr>
        <w:ilvl w:val="1"/>
        <w:numId w:val="1"/>
      </w:numPr>
      <w:spacing w:after="0"/>
    </w:pPr>
    <w:rPr>
      <w:rFonts w:ascii="Garamond" w:hAnsi="Garamond" w:cs="Tahoma"/>
      <w:i w:val="0"/>
      <w:iCs w:val="0"/>
      <w:smallCaps/>
      <w:sz w:val="22"/>
      <w:szCs w:val="22"/>
      <w:lang w:val="sv-SE"/>
    </w:rPr>
  </w:style>
  <w:style w:type="paragraph" w:customStyle="1" w:styleId="31">
    <w:name w:val="LABDAS (16) Nomor Daftar Pustaka"/>
    <w:basedOn w:val="1"/>
    <w:qFormat/>
    <w:uiPriority w:val="0"/>
    <w:pPr>
      <w:numPr>
        <w:ilvl w:val="0"/>
        <w:numId w:val="2"/>
      </w:numPr>
      <w:spacing w:before="120" w:after="120"/>
      <w:jc w:val="both"/>
    </w:pPr>
    <w:rPr>
      <w:rFonts w:ascii="Garamond" w:hAnsi="Garamond"/>
      <w:sz w:val="22"/>
      <w:lang w:val="sv-SE"/>
    </w:rPr>
  </w:style>
  <w:style w:type="character" w:customStyle="1" w:styleId="32">
    <w:name w:val="Header Char"/>
    <w:basedOn w:val="11"/>
    <w:link w:val="8"/>
    <w:qFormat/>
    <w:uiPriority w:val="0"/>
    <w:rPr>
      <w:sz w:val="24"/>
      <w:szCs w:val="24"/>
      <w:lang w:eastAsia="ja-JP"/>
    </w:rPr>
  </w:style>
  <w:style w:type="character" w:customStyle="1" w:styleId="33">
    <w:name w:val="Footer Char"/>
    <w:basedOn w:val="11"/>
    <w:link w:val="7"/>
    <w:qFormat/>
    <w:uiPriority w:val="99"/>
    <w:rPr>
      <w:sz w:val="24"/>
      <w:szCs w:val="24"/>
      <w:lang w:eastAsia="ja-JP"/>
    </w:rPr>
  </w:style>
  <w:style w:type="paragraph" w:customStyle="1" w:styleId="34">
    <w:name w:val="LABDAS (14b) Tabel Isi"/>
    <w:basedOn w:val="1"/>
    <w:qFormat/>
    <w:uiPriority w:val="0"/>
    <w:pPr>
      <w:jc w:val="center"/>
    </w:pPr>
    <w:rPr>
      <w:rFonts w:ascii="Garamond" w:hAnsi="Garamond" w:cs="Tahoma"/>
      <w:b/>
      <w:bCs/>
      <w:sz w:val="16"/>
      <w:szCs w:val="16"/>
      <w:lang w:val="id-ID"/>
    </w:rPr>
  </w:style>
  <w:style w:type="paragraph" w:customStyle="1" w:styleId="35">
    <w:name w:val="Style LABDAS Daftar Pustaka + Italic"/>
    <w:basedOn w:val="31"/>
    <w:qFormat/>
    <w:uiPriority w:val="0"/>
    <w:rPr>
      <w:i/>
      <w:iCs/>
    </w:rPr>
  </w:style>
  <w:style w:type="paragraph" w:customStyle="1" w:styleId="36">
    <w:name w:val="LABDAS (13b) 2 Baris Ket Gambar"/>
    <w:basedOn w:val="16"/>
    <w:next w:val="17"/>
    <w:qFormat/>
    <w:uiPriority w:val="0"/>
    <w:pPr>
      <w:jc w:val="both"/>
    </w:pPr>
  </w:style>
  <w:style w:type="paragraph" w:customStyle="1" w:styleId="37">
    <w:name w:val="LABDAS (15) Daftar Pustaka"/>
    <w:basedOn w:val="28"/>
    <w:next w:val="31"/>
    <w:qFormat/>
    <w:uiPriority w:val="0"/>
    <w:pPr>
      <w:numPr>
        <w:numId w:val="0"/>
      </w:numPr>
      <w:ind w:left="403" w:hanging="403"/>
      <w:jc w:val="center"/>
    </w:pPr>
  </w:style>
  <w:style w:type="character" w:customStyle="1" w:styleId="38">
    <w:name w:val="Balloon Text Char"/>
    <w:basedOn w:val="11"/>
    <w:link w:val="5"/>
    <w:qFormat/>
    <w:uiPriority w:val="0"/>
    <w:rPr>
      <w:rFonts w:ascii="Tahoma" w:hAnsi="Tahoma" w:cs="Tahoma"/>
      <w:sz w:val="16"/>
      <w:szCs w:val="16"/>
      <w:lang w:eastAsia="ja-JP"/>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chart" Target="charts/chart1.xml"/><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26%20Panduan%20Penulisan%20Laporan%20-%20%2005112011.dotx"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Sandra%20Guest\Documents\Kuliah\Semester%204%20EB\PMC\Alexandra%20Handayani_18318026\Quiz4\v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"V(t)"</c:f>
              <c:strCache>
                <c:ptCount val="1"/>
                <c:pt idx="0">
                  <c:v>V(t)</c:v>
                </c:pt>
              </c:strCache>
            </c:strRef>
          </c:tx>
          <c:spPr>
            <a:ln w="28575" cap="rnd">
              <a:solidFill>
                <a:schemeClr val="accent1"/>
              </a:solidFill>
              <a:round/>
            </a:ln>
            <a:effectLst/>
          </c:spPr>
          <c:marker>
            <c:symbol val="none"/>
          </c:marker>
          <c:dLbls>
            <c:delete val="1"/>
          </c:dLbls>
          <c:cat>
            <c:numRef>
              <c:f>vt.csv!$A$24:$A$900</c:f>
              <c:numCache>
                <c:formatCode>General</c:formatCode>
                <c:ptCount val="877"/>
                <c:pt idx="0">
                  <c:v>0.0023</c:v>
                </c:pt>
                <c:pt idx="1">
                  <c:v>0.0024</c:v>
                </c:pt>
                <c:pt idx="2">
                  <c:v>0.0025</c:v>
                </c:pt>
                <c:pt idx="3">
                  <c:v>0.0026</c:v>
                </c:pt>
                <c:pt idx="4">
                  <c:v>0.0027</c:v>
                </c:pt>
                <c:pt idx="5">
                  <c:v>0.0028</c:v>
                </c:pt>
                <c:pt idx="6">
                  <c:v>0.0029</c:v>
                </c:pt>
                <c:pt idx="7">
                  <c:v>0.003</c:v>
                </c:pt>
                <c:pt idx="8">
                  <c:v>0.0031</c:v>
                </c:pt>
                <c:pt idx="9">
                  <c:v>0.0032</c:v>
                </c:pt>
                <c:pt idx="10">
                  <c:v>0.0033</c:v>
                </c:pt>
                <c:pt idx="11">
                  <c:v>0.0034</c:v>
                </c:pt>
                <c:pt idx="12">
                  <c:v>0.0035</c:v>
                </c:pt>
                <c:pt idx="13">
                  <c:v>0.0036</c:v>
                </c:pt>
                <c:pt idx="14">
                  <c:v>0.0037</c:v>
                </c:pt>
                <c:pt idx="15">
                  <c:v>0.0038</c:v>
                </c:pt>
                <c:pt idx="16">
                  <c:v>0.0039</c:v>
                </c:pt>
                <c:pt idx="17">
                  <c:v>0.004</c:v>
                </c:pt>
                <c:pt idx="18">
                  <c:v>0.0041</c:v>
                </c:pt>
                <c:pt idx="19">
                  <c:v>0.0042</c:v>
                </c:pt>
                <c:pt idx="20">
                  <c:v>0.0043</c:v>
                </c:pt>
                <c:pt idx="21">
                  <c:v>0.0044</c:v>
                </c:pt>
                <c:pt idx="22">
                  <c:v>0.0045</c:v>
                </c:pt>
                <c:pt idx="23">
                  <c:v>0.0046</c:v>
                </c:pt>
                <c:pt idx="24">
                  <c:v>0.0047</c:v>
                </c:pt>
                <c:pt idx="25">
                  <c:v>0.0048</c:v>
                </c:pt>
                <c:pt idx="26">
                  <c:v>0.0049</c:v>
                </c:pt>
                <c:pt idx="27">
                  <c:v>0.005</c:v>
                </c:pt>
                <c:pt idx="28">
                  <c:v>0.0051</c:v>
                </c:pt>
                <c:pt idx="29">
                  <c:v>0.0052</c:v>
                </c:pt>
                <c:pt idx="30">
                  <c:v>0.0053</c:v>
                </c:pt>
                <c:pt idx="31">
                  <c:v>0.0054</c:v>
                </c:pt>
                <c:pt idx="32">
                  <c:v>0.0055</c:v>
                </c:pt>
                <c:pt idx="33">
                  <c:v>0.0056</c:v>
                </c:pt>
                <c:pt idx="34">
                  <c:v>0.0057</c:v>
                </c:pt>
                <c:pt idx="35">
                  <c:v>0.0058</c:v>
                </c:pt>
                <c:pt idx="36">
                  <c:v>0.0059</c:v>
                </c:pt>
                <c:pt idx="37">
                  <c:v>0.006</c:v>
                </c:pt>
                <c:pt idx="38">
                  <c:v>0.0061</c:v>
                </c:pt>
                <c:pt idx="39">
                  <c:v>0.0062</c:v>
                </c:pt>
                <c:pt idx="40">
                  <c:v>0.0063</c:v>
                </c:pt>
                <c:pt idx="41">
                  <c:v>0.0064</c:v>
                </c:pt>
                <c:pt idx="42">
                  <c:v>0.0065</c:v>
                </c:pt>
                <c:pt idx="43">
                  <c:v>0.0066</c:v>
                </c:pt>
                <c:pt idx="44">
                  <c:v>0.0067</c:v>
                </c:pt>
                <c:pt idx="45">
                  <c:v>0.0068</c:v>
                </c:pt>
                <c:pt idx="46">
                  <c:v>0.0069</c:v>
                </c:pt>
                <c:pt idx="47">
                  <c:v>0.007</c:v>
                </c:pt>
                <c:pt idx="48">
                  <c:v>0.0071</c:v>
                </c:pt>
                <c:pt idx="49">
                  <c:v>0.0072</c:v>
                </c:pt>
                <c:pt idx="50">
                  <c:v>0.0073</c:v>
                </c:pt>
                <c:pt idx="51">
                  <c:v>0.0074</c:v>
                </c:pt>
                <c:pt idx="52">
                  <c:v>0.0075</c:v>
                </c:pt>
                <c:pt idx="53">
                  <c:v>0.0076</c:v>
                </c:pt>
                <c:pt idx="54">
                  <c:v>0.0077</c:v>
                </c:pt>
                <c:pt idx="55">
                  <c:v>0.0078</c:v>
                </c:pt>
                <c:pt idx="56">
                  <c:v>0.0079</c:v>
                </c:pt>
                <c:pt idx="57">
                  <c:v>0.008</c:v>
                </c:pt>
                <c:pt idx="58">
                  <c:v>0.0081</c:v>
                </c:pt>
                <c:pt idx="59">
                  <c:v>0.0082</c:v>
                </c:pt>
                <c:pt idx="60">
                  <c:v>0.0083</c:v>
                </c:pt>
                <c:pt idx="61">
                  <c:v>0.0084</c:v>
                </c:pt>
                <c:pt idx="62">
                  <c:v>0.0085</c:v>
                </c:pt>
                <c:pt idx="63">
                  <c:v>0.0086</c:v>
                </c:pt>
                <c:pt idx="64">
                  <c:v>0.0087</c:v>
                </c:pt>
                <c:pt idx="65">
                  <c:v>0.0088</c:v>
                </c:pt>
                <c:pt idx="66">
                  <c:v>0.0089</c:v>
                </c:pt>
                <c:pt idx="67">
                  <c:v>0.009</c:v>
                </c:pt>
                <c:pt idx="68">
                  <c:v>0.0091</c:v>
                </c:pt>
                <c:pt idx="69">
                  <c:v>0.0092</c:v>
                </c:pt>
                <c:pt idx="70">
                  <c:v>0.0093</c:v>
                </c:pt>
                <c:pt idx="71">
                  <c:v>0.0094</c:v>
                </c:pt>
                <c:pt idx="72">
                  <c:v>0.0095</c:v>
                </c:pt>
                <c:pt idx="73">
                  <c:v>0.0096</c:v>
                </c:pt>
                <c:pt idx="74">
                  <c:v>0.0097</c:v>
                </c:pt>
                <c:pt idx="75">
                  <c:v>0.0098</c:v>
                </c:pt>
                <c:pt idx="76">
                  <c:v>0.0099</c:v>
                </c:pt>
                <c:pt idx="77">
                  <c:v>0.01</c:v>
                </c:pt>
                <c:pt idx="78">
                  <c:v>0.0101</c:v>
                </c:pt>
                <c:pt idx="79">
                  <c:v>0.0102</c:v>
                </c:pt>
                <c:pt idx="80">
                  <c:v>0.0103</c:v>
                </c:pt>
                <c:pt idx="81">
                  <c:v>0.0104</c:v>
                </c:pt>
                <c:pt idx="82">
                  <c:v>0.0105</c:v>
                </c:pt>
                <c:pt idx="83">
                  <c:v>0.0106</c:v>
                </c:pt>
                <c:pt idx="84">
                  <c:v>0.0107</c:v>
                </c:pt>
                <c:pt idx="85">
                  <c:v>0.0108</c:v>
                </c:pt>
                <c:pt idx="86">
                  <c:v>0.0109</c:v>
                </c:pt>
                <c:pt idx="87">
                  <c:v>0.011</c:v>
                </c:pt>
                <c:pt idx="88">
                  <c:v>0.0111</c:v>
                </c:pt>
                <c:pt idx="89">
                  <c:v>0.0112</c:v>
                </c:pt>
                <c:pt idx="90">
                  <c:v>0.0113</c:v>
                </c:pt>
                <c:pt idx="91">
                  <c:v>0.0114</c:v>
                </c:pt>
                <c:pt idx="92">
                  <c:v>0.0115</c:v>
                </c:pt>
                <c:pt idx="93">
                  <c:v>0.0116</c:v>
                </c:pt>
                <c:pt idx="94">
                  <c:v>0.0117</c:v>
                </c:pt>
                <c:pt idx="95">
                  <c:v>0.0118</c:v>
                </c:pt>
                <c:pt idx="96">
                  <c:v>0.0119</c:v>
                </c:pt>
                <c:pt idx="97">
                  <c:v>0.012</c:v>
                </c:pt>
                <c:pt idx="98">
                  <c:v>0.0121</c:v>
                </c:pt>
                <c:pt idx="99">
                  <c:v>0.0122</c:v>
                </c:pt>
                <c:pt idx="100">
                  <c:v>0.0123</c:v>
                </c:pt>
                <c:pt idx="101">
                  <c:v>0.0124</c:v>
                </c:pt>
                <c:pt idx="102">
                  <c:v>0.0125</c:v>
                </c:pt>
                <c:pt idx="103">
                  <c:v>0.0126</c:v>
                </c:pt>
                <c:pt idx="104">
                  <c:v>0.0127</c:v>
                </c:pt>
                <c:pt idx="105">
                  <c:v>0.0128</c:v>
                </c:pt>
                <c:pt idx="106">
                  <c:v>0.0129</c:v>
                </c:pt>
                <c:pt idx="107">
                  <c:v>0.013</c:v>
                </c:pt>
                <c:pt idx="108">
                  <c:v>0.0131</c:v>
                </c:pt>
                <c:pt idx="109">
                  <c:v>0.0132</c:v>
                </c:pt>
                <c:pt idx="110">
                  <c:v>0.0133</c:v>
                </c:pt>
                <c:pt idx="111">
                  <c:v>0.0134</c:v>
                </c:pt>
                <c:pt idx="112">
                  <c:v>0.0135</c:v>
                </c:pt>
                <c:pt idx="113">
                  <c:v>0.0136</c:v>
                </c:pt>
                <c:pt idx="114">
                  <c:v>0.0137</c:v>
                </c:pt>
                <c:pt idx="115">
                  <c:v>0.0138</c:v>
                </c:pt>
                <c:pt idx="116">
                  <c:v>0.0139</c:v>
                </c:pt>
                <c:pt idx="117">
                  <c:v>0.014</c:v>
                </c:pt>
                <c:pt idx="118">
                  <c:v>0.0141</c:v>
                </c:pt>
                <c:pt idx="119">
                  <c:v>0.0142</c:v>
                </c:pt>
                <c:pt idx="120">
                  <c:v>0.0143</c:v>
                </c:pt>
                <c:pt idx="121">
                  <c:v>0.0144</c:v>
                </c:pt>
                <c:pt idx="122">
                  <c:v>0.0145</c:v>
                </c:pt>
                <c:pt idx="123">
                  <c:v>0.0146</c:v>
                </c:pt>
                <c:pt idx="124">
                  <c:v>0.0147</c:v>
                </c:pt>
                <c:pt idx="125">
                  <c:v>0.0148</c:v>
                </c:pt>
                <c:pt idx="126">
                  <c:v>0.0149</c:v>
                </c:pt>
                <c:pt idx="127">
                  <c:v>0.015</c:v>
                </c:pt>
                <c:pt idx="128">
                  <c:v>0.0151</c:v>
                </c:pt>
                <c:pt idx="129">
                  <c:v>0.0152</c:v>
                </c:pt>
                <c:pt idx="130">
                  <c:v>0.0153</c:v>
                </c:pt>
                <c:pt idx="131">
                  <c:v>0.0154</c:v>
                </c:pt>
                <c:pt idx="132">
                  <c:v>0.0155</c:v>
                </c:pt>
                <c:pt idx="133">
                  <c:v>0.0156</c:v>
                </c:pt>
                <c:pt idx="134">
                  <c:v>0.0157</c:v>
                </c:pt>
                <c:pt idx="135">
                  <c:v>0.0158</c:v>
                </c:pt>
                <c:pt idx="136">
                  <c:v>0.0159</c:v>
                </c:pt>
                <c:pt idx="137">
                  <c:v>0.016</c:v>
                </c:pt>
                <c:pt idx="138">
                  <c:v>0.0161</c:v>
                </c:pt>
                <c:pt idx="139">
                  <c:v>0.0162</c:v>
                </c:pt>
                <c:pt idx="140">
                  <c:v>0.0163</c:v>
                </c:pt>
                <c:pt idx="141">
                  <c:v>0.0164</c:v>
                </c:pt>
                <c:pt idx="142">
                  <c:v>0.0165</c:v>
                </c:pt>
                <c:pt idx="143">
                  <c:v>0.0166</c:v>
                </c:pt>
                <c:pt idx="144">
                  <c:v>0.0167</c:v>
                </c:pt>
                <c:pt idx="145">
                  <c:v>0.0168</c:v>
                </c:pt>
                <c:pt idx="146">
                  <c:v>0.0169</c:v>
                </c:pt>
                <c:pt idx="147">
                  <c:v>0.017</c:v>
                </c:pt>
                <c:pt idx="148">
                  <c:v>0.0171</c:v>
                </c:pt>
                <c:pt idx="149">
                  <c:v>0.0172</c:v>
                </c:pt>
                <c:pt idx="150">
                  <c:v>0.0173</c:v>
                </c:pt>
                <c:pt idx="151">
                  <c:v>0.0174</c:v>
                </c:pt>
                <c:pt idx="152">
                  <c:v>0.0175</c:v>
                </c:pt>
                <c:pt idx="153">
                  <c:v>0.0176</c:v>
                </c:pt>
                <c:pt idx="154">
                  <c:v>0.0177</c:v>
                </c:pt>
                <c:pt idx="155">
                  <c:v>0.0178</c:v>
                </c:pt>
                <c:pt idx="156">
                  <c:v>0.0179</c:v>
                </c:pt>
                <c:pt idx="157">
                  <c:v>0.018</c:v>
                </c:pt>
                <c:pt idx="158">
                  <c:v>0.0181</c:v>
                </c:pt>
                <c:pt idx="159">
                  <c:v>0.0182</c:v>
                </c:pt>
                <c:pt idx="160">
                  <c:v>0.0183</c:v>
                </c:pt>
                <c:pt idx="161">
                  <c:v>0.0184</c:v>
                </c:pt>
                <c:pt idx="162">
                  <c:v>0.0185</c:v>
                </c:pt>
                <c:pt idx="163">
                  <c:v>0.0186</c:v>
                </c:pt>
                <c:pt idx="164">
                  <c:v>0.0187</c:v>
                </c:pt>
                <c:pt idx="165">
                  <c:v>0.0188</c:v>
                </c:pt>
                <c:pt idx="166">
                  <c:v>0.0189</c:v>
                </c:pt>
                <c:pt idx="167">
                  <c:v>0.019</c:v>
                </c:pt>
                <c:pt idx="168">
                  <c:v>0.0191</c:v>
                </c:pt>
                <c:pt idx="169">
                  <c:v>0.0192</c:v>
                </c:pt>
                <c:pt idx="170">
                  <c:v>0.0193</c:v>
                </c:pt>
                <c:pt idx="171">
                  <c:v>0.0194</c:v>
                </c:pt>
                <c:pt idx="172">
                  <c:v>0.0195</c:v>
                </c:pt>
                <c:pt idx="173">
                  <c:v>0.0196</c:v>
                </c:pt>
                <c:pt idx="174">
                  <c:v>0.0197</c:v>
                </c:pt>
                <c:pt idx="175">
                  <c:v>0.0198</c:v>
                </c:pt>
                <c:pt idx="176">
                  <c:v>0.0199</c:v>
                </c:pt>
                <c:pt idx="177">
                  <c:v>0.02</c:v>
                </c:pt>
                <c:pt idx="178">
                  <c:v>0.0201</c:v>
                </c:pt>
                <c:pt idx="179">
                  <c:v>0.0202</c:v>
                </c:pt>
                <c:pt idx="180">
                  <c:v>0.0203</c:v>
                </c:pt>
                <c:pt idx="181">
                  <c:v>0.0204</c:v>
                </c:pt>
                <c:pt idx="182">
                  <c:v>0.0205</c:v>
                </c:pt>
                <c:pt idx="183">
                  <c:v>0.0206</c:v>
                </c:pt>
                <c:pt idx="184">
                  <c:v>0.0207</c:v>
                </c:pt>
                <c:pt idx="185">
                  <c:v>0.0208</c:v>
                </c:pt>
                <c:pt idx="186">
                  <c:v>0.0209</c:v>
                </c:pt>
                <c:pt idx="187">
                  <c:v>0.021</c:v>
                </c:pt>
                <c:pt idx="188">
                  <c:v>0.0211</c:v>
                </c:pt>
                <c:pt idx="189">
                  <c:v>0.0212</c:v>
                </c:pt>
                <c:pt idx="190">
                  <c:v>0.0213</c:v>
                </c:pt>
                <c:pt idx="191">
                  <c:v>0.0214</c:v>
                </c:pt>
                <c:pt idx="192">
                  <c:v>0.0215</c:v>
                </c:pt>
                <c:pt idx="193">
                  <c:v>0.0216</c:v>
                </c:pt>
                <c:pt idx="194">
                  <c:v>0.0217</c:v>
                </c:pt>
                <c:pt idx="195">
                  <c:v>0.0218</c:v>
                </c:pt>
                <c:pt idx="196">
                  <c:v>0.0219</c:v>
                </c:pt>
                <c:pt idx="197">
                  <c:v>0.022</c:v>
                </c:pt>
                <c:pt idx="198">
                  <c:v>0.0221</c:v>
                </c:pt>
                <c:pt idx="199">
                  <c:v>0.0222</c:v>
                </c:pt>
                <c:pt idx="200">
                  <c:v>0.0223</c:v>
                </c:pt>
                <c:pt idx="201">
                  <c:v>0.0224</c:v>
                </c:pt>
                <c:pt idx="202">
                  <c:v>0.0225</c:v>
                </c:pt>
                <c:pt idx="203">
                  <c:v>0.0226</c:v>
                </c:pt>
                <c:pt idx="204">
                  <c:v>0.0227</c:v>
                </c:pt>
                <c:pt idx="205">
                  <c:v>0.0228</c:v>
                </c:pt>
                <c:pt idx="206">
                  <c:v>0.0229</c:v>
                </c:pt>
                <c:pt idx="207">
                  <c:v>0.023</c:v>
                </c:pt>
                <c:pt idx="208">
                  <c:v>0.0231</c:v>
                </c:pt>
                <c:pt idx="209">
                  <c:v>0.0232</c:v>
                </c:pt>
                <c:pt idx="210">
                  <c:v>0.0233</c:v>
                </c:pt>
                <c:pt idx="211">
                  <c:v>0.0234</c:v>
                </c:pt>
                <c:pt idx="212">
                  <c:v>0.0235</c:v>
                </c:pt>
                <c:pt idx="213">
                  <c:v>0.0236</c:v>
                </c:pt>
                <c:pt idx="214">
                  <c:v>0.0237</c:v>
                </c:pt>
                <c:pt idx="215">
                  <c:v>0.0238</c:v>
                </c:pt>
                <c:pt idx="216">
                  <c:v>0.0239</c:v>
                </c:pt>
                <c:pt idx="217">
                  <c:v>0.024</c:v>
                </c:pt>
                <c:pt idx="218">
                  <c:v>0.0241</c:v>
                </c:pt>
                <c:pt idx="219">
                  <c:v>0.0242</c:v>
                </c:pt>
                <c:pt idx="220">
                  <c:v>0.0243</c:v>
                </c:pt>
                <c:pt idx="221">
                  <c:v>0.0244</c:v>
                </c:pt>
                <c:pt idx="222">
                  <c:v>0.0245</c:v>
                </c:pt>
                <c:pt idx="223">
                  <c:v>0.0246</c:v>
                </c:pt>
                <c:pt idx="224">
                  <c:v>0.0247</c:v>
                </c:pt>
                <c:pt idx="225">
                  <c:v>0.0248</c:v>
                </c:pt>
                <c:pt idx="226">
                  <c:v>0.0249</c:v>
                </c:pt>
                <c:pt idx="227">
                  <c:v>0.025</c:v>
                </c:pt>
                <c:pt idx="228">
                  <c:v>0.0251</c:v>
                </c:pt>
                <c:pt idx="229">
                  <c:v>0.0252</c:v>
                </c:pt>
                <c:pt idx="230">
                  <c:v>0.0253</c:v>
                </c:pt>
                <c:pt idx="231">
                  <c:v>0.0254</c:v>
                </c:pt>
                <c:pt idx="232">
                  <c:v>0.0255</c:v>
                </c:pt>
                <c:pt idx="233">
                  <c:v>0.0256</c:v>
                </c:pt>
                <c:pt idx="234">
                  <c:v>0.0257</c:v>
                </c:pt>
                <c:pt idx="235">
                  <c:v>0.0258</c:v>
                </c:pt>
                <c:pt idx="236">
                  <c:v>0.0259</c:v>
                </c:pt>
                <c:pt idx="237">
                  <c:v>0.026</c:v>
                </c:pt>
                <c:pt idx="238">
                  <c:v>0.0261</c:v>
                </c:pt>
                <c:pt idx="239">
                  <c:v>0.0262</c:v>
                </c:pt>
                <c:pt idx="240">
                  <c:v>0.0263</c:v>
                </c:pt>
                <c:pt idx="241">
                  <c:v>0.0264</c:v>
                </c:pt>
                <c:pt idx="242">
                  <c:v>0.0265</c:v>
                </c:pt>
                <c:pt idx="243">
                  <c:v>0.0266</c:v>
                </c:pt>
                <c:pt idx="244">
                  <c:v>0.0267</c:v>
                </c:pt>
                <c:pt idx="245">
                  <c:v>0.0268</c:v>
                </c:pt>
                <c:pt idx="246">
                  <c:v>0.0269</c:v>
                </c:pt>
                <c:pt idx="247">
                  <c:v>0.027</c:v>
                </c:pt>
                <c:pt idx="248">
                  <c:v>0.0271</c:v>
                </c:pt>
                <c:pt idx="249">
                  <c:v>0.0272</c:v>
                </c:pt>
                <c:pt idx="250">
                  <c:v>0.0273</c:v>
                </c:pt>
                <c:pt idx="251">
                  <c:v>0.0274</c:v>
                </c:pt>
                <c:pt idx="252">
                  <c:v>0.0275</c:v>
                </c:pt>
                <c:pt idx="253">
                  <c:v>0.0276</c:v>
                </c:pt>
                <c:pt idx="254">
                  <c:v>0.0277</c:v>
                </c:pt>
                <c:pt idx="255">
                  <c:v>0.0278</c:v>
                </c:pt>
                <c:pt idx="256">
                  <c:v>0.0279</c:v>
                </c:pt>
                <c:pt idx="257">
                  <c:v>0.028</c:v>
                </c:pt>
                <c:pt idx="258">
                  <c:v>0.0281</c:v>
                </c:pt>
                <c:pt idx="259">
                  <c:v>0.0282</c:v>
                </c:pt>
                <c:pt idx="260">
                  <c:v>0.0283</c:v>
                </c:pt>
                <c:pt idx="261">
                  <c:v>0.0284</c:v>
                </c:pt>
                <c:pt idx="262">
                  <c:v>0.0285</c:v>
                </c:pt>
                <c:pt idx="263">
                  <c:v>0.0286</c:v>
                </c:pt>
                <c:pt idx="264">
                  <c:v>0.0287</c:v>
                </c:pt>
                <c:pt idx="265">
                  <c:v>0.0288</c:v>
                </c:pt>
                <c:pt idx="266">
                  <c:v>0.0289</c:v>
                </c:pt>
                <c:pt idx="267">
                  <c:v>0.029</c:v>
                </c:pt>
                <c:pt idx="268">
                  <c:v>0.0291</c:v>
                </c:pt>
                <c:pt idx="269">
                  <c:v>0.0292</c:v>
                </c:pt>
                <c:pt idx="270">
                  <c:v>0.0293</c:v>
                </c:pt>
                <c:pt idx="271">
                  <c:v>0.0294</c:v>
                </c:pt>
                <c:pt idx="272">
                  <c:v>0.0295</c:v>
                </c:pt>
                <c:pt idx="273">
                  <c:v>0.0296</c:v>
                </c:pt>
                <c:pt idx="274">
                  <c:v>0.0297</c:v>
                </c:pt>
                <c:pt idx="275">
                  <c:v>0.0298</c:v>
                </c:pt>
                <c:pt idx="276">
                  <c:v>0.0299</c:v>
                </c:pt>
                <c:pt idx="277">
                  <c:v>0.03</c:v>
                </c:pt>
                <c:pt idx="278">
                  <c:v>0.0301</c:v>
                </c:pt>
                <c:pt idx="279">
                  <c:v>0.0302</c:v>
                </c:pt>
                <c:pt idx="280">
                  <c:v>0.0303</c:v>
                </c:pt>
                <c:pt idx="281">
                  <c:v>0.0304</c:v>
                </c:pt>
                <c:pt idx="282">
                  <c:v>0.0305</c:v>
                </c:pt>
                <c:pt idx="283">
                  <c:v>0.0306</c:v>
                </c:pt>
                <c:pt idx="284">
                  <c:v>0.0307</c:v>
                </c:pt>
                <c:pt idx="285">
                  <c:v>0.0308</c:v>
                </c:pt>
                <c:pt idx="286">
                  <c:v>0.0309</c:v>
                </c:pt>
                <c:pt idx="287">
                  <c:v>0.031</c:v>
                </c:pt>
                <c:pt idx="288">
                  <c:v>0.0311</c:v>
                </c:pt>
                <c:pt idx="289">
                  <c:v>0.0312</c:v>
                </c:pt>
                <c:pt idx="290">
                  <c:v>0.0313</c:v>
                </c:pt>
                <c:pt idx="291">
                  <c:v>0.0314</c:v>
                </c:pt>
                <c:pt idx="292">
                  <c:v>0.0315</c:v>
                </c:pt>
                <c:pt idx="293">
                  <c:v>0.0316</c:v>
                </c:pt>
                <c:pt idx="294">
                  <c:v>0.0317</c:v>
                </c:pt>
                <c:pt idx="295">
                  <c:v>0.0318</c:v>
                </c:pt>
                <c:pt idx="296">
                  <c:v>0.0319</c:v>
                </c:pt>
                <c:pt idx="297">
                  <c:v>0.032</c:v>
                </c:pt>
                <c:pt idx="298">
                  <c:v>0.0321</c:v>
                </c:pt>
                <c:pt idx="299">
                  <c:v>0.0322</c:v>
                </c:pt>
                <c:pt idx="300">
                  <c:v>0.0323</c:v>
                </c:pt>
                <c:pt idx="301">
                  <c:v>0.0324</c:v>
                </c:pt>
                <c:pt idx="302">
                  <c:v>0.0325</c:v>
                </c:pt>
                <c:pt idx="303">
                  <c:v>0.0326</c:v>
                </c:pt>
                <c:pt idx="304">
                  <c:v>0.0327</c:v>
                </c:pt>
                <c:pt idx="305">
                  <c:v>0.0328</c:v>
                </c:pt>
                <c:pt idx="306">
                  <c:v>0.0329</c:v>
                </c:pt>
                <c:pt idx="307">
                  <c:v>0.033</c:v>
                </c:pt>
                <c:pt idx="308">
                  <c:v>0.0331</c:v>
                </c:pt>
                <c:pt idx="309">
                  <c:v>0.0332</c:v>
                </c:pt>
                <c:pt idx="310">
                  <c:v>0.0333</c:v>
                </c:pt>
                <c:pt idx="311">
                  <c:v>0.0334</c:v>
                </c:pt>
                <c:pt idx="312">
                  <c:v>0.0335</c:v>
                </c:pt>
                <c:pt idx="313">
                  <c:v>0.0336</c:v>
                </c:pt>
                <c:pt idx="314">
                  <c:v>0.0337</c:v>
                </c:pt>
                <c:pt idx="315">
                  <c:v>0.0338</c:v>
                </c:pt>
                <c:pt idx="316">
                  <c:v>0.0339</c:v>
                </c:pt>
                <c:pt idx="317">
                  <c:v>0.034</c:v>
                </c:pt>
                <c:pt idx="318">
                  <c:v>0.0341</c:v>
                </c:pt>
                <c:pt idx="319">
                  <c:v>0.0342</c:v>
                </c:pt>
                <c:pt idx="320">
                  <c:v>0.0343</c:v>
                </c:pt>
                <c:pt idx="321">
                  <c:v>0.0344</c:v>
                </c:pt>
                <c:pt idx="322">
                  <c:v>0.0345</c:v>
                </c:pt>
                <c:pt idx="323">
                  <c:v>0.0346</c:v>
                </c:pt>
                <c:pt idx="324">
                  <c:v>0.0347</c:v>
                </c:pt>
                <c:pt idx="325">
                  <c:v>0.0348</c:v>
                </c:pt>
                <c:pt idx="326">
                  <c:v>0.0349</c:v>
                </c:pt>
                <c:pt idx="327">
                  <c:v>0.035</c:v>
                </c:pt>
                <c:pt idx="328">
                  <c:v>0.0351</c:v>
                </c:pt>
                <c:pt idx="329">
                  <c:v>0.0352</c:v>
                </c:pt>
                <c:pt idx="330">
                  <c:v>0.0353</c:v>
                </c:pt>
                <c:pt idx="331">
                  <c:v>0.0354</c:v>
                </c:pt>
                <c:pt idx="332">
                  <c:v>0.0355</c:v>
                </c:pt>
                <c:pt idx="333">
                  <c:v>0.0356</c:v>
                </c:pt>
                <c:pt idx="334">
                  <c:v>0.0357</c:v>
                </c:pt>
                <c:pt idx="335">
                  <c:v>0.0358</c:v>
                </c:pt>
                <c:pt idx="336">
                  <c:v>0.0359</c:v>
                </c:pt>
                <c:pt idx="337">
                  <c:v>0.036</c:v>
                </c:pt>
                <c:pt idx="338">
                  <c:v>0.0361</c:v>
                </c:pt>
                <c:pt idx="339">
                  <c:v>0.0362</c:v>
                </c:pt>
                <c:pt idx="340">
                  <c:v>0.0363</c:v>
                </c:pt>
                <c:pt idx="341">
                  <c:v>0.0364</c:v>
                </c:pt>
                <c:pt idx="342">
                  <c:v>0.0365</c:v>
                </c:pt>
                <c:pt idx="343">
                  <c:v>0.0366</c:v>
                </c:pt>
                <c:pt idx="344">
                  <c:v>0.0367</c:v>
                </c:pt>
                <c:pt idx="345">
                  <c:v>0.0368</c:v>
                </c:pt>
                <c:pt idx="346">
                  <c:v>0.0369</c:v>
                </c:pt>
                <c:pt idx="347">
                  <c:v>0.037</c:v>
                </c:pt>
                <c:pt idx="348">
                  <c:v>0.0371</c:v>
                </c:pt>
                <c:pt idx="349">
                  <c:v>0.0372</c:v>
                </c:pt>
                <c:pt idx="350">
                  <c:v>0.0373</c:v>
                </c:pt>
                <c:pt idx="351">
                  <c:v>0.0374</c:v>
                </c:pt>
                <c:pt idx="352">
                  <c:v>0.0375</c:v>
                </c:pt>
                <c:pt idx="353">
                  <c:v>0.0376</c:v>
                </c:pt>
                <c:pt idx="354">
                  <c:v>0.0377</c:v>
                </c:pt>
                <c:pt idx="355">
                  <c:v>0.0378</c:v>
                </c:pt>
                <c:pt idx="356">
                  <c:v>0.0379</c:v>
                </c:pt>
                <c:pt idx="357">
                  <c:v>0.038</c:v>
                </c:pt>
                <c:pt idx="358">
                  <c:v>0.0381</c:v>
                </c:pt>
                <c:pt idx="359">
                  <c:v>0.0382</c:v>
                </c:pt>
                <c:pt idx="360">
                  <c:v>0.0383</c:v>
                </c:pt>
                <c:pt idx="361">
                  <c:v>0.0384</c:v>
                </c:pt>
                <c:pt idx="362">
                  <c:v>0.0385</c:v>
                </c:pt>
                <c:pt idx="363">
                  <c:v>0.0386</c:v>
                </c:pt>
                <c:pt idx="364">
                  <c:v>0.0387</c:v>
                </c:pt>
                <c:pt idx="365">
                  <c:v>0.0388</c:v>
                </c:pt>
                <c:pt idx="366">
                  <c:v>0.0389</c:v>
                </c:pt>
                <c:pt idx="367">
                  <c:v>0.039</c:v>
                </c:pt>
                <c:pt idx="368">
                  <c:v>0.0391</c:v>
                </c:pt>
                <c:pt idx="369">
                  <c:v>0.0392</c:v>
                </c:pt>
                <c:pt idx="370">
                  <c:v>0.0393</c:v>
                </c:pt>
                <c:pt idx="371">
                  <c:v>0.0394</c:v>
                </c:pt>
                <c:pt idx="372">
                  <c:v>0.0395</c:v>
                </c:pt>
                <c:pt idx="373">
                  <c:v>0.0396</c:v>
                </c:pt>
                <c:pt idx="374">
                  <c:v>0.0397</c:v>
                </c:pt>
                <c:pt idx="375">
                  <c:v>0.0398</c:v>
                </c:pt>
                <c:pt idx="376">
                  <c:v>0.0399</c:v>
                </c:pt>
                <c:pt idx="377">
                  <c:v>0.04</c:v>
                </c:pt>
                <c:pt idx="378">
                  <c:v>0.0401</c:v>
                </c:pt>
                <c:pt idx="379">
                  <c:v>0.0402</c:v>
                </c:pt>
                <c:pt idx="380">
                  <c:v>0.0403</c:v>
                </c:pt>
                <c:pt idx="381">
                  <c:v>0.0404</c:v>
                </c:pt>
                <c:pt idx="382">
                  <c:v>0.0405</c:v>
                </c:pt>
                <c:pt idx="383">
                  <c:v>0.0406</c:v>
                </c:pt>
                <c:pt idx="384">
                  <c:v>0.0407</c:v>
                </c:pt>
                <c:pt idx="385">
                  <c:v>0.0408</c:v>
                </c:pt>
                <c:pt idx="386">
                  <c:v>0.0409</c:v>
                </c:pt>
                <c:pt idx="387">
                  <c:v>0.041</c:v>
                </c:pt>
                <c:pt idx="388">
                  <c:v>0.0411</c:v>
                </c:pt>
                <c:pt idx="389">
                  <c:v>0.0412</c:v>
                </c:pt>
                <c:pt idx="390">
                  <c:v>0.0413</c:v>
                </c:pt>
                <c:pt idx="391">
                  <c:v>0.0414</c:v>
                </c:pt>
                <c:pt idx="392">
                  <c:v>0.0415</c:v>
                </c:pt>
                <c:pt idx="393">
                  <c:v>0.0416</c:v>
                </c:pt>
                <c:pt idx="394">
                  <c:v>0.0417</c:v>
                </c:pt>
                <c:pt idx="395">
                  <c:v>0.0418</c:v>
                </c:pt>
                <c:pt idx="396">
                  <c:v>0.0419</c:v>
                </c:pt>
                <c:pt idx="397">
                  <c:v>0.042</c:v>
                </c:pt>
                <c:pt idx="398">
                  <c:v>0.0421</c:v>
                </c:pt>
                <c:pt idx="399">
                  <c:v>0.0422</c:v>
                </c:pt>
                <c:pt idx="400">
                  <c:v>0.0423</c:v>
                </c:pt>
                <c:pt idx="401">
                  <c:v>0.0424</c:v>
                </c:pt>
                <c:pt idx="402">
                  <c:v>0.0425</c:v>
                </c:pt>
                <c:pt idx="403">
                  <c:v>0.0426</c:v>
                </c:pt>
                <c:pt idx="404">
                  <c:v>0.0427</c:v>
                </c:pt>
                <c:pt idx="405">
                  <c:v>0.0428</c:v>
                </c:pt>
                <c:pt idx="406">
                  <c:v>0.0429</c:v>
                </c:pt>
                <c:pt idx="407">
                  <c:v>0.043</c:v>
                </c:pt>
                <c:pt idx="408">
                  <c:v>0.0431</c:v>
                </c:pt>
                <c:pt idx="409">
                  <c:v>0.0432</c:v>
                </c:pt>
                <c:pt idx="410">
                  <c:v>0.0433</c:v>
                </c:pt>
                <c:pt idx="411">
                  <c:v>0.0434</c:v>
                </c:pt>
                <c:pt idx="412">
                  <c:v>0.0435</c:v>
                </c:pt>
                <c:pt idx="413">
                  <c:v>0.0436</c:v>
                </c:pt>
                <c:pt idx="414">
                  <c:v>0.0437</c:v>
                </c:pt>
                <c:pt idx="415">
                  <c:v>0.0438</c:v>
                </c:pt>
                <c:pt idx="416">
                  <c:v>0.0439</c:v>
                </c:pt>
                <c:pt idx="417">
                  <c:v>0.044</c:v>
                </c:pt>
                <c:pt idx="418">
                  <c:v>0.0441</c:v>
                </c:pt>
                <c:pt idx="419">
                  <c:v>0.0442</c:v>
                </c:pt>
                <c:pt idx="420">
                  <c:v>0.0443</c:v>
                </c:pt>
                <c:pt idx="421">
                  <c:v>0.0444</c:v>
                </c:pt>
                <c:pt idx="422">
                  <c:v>0.0445</c:v>
                </c:pt>
                <c:pt idx="423">
                  <c:v>0.0446</c:v>
                </c:pt>
                <c:pt idx="424">
                  <c:v>0.0447</c:v>
                </c:pt>
                <c:pt idx="425">
                  <c:v>0.0448</c:v>
                </c:pt>
                <c:pt idx="426">
                  <c:v>0.0449</c:v>
                </c:pt>
                <c:pt idx="427">
                  <c:v>0.045</c:v>
                </c:pt>
                <c:pt idx="428">
                  <c:v>0.0451</c:v>
                </c:pt>
                <c:pt idx="429">
                  <c:v>0.0452</c:v>
                </c:pt>
                <c:pt idx="430">
                  <c:v>0.0453</c:v>
                </c:pt>
                <c:pt idx="431">
                  <c:v>0.0454</c:v>
                </c:pt>
                <c:pt idx="432">
                  <c:v>0.0455</c:v>
                </c:pt>
                <c:pt idx="433">
                  <c:v>0.0456</c:v>
                </c:pt>
                <c:pt idx="434">
                  <c:v>0.0457</c:v>
                </c:pt>
                <c:pt idx="435">
                  <c:v>0.0458</c:v>
                </c:pt>
                <c:pt idx="436">
                  <c:v>0.0459</c:v>
                </c:pt>
                <c:pt idx="437">
                  <c:v>0.046</c:v>
                </c:pt>
                <c:pt idx="438">
                  <c:v>0.0461</c:v>
                </c:pt>
                <c:pt idx="439">
                  <c:v>0.0462</c:v>
                </c:pt>
                <c:pt idx="440">
                  <c:v>0.0463</c:v>
                </c:pt>
                <c:pt idx="441">
                  <c:v>0.0464</c:v>
                </c:pt>
                <c:pt idx="442">
                  <c:v>0.0465</c:v>
                </c:pt>
                <c:pt idx="443">
                  <c:v>0.0466</c:v>
                </c:pt>
                <c:pt idx="444">
                  <c:v>0.0467</c:v>
                </c:pt>
                <c:pt idx="445">
                  <c:v>0.0468</c:v>
                </c:pt>
                <c:pt idx="446">
                  <c:v>0.0469</c:v>
                </c:pt>
                <c:pt idx="447">
                  <c:v>0.047</c:v>
                </c:pt>
                <c:pt idx="448">
                  <c:v>0.0471</c:v>
                </c:pt>
                <c:pt idx="449">
                  <c:v>0.0472</c:v>
                </c:pt>
                <c:pt idx="450">
                  <c:v>0.0473</c:v>
                </c:pt>
                <c:pt idx="451">
                  <c:v>0.0474</c:v>
                </c:pt>
                <c:pt idx="452">
                  <c:v>0.0475</c:v>
                </c:pt>
                <c:pt idx="453">
                  <c:v>0.0476</c:v>
                </c:pt>
                <c:pt idx="454">
                  <c:v>0.0477</c:v>
                </c:pt>
                <c:pt idx="455">
                  <c:v>0.0478</c:v>
                </c:pt>
                <c:pt idx="456">
                  <c:v>0.0479</c:v>
                </c:pt>
                <c:pt idx="457">
                  <c:v>0.048</c:v>
                </c:pt>
                <c:pt idx="458">
                  <c:v>0.0481</c:v>
                </c:pt>
                <c:pt idx="459">
                  <c:v>0.0482</c:v>
                </c:pt>
                <c:pt idx="460">
                  <c:v>0.0483</c:v>
                </c:pt>
                <c:pt idx="461">
                  <c:v>0.0484</c:v>
                </c:pt>
                <c:pt idx="462">
                  <c:v>0.0485</c:v>
                </c:pt>
                <c:pt idx="463">
                  <c:v>0.0486</c:v>
                </c:pt>
                <c:pt idx="464">
                  <c:v>0.0487</c:v>
                </c:pt>
                <c:pt idx="465">
                  <c:v>0.0488</c:v>
                </c:pt>
                <c:pt idx="466">
                  <c:v>0.0489</c:v>
                </c:pt>
                <c:pt idx="467">
                  <c:v>0.049</c:v>
                </c:pt>
                <c:pt idx="468">
                  <c:v>0.0491</c:v>
                </c:pt>
                <c:pt idx="469">
                  <c:v>0.0492</c:v>
                </c:pt>
                <c:pt idx="470">
                  <c:v>0.0493</c:v>
                </c:pt>
                <c:pt idx="471">
                  <c:v>0.0494</c:v>
                </c:pt>
                <c:pt idx="472">
                  <c:v>0.0495</c:v>
                </c:pt>
                <c:pt idx="473">
                  <c:v>0.0496</c:v>
                </c:pt>
                <c:pt idx="474">
                  <c:v>0.0497</c:v>
                </c:pt>
                <c:pt idx="475">
                  <c:v>0.0498</c:v>
                </c:pt>
                <c:pt idx="476">
                  <c:v>0.0499</c:v>
                </c:pt>
                <c:pt idx="477">
                  <c:v>0.05</c:v>
                </c:pt>
                <c:pt idx="478">
                  <c:v>0.0501</c:v>
                </c:pt>
                <c:pt idx="479">
                  <c:v>0.0502</c:v>
                </c:pt>
                <c:pt idx="480">
                  <c:v>0.0503</c:v>
                </c:pt>
                <c:pt idx="481">
                  <c:v>0.0504</c:v>
                </c:pt>
                <c:pt idx="482">
                  <c:v>0.0505</c:v>
                </c:pt>
                <c:pt idx="483">
                  <c:v>0.0506</c:v>
                </c:pt>
                <c:pt idx="484">
                  <c:v>0.0507</c:v>
                </c:pt>
                <c:pt idx="485">
                  <c:v>0.0508</c:v>
                </c:pt>
                <c:pt idx="486">
                  <c:v>0.0509</c:v>
                </c:pt>
                <c:pt idx="487">
                  <c:v>0.051</c:v>
                </c:pt>
                <c:pt idx="488">
                  <c:v>0.0511</c:v>
                </c:pt>
                <c:pt idx="489">
                  <c:v>0.0512</c:v>
                </c:pt>
                <c:pt idx="490">
                  <c:v>0.0513</c:v>
                </c:pt>
                <c:pt idx="491">
                  <c:v>0.0514</c:v>
                </c:pt>
                <c:pt idx="492">
                  <c:v>0.0515</c:v>
                </c:pt>
                <c:pt idx="493">
                  <c:v>0.0516</c:v>
                </c:pt>
                <c:pt idx="494">
                  <c:v>0.0517</c:v>
                </c:pt>
                <c:pt idx="495">
                  <c:v>0.0518</c:v>
                </c:pt>
                <c:pt idx="496">
                  <c:v>0.0519</c:v>
                </c:pt>
                <c:pt idx="497">
                  <c:v>0.052</c:v>
                </c:pt>
                <c:pt idx="498">
                  <c:v>0.0521</c:v>
                </c:pt>
                <c:pt idx="499">
                  <c:v>0.0522</c:v>
                </c:pt>
                <c:pt idx="500">
                  <c:v>0.0523</c:v>
                </c:pt>
                <c:pt idx="501">
                  <c:v>0.0524</c:v>
                </c:pt>
                <c:pt idx="502">
                  <c:v>0.0525</c:v>
                </c:pt>
                <c:pt idx="503">
                  <c:v>0.0526</c:v>
                </c:pt>
                <c:pt idx="504">
                  <c:v>0.0527</c:v>
                </c:pt>
                <c:pt idx="505">
                  <c:v>0.0528</c:v>
                </c:pt>
                <c:pt idx="506">
                  <c:v>0.0529</c:v>
                </c:pt>
                <c:pt idx="507">
                  <c:v>0.053</c:v>
                </c:pt>
                <c:pt idx="508">
                  <c:v>0.0531</c:v>
                </c:pt>
                <c:pt idx="509">
                  <c:v>0.0532</c:v>
                </c:pt>
                <c:pt idx="510">
                  <c:v>0.0533</c:v>
                </c:pt>
                <c:pt idx="511">
                  <c:v>0.0534</c:v>
                </c:pt>
                <c:pt idx="512">
                  <c:v>0.0535</c:v>
                </c:pt>
                <c:pt idx="513">
                  <c:v>0.0536</c:v>
                </c:pt>
                <c:pt idx="514">
                  <c:v>0.0537</c:v>
                </c:pt>
                <c:pt idx="515">
                  <c:v>0.0538</c:v>
                </c:pt>
                <c:pt idx="516">
                  <c:v>0.0539</c:v>
                </c:pt>
                <c:pt idx="517">
                  <c:v>0.054</c:v>
                </c:pt>
                <c:pt idx="518">
                  <c:v>0.0541</c:v>
                </c:pt>
                <c:pt idx="519">
                  <c:v>0.0542</c:v>
                </c:pt>
                <c:pt idx="520">
                  <c:v>0.0543</c:v>
                </c:pt>
                <c:pt idx="521">
                  <c:v>0.0544</c:v>
                </c:pt>
                <c:pt idx="522">
                  <c:v>0.0545</c:v>
                </c:pt>
                <c:pt idx="523">
                  <c:v>0.0546</c:v>
                </c:pt>
                <c:pt idx="524">
                  <c:v>0.0547</c:v>
                </c:pt>
                <c:pt idx="525">
                  <c:v>0.0548</c:v>
                </c:pt>
                <c:pt idx="526">
                  <c:v>0.0549</c:v>
                </c:pt>
                <c:pt idx="527">
                  <c:v>0.055</c:v>
                </c:pt>
                <c:pt idx="528">
                  <c:v>0.0551</c:v>
                </c:pt>
                <c:pt idx="529">
                  <c:v>0.0552</c:v>
                </c:pt>
                <c:pt idx="530">
                  <c:v>0.0553</c:v>
                </c:pt>
                <c:pt idx="531">
                  <c:v>0.0554</c:v>
                </c:pt>
                <c:pt idx="532">
                  <c:v>0.0555</c:v>
                </c:pt>
                <c:pt idx="533">
                  <c:v>0.0556</c:v>
                </c:pt>
                <c:pt idx="534">
                  <c:v>0.0557</c:v>
                </c:pt>
                <c:pt idx="535">
                  <c:v>0.0558</c:v>
                </c:pt>
                <c:pt idx="536">
                  <c:v>0.0559</c:v>
                </c:pt>
                <c:pt idx="537">
                  <c:v>0.056</c:v>
                </c:pt>
                <c:pt idx="538">
                  <c:v>0.0561</c:v>
                </c:pt>
                <c:pt idx="539">
                  <c:v>0.0562</c:v>
                </c:pt>
                <c:pt idx="540">
                  <c:v>0.0563</c:v>
                </c:pt>
                <c:pt idx="541">
                  <c:v>0.0564</c:v>
                </c:pt>
                <c:pt idx="542">
                  <c:v>0.0565</c:v>
                </c:pt>
                <c:pt idx="543">
                  <c:v>0.0566</c:v>
                </c:pt>
                <c:pt idx="544">
                  <c:v>0.0567</c:v>
                </c:pt>
                <c:pt idx="545">
                  <c:v>0.0568</c:v>
                </c:pt>
                <c:pt idx="546">
                  <c:v>0.0569</c:v>
                </c:pt>
                <c:pt idx="547">
                  <c:v>0.057</c:v>
                </c:pt>
                <c:pt idx="548">
                  <c:v>0.0571</c:v>
                </c:pt>
                <c:pt idx="549">
                  <c:v>0.0572</c:v>
                </c:pt>
                <c:pt idx="550">
                  <c:v>0.0573</c:v>
                </c:pt>
                <c:pt idx="551">
                  <c:v>0.0574</c:v>
                </c:pt>
                <c:pt idx="552">
                  <c:v>0.0575</c:v>
                </c:pt>
                <c:pt idx="553">
                  <c:v>0.0576</c:v>
                </c:pt>
                <c:pt idx="554">
                  <c:v>0.0577</c:v>
                </c:pt>
                <c:pt idx="555">
                  <c:v>0.0578</c:v>
                </c:pt>
                <c:pt idx="556">
                  <c:v>0.0579</c:v>
                </c:pt>
                <c:pt idx="557">
                  <c:v>0.058</c:v>
                </c:pt>
                <c:pt idx="558">
                  <c:v>0.0581</c:v>
                </c:pt>
                <c:pt idx="559">
                  <c:v>0.0582</c:v>
                </c:pt>
                <c:pt idx="560">
                  <c:v>0.0583</c:v>
                </c:pt>
                <c:pt idx="561">
                  <c:v>0.0584</c:v>
                </c:pt>
                <c:pt idx="562">
                  <c:v>0.0585</c:v>
                </c:pt>
                <c:pt idx="563">
                  <c:v>0.0586</c:v>
                </c:pt>
                <c:pt idx="564">
                  <c:v>0.0587</c:v>
                </c:pt>
                <c:pt idx="565">
                  <c:v>0.0588</c:v>
                </c:pt>
                <c:pt idx="566">
                  <c:v>0.0589</c:v>
                </c:pt>
                <c:pt idx="567">
                  <c:v>0.059</c:v>
                </c:pt>
                <c:pt idx="568">
                  <c:v>0.0591</c:v>
                </c:pt>
                <c:pt idx="569">
                  <c:v>0.0592</c:v>
                </c:pt>
                <c:pt idx="570">
                  <c:v>0.0593</c:v>
                </c:pt>
                <c:pt idx="571">
                  <c:v>0.0594</c:v>
                </c:pt>
                <c:pt idx="572">
                  <c:v>0.0595</c:v>
                </c:pt>
                <c:pt idx="573">
                  <c:v>0.0596</c:v>
                </c:pt>
                <c:pt idx="574">
                  <c:v>0.0597</c:v>
                </c:pt>
                <c:pt idx="575">
                  <c:v>0.0598</c:v>
                </c:pt>
                <c:pt idx="576">
                  <c:v>0.0599</c:v>
                </c:pt>
                <c:pt idx="577">
                  <c:v>0.06</c:v>
                </c:pt>
                <c:pt idx="578">
                  <c:v>0.0601</c:v>
                </c:pt>
                <c:pt idx="579">
                  <c:v>0.0602</c:v>
                </c:pt>
                <c:pt idx="580">
                  <c:v>0.0603</c:v>
                </c:pt>
                <c:pt idx="581">
                  <c:v>0.0604</c:v>
                </c:pt>
                <c:pt idx="582">
                  <c:v>0.0605</c:v>
                </c:pt>
                <c:pt idx="583">
                  <c:v>0.0606</c:v>
                </c:pt>
                <c:pt idx="584">
                  <c:v>0.0607</c:v>
                </c:pt>
                <c:pt idx="585">
                  <c:v>0.0608</c:v>
                </c:pt>
                <c:pt idx="586">
                  <c:v>0.0609</c:v>
                </c:pt>
                <c:pt idx="587">
                  <c:v>0.061</c:v>
                </c:pt>
                <c:pt idx="588">
                  <c:v>0.0611</c:v>
                </c:pt>
                <c:pt idx="589">
                  <c:v>0.0612</c:v>
                </c:pt>
                <c:pt idx="590">
                  <c:v>0.0613</c:v>
                </c:pt>
                <c:pt idx="591">
                  <c:v>0.0614</c:v>
                </c:pt>
                <c:pt idx="592">
                  <c:v>0.0615</c:v>
                </c:pt>
                <c:pt idx="593">
                  <c:v>0.0616</c:v>
                </c:pt>
                <c:pt idx="594">
                  <c:v>0.0617</c:v>
                </c:pt>
                <c:pt idx="595">
                  <c:v>0.0618</c:v>
                </c:pt>
                <c:pt idx="596">
                  <c:v>0.0619</c:v>
                </c:pt>
                <c:pt idx="597">
                  <c:v>0.062</c:v>
                </c:pt>
                <c:pt idx="598">
                  <c:v>0.0621</c:v>
                </c:pt>
                <c:pt idx="599">
                  <c:v>0.0622</c:v>
                </c:pt>
                <c:pt idx="600">
                  <c:v>0.0623</c:v>
                </c:pt>
                <c:pt idx="601">
                  <c:v>0.0624</c:v>
                </c:pt>
                <c:pt idx="602">
                  <c:v>0.0625</c:v>
                </c:pt>
                <c:pt idx="603">
                  <c:v>0.0626</c:v>
                </c:pt>
                <c:pt idx="604">
                  <c:v>0.0627</c:v>
                </c:pt>
                <c:pt idx="605">
                  <c:v>0.0628</c:v>
                </c:pt>
                <c:pt idx="606">
                  <c:v>0.0629</c:v>
                </c:pt>
                <c:pt idx="607">
                  <c:v>0.063</c:v>
                </c:pt>
                <c:pt idx="608">
                  <c:v>0.0631</c:v>
                </c:pt>
                <c:pt idx="609">
                  <c:v>0.0632</c:v>
                </c:pt>
                <c:pt idx="610">
                  <c:v>0.0633</c:v>
                </c:pt>
                <c:pt idx="611">
                  <c:v>0.0634</c:v>
                </c:pt>
                <c:pt idx="612">
                  <c:v>0.0635</c:v>
                </c:pt>
                <c:pt idx="613">
                  <c:v>0.0636</c:v>
                </c:pt>
                <c:pt idx="614">
                  <c:v>0.0637</c:v>
                </c:pt>
                <c:pt idx="615">
                  <c:v>0.0638</c:v>
                </c:pt>
                <c:pt idx="616">
                  <c:v>0.0639</c:v>
                </c:pt>
                <c:pt idx="617">
                  <c:v>0.064</c:v>
                </c:pt>
                <c:pt idx="618">
                  <c:v>0.0641</c:v>
                </c:pt>
                <c:pt idx="619">
                  <c:v>0.0642</c:v>
                </c:pt>
                <c:pt idx="620">
                  <c:v>0.0643</c:v>
                </c:pt>
                <c:pt idx="621">
                  <c:v>0.0644</c:v>
                </c:pt>
                <c:pt idx="622">
                  <c:v>0.0645</c:v>
                </c:pt>
                <c:pt idx="623">
                  <c:v>0.0646</c:v>
                </c:pt>
                <c:pt idx="624">
                  <c:v>0.0647</c:v>
                </c:pt>
                <c:pt idx="625">
                  <c:v>0.0648</c:v>
                </c:pt>
                <c:pt idx="626">
                  <c:v>0.0649</c:v>
                </c:pt>
                <c:pt idx="627">
                  <c:v>0.065</c:v>
                </c:pt>
                <c:pt idx="628">
                  <c:v>0.0651</c:v>
                </c:pt>
                <c:pt idx="629">
                  <c:v>0.0652</c:v>
                </c:pt>
                <c:pt idx="630">
                  <c:v>0.0653</c:v>
                </c:pt>
                <c:pt idx="631">
                  <c:v>0.0654</c:v>
                </c:pt>
                <c:pt idx="632">
                  <c:v>0.0655</c:v>
                </c:pt>
                <c:pt idx="633">
                  <c:v>0.0656</c:v>
                </c:pt>
                <c:pt idx="634">
                  <c:v>0.0657</c:v>
                </c:pt>
                <c:pt idx="635">
                  <c:v>0.0658</c:v>
                </c:pt>
                <c:pt idx="636">
                  <c:v>0.0659</c:v>
                </c:pt>
                <c:pt idx="637">
                  <c:v>0.066</c:v>
                </c:pt>
                <c:pt idx="638">
                  <c:v>0.0661</c:v>
                </c:pt>
                <c:pt idx="639">
                  <c:v>0.0662</c:v>
                </c:pt>
                <c:pt idx="640">
                  <c:v>0.0663</c:v>
                </c:pt>
                <c:pt idx="641">
                  <c:v>0.0664</c:v>
                </c:pt>
                <c:pt idx="642">
                  <c:v>0.0665</c:v>
                </c:pt>
                <c:pt idx="643">
                  <c:v>0.0666</c:v>
                </c:pt>
                <c:pt idx="644">
                  <c:v>0.0667</c:v>
                </c:pt>
                <c:pt idx="645">
                  <c:v>0.0668</c:v>
                </c:pt>
                <c:pt idx="646">
                  <c:v>0.0669</c:v>
                </c:pt>
                <c:pt idx="647">
                  <c:v>0.067</c:v>
                </c:pt>
                <c:pt idx="648">
                  <c:v>0.0671</c:v>
                </c:pt>
                <c:pt idx="649">
                  <c:v>0.0672</c:v>
                </c:pt>
                <c:pt idx="650">
                  <c:v>0.0673</c:v>
                </c:pt>
                <c:pt idx="651">
                  <c:v>0.0674</c:v>
                </c:pt>
                <c:pt idx="652">
                  <c:v>0.0675</c:v>
                </c:pt>
                <c:pt idx="653">
                  <c:v>0.0676</c:v>
                </c:pt>
                <c:pt idx="654">
                  <c:v>0.0677</c:v>
                </c:pt>
                <c:pt idx="655">
                  <c:v>0.0678</c:v>
                </c:pt>
                <c:pt idx="656">
                  <c:v>0.0679</c:v>
                </c:pt>
                <c:pt idx="657">
                  <c:v>0.068</c:v>
                </c:pt>
                <c:pt idx="658">
                  <c:v>0.0681</c:v>
                </c:pt>
                <c:pt idx="659">
                  <c:v>0.0682</c:v>
                </c:pt>
                <c:pt idx="660">
                  <c:v>0.0683</c:v>
                </c:pt>
                <c:pt idx="661">
                  <c:v>0.0684</c:v>
                </c:pt>
                <c:pt idx="662">
                  <c:v>0.0685</c:v>
                </c:pt>
                <c:pt idx="663">
                  <c:v>0.0686</c:v>
                </c:pt>
                <c:pt idx="664">
                  <c:v>0.0687</c:v>
                </c:pt>
                <c:pt idx="665">
                  <c:v>0.0688</c:v>
                </c:pt>
                <c:pt idx="666">
                  <c:v>0.0689</c:v>
                </c:pt>
                <c:pt idx="667">
                  <c:v>0.069</c:v>
                </c:pt>
                <c:pt idx="668">
                  <c:v>0.0691</c:v>
                </c:pt>
                <c:pt idx="669">
                  <c:v>0.0692</c:v>
                </c:pt>
                <c:pt idx="670">
                  <c:v>0.0693</c:v>
                </c:pt>
                <c:pt idx="671">
                  <c:v>0.0694</c:v>
                </c:pt>
                <c:pt idx="672">
                  <c:v>0.0695</c:v>
                </c:pt>
                <c:pt idx="673">
                  <c:v>0.0696</c:v>
                </c:pt>
                <c:pt idx="674">
                  <c:v>0.0697</c:v>
                </c:pt>
                <c:pt idx="675">
                  <c:v>0.0698</c:v>
                </c:pt>
                <c:pt idx="676">
                  <c:v>0.0699</c:v>
                </c:pt>
                <c:pt idx="677">
                  <c:v>0.07</c:v>
                </c:pt>
                <c:pt idx="678">
                  <c:v>0.0701</c:v>
                </c:pt>
                <c:pt idx="679">
                  <c:v>0.0702</c:v>
                </c:pt>
                <c:pt idx="680">
                  <c:v>0.0703</c:v>
                </c:pt>
                <c:pt idx="681">
                  <c:v>0.0704</c:v>
                </c:pt>
                <c:pt idx="682">
                  <c:v>0.0705</c:v>
                </c:pt>
                <c:pt idx="683">
                  <c:v>0.0706</c:v>
                </c:pt>
                <c:pt idx="684">
                  <c:v>0.0707</c:v>
                </c:pt>
                <c:pt idx="685">
                  <c:v>0.0708</c:v>
                </c:pt>
                <c:pt idx="686">
                  <c:v>0.0709</c:v>
                </c:pt>
                <c:pt idx="687">
                  <c:v>0.071</c:v>
                </c:pt>
                <c:pt idx="688">
                  <c:v>0.0711</c:v>
                </c:pt>
                <c:pt idx="689">
                  <c:v>0.0712</c:v>
                </c:pt>
                <c:pt idx="690">
                  <c:v>0.0713</c:v>
                </c:pt>
                <c:pt idx="691">
                  <c:v>0.0714</c:v>
                </c:pt>
                <c:pt idx="692">
                  <c:v>0.0715</c:v>
                </c:pt>
                <c:pt idx="693">
                  <c:v>0.0716</c:v>
                </c:pt>
                <c:pt idx="694">
                  <c:v>0.0717</c:v>
                </c:pt>
                <c:pt idx="695">
                  <c:v>0.0718</c:v>
                </c:pt>
                <c:pt idx="696">
                  <c:v>0.0719</c:v>
                </c:pt>
                <c:pt idx="697">
                  <c:v>0.072</c:v>
                </c:pt>
                <c:pt idx="698">
                  <c:v>0.0721</c:v>
                </c:pt>
                <c:pt idx="699">
                  <c:v>0.0722</c:v>
                </c:pt>
                <c:pt idx="700">
                  <c:v>0.0723</c:v>
                </c:pt>
                <c:pt idx="701">
                  <c:v>0.0724</c:v>
                </c:pt>
                <c:pt idx="702">
                  <c:v>0.0725</c:v>
                </c:pt>
                <c:pt idx="703">
                  <c:v>0.0726</c:v>
                </c:pt>
                <c:pt idx="704">
                  <c:v>0.0727</c:v>
                </c:pt>
                <c:pt idx="705">
                  <c:v>0.0728</c:v>
                </c:pt>
                <c:pt idx="706">
                  <c:v>0.0729</c:v>
                </c:pt>
                <c:pt idx="707">
                  <c:v>0.073</c:v>
                </c:pt>
                <c:pt idx="708">
                  <c:v>0.0731</c:v>
                </c:pt>
                <c:pt idx="709">
                  <c:v>0.0732</c:v>
                </c:pt>
                <c:pt idx="710">
                  <c:v>0.0733</c:v>
                </c:pt>
                <c:pt idx="711">
                  <c:v>0.0734</c:v>
                </c:pt>
                <c:pt idx="712">
                  <c:v>0.0735</c:v>
                </c:pt>
                <c:pt idx="713">
                  <c:v>0.0736</c:v>
                </c:pt>
                <c:pt idx="714">
                  <c:v>0.0737</c:v>
                </c:pt>
                <c:pt idx="715">
                  <c:v>0.0738</c:v>
                </c:pt>
                <c:pt idx="716">
                  <c:v>0.0739</c:v>
                </c:pt>
                <c:pt idx="717">
                  <c:v>0.074</c:v>
                </c:pt>
                <c:pt idx="718">
                  <c:v>0.0741</c:v>
                </c:pt>
                <c:pt idx="719">
                  <c:v>0.0742</c:v>
                </c:pt>
                <c:pt idx="720">
                  <c:v>0.0743</c:v>
                </c:pt>
                <c:pt idx="721">
                  <c:v>0.0744</c:v>
                </c:pt>
                <c:pt idx="722">
                  <c:v>0.0745</c:v>
                </c:pt>
                <c:pt idx="723">
                  <c:v>0.0746</c:v>
                </c:pt>
                <c:pt idx="724">
                  <c:v>0.0747</c:v>
                </c:pt>
                <c:pt idx="725">
                  <c:v>0.0748</c:v>
                </c:pt>
                <c:pt idx="726">
                  <c:v>0.0749</c:v>
                </c:pt>
                <c:pt idx="727">
                  <c:v>0.075</c:v>
                </c:pt>
                <c:pt idx="728">
                  <c:v>0.0751</c:v>
                </c:pt>
                <c:pt idx="729">
                  <c:v>0.0752</c:v>
                </c:pt>
                <c:pt idx="730">
                  <c:v>0.0753</c:v>
                </c:pt>
                <c:pt idx="731">
                  <c:v>0.0754</c:v>
                </c:pt>
                <c:pt idx="732">
                  <c:v>0.0755</c:v>
                </c:pt>
                <c:pt idx="733">
                  <c:v>0.0756</c:v>
                </c:pt>
                <c:pt idx="734">
                  <c:v>0.0757</c:v>
                </c:pt>
                <c:pt idx="735">
                  <c:v>0.0758</c:v>
                </c:pt>
                <c:pt idx="736">
                  <c:v>0.0759</c:v>
                </c:pt>
                <c:pt idx="737">
                  <c:v>0.076</c:v>
                </c:pt>
                <c:pt idx="738">
                  <c:v>0.0761</c:v>
                </c:pt>
                <c:pt idx="739">
                  <c:v>0.0762</c:v>
                </c:pt>
                <c:pt idx="740">
                  <c:v>0.0763</c:v>
                </c:pt>
                <c:pt idx="741">
                  <c:v>0.0764</c:v>
                </c:pt>
                <c:pt idx="742">
                  <c:v>0.0765</c:v>
                </c:pt>
                <c:pt idx="743">
                  <c:v>0.0766</c:v>
                </c:pt>
                <c:pt idx="744">
                  <c:v>0.0767</c:v>
                </c:pt>
                <c:pt idx="745">
                  <c:v>0.0768</c:v>
                </c:pt>
                <c:pt idx="746">
                  <c:v>0.0769</c:v>
                </c:pt>
                <c:pt idx="747">
                  <c:v>0.077</c:v>
                </c:pt>
                <c:pt idx="748">
                  <c:v>0.0771</c:v>
                </c:pt>
                <c:pt idx="749">
                  <c:v>0.0772</c:v>
                </c:pt>
                <c:pt idx="750">
                  <c:v>0.0773</c:v>
                </c:pt>
                <c:pt idx="751">
                  <c:v>0.0774</c:v>
                </c:pt>
                <c:pt idx="752">
                  <c:v>0.0775</c:v>
                </c:pt>
                <c:pt idx="753">
                  <c:v>0.0776</c:v>
                </c:pt>
                <c:pt idx="754">
                  <c:v>0.0777</c:v>
                </c:pt>
                <c:pt idx="755">
                  <c:v>0.0778</c:v>
                </c:pt>
                <c:pt idx="756">
                  <c:v>0.0779</c:v>
                </c:pt>
                <c:pt idx="757">
                  <c:v>0.078</c:v>
                </c:pt>
                <c:pt idx="758">
                  <c:v>0.0781</c:v>
                </c:pt>
                <c:pt idx="759">
                  <c:v>0.0782</c:v>
                </c:pt>
                <c:pt idx="760">
                  <c:v>0.0783</c:v>
                </c:pt>
                <c:pt idx="761">
                  <c:v>0.0784</c:v>
                </c:pt>
                <c:pt idx="762">
                  <c:v>0.0785</c:v>
                </c:pt>
                <c:pt idx="763">
                  <c:v>0.0786</c:v>
                </c:pt>
                <c:pt idx="764">
                  <c:v>0.0787</c:v>
                </c:pt>
                <c:pt idx="765">
                  <c:v>0.0788</c:v>
                </c:pt>
                <c:pt idx="766">
                  <c:v>0.0789</c:v>
                </c:pt>
                <c:pt idx="767">
                  <c:v>0.079</c:v>
                </c:pt>
                <c:pt idx="768">
                  <c:v>0.0791</c:v>
                </c:pt>
                <c:pt idx="769">
                  <c:v>0.0792</c:v>
                </c:pt>
                <c:pt idx="770">
                  <c:v>0.0793</c:v>
                </c:pt>
                <c:pt idx="771">
                  <c:v>0.0794</c:v>
                </c:pt>
                <c:pt idx="772">
                  <c:v>0.0795</c:v>
                </c:pt>
                <c:pt idx="773">
                  <c:v>0.0796</c:v>
                </c:pt>
                <c:pt idx="774">
                  <c:v>0.0797</c:v>
                </c:pt>
                <c:pt idx="775">
                  <c:v>0.0798</c:v>
                </c:pt>
                <c:pt idx="776">
                  <c:v>0.0799</c:v>
                </c:pt>
                <c:pt idx="777">
                  <c:v>0.08</c:v>
                </c:pt>
                <c:pt idx="778">
                  <c:v>0.0801</c:v>
                </c:pt>
                <c:pt idx="779">
                  <c:v>0.0802</c:v>
                </c:pt>
                <c:pt idx="780">
                  <c:v>0.0803</c:v>
                </c:pt>
                <c:pt idx="781">
                  <c:v>0.0804</c:v>
                </c:pt>
                <c:pt idx="782">
                  <c:v>0.0805</c:v>
                </c:pt>
                <c:pt idx="783">
                  <c:v>0.0806</c:v>
                </c:pt>
                <c:pt idx="784">
                  <c:v>0.0807</c:v>
                </c:pt>
                <c:pt idx="785">
                  <c:v>0.0808</c:v>
                </c:pt>
                <c:pt idx="786">
                  <c:v>0.0809</c:v>
                </c:pt>
                <c:pt idx="787">
                  <c:v>0.081</c:v>
                </c:pt>
                <c:pt idx="788">
                  <c:v>0.0811</c:v>
                </c:pt>
                <c:pt idx="789">
                  <c:v>0.0812</c:v>
                </c:pt>
                <c:pt idx="790">
                  <c:v>0.0813</c:v>
                </c:pt>
                <c:pt idx="791">
                  <c:v>0.0814</c:v>
                </c:pt>
                <c:pt idx="792">
                  <c:v>0.0815</c:v>
                </c:pt>
                <c:pt idx="793">
                  <c:v>0.0816</c:v>
                </c:pt>
                <c:pt idx="794">
                  <c:v>0.0817</c:v>
                </c:pt>
                <c:pt idx="795">
                  <c:v>0.0818</c:v>
                </c:pt>
                <c:pt idx="796">
                  <c:v>0.0819</c:v>
                </c:pt>
                <c:pt idx="797">
                  <c:v>0.082</c:v>
                </c:pt>
                <c:pt idx="798">
                  <c:v>0.0821</c:v>
                </c:pt>
                <c:pt idx="799">
                  <c:v>0.0822</c:v>
                </c:pt>
                <c:pt idx="800">
                  <c:v>0.0823</c:v>
                </c:pt>
                <c:pt idx="801">
                  <c:v>0.0824</c:v>
                </c:pt>
                <c:pt idx="802">
                  <c:v>0.0825</c:v>
                </c:pt>
                <c:pt idx="803">
                  <c:v>0.0826</c:v>
                </c:pt>
                <c:pt idx="804">
                  <c:v>0.0827</c:v>
                </c:pt>
                <c:pt idx="805">
                  <c:v>0.0828</c:v>
                </c:pt>
                <c:pt idx="806">
                  <c:v>0.0829</c:v>
                </c:pt>
                <c:pt idx="807">
                  <c:v>0.083</c:v>
                </c:pt>
                <c:pt idx="808">
                  <c:v>0.0831</c:v>
                </c:pt>
                <c:pt idx="809">
                  <c:v>0.0832</c:v>
                </c:pt>
                <c:pt idx="810">
                  <c:v>0.0833</c:v>
                </c:pt>
                <c:pt idx="811">
                  <c:v>0.0834</c:v>
                </c:pt>
                <c:pt idx="812">
                  <c:v>0.0835</c:v>
                </c:pt>
                <c:pt idx="813">
                  <c:v>0.0836</c:v>
                </c:pt>
                <c:pt idx="814">
                  <c:v>0.0837</c:v>
                </c:pt>
                <c:pt idx="815">
                  <c:v>0.0838</c:v>
                </c:pt>
                <c:pt idx="816">
                  <c:v>0.0839</c:v>
                </c:pt>
                <c:pt idx="817">
                  <c:v>0.084</c:v>
                </c:pt>
                <c:pt idx="818">
                  <c:v>0.0841</c:v>
                </c:pt>
                <c:pt idx="819">
                  <c:v>0.0842</c:v>
                </c:pt>
                <c:pt idx="820">
                  <c:v>0.0843</c:v>
                </c:pt>
                <c:pt idx="821">
                  <c:v>0.0844</c:v>
                </c:pt>
                <c:pt idx="822">
                  <c:v>0.0845</c:v>
                </c:pt>
                <c:pt idx="823">
                  <c:v>0.0846</c:v>
                </c:pt>
                <c:pt idx="824">
                  <c:v>0.0847</c:v>
                </c:pt>
                <c:pt idx="825">
                  <c:v>0.0848</c:v>
                </c:pt>
                <c:pt idx="826">
                  <c:v>0.0849</c:v>
                </c:pt>
                <c:pt idx="827">
                  <c:v>0.085</c:v>
                </c:pt>
                <c:pt idx="828">
                  <c:v>0.0851</c:v>
                </c:pt>
                <c:pt idx="829">
                  <c:v>0.0852</c:v>
                </c:pt>
                <c:pt idx="830">
                  <c:v>0.0853</c:v>
                </c:pt>
                <c:pt idx="831">
                  <c:v>0.0854</c:v>
                </c:pt>
                <c:pt idx="832">
                  <c:v>0.0855</c:v>
                </c:pt>
                <c:pt idx="833">
                  <c:v>0.0856</c:v>
                </c:pt>
                <c:pt idx="834">
                  <c:v>0.0857</c:v>
                </c:pt>
                <c:pt idx="835">
                  <c:v>0.0858</c:v>
                </c:pt>
                <c:pt idx="836">
                  <c:v>0.0859</c:v>
                </c:pt>
                <c:pt idx="837">
                  <c:v>0.086</c:v>
                </c:pt>
                <c:pt idx="838">
                  <c:v>0.0861</c:v>
                </c:pt>
                <c:pt idx="839">
                  <c:v>0.0862</c:v>
                </c:pt>
                <c:pt idx="840">
                  <c:v>0.0863</c:v>
                </c:pt>
                <c:pt idx="841">
                  <c:v>0.0864</c:v>
                </c:pt>
                <c:pt idx="842">
                  <c:v>0.0865</c:v>
                </c:pt>
                <c:pt idx="843">
                  <c:v>0.0866</c:v>
                </c:pt>
                <c:pt idx="844">
                  <c:v>0.0867</c:v>
                </c:pt>
                <c:pt idx="845">
                  <c:v>0.0868</c:v>
                </c:pt>
                <c:pt idx="846">
                  <c:v>0.0869</c:v>
                </c:pt>
                <c:pt idx="847">
                  <c:v>0.087</c:v>
                </c:pt>
                <c:pt idx="848">
                  <c:v>0.0871</c:v>
                </c:pt>
                <c:pt idx="849">
                  <c:v>0.0872</c:v>
                </c:pt>
                <c:pt idx="850">
                  <c:v>0.0873</c:v>
                </c:pt>
                <c:pt idx="851">
                  <c:v>0.0874</c:v>
                </c:pt>
                <c:pt idx="852">
                  <c:v>0.0875</c:v>
                </c:pt>
                <c:pt idx="853">
                  <c:v>0.0876</c:v>
                </c:pt>
                <c:pt idx="854">
                  <c:v>0.0877</c:v>
                </c:pt>
                <c:pt idx="855">
                  <c:v>0.0878</c:v>
                </c:pt>
                <c:pt idx="856">
                  <c:v>0.0879</c:v>
                </c:pt>
                <c:pt idx="857">
                  <c:v>0.088</c:v>
                </c:pt>
                <c:pt idx="858">
                  <c:v>0.0881</c:v>
                </c:pt>
                <c:pt idx="859">
                  <c:v>0.0882</c:v>
                </c:pt>
                <c:pt idx="860">
                  <c:v>0.0883</c:v>
                </c:pt>
                <c:pt idx="861">
                  <c:v>0.0884</c:v>
                </c:pt>
                <c:pt idx="862">
                  <c:v>0.0885</c:v>
                </c:pt>
                <c:pt idx="863">
                  <c:v>0.0886</c:v>
                </c:pt>
                <c:pt idx="864">
                  <c:v>0.0887</c:v>
                </c:pt>
                <c:pt idx="865">
                  <c:v>0.0888</c:v>
                </c:pt>
                <c:pt idx="866">
                  <c:v>0.0889</c:v>
                </c:pt>
                <c:pt idx="867">
                  <c:v>0.089</c:v>
                </c:pt>
                <c:pt idx="868">
                  <c:v>0.0891</c:v>
                </c:pt>
                <c:pt idx="869">
                  <c:v>0.0892</c:v>
                </c:pt>
                <c:pt idx="870">
                  <c:v>0.0893</c:v>
                </c:pt>
                <c:pt idx="871">
                  <c:v>0.0894</c:v>
                </c:pt>
                <c:pt idx="872">
                  <c:v>0.0895</c:v>
                </c:pt>
                <c:pt idx="873">
                  <c:v>0.0896</c:v>
                </c:pt>
                <c:pt idx="874">
                  <c:v>0.0897</c:v>
                </c:pt>
                <c:pt idx="875">
                  <c:v>0.0898</c:v>
                </c:pt>
                <c:pt idx="876">
                  <c:v>0.0899</c:v>
                </c:pt>
              </c:numCache>
            </c:numRef>
          </c:cat>
          <c:val>
            <c:numRef>
              <c:f>vt.csv!$B$24:$B$900</c:f>
              <c:numCache>
                <c:formatCode>#,##0</c:formatCode>
                <c:ptCount val="877"/>
                <c:pt idx="0">
                  <c:v>1022791</c:v>
                </c:pt>
                <c:pt idx="1">
                  <c:v>1062169</c:v>
                </c:pt>
                <c:pt idx="2">
                  <c:v>1101158</c:v>
                </c:pt>
                <c:pt idx="3">
                  <c:v>1139760</c:v>
                </c:pt>
                <c:pt idx="4">
                  <c:v>1177980</c:v>
                </c:pt>
                <c:pt idx="5">
                  <c:v>1215822</c:v>
                </c:pt>
                <c:pt idx="6">
                  <c:v>1253289</c:v>
                </c:pt>
                <c:pt idx="7">
                  <c:v>1290385</c:v>
                </c:pt>
                <c:pt idx="8">
                  <c:v>1327114</c:v>
                </c:pt>
                <c:pt idx="9">
                  <c:v>1363479</c:v>
                </c:pt>
                <c:pt idx="10">
                  <c:v>1399485</c:v>
                </c:pt>
                <c:pt idx="11">
                  <c:v>1435133</c:v>
                </c:pt>
                <c:pt idx="12">
                  <c:v>1470429</c:v>
                </c:pt>
                <c:pt idx="13">
                  <c:v>1505375</c:v>
                </c:pt>
                <c:pt idx="14">
                  <c:v>1539975</c:v>
                </c:pt>
                <c:pt idx="15">
                  <c:v>1574233</c:v>
                </c:pt>
                <c:pt idx="16">
                  <c:v>1608152</c:v>
                </c:pt>
                <c:pt idx="17">
                  <c:v>1674984</c:v>
                </c:pt>
                <c:pt idx="18">
                  <c:v>1707905</c:v>
                </c:pt>
                <c:pt idx="19">
                  <c:v>1740500</c:v>
                </c:pt>
                <c:pt idx="20">
                  <c:v>1772773</c:v>
                </c:pt>
                <c:pt idx="21">
                  <c:v>1804725</c:v>
                </c:pt>
                <c:pt idx="22">
                  <c:v>1836362</c:v>
                </c:pt>
                <c:pt idx="23">
                  <c:v>1867685</c:v>
                </c:pt>
                <c:pt idx="24">
                  <c:v>1898698</c:v>
                </c:pt>
                <c:pt idx="25">
                  <c:v>1929404</c:v>
                </c:pt>
                <c:pt idx="26">
                  <c:v>1959806</c:v>
                </c:pt>
                <c:pt idx="27">
                  <c:v>1989907</c:v>
                </c:pt>
                <c:pt idx="28">
                  <c:v>2019710</c:v>
                </c:pt>
                <c:pt idx="29">
                  <c:v>2049218</c:v>
                </c:pt>
                <c:pt idx="30">
                  <c:v>2078433</c:v>
                </c:pt>
                <c:pt idx="31">
                  <c:v>2107360</c:v>
                </c:pt>
                <c:pt idx="32">
                  <c:v>2136000</c:v>
                </c:pt>
                <c:pt idx="33">
                  <c:v>2164356</c:v>
                </c:pt>
                <c:pt idx="34">
                  <c:v>2192432</c:v>
                </c:pt>
                <c:pt idx="35">
                  <c:v>2220229</c:v>
                </c:pt>
                <c:pt idx="36">
                  <c:v>2247752</c:v>
                </c:pt>
                <c:pt idx="37">
                  <c:v>2275002</c:v>
                </c:pt>
                <c:pt idx="38">
                  <c:v>2301982</c:v>
                </c:pt>
                <c:pt idx="39">
                  <c:v>2328695</c:v>
                </c:pt>
                <c:pt idx="40">
                  <c:v>2355144</c:v>
                </c:pt>
                <c:pt idx="41">
                  <c:v>2381330</c:v>
                </c:pt>
                <c:pt idx="42">
                  <c:v>2407258</c:v>
                </c:pt>
                <c:pt idx="43">
                  <c:v>2432929</c:v>
                </c:pt>
                <c:pt idx="44">
                  <c:v>2458345</c:v>
                </c:pt>
                <c:pt idx="45">
                  <c:v>2483510</c:v>
                </c:pt>
                <c:pt idx="46">
                  <c:v>2508426</c:v>
                </c:pt>
                <c:pt idx="47">
                  <c:v>2533095</c:v>
                </c:pt>
                <c:pt idx="48">
                  <c:v>2557520</c:v>
                </c:pt>
                <c:pt idx="49">
                  <c:v>2581703</c:v>
                </c:pt>
                <c:pt idx="50">
                  <c:v>2605646</c:v>
                </c:pt>
                <c:pt idx="51">
                  <c:v>2629353</c:v>
                </c:pt>
                <c:pt idx="52">
                  <c:v>2652824</c:v>
                </c:pt>
                <c:pt idx="53">
                  <c:v>2676064</c:v>
                </c:pt>
                <c:pt idx="54">
                  <c:v>2699073</c:v>
                </c:pt>
                <c:pt idx="55">
                  <c:v>2721854</c:v>
                </c:pt>
                <c:pt idx="56">
                  <c:v>2744410</c:v>
                </c:pt>
                <c:pt idx="57">
                  <c:v>2766743</c:v>
                </c:pt>
                <c:pt idx="58">
                  <c:v>2788854</c:v>
                </c:pt>
                <c:pt idx="59">
                  <c:v>2810747</c:v>
                </c:pt>
                <c:pt idx="60">
                  <c:v>2832423</c:v>
                </c:pt>
                <c:pt idx="61">
                  <c:v>2853884</c:v>
                </c:pt>
                <c:pt idx="62">
                  <c:v>2875132</c:v>
                </c:pt>
                <c:pt idx="63">
                  <c:v>2896171</c:v>
                </c:pt>
                <c:pt idx="64">
                  <c:v>2917001</c:v>
                </c:pt>
                <c:pt idx="65">
                  <c:v>2937625</c:v>
                </c:pt>
                <c:pt idx="66">
                  <c:v>2958044</c:v>
                </c:pt>
                <c:pt idx="67">
                  <c:v>2978261</c:v>
                </c:pt>
                <c:pt idx="68">
                  <c:v>2998279</c:v>
                </c:pt>
                <c:pt idx="69">
                  <c:v>3018098</c:v>
                </c:pt>
                <c:pt idx="70">
                  <c:v>3037720</c:v>
                </c:pt>
                <c:pt idx="71">
                  <c:v>3057149</c:v>
                </c:pt>
                <c:pt idx="72">
                  <c:v>3076385</c:v>
                </c:pt>
                <c:pt idx="73">
                  <c:v>3095431</c:v>
                </c:pt>
                <c:pt idx="74">
                  <c:v>3114288</c:v>
                </c:pt>
                <c:pt idx="75">
                  <c:v>3132958</c:v>
                </c:pt>
                <c:pt idx="76">
                  <c:v>3151444</c:v>
                </c:pt>
                <c:pt idx="77">
                  <c:v>3169746</c:v>
                </c:pt>
                <c:pt idx="78">
                  <c:v>3187868</c:v>
                </c:pt>
                <c:pt idx="79">
                  <c:v>3205810</c:v>
                </c:pt>
                <c:pt idx="80">
                  <c:v>3223574</c:v>
                </c:pt>
                <c:pt idx="81">
                  <c:v>3241162</c:v>
                </c:pt>
                <c:pt idx="82">
                  <c:v>3258577</c:v>
                </c:pt>
                <c:pt idx="83">
                  <c:v>3275818</c:v>
                </c:pt>
                <c:pt idx="84">
                  <c:v>3292889</c:v>
                </c:pt>
                <c:pt idx="85">
                  <c:v>3309792</c:v>
                </c:pt>
                <c:pt idx="86">
                  <c:v>3326526</c:v>
                </c:pt>
                <c:pt idx="87">
                  <c:v>3343095</c:v>
                </c:pt>
                <c:pt idx="88">
                  <c:v>3359500</c:v>
                </c:pt>
                <c:pt idx="89">
                  <c:v>3375743</c:v>
                </c:pt>
                <c:pt idx="90">
                  <c:v>3391825</c:v>
                </c:pt>
                <c:pt idx="91">
                  <c:v>3407747</c:v>
                </c:pt>
                <c:pt idx="92">
                  <c:v>3423512</c:v>
                </c:pt>
                <c:pt idx="93">
                  <c:v>3439121</c:v>
                </c:pt>
                <c:pt idx="94">
                  <c:v>3454575</c:v>
                </c:pt>
                <c:pt idx="95">
                  <c:v>3469876</c:v>
                </c:pt>
                <c:pt idx="96">
                  <c:v>3485026</c:v>
                </c:pt>
                <c:pt idx="97">
                  <c:v>3500026</c:v>
                </c:pt>
                <c:pt idx="98">
                  <c:v>3514877</c:v>
                </c:pt>
                <c:pt idx="99">
                  <c:v>3529581</c:v>
                </c:pt>
                <c:pt idx="100">
                  <c:v>3544140</c:v>
                </c:pt>
                <c:pt idx="101">
                  <c:v>3558554</c:v>
                </c:pt>
                <c:pt idx="102">
                  <c:v>3572826</c:v>
                </c:pt>
                <c:pt idx="103">
                  <c:v>3586956</c:v>
                </c:pt>
                <c:pt idx="104">
                  <c:v>3600947</c:v>
                </c:pt>
                <c:pt idx="105">
                  <c:v>3614799</c:v>
                </c:pt>
                <c:pt idx="106">
                  <c:v>3628514</c:v>
                </c:pt>
                <c:pt idx="107">
                  <c:v>3642093</c:v>
                </c:pt>
                <c:pt idx="108">
                  <c:v>3655538</c:v>
                </c:pt>
                <c:pt idx="109">
                  <c:v>3668849</c:v>
                </c:pt>
                <c:pt idx="110">
                  <c:v>3682029</c:v>
                </c:pt>
                <c:pt idx="111">
                  <c:v>3695078</c:v>
                </c:pt>
                <c:pt idx="112">
                  <c:v>3707998</c:v>
                </c:pt>
                <c:pt idx="113">
                  <c:v>3720790</c:v>
                </c:pt>
                <c:pt idx="114">
                  <c:v>3733456</c:v>
                </c:pt>
                <c:pt idx="115">
                  <c:v>3745996</c:v>
                </c:pt>
                <c:pt idx="116">
                  <c:v>3758412</c:v>
                </c:pt>
                <c:pt idx="117">
                  <c:v>3770704</c:v>
                </c:pt>
                <c:pt idx="118">
                  <c:v>3782876</c:v>
                </c:pt>
                <c:pt idx="119">
                  <c:v>3794926</c:v>
                </c:pt>
                <c:pt idx="120">
                  <c:v>3806858</c:v>
                </c:pt>
                <c:pt idx="121">
                  <c:v>3818671</c:v>
                </c:pt>
                <c:pt idx="122">
                  <c:v>3830367</c:v>
                </c:pt>
                <c:pt idx="123">
                  <c:v>3841948</c:v>
                </c:pt>
                <c:pt idx="124">
                  <c:v>3853414</c:v>
                </c:pt>
                <c:pt idx="125">
                  <c:v>3864766</c:v>
                </c:pt>
                <c:pt idx="126">
                  <c:v>3876006</c:v>
                </c:pt>
                <c:pt idx="127">
                  <c:v>3887135</c:v>
                </c:pt>
                <c:pt idx="128">
                  <c:v>3898153</c:v>
                </c:pt>
                <c:pt idx="129">
                  <c:v>3909063</c:v>
                </c:pt>
                <c:pt idx="130">
                  <c:v>3919864</c:v>
                </c:pt>
                <c:pt idx="131">
                  <c:v>3930558</c:v>
                </c:pt>
                <c:pt idx="132">
                  <c:v>3941147</c:v>
                </c:pt>
                <c:pt idx="133">
                  <c:v>3951631</c:v>
                </c:pt>
                <c:pt idx="134">
                  <c:v>3962011</c:v>
                </c:pt>
                <c:pt idx="135">
                  <c:v>3972288</c:v>
                </c:pt>
                <c:pt idx="136">
                  <c:v>3982463</c:v>
                </c:pt>
                <c:pt idx="137">
                  <c:v>3992538</c:v>
                </c:pt>
                <c:pt idx="138">
                  <c:v>4002513</c:v>
                </c:pt>
                <c:pt idx="139">
                  <c:v>4012389</c:v>
                </c:pt>
                <c:pt idx="140">
                  <c:v>4022167</c:v>
                </c:pt>
                <c:pt idx="141">
                  <c:v>4031848</c:v>
                </c:pt>
                <c:pt idx="142">
                  <c:v>4041434</c:v>
                </c:pt>
                <c:pt idx="143">
                  <c:v>4050925</c:v>
                </c:pt>
                <c:pt idx="144">
                  <c:v>4060322</c:v>
                </c:pt>
                <c:pt idx="145">
                  <c:v>4069625</c:v>
                </c:pt>
                <c:pt idx="146">
                  <c:v>4078837</c:v>
                </c:pt>
                <c:pt idx="147">
                  <c:v>4087957</c:v>
                </c:pt>
                <c:pt idx="148">
                  <c:v>4096988</c:v>
                </c:pt>
                <c:pt idx="149">
                  <c:v>4105928</c:v>
                </c:pt>
                <c:pt idx="150">
                  <c:v>4114781</c:v>
                </c:pt>
                <c:pt idx="151">
                  <c:v>4123545</c:v>
                </c:pt>
                <c:pt idx="152">
                  <c:v>4132223</c:v>
                </c:pt>
                <c:pt idx="153">
                  <c:v>4140815</c:v>
                </c:pt>
                <c:pt idx="154">
                  <c:v>4149321</c:v>
                </c:pt>
                <c:pt idx="155">
                  <c:v>4157744</c:v>
                </c:pt>
                <c:pt idx="156">
                  <c:v>4166083</c:v>
                </c:pt>
                <c:pt idx="157">
                  <c:v>4174340</c:v>
                </c:pt>
                <c:pt idx="158">
                  <c:v>4182515</c:v>
                </c:pt>
                <c:pt idx="159">
                  <c:v>4190609</c:v>
                </c:pt>
                <c:pt idx="160">
                  <c:v>4198622</c:v>
                </c:pt>
                <c:pt idx="161">
                  <c:v>4206557</c:v>
                </c:pt>
                <c:pt idx="162">
                  <c:v>4214413</c:v>
                </c:pt>
                <c:pt idx="163">
                  <c:v>4222191</c:v>
                </c:pt>
                <c:pt idx="164">
                  <c:v>4229892</c:v>
                </c:pt>
                <c:pt idx="165">
                  <c:v>4237517</c:v>
                </c:pt>
                <c:pt idx="166">
                  <c:v>4245066</c:v>
                </c:pt>
                <c:pt idx="167">
                  <c:v>4252541</c:v>
                </c:pt>
                <c:pt idx="168">
                  <c:v>4259941</c:v>
                </c:pt>
                <c:pt idx="169">
                  <c:v>4267268</c:v>
                </c:pt>
                <c:pt idx="170">
                  <c:v>4274523</c:v>
                </c:pt>
                <c:pt idx="171">
                  <c:v>4281706</c:v>
                </c:pt>
                <c:pt idx="172">
                  <c:v>4288818</c:v>
                </c:pt>
                <c:pt idx="173">
                  <c:v>4295859</c:v>
                </c:pt>
                <c:pt idx="174">
                  <c:v>4302831</c:v>
                </c:pt>
                <c:pt idx="175">
                  <c:v>4309734</c:v>
                </c:pt>
                <c:pt idx="176">
                  <c:v>4316568</c:v>
                </c:pt>
                <c:pt idx="177">
                  <c:v>4323335</c:v>
                </c:pt>
                <c:pt idx="178">
                  <c:v>4330034</c:v>
                </c:pt>
                <c:pt idx="179">
                  <c:v>4336668</c:v>
                </c:pt>
                <c:pt idx="180">
                  <c:v>4343235</c:v>
                </c:pt>
                <c:pt idx="181">
                  <c:v>4349738</c:v>
                </c:pt>
                <c:pt idx="182">
                  <c:v>4356176</c:v>
                </c:pt>
                <c:pt idx="183">
                  <c:v>4362551</c:v>
                </c:pt>
                <c:pt idx="184">
                  <c:v>4368862</c:v>
                </c:pt>
                <c:pt idx="185">
                  <c:v>4375111</c:v>
                </c:pt>
                <c:pt idx="186">
                  <c:v>4381298</c:v>
                </c:pt>
                <c:pt idx="187">
                  <c:v>4387424</c:v>
                </c:pt>
                <c:pt idx="188">
                  <c:v>4393489</c:v>
                </c:pt>
                <c:pt idx="189">
                  <c:v>4399494</c:v>
                </c:pt>
                <c:pt idx="190">
                  <c:v>4405440</c:v>
                </c:pt>
                <c:pt idx="191">
                  <c:v>4411326</c:v>
                </c:pt>
                <c:pt idx="192">
                  <c:v>4417155</c:v>
                </c:pt>
                <c:pt idx="193">
                  <c:v>4422925</c:v>
                </c:pt>
                <c:pt idx="194">
                  <c:v>4428639</c:v>
                </c:pt>
                <c:pt idx="195">
                  <c:v>4434296</c:v>
                </c:pt>
                <c:pt idx="196">
                  <c:v>4439897</c:v>
                </c:pt>
                <c:pt idx="197">
                  <c:v>4445443</c:v>
                </c:pt>
                <c:pt idx="198">
                  <c:v>4450933</c:v>
                </c:pt>
                <c:pt idx="199">
                  <c:v>4456370</c:v>
                </c:pt>
                <c:pt idx="200">
                  <c:v>4461752</c:v>
                </c:pt>
                <c:pt idx="201">
                  <c:v>4467081</c:v>
                </c:pt>
                <c:pt idx="202">
                  <c:v>4472358</c:v>
                </c:pt>
                <c:pt idx="203">
                  <c:v>4477582</c:v>
                </c:pt>
                <c:pt idx="204">
                  <c:v>4482754</c:v>
                </c:pt>
                <c:pt idx="205">
                  <c:v>4487876</c:v>
                </c:pt>
                <c:pt idx="206">
                  <c:v>4492946</c:v>
                </c:pt>
                <c:pt idx="207">
                  <c:v>4497967</c:v>
                </c:pt>
                <c:pt idx="208">
                  <c:v>4502937</c:v>
                </c:pt>
                <c:pt idx="209">
                  <c:v>4507859</c:v>
                </c:pt>
                <c:pt idx="210">
                  <c:v>4512731</c:v>
                </c:pt>
                <c:pt idx="211">
                  <c:v>4517556</c:v>
                </c:pt>
                <c:pt idx="212">
                  <c:v>4522332</c:v>
                </c:pt>
                <c:pt idx="213">
                  <c:v>4527062</c:v>
                </c:pt>
                <c:pt idx="214">
                  <c:v>4531744</c:v>
                </c:pt>
                <c:pt idx="215">
                  <c:v>4536381</c:v>
                </c:pt>
                <c:pt idx="216">
                  <c:v>4540971</c:v>
                </c:pt>
                <c:pt idx="217">
                  <c:v>4545516</c:v>
                </c:pt>
                <c:pt idx="218">
                  <c:v>4550016</c:v>
                </c:pt>
                <c:pt idx="219">
                  <c:v>4554471</c:v>
                </c:pt>
                <c:pt idx="220">
                  <c:v>4558882</c:v>
                </c:pt>
                <c:pt idx="221">
                  <c:v>4563249</c:v>
                </c:pt>
                <c:pt idx="222">
                  <c:v>4567574</c:v>
                </c:pt>
                <c:pt idx="223">
                  <c:v>4571855</c:v>
                </c:pt>
                <c:pt idx="224">
                  <c:v>4576094</c:v>
                </c:pt>
                <c:pt idx="225">
                  <c:v>4580291</c:v>
                </c:pt>
                <c:pt idx="226">
                  <c:v>4584447</c:v>
                </c:pt>
                <c:pt idx="227">
                  <c:v>4588561</c:v>
                </c:pt>
                <c:pt idx="228">
                  <c:v>4592635</c:v>
                </c:pt>
                <c:pt idx="229">
                  <c:v>4596668</c:v>
                </c:pt>
                <c:pt idx="230">
                  <c:v>4600662</c:v>
                </c:pt>
                <c:pt idx="231">
                  <c:v>4604615</c:v>
                </c:pt>
                <c:pt idx="232">
                  <c:v>4608530</c:v>
                </c:pt>
                <c:pt idx="233">
                  <c:v>4612406</c:v>
                </c:pt>
                <c:pt idx="234">
                  <c:v>4616244</c:v>
                </c:pt>
                <c:pt idx="235">
                  <c:v>4620043</c:v>
                </c:pt>
                <c:pt idx="236">
                  <c:v>4623805</c:v>
                </c:pt>
                <c:pt idx="237">
                  <c:v>4627530</c:v>
                </c:pt>
                <c:pt idx="238">
                  <c:v>4631218</c:v>
                </c:pt>
                <c:pt idx="239">
                  <c:v>4634869</c:v>
                </c:pt>
                <c:pt idx="240">
                  <c:v>4638484</c:v>
                </c:pt>
                <c:pt idx="241">
                  <c:v>4642064</c:v>
                </c:pt>
                <c:pt idx="242">
                  <c:v>4645607</c:v>
                </c:pt>
                <c:pt idx="243">
                  <c:v>4649116</c:v>
                </c:pt>
                <c:pt idx="244">
                  <c:v>4652590</c:v>
                </c:pt>
                <c:pt idx="245">
                  <c:v>4656030</c:v>
                </c:pt>
                <c:pt idx="246">
                  <c:v>4659436</c:v>
                </c:pt>
                <c:pt idx="247">
                  <c:v>4662808</c:v>
                </c:pt>
                <c:pt idx="248">
                  <c:v>4666146</c:v>
                </c:pt>
                <c:pt idx="249">
                  <c:v>4669452</c:v>
                </c:pt>
                <c:pt idx="250">
                  <c:v>4672724</c:v>
                </c:pt>
                <c:pt idx="251">
                  <c:v>4675965</c:v>
                </c:pt>
                <c:pt idx="252">
                  <c:v>4679173</c:v>
                </c:pt>
                <c:pt idx="253">
                  <c:v>4682350</c:v>
                </c:pt>
                <c:pt idx="254">
                  <c:v>4685495</c:v>
                </c:pt>
                <c:pt idx="255">
                  <c:v>4688609</c:v>
                </c:pt>
                <c:pt idx="256">
                  <c:v>4691692</c:v>
                </c:pt>
                <c:pt idx="257">
                  <c:v>4694744</c:v>
                </c:pt>
                <c:pt idx="258">
                  <c:v>4697767</c:v>
                </c:pt>
                <c:pt idx="259">
                  <c:v>4700759</c:v>
                </c:pt>
                <c:pt idx="260">
                  <c:v>4703722</c:v>
                </c:pt>
                <c:pt idx="261">
                  <c:v>4706655</c:v>
                </c:pt>
                <c:pt idx="262">
                  <c:v>4709560</c:v>
                </c:pt>
                <c:pt idx="263">
                  <c:v>4712435</c:v>
                </c:pt>
                <c:pt idx="264">
                  <c:v>4715282</c:v>
                </c:pt>
                <c:pt idx="265">
                  <c:v>4718101</c:v>
                </c:pt>
                <c:pt idx="266">
                  <c:v>4720892</c:v>
                </c:pt>
                <c:pt idx="267">
                  <c:v>4723656</c:v>
                </c:pt>
                <c:pt idx="268">
                  <c:v>4726392</c:v>
                </c:pt>
                <c:pt idx="269">
                  <c:v>4729101</c:v>
                </c:pt>
                <c:pt idx="270">
                  <c:v>4731783</c:v>
                </c:pt>
                <c:pt idx="271">
                  <c:v>4734439</c:v>
                </c:pt>
                <c:pt idx="272">
                  <c:v>4737068</c:v>
                </c:pt>
                <c:pt idx="273">
                  <c:v>4739671</c:v>
                </c:pt>
                <c:pt idx="274">
                  <c:v>4742249</c:v>
                </c:pt>
                <c:pt idx="275">
                  <c:v>4744801</c:v>
                </c:pt>
                <c:pt idx="276">
                  <c:v>4747328</c:v>
                </c:pt>
                <c:pt idx="277">
                  <c:v>4749829</c:v>
                </c:pt>
                <c:pt idx="278">
                  <c:v>4752306</c:v>
                </c:pt>
                <c:pt idx="279">
                  <c:v>4754759</c:v>
                </c:pt>
                <c:pt idx="280">
                  <c:v>4757187</c:v>
                </c:pt>
                <c:pt idx="281">
                  <c:v>4759591</c:v>
                </c:pt>
                <c:pt idx="282">
                  <c:v>4761971</c:v>
                </c:pt>
                <c:pt idx="283">
                  <c:v>4764328</c:v>
                </c:pt>
                <c:pt idx="284">
                  <c:v>4766661</c:v>
                </c:pt>
                <c:pt idx="285">
                  <c:v>4768972</c:v>
                </c:pt>
                <c:pt idx="286">
                  <c:v>4771259</c:v>
                </c:pt>
                <c:pt idx="287">
                  <c:v>4773524</c:v>
                </c:pt>
                <c:pt idx="288">
                  <c:v>4775766</c:v>
                </c:pt>
                <c:pt idx="289">
                  <c:v>4777986</c:v>
                </c:pt>
                <c:pt idx="290">
                  <c:v>4780184</c:v>
                </c:pt>
                <c:pt idx="291">
                  <c:v>4782361</c:v>
                </c:pt>
                <c:pt idx="292">
                  <c:v>4784516</c:v>
                </c:pt>
                <c:pt idx="293">
                  <c:v>4786649</c:v>
                </c:pt>
                <c:pt idx="294">
                  <c:v>4788761</c:v>
                </c:pt>
                <c:pt idx="295">
                  <c:v>4790853</c:v>
                </c:pt>
                <c:pt idx="296">
                  <c:v>4792924</c:v>
                </c:pt>
                <c:pt idx="297">
                  <c:v>4794974</c:v>
                </c:pt>
                <c:pt idx="298">
                  <c:v>4797004</c:v>
                </c:pt>
                <c:pt idx="299">
                  <c:v>4799014</c:v>
                </c:pt>
                <c:pt idx="300">
                  <c:v>4801004</c:v>
                </c:pt>
                <c:pt idx="301">
                  <c:v>4802974</c:v>
                </c:pt>
                <c:pt idx="302">
                  <c:v>4804925</c:v>
                </c:pt>
                <c:pt idx="303">
                  <c:v>4806856</c:v>
                </c:pt>
                <c:pt idx="304">
                  <c:v>4808769</c:v>
                </c:pt>
                <c:pt idx="305">
                  <c:v>4810662</c:v>
                </c:pt>
                <c:pt idx="306">
                  <c:v>4812537</c:v>
                </c:pt>
                <c:pt idx="307">
                  <c:v>4814393</c:v>
                </c:pt>
                <c:pt idx="308">
                  <c:v>4816230</c:v>
                </c:pt>
                <c:pt idx="309">
                  <c:v>4818050</c:v>
                </c:pt>
                <c:pt idx="310">
                  <c:v>4819851</c:v>
                </c:pt>
                <c:pt idx="311">
                  <c:v>4821635</c:v>
                </c:pt>
                <c:pt idx="312">
                  <c:v>4823401</c:v>
                </c:pt>
                <c:pt idx="313">
                  <c:v>4825149</c:v>
                </c:pt>
                <c:pt idx="314">
                  <c:v>4826881</c:v>
                </c:pt>
                <c:pt idx="315">
                  <c:v>4828595</c:v>
                </c:pt>
                <c:pt idx="316">
                  <c:v>4830292</c:v>
                </c:pt>
                <c:pt idx="317">
                  <c:v>4831972</c:v>
                </c:pt>
                <c:pt idx="318">
                  <c:v>4833636</c:v>
                </c:pt>
                <c:pt idx="319">
                  <c:v>4835283</c:v>
                </c:pt>
                <c:pt idx="320">
                  <c:v>4836914</c:v>
                </c:pt>
                <c:pt idx="321">
                  <c:v>4838528</c:v>
                </c:pt>
                <c:pt idx="322">
                  <c:v>4840127</c:v>
                </c:pt>
                <c:pt idx="323">
                  <c:v>4841710</c:v>
                </c:pt>
                <c:pt idx="324">
                  <c:v>4843277</c:v>
                </c:pt>
                <c:pt idx="325">
                  <c:v>4844829</c:v>
                </c:pt>
                <c:pt idx="326">
                  <c:v>4846365</c:v>
                </c:pt>
                <c:pt idx="327">
                  <c:v>4847886</c:v>
                </c:pt>
                <c:pt idx="328">
                  <c:v>4849393</c:v>
                </c:pt>
                <c:pt idx="329">
                  <c:v>4850884</c:v>
                </c:pt>
                <c:pt idx="330">
                  <c:v>4852360</c:v>
                </c:pt>
                <c:pt idx="331">
                  <c:v>4853822</c:v>
                </c:pt>
                <c:pt idx="332">
                  <c:v>4855269</c:v>
                </c:pt>
                <c:pt idx="333">
                  <c:v>4856702</c:v>
                </c:pt>
                <c:pt idx="334">
                  <c:v>4858121</c:v>
                </c:pt>
                <c:pt idx="335">
                  <c:v>4859526</c:v>
                </c:pt>
                <c:pt idx="336">
                  <c:v>4860917</c:v>
                </c:pt>
                <c:pt idx="337">
                  <c:v>4862294</c:v>
                </c:pt>
                <c:pt idx="338">
                  <c:v>4863657</c:v>
                </c:pt>
                <c:pt idx="339">
                  <c:v>4865007</c:v>
                </c:pt>
                <c:pt idx="340">
                  <c:v>4866344</c:v>
                </c:pt>
                <c:pt idx="341">
                  <c:v>4867667</c:v>
                </c:pt>
                <c:pt idx="342">
                  <c:v>4868977</c:v>
                </c:pt>
                <c:pt idx="343">
                  <c:v>4870274</c:v>
                </c:pt>
                <c:pt idx="344">
                  <c:v>4871559</c:v>
                </c:pt>
                <c:pt idx="345">
                  <c:v>4872830</c:v>
                </c:pt>
                <c:pt idx="346">
                  <c:v>4874090</c:v>
                </c:pt>
                <c:pt idx="347">
                  <c:v>4875336</c:v>
                </c:pt>
                <c:pt idx="348">
                  <c:v>4876571</c:v>
                </c:pt>
                <c:pt idx="349">
                  <c:v>4877793</c:v>
                </c:pt>
                <c:pt idx="350">
                  <c:v>4879003</c:v>
                </c:pt>
                <c:pt idx="351">
                  <c:v>4880201</c:v>
                </c:pt>
                <c:pt idx="352">
                  <c:v>4881387</c:v>
                </c:pt>
                <c:pt idx="353">
                  <c:v>4882561</c:v>
                </c:pt>
                <c:pt idx="354">
                  <c:v>4883724</c:v>
                </c:pt>
                <c:pt idx="355">
                  <c:v>4884875</c:v>
                </c:pt>
                <c:pt idx="356">
                  <c:v>4886015</c:v>
                </c:pt>
                <c:pt idx="357">
                  <c:v>4887143</c:v>
                </c:pt>
                <c:pt idx="358">
                  <c:v>4888261</c:v>
                </c:pt>
                <c:pt idx="359">
                  <c:v>4889367</c:v>
                </c:pt>
                <c:pt idx="360">
                  <c:v>4890463</c:v>
                </c:pt>
                <c:pt idx="361">
                  <c:v>4891547</c:v>
                </c:pt>
                <c:pt idx="362">
                  <c:v>4892621</c:v>
                </c:pt>
                <c:pt idx="363">
                  <c:v>4893684</c:v>
                </c:pt>
                <c:pt idx="364">
                  <c:v>4894737</c:v>
                </c:pt>
                <c:pt idx="365">
                  <c:v>4895779</c:v>
                </c:pt>
                <c:pt idx="366">
                  <c:v>4896811</c:v>
                </c:pt>
                <c:pt idx="367">
                  <c:v>4897832</c:v>
                </c:pt>
                <c:pt idx="368">
                  <c:v>4898844</c:v>
                </c:pt>
                <c:pt idx="369">
                  <c:v>4899846</c:v>
                </c:pt>
                <c:pt idx="370">
                  <c:v>4900837</c:v>
                </c:pt>
                <c:pt idx="371">
                  <c:v>4901819</c:v>
                </c:pt>
                <c:pt idx="372">
                  <c:v>4902791</c:v>
                </c:pt>
                <c:pt idx="373">
                  <c:v>4903754</c:v>
                </c:pt>
                <c:pt idx="374">
                  <c:v>4904707</c:v>
                </c:pt>
                <c:pt idx="375">
                  <c:v>4905650</c:v>
                </c:pt>
                <c:pt idx="376">
                  <c:v>4906584</c:v>
                </c:pt>
                <c:pt idx="377">
                  <c:v>4907509</c:v>
                </c:pt>
                <c:pt idx="378">
                  <c:v>4908425</c:v>
                </c:pt>
                <c:pt idx="379">
                  <c:v>4909332</c:v>
                </c:pt>
                <c:pt idx="380">
                  <c:v>4910229</c:v>
                </c:pt>
                <c:pt idx="381">
                  <c:v>4911118</c:v>
                </c:pt>
                <c:pt idx="382">
                  <c:v>4911998</c:v>
                </c:pt>
                <c:pt idx="383">
                  <c:v>4912869</c:v>
                </c:pt>
                <c:pt idx="384">
                  <c:v>4913732</c:v>
                </c:pt>
                <c:pt idx="385">
                  <c:v>4914586</c:v>
                </c:pt>
                <c:pt idx="386">
                  <c:v>4915432</c:v>
                </c:pt>
                <c:pt idx="387">
                  <c:v>4916269</c:v>
                </c:pt>
                <c:pt idx="388">
                  <c:v>4917098</c:v>
                </c:pt>
                <c:pt idx="389">
                  <c:v>4917919</c:v>
                </c:pt>
                <c:pt idx="390">
                  <c:v>4918732</c:v>
                </c:pt>
                <c:pt idx="391">
                  <c:v>4919536</c:v>
                </c:pt>
                <c:pt idx="392">
                  <c:v>4920333</c:v>
                </c:pt>
                <c:pt idx="393">
                  <c:v>4921122</c:v>
                </c:pt>
                <c:pt idx="394">
                  <c:v>4921903</c:v>
                </c:pt>
                <c:pt idx="395">
                  <c:v>4922676</c:v>
                </c:pt>
                <c:pt idx="396">
                  <c:v>4923442</c:v>
                </c:pt>
                <c:pt idx="397">
                  <c:v>4924200</c:v>
                </c:pt>
                <c:pt idx="398">
                  <c:v>4924950</c:v>
                </c:pt>
                <c:pt idx="399">
                  <c:v>4925693</c:v>
                </c:pt>
                <c:pt idx="400">
                  <c:v>4926429</c:v>
                </c:pt>
                <c:pt idx="401">
                  <c:v>4927157</c:v>
                </c:pt>
                <c:pt idx="402">
                  <c:v>4927878</c:v>
                </c:pt>
                <c:pt idx="403">
                  <c:v>4928593</c:v>
                </c:pt>
                <c:pt idx="404">
                  <c:v>4929300</c:v>
                </c:pt>
                <c:pt idx="405">
                  <c:v>4930000</c:v>
                </c:pt>
                <c:pt idx="406">
                  <c:v>4930693</c:v>
                </c:pt>
                <c:pt idx="407">
                  <c:v>4931379</c:v>
                </c:pt>
                <c:pt idx="408">
                  <c:v>4932058</c:v>
                </c:pt>
                <c:pt idx="409">
                  <c:v>4932731</c:v>
                </c:pt>
                <c:pt idx="410">
                  <c:v>4933397</c:v>
                </c:pt>
                <c:pt idx="411">
                  <c:v>4934056</c:v>
                </c:pt>
                <c:pt idx="412">
                  <c:v>4934709</c:v>
                </c:pt>
                <c:pt idx="413">
                  <c:v>4935356</c:v>
                </c:pt>
                <c:pt idx="414">
                  <c:v>4935996</c:v>
                </c:pt>
                <c:pt idx="415">
                  <c:v>4936630</c:v>
                </c:pt>
                <c:pt idx="416">
                  <c:v>4937257</c:v>
                </c:pt>
                <c:pt idx="417">
                  <c:v>4937878</c:v>
                </c:pt>
                <c:pt idx="418">
                  <c:v>4938493</c:v>
                </c:pt>
                <c:pt idx="419">
                  <c:v>4939102</c:v>
                </c:pt>
                <c:pt idx="420">
                  <c:v>4939705</c:v>
                </c:pt>
                <c:pt idx="421">
                  <c:v>4940302</c:v>
                </c:pt>
                <c:pt idx="422">
                  <c:v>4940893</c:v>
                </c:pt>
                <c:pt idx="423">
                  <c:v>4941478</c:v>
                </c:pt>
                <c:pt idx="424">
                  <c:v>4942058</c:v>
                </c:pt>
                <c:pt idx="425">
                  <c:v>4942632</c:v>
                </c:pt>
                <c:pt idx="426">
                  <c:v>4943200</c:v>
                </c:pt>
                <c:pt idx="427">
                  <c:v>4943762</c:v>
                </c:pt>
                <c:pt idx="428">
                  <c:v>4944319</c:v>
                </c:pt>
                <c:pt idx="429">
                  <c:v>4944870</c:v>
                </c:pt>
                <c:pt idx="430">
                  <c:v>4945416</c:v>
                </c:pt>
                <c:pt idx="431">
                  <c:v>4945956</c:v>
                </c:pt>
                <c:pt idx="432">
                  <c:v>4946491</c:v>
                </c:pt>
                <c:pt idx="433">
                  <c:v>4947021</c:v>
                </c:pt>
                <c:pt idx="434">
                  <c:v>4947546</c:v>
                </c:pt>
                <c:pt idx="435">
                  <c:v>4948065</c:v>
                </c:pt>
                <c:pt idx="436">
                  <c:v>4948579</c:v>
                </c:pt>
                <c:pt idx="437">
                  <c:v>4949088</c:v>
                </c:pt>
                <c:pt idx="438">
                  <c:v>4949592</c:v>
                </c:pt>
                <c:pt idx="439">
                  <c:v>4950092</c:v>
                </c:pt>
                <c:pt idx="440">
                  <c:v>4950586</c:v>
                </c:pt>
                <c:pt idx="441">
                  <c:v>4951075</c:v>
                </c:pt>
                <c:pt idx="442">
                  <c:v>4951559</c:v>
                </c:pt>
                <c:pt idx="443">
                  <c:v>4952039</c:v>
                </c:pt>
                <c:pt idx="444">
                  <c:v>4952514</c:v>
                </c:pt>
                <c:pt idx="445">
                  <c:v>4952984</c:v>
                </c:pt>
                <c:pt idx="446">
                  <c:v>4953450</c:v>
                </c:pt>
                <c:pt idx="447">
                  <c:v>4953910</c:v>
                </c:pt>
                <c:pt idx="448">
                  <c:v>4954367</c:v>
                </c:pt>
                <c:pt idx="449">
                  <c:v>4954819</c:v>
                </c:pt>
                <c:pt idx="450">
                  <c:v>4955266</c:v>
                </c:pt>
                <c:pt idx="451">
                  <c:v>4955709</c:v>
                </c:pt>
                <c:pt idx="452">
                  <c:v>4956147</c:v>
                </c:pt>
                <c:pt idx="453">
                  <c:v>4956582</c:v>
                </c:pt>
                <c:pt idx="454">
                  <c:v>4957011</c:v>
                </c:pt>
                <c:pt idx="455">
                  <c:v>4957437</c:v>
                </c:pt>
                <c:pt idx="456">
                  <c:v>4957858</c:v>
                </c:pt>
                <c:pt idx="457">
                  <c:v>4958276</c:v>
                </c:pt>
                <c:pt idx="458">
                  <c:v>4958689</c:v>
                </c:pt>
                <c:pt idx="459">
                  <c:v>4959098</c:v>
                </c:pt>
                <c:pt idx="460">
                  <c:v>4959503</c:v>
                </c:pt>
                <c:pt idx="461">
                  <c:v>4959904</c:v>
                </c:pt>
                <c:pt idx="462">
                  <c:v>4960301</c:v>
                </c:pt>
                <c:pt idx="463">
                  <c:v>4960694</c:v>
                </c:pt>
                <c:pt idx="464">
                  <c:v>4961083</c:v>
                </c:pt>
                <c:pt idx="465">
                  <c:v>4961468</c:v>
                </c:pt>
                <c:pt idx="466">
                  <c:v>4961850</c:v>
                </c:pt>
                <c:pt idx="467">
                  <c:v>4962228</c:v>
                </c:pt>
                <c:pt idx="468">
                  <c:v>4962602</c:v>
                </c:pt>
                <c:pt idx="469">
                  <c:v>4962972</c:v>
                </c:pt>
                <c:pt idx="470">
                  <c:v>4963338</c:v>
                </c:pt>
                <c:pt idx="471">
                  <c:v>4963701</c:v>
                </c:pt>
                <c:pt idx="472">
                  <c:v>4964061</c:v>
                </c:pt>
                <c:pt idx="473">
                  <c:v>4964417</c:v>
                </c:pt>
                <c:pt idx="474">
                  <c:v>4964769</c:v>
                </c:pt>
                <c:pt idx="475">
                  <c:v>4965118</c:v>
                </c:pt>
                <c:pt idx="476">
                  <c:v>4965463</c:v>
                </c:pt>
                <c:pt idx="477">
                  <c:v>4965805</c:v>
                </c:pt>
                <c:pt idx="478">
                  <c:v>4966144</c:v>
                </c:pt>
                <c:pt idx="479">
                  <c:v>4966479</c:v>
                </c:pt>
                <c:pt idx="480">
                  <c:v>4966811</c:v>
                </c:pt>
                <c:pt idx="481">
                  <c:v>4967139</c:v>
                </c:pt>
                <c:pt idx="482">
                  <c:v>4967465</c:v>
                </c:pt>
                <c:pt idx="483">
                  <c:v>4967787</c:v>
                </c:pt>
                <c:pt idx="484">
                  <c:v>4968106</c:v>
                </c:pt>
                <c:pt idx="485">
                  <c:v>4968422</c:v>
                </c:pt>
                <c:pt idx="486">
                  <c:v>4968734</c:v>
                </c:pt>
                <c:pt idx="487">
                  <c:v>4969044</c:v>
                </c:pt>
                <c:pt idx="488">
                  <c:v>4969350</c:v>
                </c:pt>
                <c:pt idx="489">
                  <c:v>4969654</c:v>
                </c:pt>
                <c:pt idx="490">
                  <c:v>4969954</c:v>
                </c:pt>
                <c:pt idx="491">
                  <c:v>4970252</c:v>
                </c:pt>
                <c:pt idx="492">
                  <c:v>4970546</c:v>
                </c:pt>
                <c:pt idx="493">
                  <c:v>4970838</c:v>
                </c:pt>
                <c:pt idx="494">
                  <c:v>4971127</c:v>
                </c:pt>
                <c:pt idx="495">
                  <c:v>4971412</c:v>
                </c:pt>
                <c:pt idx="496">
                  <c:v>4971695</c:v>
                </c:pt>
                <c:pt idx="497">
                  <c:v>4971976</c:v>
                </c:pt>
                <c:pt idx="498">
                  <c:v>4972253</c:v>
                </c:pt>
                <c:pt idx="499">
                  <c:v>4972528</c:v>
                </c:pt>
                <c:pt idx="500">
                  <c:v>4972800</c:v>
                </c:pt>
                <c:pt idx="501">
                  <c:v>4973069</c:v>
                </c:pt>
                <c:pt idx="502">
                  <c:v>4973336</c:v>
                </c:pt>
                <c:pt idx="503">
                  <c:v>4973600</c:v>
                </c:pt>
                <c:pt idx="504">
                  <c:v>4973861</c:v>
                </c:pt>
                <c:pt idx="505">
                  <c:v>4974120</c:v>
                </c:pt>
                <c:pt idx="506">
                  <c:v>4974376</c:v>
                </c:pt>
                <c:pt idx="507">
                  <c:v>4974630</c:v>
                </c:pt>
                <c:pt idx="508">
                  <c:v>4974881</c:v>
                </c:pt>
                <c:pt idx="509">
                  <c:v>4975130</c:v>
                </c:pt>
                <c:pt idx="510">
                  <c:v>4975376</c:v>
                </c:pt>
                <c:pt idx="511">
                  <c:v>4975620</c:v>
                </c:pt>
                <c:pt idx="512">
                  <c:v>4975861</c:v>
                </c:pt>
                <c:pt idx="513">
                  <c:v>4976100</c:v>
                </c:pt>
                <c:pt idx="514">
                  <c:v>4976337</c:v>
                </c:pt>
                <c:pt idx="515">
                  <c:v>4976571</c:v>
                </c:pt>
                <c:pt idx="516">
                  <c:v>4976803</c:v>
                </c:pt>
                <c:pt idx="517">
                  <c:v>4977033</c:v>
                </c:pt>
                <c:pt idx="518">
                  <c:v>4977260</c:v>
                </c:pt>
                <c:pt idx="519">
                  <c:v>4977485</c:v>
                </c:pt>
                <c:pt idx="520">
                  <c:v>4977708</c:v>
                </c:pt>
                <c:pt idx="521">
                  <c:v>4977929</c:v>
                </c:pt>
                <c:pt idx="522">
                  <c:v>4978148</c:v>
                </c:pt>
                <c:pt idx="523">
                  <c:v>4978364</c:v>
                </c:pt>
                <c:pt idx="524">
                  <c:v>4978578</c:v>
                </c:pt>
                <c:pt idx="525">
                  <c:v>4978790</c:v>
                </c:pt>
                <c:pt idx="526">
                  <c:v>4979000</c:v>
                </c:pt>
                <c:pt idx="527">
                  <c:v>4979208</c:v>
                </c:pt>
                <c:pt idx="528">
                  <c:v>4979414</c:v>
                </c:pt>
                <c:pt idx="529">
                  <c:v>4979618</c:v>
                </c:pt>
                <c:pt idx="530">
                  <c:v>4979820</c:v>
                </c:pt>
                <c:pt idx="531">
                  <c:v>4980019</c:v>
                </c:pt>
                <c:pt idx="532">
                  <c:v>4980217</c:v>
                </c:pt>
                <c:pt idx="533">
                  <c:v>4980413</c:v>
                </c:pt>
                <c:pt idx="534">
                  <c:v>4980607</c:v>
                </c:pt>
                <c:pt idx="535">
                  <c:v>4980799</c:v>
                </c:pt>
                <c:pt idx="536">
                  <c:v>4980989</c:v>
                </c:pt>
                <c:pt idx="537">
                  <c:v>4981177</c:v>
                </c:pt>
                <c:pt idx="538">
                  <c:v>4981364</c:v>
                </c:pt>
                <c:pt idx="539">
                  <c:v>4981548</c:v>
                </c:pt>
                <c:pt idx="540">
                  <c:v>4981731</c:v>
                </c:pt>
                <c:pt idx="541">
                  <c:v>4981912</c:v>
                </c:pt>
                <c:pt idx="542">
                  <c:v>4982091</c:v>
                </c:pt>
                <c:pt idx="543">
                  <c:v>4982268</c:v>
                </c:pt>
                <c:pt idx="544">
                  <c:v>4982444</c:v>
                </c:pt>
                <c:pt idx="545">
                  <c:v>4982618</c:v>
                </c:pt>
                <c:pt idx="546">
                  <c:v>4982790</c:v>
                </c:pt>
                <c:pt idx="547">
                  <c:v>4982960</c:v>
                </c:pt>
                <c:pt idx="548">
                  <c:v>4983129</c:v>
                </c:pt>
                <c:pt idx="549">
                  <c:v>4983296</c:v>
                </c:pt>
                <c:pt idx="550">
                  <c:v>4983461</c:v>
                </c:pt>
                <c:pt idx="551">
                  <c:v>4983625</c:v>
                </c:pt>
                <c:pt idx="552">
                  <c:v>4983787</c:v>
                </c:pt>
                <c:pt idx="553">
                  <c:v>4983948</c:v>
                </c:pt>
                <c:pt idx="554">
                  <c:v>4984107</c:v>
                </c:pt>
                <c:pt idx="555">
                  <c:v>4984264</c:v>
                </c:pt>
                <c:pt idx="556">
                  <c:v>4984420</c:v>
                </c:pt>
                <c:pt idx="557">
                  <c:v>4984574</c:v>
                </c:pt>
                <c:pt idx="558">
                  <c:v>4984727</c:v>
                </c:pt>
                <c:pt idx="559">
                  <c:v>4984878</c:v>
                </c:pt>
                <c:pt idx="560">
                  <c:v>4985028</c:v>
                </c:pt>
                <c:pt idx="561">
                  <c:v>4985176</c:v>
                </c:pt>
                <c:pt idx="562">
                  <c:v>4985323</c:v>
                </c:pt>
                <c:pt idx="563">
                  <c:v>4985468</c:v>
                </c:pt>
                <c:pt idx="564">
                  <c:v>4985612</c:v>
                </c:pt>
                <c:pt idx="565">
                  <c:v>4985754</c:v>
                </c:pt>
                <c:pt idx="566">
                  <c:v>4985895</c:v>
                </c:pt>
                <c:pt idx="567">
                  <c:v>4986035</c:v>
                </c:pt>
                <c:pt idx="568">
                  <c:v>4986173</c:v>
                </c:pt>
                <c:pt idx="569">
                  <c:v>4986310</c:v>
                </c:pt>
                <c:pt idx="570">
                  <c:v>4986446</c:v>
                </c:pt>
                <c:pt idx="571">
                  <c:v>4986580</c:v>
                </c:pt>
                <c:pt idx="572">
                  <c:v>4986713</c:v>
                </c:pt>
                <c:pt idx="573">
                  <c:v>4986844</c:v>
                </c:pt>
                <c:pt idx="574">
                  <c:v>4986975</c:v>
                </c:pt>
                <c:pt idx="575">
                  <c:v>4987104</c:v>
                </c:pt>
                <c:pt idx="576">
                  <c:v>4987231</c:v>
                </c:pt>
                <c:pt idx="577">
                  <c:v>4987358</c:v>
                </c:pt>
                <c:pt idx="578">
                  <c:v>4987483</c:v>
                </c:pt>
                <c:pt idx="579">
                  <c:v>4987607</c:v>
                </c:pt>
                <c:pt idx="580">
                  <c:v>4987730</c:v>
                </c:pt>
                <c:pt idx="581">
                  <c:v>4987851</c:v>
                </c:pt>
                <c:pt idx="582">
                  <c:v>4987971</c:v>
                </c:pt>
                <c:pt idx="583">
                  <c:v>4988090</c:v>
                </c:pt>
                <c:pt idx="584">
                  <c:v>4988208</c:v>
                </c:pt>
                <c:pt idx="585">
                  <c:v>4988325</c:v>
                </c:pt>
                <c:pt idx="586">
                  <c:v>4988441</c:v>
                </c:pt>
                <c:pt idx="587">
                  <c:v>4988555</c:v>
                </c:pt>
                <c:pt idx="588">
                  <c:v>4988668</c:v>
                </c:pt>
                <c:pt idx="589">
                  <c:v>4988781</c:v>
                </c:pt>
                <c:pt idx="590">
                  <c:v>4988892</c:v>
                </c:pt>
                <c:pt idx="591">
                  <c:v>4989002</c:v>
                </c:pt>
                <c:pt idx="592">
                  <c:v>4989111</c:v>
                </c:pt>
                <c:pt idx="593">
                  <c:v>4989218</c:v>
                </c:pt>
                <c:pt idx="594">
                  <c:v>4989325</c:v>
                </c:pt>
                <c:pt idx="595">
                  <c:v>4989431</c:v>
                </c:pt>
                <c:pt idx="596">
                  <c:v>4989536</c:v>
                </c:pt>
                <c:pt idx="597">
                  <c:v>4989639</c:v>
                </c:pt>
                <c:pt idx="598">
                  <c:v>4989742</c:v>
                </c:pt>
                <c:pt idx="599">
                  <c:v>4989843</c:v>
                </c:pt>
                <c:pt idx="600">
                  <c:v>4989944</c:v>
                </c:pt>
                <c:pt idx="601">
                  <c:v>4990043</c:v>
                </c:pt>
                <c:pt idx="602">
                  <c:v>4990142</c:v>
                </c:pt>
                <c:pt idx="603">
                  <c:v>4990240</c:v>
                </c:pt>
                <c:pt idx="604">
                  <c:v>4990336</c:v>
                </c:pt>
                <c:pt idx="605">
                  <c:v>4990432</c:v>
                </c:pt>
                <c:pt idx="606">
                  <c:v>4990527</c:v>
                </c:pt>
                <c:pt idx="607">
                  <c:v>4990620</c:v>
                </c:pt>
                <c:pt idx="608">
                  <c:v>4990713</c:v>
                </c:pt>
                <c:pt idx="609">
                  <c:v>4990805</c:v>
                </c:pt>
                <c:pt idx="610">
                  <c:v>4990896</c:v>
                </c:pt>
                <c:pt idx="611">
                  <c:v>4990986</c:v>
                </c:pt>
                <c:pt idx="612">
                  <c:v>4991076</c:v>
                </c:pt>
                <c:pt idx="613">
                  <c:v>4991164</c:v>
                </c:pt>
                <c:pt idx="614">
                  <c:v>4991252</c:v>
                </c:pt>
                <c:pt idx="615">
                  <c:v>4991338</c:v>
                </c:pt>
                <c:pt idx="616">
                  <c:v>4991424</c:v>
                </c:pt>
                <c:pt idx="617">
                  <c:v>4991509</c:v>
                </c:pt>
                <c:pt idx="618">
                  <c:v>4991593</c:v>
                </c:pt>
                <c:pt idx="619">
                  <c:v>4991676</c:v>
                </c:pt>
                <c:pt idx="620">
                  <c:v>4991759</c:v>
                </c:pt>
                <c:pt idx="621">
                  <c:v>4991840</c:v>
                </c:pt>
                <c:pt idx="622">
                  <c:v>4991921</c:v>
                </c:pt>
                <c:pt idx="623">
                  <c:v>4992001</c:v>
                </c:pt>
                <c:pt idx="624">
                  <c:v>4992080</c:v>
                </c:pt>
                <c:pt idx="625">
                  <c:v>4992159</c:v>
                </c:pt>
                <c:pt idx="626">
                  <c:v>4992236</c:v>
                </c:pt>
                <c:pt idx="627">
                  <c:v>4992313</c:v>
                </c:pt>
                <c:pt idx="628">
                  <c:v>4992389</c:v>
                </c:pt>
                <c:pt idx="629">
                  <c:v>4992464</c:v>
                </c:pt>
                <c:pt idx="630">
                  <c:v>4992539</c:v>
                </c:pt>
                <c:pt idx="631">
                  <c:v>4992613</c:v>
                </c:pt>
                <c:pt idx="632">
                  <c:v>4992686</c:v>
                </c:pt>
                <c:pt idx="633">
                  <c:v>4992759</c:v>
                </c:pt>
                <c:pt idx="634">
                  <c:v>4992830</c:v>
                </c:pt>
                <c:pt idx="635">
                  <c:v>4992901</c:v>
                </c:pt>
                <c:pt idx="636">
                  <c:v>4992971</c:v>
                </c:pt>
                <c:pt idx="637">
                  <c:v>4993041</c:v>
                </c:pt>
                <c:pt idx="638">
                  <c:v>4993110</c:v>
                </c:pt>
                <c:pt idx="639">
                  <c:v>4993178</c:v>
                </c:pt>
                <c:pt idx="640">
                  <c:v>4993246</c:v>
                </c:pt>
                <c:pt idx="641">
                  <c:v>4993313</c:v>
                </c:pt>
                <c:pt idx="642">
                  <c:v>4993379</c:v>
                </c:pt>
                <c:pt idx="643">
                  <c:v>4993444</c:v>
                </c:pt>
                <c:pt idx="644">
                  <c:v>4993509</c:v>
                </c:pt>
                <c:pt idx="645">
                  <c:v>4993574</c:v>
                </c:pt>
                <c:pt idx="646">
                  <c:v>4993637</c:v>
                </c:pt>
                <c:pt idx="647">
                  <c:v>4993700</c:v>
                </c:pt>
                <c:pt idx="648">
                  <c:v>4993763</c:v>
                </c:pt>
                <c:pt idx="649">
                  <c:v>4993824</c:v>
                </c:pt>
                <c:pt idx="650">
                  <c:v>4993885</c:v>
                </c:pt>
                <c:pt idx="651">
                  <c:v>4993946</c:v>
                </c:pt>
                <c:pt idx="652">
                  <c:v>4994006</c:v>
                </c:pt>
                <c:pt idx="653">
                  <c:v>4994065</c:v>
                </c:pt>
                <c:pt idx="654">
                  <c:v>4994124</c:v>
                </c:pt>
                <c:pt idx="655">
                  <c:v>4994182</c:v>
                </c:pt>
                <c:pt idx="656">
                  <c:v>4994240</c:v>
                </c:pt>
                <c:pt idx="657">
                  <c:v>4994297</c:v>
                </c:pt>
                <c:pt idx="658">
                  <c:v>4994353</c:v>
                </c:pt>
                <c:pt idx="659">
                  <c:v>4994409</c:v>
                </c:pt>
                <c:pt idx="660">
                  <c:v>4994465</c:v>
                </c:pt>
                <c:pt idx="661">
                  <c:v>4994519</c:v>
                </c:pt>
                <c:pt idx="662">
                  <c:v>4994574</c:v>
                </c:pt>
                <c:pt idx="663">
                  <c:v>4994627</c:v>
                </c:pt>
                <c:pt idx="664">
                  <c:v>4994681</c:v>
                </c:pt>
                <c:pt idx="665">
                  <c:v>4994733</c:v>
                </c:pt>
                <c:pt idx="666">
                  <c:v>4994785</c:v>
                </c:pt>
                <c:pt idx="667">
                  <c:v>4994837</c:v>
                </c:pt>
                <c:pt idx="668">
                  <c:v>4994888</c:v>
                </c:pt>
                <c:pt idx="669">
                  <c:v>4994939</c:v>
                </c:pt>
                <c:pt idx="670">
                  <c:v>4994989</c:v>
                </c:pt>
                <c:pt idx="671">
                  <c:v>4995038</c:v>
                </c:pt>
                <c:pt idx="672">
                  <c:v>4995088</c:v>
                </c:pt>
                <c:pt idx="673">
                  <c:v>4995136</c:v>
                </c:pt>
                <c:pt idx="674">
                  <c:v>4995184</c:v>
                </c:pt>
                <c:pt idx="675">
                  <c:v>4995232</c:v>
                </c:pt>
                <c:pt idx="676">
                  <c:v>4995279</c:v>
                </c:pt>
                <c:pt idx="677">
                  <c:v>4995326</c:v>
                </c:pt>
                <c:pt idx="678">
                  <c:v>4995372</c:v>
                </c:pt>
                <c:pt idx="679">
                  <c:v>4995418</c:v>
                </c:pt>
                <c:pt idx="680">
                  <c:v>4995463</c:v>
                </c:pt>
                <c:pt idx="681">
                  <c:v>4995508</c:v>
                </c:pt>
                <c:pt idx="682">
                  <c:v>4995553</c:v>
                </c:pt>
                <c:pt idx="683">
                  <c:v>4995597</c:v>
                </c:pt>
                <c:pt idx="684">
                  <c:v>4995640</c:v>
                </c:pt>
                <c:pt idx="685">
                  <c:v>4995684</c:v>
                </c:pt>
                <c:pt idx="686">
                  <c:v>4995726</c:v>
                </c:pt>
                <c:pt idx="687">
                  <c:v>4995769</c:v>
                </c:pt>
                <c:pt idx="688">
                  <c:v>4995811</c:v>
                </c:pt>
                <c:pt idx="689">
                  <c:v>4995852</c:v>
                </c:pt>
                <c:pt idx="690">
                  <c:v>4995893</c:v>
                </c:pt>
                <c:pt idx="691">
                  <c:v>4995934</c:v>
                </c:pt>
                <c:pt idx="692">
                  <c:v>4995974</c:v>
                </c:pt>
                <c:pt idx="693">
                  <c:v>4996014</c:v>
                </c:pt>
                <c:pt idx="694">
                  <c:v>4996053</c:v>
                </c:pt>
                <c:pt idx="695">
                  <c:v>4996092</c:v>
                </c:pt>
                <c:pt idx="696">
                  <c:v>4996131</c:v>
                </c:pt>
                <c:pt idx="697">
                  <c:v>4996169</c:v>
                </c:pt>
                <c:pt idx="698">
                  <c:v>4996207</c:v>
                </c:pt>
                <c:pt idx="699">
                  <c:v>4996245</c:v>
                </c:pt>
                <c:pt idx="700">
                  <c:v>4996282</c:v>
                </c:pt>
                <c:pt idx="701">
                  <c:v>4996319</c:v>
                </c:pt>
                <c:pt idx="702">
                  <c:v>4996355</c:v>
                </c:pt>
                <c:pt idx="703">
                  <c:v>4996391</c:v>
                </c:pt>
                <c:pt idx="704">
                  <c:v>4996427</c:v>
                </c:pt>
                <c:pt idx="705">
                  <c:v>4996463</c:v>
                </c:pt>
                <c:pt idx="706">
                  <c:v>4996498</c:v>
                </c:pt>
                <c:pt idx="707">
                  <c:v>4996532</c:v>
                </c:pt>
                <c:pt idx="708">
                  <c:v>4996567</c:v>
                </c:pt>
                <c:pt idx="709">
                  <c:v>4996601</c:v>
                </c:pt>
                <c:pt idx="710">
                  <c:v>4996634</c:v>
                </c:pt>
                <c:pt idx="711">
                  <c:v>4996668</c:v>
                </c:pt>
                <c:pt idx="712">
                  <c:v>4996701</c:v>
                </c:pt>
                <c:pt idx="713">
                  <c:v>4996733</c:v>
                </c:pt>
                <c:pt idx="714">
                  <c:v>4996766</c:v>
                </c:pt>
                <c:pt idx="715">
                  <c:v>4996798</c:v>
                </c:pt>
                <c:pt idx="716">
                  <c:v>4996829</c:v>
                </c:pt>
                <c:pt idx="717">
                  <c:v>4996861</c:v>
                </c:pt>
                <c:pt idx="718">
                  <c:v>4996892</c:v>
                </c:pt>
                <c:pt idx="719">
                  <c:v>4996923</c:v>
                </c:pt>
                <c:pt idx="720">
                  <c:v>4996953</c:v>
                </c:pt>
                <c:pt idx="721">
                  <c:v>4996983</c:v>
                </c:pt>
                <c:pt idx="722">
                  <c:v>4997013</c:v>
                </c:pt>
                <c:pt idx="723">
                  <c:v>4997043</c:v>
                </c:pt>
                <c:pt idx="724">
                  <c:v>4997072</c:v>
                </c:pt>
                <c:pt idx="725">
                  <c:v>4997101</c:v>
                </c:pt>
                <c:pt idx="726">
                  <c:v>4997130</c:v>
                </c:pt>
                <c:pt idx="727">
                  <c:v>4997158</c:v>
                </c:pt>
                <c:pt idx="728">
                  <c:v>4997186</c:v>
                </c:pt>
                <c:pt idx="729">
                  <c:v>4997214</c:v>
                </c:pt>
                <c:pt idx="730">
                  <c:v>4997242</c:v>
                </c:pt>
                <c:pt idx="731">
                  <c:v>4997269</c:v>
                </c:pt>
                <c:pt idx="732">
                  <c:v>4997296</c:v>
                </c:pt>
                <c:pt idx="733">
                  <c:v>4997323</c:v>
                </c:pt>
                <c:pt idx="734">
                  <c:v>4997349</c:v>
                </c:pt>
                <c:pt idx="735">
                  <c:v>4997375</c:v>
                </c:pt>
                <c:pt idx="736">
                  <c:v>4997401</c:v>
                </c:pt>
                <c:pt idx="737">
                  <c:v>4997427</c:v>
                </c:pt>
                <c:pt idx="738">
                  <c:v>4997453</c:v>
                </c:pt>
                <c:pt idx="739">
                  <c:v>4997478</c:v>
                </c:pt>
                <c:pt idx="740">
                  <c:v>4997503</c:v>
                </c:pt>
                <c:pt idx="741">
                  <c:v>4997528</c:v>
                </c:pt>
                <c:pt idx="742">
                  <c:v>4997552</c:v>
                </c:pt>
                <c:pt idx="743">
                  <c:v>4997576</c:v>
                </c:pt>
                <c:pt idx="744">
                  <c:v>4997600</c:v>
                </c:pt>
                <c:pt idx="745">
                  <c:v>4997624</c:v>
                </c:pt>
                <c:pt idx="746">
                  <c:v>4997648</c:v>
                </c:pt>
                <c:pt idx="747">
                  <c:v>4997671</c:v>
                </c:pt>
                <c:pt idx="748">
                  <c:v>4997694</c:v>
                </c:pt>
                <c:pt idx="749">
                  <c:v>4997717</c:v>
                </c:pt>
                <c:pt idx="750">
                  <c:v>4997739</c:v>
                </c:pt>
                <c:pt idx="751">
                  <c:v>4997762</c:v>
                </c:pt>
                <c:pt idx="752">
                  <c:v>4997784</c:v>
                </c:pt>
                <c:pt idx="753">
                  <c:v>4997806</c:v>
                </c:pt>
                <c:pt idx="754">
                  <c:v>4997828</c:v>
                </c:pt>
                <c:pt idx="755">
                  <c:v>4997849</c:v>
                </c:pt>
                <c:pt idx="756">
                  <c:v>4997870</c:v>
                </c:pt>
                <c:pt idx="757">
                  <c:v>4997891</c:v>
                </c:pt>
                <c:pt idx="758">
                  <c:v>4997912</c:v>
                </c:pt>
                <c:pt idx="759">
                  <c:v>4997933</c:v>
                </c:pt>
                <c:pt idx="760">
                  <c:v>4997953</c:v>
                </c:pt>
                <c:pt idx="761">
                  <c:v>4997974</c:v>
                </c:pt>
                <c:pt idx="762">
                  <c:v>4997994</c:v>
                </c:pt>
                <c:pt idx="763">
                  <c:v>4998014</c:v>
                </c:pt>
                <c:pt idx="764">
                  <c:v>4998033</c:v>
                </c:pt>
                <c:pt idx="765">
                  <c:v>4998053</c:v>
                </c:pt>
                <c:pt idx="766">
                  <c:v>4998072</c:v>
                </c:pt>
                <c:pt idx="767">
                  <c:v>4998091</c:v>
                </c:pt>
                <c:pt idx="768">
                  <c:v>4998110</c:v>
                </c:pt>
                <c:pt idx="769">
                  <c:v>4998129</c:v>
                </c:pt>
                <c:pt idx="770">
                  <c:v>4998147</c:v>
                </c:pt>
                <c:pt idx="771">
                  <c:v>4998166</c:v>
                </c:pt>
                <c:pt idx="772">
                  <c:v>4998184</c:v>
                </c:pt>
                <c:pt idx="773">
                  <c:v>4998202</c:v>
                </c:pt>
                <c:pt idx="774">
                  <c:v>4998220</c:v>
                </c:pt>
                <c:pt idx="775">
                  <c:v>4998237</c:v>
                </c:pt>
                <c:pt idx="776">
                  <c:v>4998255</c:v>
                </c:pt>
                <c:pt idx="777">
                  <c:v>4998272</c:v>
                </c:pt>
                <c:pt idx="778">
                  <c:v>4998289</c:v>
                </c:pt>
                <c:pt idx="779">
                  <c:v>4998306</c:v>
                </c:pt>
                <c:pt idx="780">
                  <c:v>4998323</c:v>
                </c:pt>
                <c:pt idx="781">
                  <c:v>4998339</c:v>
                </c:pt>
                <c:pt idx="782">
                  <c:v>4998356</c:v>
                </c:pt>
                <c:pt idx="783">
                  <c:v>4998372</c:v>
                </c:pt>
                <c:pt idx="784">
                  <c:v>4998388</c:v>
                </c:pt>
                <c:pt idx="785">
                  <c:v>4998404</c:v>
                </c:pt>
                <c:pt idx="786">
                  <c:v>4998420</c:v>
                </c:pt>
                <c:pt idx="787">
                  <c:v>4998436</c:v>
                </c:pt>
                <c:pt idx="788">
                  <c:v>4998451</c:v>
                </c:pt>
                <c:pt idx="789">
                  <c:v>4998466</c:v>
                </c:pt>
                <c:pt idx="790">
                  <c:v>4998482</c:v>
                </c:pt>
                <c:pt idx="791">
                  <c:v>4998497</c:v>
                </c:pt>
                <c:pt idx="792">
                  <c:v>4998512</c:v>
                </c:pt>
                <c:pt idx="793">
                  <c:v>4998526</c:v>
                </c:pt>
                <c:pt idx="794">
                  <c:v>4998541</c:v>
                </c:pt>
                <c:pt idx="795">
                  <c:v>4998555</c:v>
                </c:pt>
                <c:pt idx="796">
                  <c:v>4998570</c:v>
                </c:pt>
                <c:pt idx="797">
                  <c:v>4998584</c:v>
                </c:pt>
                <c:pt idx="798">
                  <c:v>4998598</c:v>
                </c:pt>
                <c:pt idx="799">
                  <c:v>4998612</c:v>
                </c:pt>
                <c:pt idx="800">
                  <c:v>4998625</c:v>
                </c:pt>
                <c:pt idx="801">
                  <c:v>4998639</c:v>
                </c:pt>
                <c:pt idx="802">
                  <c:v>4998653</c:v>
                </c:pt>
                <c:pt idx="803">
                  <c:v>4998666</c:v>
                </c:pt>
                <c:pt idx="804">
                  <c:v>4998679</c:v>
                </c:pt>
                <c:pt idx="805">
                  <c:v>4998692</c:v>
                </c:pt>
                <c:pt idx="806">
                  <c:v>4998705</c:v>
                </c:pt>
                <c:pt idx="807">
                  <c:v>4998718</c:v>
                </c:pt>
                <c:pt idx="808">
                  <c:v>4998731</c:v>
                </c:pt>
                <c:pt idx="809">
                  <c:v>4998743</c:v>
                </c:pt>
                <c:pt idx="810">
                  <c:v>4998756</c:v>
                </c:pt>
                <c:pt idx="811">
                  <c:v>4998768</c:v>
                </c:pt>
                <c:pt idx="812">
                  <c:v>4998780</c:v>
                </c:pt>
                <c:pt idx="813">
                  <c:v>4998792</c:v>
                </c:pt>
                <c:pt idx="814">
                  <c:v>4998804</c:v>
                </c:pt>
                <c:pt idx="815">
                  <c:v>4998816</c:v>
                </c:pt>
                <c:pt idx="816">
                  <c:v>4998828</c:v>
                </c:pt>
                <c:pt idx="817">
                  <c:v>4998839</c:v>
                </c:pt>
                <c:pt idx="818">
                  <c:v>4998851</c:v>
                </c:pt>
                <c:pt idx="819">
                  <c:v>4998862</c:v>
                </c:pt>
                <c:pt idx="820">
                  <c:v>4998874</c:v>
                </c:pt>
                <c:pt idx="821">
                  <c:v>4998885</c:v>
                </c:pt>
                <c:pt idx="822">
                  <c:v>4998896</c:v>
                </c:pt>
                <c:pt idx="823">
                  <c:v>4998907</c:v>
                </c:pt>
                <c:pt idx="824">
                  <c:v>4998917</c:v>
                </c:pt>
                <c:pt idx="825">
                  <c:v>4998928</c:v>
                </c:pt>
                <c:pt idx="826">
                  <c:v>4998939</c:v>
                </c:pt>
                <c:pt idx="827">
                  <c:v>4998949</c:v>
                </c:pt>
                <c:pt idx="828">
                  <c:v>4998960</c:v>
                </c:pt>
                <c:pt idx="829">
                  <c:v>4998970</c:v>
                </c:pt>
                <c:pt idx="830">
                  <c:v>4998980</c:v>
                </c:pt>
                <c:pt idx="831">
                  <c:v>4998990</c:v>
                </c:pt>
                <c:pt idx="832">
                  <c:v>4999000</c:v>
                </c:pt>
                <c:pt idx="833">
                  <c:v>4999010</c:v>
                </c:pt>
                <c:pt idx="834">
                  <c:v>4999020</c:v>
                </c:pt>
                <c:pt idx="835">
                  <c:v>4999030</c:v>
                </c:pt>
                <c:pt idx="836">
                  <c:v>4999039</c:v>
                </c:pt>
                <c:pt idx="837">
                  <c:v>4999049</c:v>
                </c:pt>
                <c:pt idx="838">
                  <c:v>4999058</c:v>
                </c:pt>
                <c:pt idx="839">
                  <c:v>4999068</c:v>
                </c:pt>
                <c:pt idx="840">
                  <c:v>4999077</c:v>
                </c:pt>
                <c:pt idx="841">
                  <c:v>4999086</c:v>
                </c:pt>
                <c:pt idx="842">
                  <c:v>4999095</c:v>
                </c:pt>
                <c:pt idx="843">
                  <c:v>4999104</c:v>
                </c:pt>
                <c:pt idx="844">
                  <c:v>4999113</c:v>
                </c:pt>
                <c:pt idx="845">
                  <c:v>4999122</c:v>
                </c:pt>
                <c:pt idx="846">
                  <c:v>4999130</c:v>
                </c:pt>
                <c:pt idx="847">
                  <c:v>4999139</c:v>
                </c:pt>
                <c:pt idx="848">
                  <c:v>4999147</c:v>
                </c:pt>
                <c:pt idx="849">
                  <c:v>4999156</c:v>
                </c:pt>
                <c:pt idx="850">
                  <c:v>4999164</c:v>
                </c:pt>
                <c:pt idx="851">
                  <c:v>4999173</c:v>
                </c:pt>
                <c:pt idx="852">
                  <c:v>4999181</c:v>
                </c:pt>
                <c:pt idx="853">
                  <c:v>4999189</c:v>
                </c:pt>
                <c:pt idx="854">
                  <c:v>4999197</c:v>
                </c:pt>
                <c:pt idx="855">
                  <c:v>4999205</c:v>
                </c:pt>
                <c:pt idx="856">
                  <c:v>4999213</c:v>
                </c:pt>
                <c:pt idx="857">
                  <c:v>4999220</c:v>
                </c:pt>
                <c:pt idx="858">
                  <c:v>4999228</c:v>
                </c:pt>
                <c:pt idx="859">
                  <c:v>4999236</c:v>
                </c:pt>
                <c:pt idx="860">
                  <c:v>4999243</c:v>
                </c:pt>
                <c:pt idx="861">
                  <c:v>4999251</c:v>
                </c:pt>
                <c:pt idx="862">
                  <c:v>4999258</c:v>
                </c:pt>
                <c:pt idx="863">
                  <c:v>4999266</c:v>
                </c:pt>
                <c:pt idx="864">
                  <c:v>4999273</c:v>
                </c:pt>
                <c:pt idx="865">
                  <c:v>4999280</c:v>
                </c:pt>
                <c:pt idx="866">
                  <c:v>4999287</c:v>
                </c:pt>
                <c:pt idx="867">
                  <c:v>4999294</c:v>
                </c:pt>
                <c:pt idx="868">
                  <c:v>4999301</c:v>
                </c:pt>
                <c:pt idx="869">
                  <c:v>4999308</c:v>
                </c:pt>
                <c:pt idx="870">
                  <c:v>4999315</c:v>
                </c:pt>
                <c:pt idx="871">
                  <c:v>4999322</c:v>
                </c:pt>
                <c:pt idx="872">
                  <c:v>4999329</c:v>
                </c:pt>
                <c:pt idx="873">
                  <c:v>4999335</c:v>
                </c:pt>
                <c:pt idx="874">
                  <c:v>4999342</c:v>
                </c:pt>
                <c:pt idx="875">
                  <c:v>4999348</c:v>
                </c:pt>
                <c:pt idx="876">
                  <c:v>4999355</c:v>
                </c:pt>
              </c:numCache>
            </c:numRef>
          </c:val>
          <c:smooth val="0"/>
        </c:ser>
        <c:dLbls>
          <c:showLegendKey val="0"/>
          <c:showVal val="0"/>
          <c:showCatName val="0"/>
          <c:showSerName val="0"/>
          <c:showPercent val="0"/>
          <c:showBubbleSize val="0"/>
        </c:dLbls>
        <c:marker val="0"/>
        <c:smooth val="0"/>
        <c:axId val="288377788"/>
        <c:axId val="666626118"/>
      </c:lineChart>
      <c:catAx>
        <c:axId val="288377788"/>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ID" altLang="en-US"/>
                  <a:t>Time</a:t>
                </a:r>
                <a:endParaRPr lang="en-ID" alt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66626118"/>
        <c:crosses val="autoZero"/>
        <c:auto val="1"/>
        <c:lblAlgn val="ctr"/>
        <c:lblOffset val="100"/>
        <c:noMultiLvlLbl val="0"/>
      </c:catAx>
      <c:valAx>
        <c:axId val="66662611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ID" altLang="en-US"/>
                  <a:t>Volt</a:t>
                </a:r>
                <a:endParaRPr lang="en-ID" altLang="en-US"/>
              </a:p>
            </c:rich>
          </c:tx>
          <c:layout>
            <c:manualLayout>
              <c:xMode val="edge"/>
              <c:yMode val="edge"/>
              <c:x val="0.0278241513633834"/>
              <c:y val="0.388729436471824"/>
            </c:manualLayout>
          </c:layout>
          <c:overlay val="0"/>
          <c:spPr>
            <a:noFill/>
            <a:ln>
              <a:noFill/>
            </a:ln>
            <a:effectLst/>
          </c:spPr>
        </c:title>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883777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4C47A1-CF43-4131-82A2-7576BA02D7F3}">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05112011.dotx</Template>
  <Company>Sony Electronics, Inc.</Company>
  <Pages>1</Pages>
  <Words>479</Words>
  <Characters>2731</Characters>
  <Lines>22</Lines>
  <Paragraphs>6</Paragraphs>
  <TotalTime>71</TotalTime>
  <ScaleCrop>false</ScaleCrop>
  <LinksUpToDate>false</LinksUpToDate>
  <CharactersWithSpaces>3204</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2012-02-06T09:16:00Z</dcterms:created>
  <dc:creator>Harry</dc:creator>
  <cp:lastModifiedBy>Sandra Guest</cp:lastModifiedBy>
  <cp:lastPrinted>2008-07-08T08:05:00Z</cp:lastPrinted>
  <dcterms:modified xsi:type="dcterms:W3CDTF">2020-02-15T14:31:37Z</dcterms:modified>
  <dc:title>JUDUL PERCOBAAN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
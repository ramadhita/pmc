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EF002" w14:textId="57D9625F" w:rsidR="002B7488" w:rsidRPr="00036811" w:rsidRDefault="00036811" w:rsidP="00036811">
      <w:pPr>
        <w:pStyle w:val="LABDAS02Penulis"/>
        <w:spacing w:before="120" w:after="240"/>
        <w:rPr>
          <w:sz w:val="22"/>
          <w:szCs w:val="28"/>
        </w:rPr>
      </w:pPr>
      <w:r w:rsidRPr="00036811">
        <w:rPr>
          <w:sz w:val="22"/>
          <w:szCs w:val="28"/>
        </w:rPr>
        <w:t>Mohamad Imam Firdaus</w:t>
      </w:r>
      <w:r w:rsidR="007566CA" w:rsidRPr="00036811">
        <w:rPr>
          <w:sz w:val="22"/>
          <w:szCs w:val="28"/>
        </w:rPr>
        <w:t xml:space="preserve"> (</w:t>
      </w:r>
      <w:r w:rsidRPr="00036811">
        <w:rPr>
          <w:sz w:val="22"/>
          <w:szCs w:val="28"/>
        </w:rPr>
        <w:t>13218025)</w:t>
      </w:r>
    </w:p>
    <w:p w14:paraId="036A2677" w14:textId="3B9382EB" w:rsidR="007566CA" w:rsidRPr="00D933E7" w:rsidRDefault="00512451" w:rsidP="00036811">
      <w:pPr>
        <w:pStyle w:val="LABDAS05KodeNamaMataKuliah"/>
        <w:spacing w:before="120" w:after="240"/>
      </w:pPr>
      <w:r>
        <w:t>EL</w:t>
      </w:r>
      <w:r w:rsidR="00036811">
        <w:t xml:space="preserve">2008 - </w:t>
      </w:r>
      <w:proofErr w:type="spellStart"/>
      <w:r w:rsidR="00036811">
        <w:t>Pemecahan</w:t>
      </w:r>
      <w:proofErr w:type="spellEnd"/>
      <w:r w:rsidR="00036811">
        <w:t xml:space="preserve"> </w:t>
      </w:r>
      <w:proofErr w:type="spellStart"/>
      <w:r w:rsidR="00036811">
        <w:t>Masalah</w:t>
      </w:r>
      <w:proofErr w:type="spellEnd"/>
      <w:r w:rsidR="00036811">
        <w:t xml:space="preserve"> </w:t>
      </w:r>
      <w:proofErr w:type="spellStart"/>
      <w:r w:rsidR="00036811">
        <w:t>dengan</w:t>
      </w:r>
      <w:proofErr w:type="spellEnd"/>
      <w:r w:rsidR="00036811">
        <w:t xml:space="preserve"> C</w:t>
      </w:r>
    </w:p>
    <w:p w14:paraId="1A525D61" w14:textId="75C80F0F" w:rsidR="00086ADE" w:rsidRDefault="00E03026" w:rsidP="00036811">
      <w:pPr>
        <w:pStyle w:val="LABDAS06Laboratorium"/>
        <w:spacing w:before="120"/>
      </w:pPr>
      <w:r w:rsidRPr="002449BD">
        <w:t>Teknik Elektro</w:t>
      </w:r>
      <w:r w:rsidR="002449BD" w:rsidRPr="002449BD">
        <w:t xml:space="preserve"> -</w:t>
      </w:r>
      <w:r w:rsidR="00D933E7" w:rsidRPr="002449BD">
        <w:t xml:space="preserve"> </w:t>
      </w:r>
      <w:r w:rsidR="00B72071" w:rsidRPr="002449BD">
        <w:t>Sekolah T</w:t>
      </w:r>
      <w:r w:rsidR="00512451" w:rsidRPr="002449BD">
        <w:t>eknik Elektro dan Informatika</w:t>
      </w:r>
      <w:r w:rsidR="002449BD" w:rsidRPr="002449BD">
        <w:t xml:space="preserve"> </w:t>
      </w:r>
      <w:r w:rsidR="00B72071" w:rsidRPr="002449BD">
        <w:t>ITB</w:t>
      </w:r>
    </w:p>
    <w:p w14:paraId="5B041241" w14:textId="77777777" w:rsidR="00086ADE" w:rsidRPr="00086ADE" w:rsidRDefault="00086ADE" w:rsidP="00086ADE">
      <w:pPr>
        <w:rPr>
          <w:lang w:val="sv-SE"/>
        </w:rPr>
        <w:sectPr w:rsidR="00086ADE" w:rsidRPr="00086ADE" w:rsidSect="004E2DAE">
          <w:headerReference w:type="default" r:id="rId8"/>
          <w:footerReference w:type="default" r:id="rId9"/>
          <w:pgSz w:w="11906" w:h="16838"/>
          <w:pgMar w:top="873" w:right="873" w:bottom="873" w:left="1401" w:header="709" w:footer="709" w:gutter="0"/>
          <w:cols w:space="708"/>
          <w:docGrid w:linePitch="360"/>
        </w:sectPr>
      </w:pPr>
    </w:p>
    <w:p w14:paraId="36905DAB" w14:textId="7E6AD1B5" w:rsidR="00240A7F" w:rsidRPr="00312BAB" w:rsidRDefault="00036811" w:rsidP="001637A6">
      <w:pPr>
        <w:pStyle w:val="LABDAS10Bab"/>
      </w:pPr>
      <w:proofErr w:type="spellStart"/>
      <w:r>
        <w:t>Penurunan</w:t>
      </w:r>
      <w:proofErr w:type="spellEnd"/>
      <w:r>
        <w:t xml:space="preserve"> </w:t>
      </w:r>
      <w:proofErr w:type="spellStart"/>
      <w:r>
        <w:t>Rumus</w:t>
      </w:r>
      <w:proofErr w:type="spellEnd"/>
    </w:p>
    <w:p w14:paraId="37E40566" w14:textId="4001D493" w:rsidR="000C260C" w:rsidRPr="000C260C" w:rsidRDefault="00036811" w:rsidP="000C260C">
      <w:pPr>
        <w:pStyle w:val="LABDAS11BabIsi"/>
      </w:pPr>
      <w:r w:rsidRPr="00036811">
        <w:rPr>
          <w:noProof/>
        </w:rPr>
        <w:drawing>
          <wp:inline distT="0" distB="0" distL="0" distR="0" wp14:anchorId="2A5A1F90" wp14:editId="2E02F916">
            <wp:extent cx="2403231" cy="2183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70" cy="21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0E1C" w14:textId="5FF0E73D" w:rsidR="000A25EC" w:rsidRPr="000874A3" w:rsidRDefault="000A25EC" w:rsidP="000A25EC">
      <w:pPr>
        <w:rPr>
          <w:rFonts w:ascii="Cambria Math" w:hAnsi="Cambria Math"/>
        </w:rPr>
      </w:pPr>
      <w:proofErr w:type="spellStart"/>
      <w:r w:rsidRPr="000874A3">
        <w:rPr>
          <w:rFonts w:ascii="Cambria Math" w:hAnsi="Cambria Math"/>
        </w:rPr>
        <w:t>I</w:t>
      </w:r>
      <w:r w:rsidRPr="000874A3">
        <w:rPr>
          <w:rFonts w:ascii="Cambria Math" w:hAnsi="Cambria Math"/>
          <w:vertAlign w:val="subscript"/>
        </w:rPr>
        <w:t>c</w:t>
      </w:r>
      <w:proofErr w:type="spellEnd"/>
      <w:r w:rsidRPr="000874A3">
        <w:rPr>
          <w:rFonts w:ascii="Cambria Math" w:hAnsi="Cambria Math"/>
        </w:rPr>
        <w:t xml:space="preserve"> = </w:t>
      </w:r>
      <w:proofErr w:type="spellStart"/>
      <w:r w:rsidRPr="000874A3">
        <w:rPr>
          <w:rFonts w:ascii="Cambria Math" w:hAnsi="Cambria Math"/>
        </w:rPr>
        <w:t>I</w:t>
      </w:r>
      <w:r w:rsidRPr="000874A3">
        <w:rPr>
          <w:rFonts w:ascii="Cambria Math" w:hAnsi="Cambria Math"/>
          <w:vertAlign w:val="subscript"/>
        </w:rPr>
        <w:t>r</w:t>
      </w:r>
      <w:proofErr w:type="spellEnd"/>
    </w:p>
    <w:p w14:paraId="72B432F1" w14:textId="77777777" w:rsidR="000A25EC" w:rsidRPr="000874A3" w:rsidRDefault="000A25EC" w:rsidP="000A25EC">
      <w:pPr>
        <w:rPr>
          <w:rFonts w:ascii="Cambria Math" w:hAnsi="Cambria Math"/>
        </w:rPr>
      </w:pPr>
      <w:proofErr w:type="spellStart"/>
      <w:r w:rsidRPr="000874A3">
        <w:rPr>
          <w:rFonts w:ascii="Cambria Math" w:hAnsi="Cambria Math"/>
        </w:rPr>
        <w:t>I</w:t>
      </w:r>
      <w:r w:rsidRPr="000874A3">
        <w:rPr>
          <w:rFonts w:ascii="Cambria Math" w:hAnsi="Cambria Math"/>
          <w:vertAlign w:val="subscript"/>
        </w:rPr>
        <w:t>r</w:t>
      </w:r>
      <w:proofErr w:type="spellEnd"/>
      <w:r w:rsidRPr="000874A3">
        <w:rPr>
          <w:rFonts w:ascii="Cambria Math" w:hAnsi="Cambria Math"/>
        </w:rPr>
        <w:t xml:space="preserve"> = </w:t>
      </w:r>
      <w:proofErr w:type="spellStart"/>
      <w:r w:rsidRPr="000874A3">
        <w:rPr>
          <w:rFonts w:ascii="Cambria Math" w:hAnsi="Cambria Math"/>
        </w:rPr>
        <w:t>V</w:t>
      </w:r>
      <w:r w:rsidRPr="000874A3">
        <w:rPr>
          <w:rFonts w:ascii="Cambria Math" w:hAnsi="Cambria Math"/>
          <w:vertAlign w:val="subscript"/>
        </w:rPr>
        <w:t>r</w:t>
      </w:r>
      <w:proofErr w:type="spellEnd"/>
      <w:r w:rsidRPr="000874A3">
        <w:rPr>
          <w:rFonts w:ascii="Cambria Math" w:hAnsi="Cambria Math"/>
        </w:rPr>
        <w:t>/R</w:t>
      </w:r>
    </w:p>
    <w:p w14:paraId="0613419D" w14:textId="77777777" w:rsidR="000A25EC" w:rsidRPr="000874A3" w:rsidRDefault="000A25EC" w:rsidP="000A25EC">
      <w:pPr>
        <w:rPr>
          <w:rFonts w:ascii="Cambria Math" w:hAnsi="Cambria Math"/>
        </w:rPr>
      </w:pPr>
    </w:p>
    <w:p w14:paraId="2BC8D377" w14:textId="77777777" w:rsidR="000A25EC" w:rsidRPr="000874A3" w:rsidRDefault="000A25EC" w:rsidP="000A25EC">
      <w:pPr>
        <w:rPr>
          <w:rFonts w:ascii="Cambria Math" w:hAnsi="Cambria Math"/>
        </w:rPr>
      </w:pPr>
      <w:r w:rsidRPr="000874A3">
        <w:rPr>
          <w:rFonts w:ascii="Cambria Math" w:hAnsi="Cambria Math"/>
        </w:rPr>
        <w:t>V</w:t>
      </w:r>
      <w:r w:rsidRPr="000874A3">
        <w:rPr>
          <w:rFonts w:ascii="Cambria Math" w:hAnsi="Cambria Math"/>
          <w:vertAlign w:val="subscript"/>
        </w:rPr>
        <w:t>s</w:t>
      </w:r>
      <w:r w:rsidRPr="000874A3">
        <w:rPr>
          <w:rFonts w:ascii="Cambria Math" w:hAnsi="Cambria Math"/>
        </w:rPr>
        <w:t xml:space="preserve"> – </w:t>
      </w:r>
      <w:proofErr w:type="spellStart"/>
      <w:r w:rsidRPr="000874A3">
        <w:rPr>
          <w:rFonts w:ascii="Cambria Math" w:hAnsi="Cambria Math"/>
        </w:rPr>
        <w:t>V</w:t>
      </w:r>
      <w:r w:rsidRPr="000874A3">
        <w:rPr>
          <w:rFonts w:ascii="Cambria Math" w:hAnsi="Cambria Math"/>
          <w:vertAlign w:val="subscript"/>
        </w:rPr>
        <w:t>r</w:t>
      </w:r>
      <w:proofErr w:type="spellEnd"/>
      <w:r w:rsidRPr="000874A3">
        <w:rPr>
          <w:rFonts w:ascii="Cambria Math" w:hAnsi="Cambria Math"/>
        </w:rPr>
        <w:t xml:space="preserve"> – </w:t>
      </w:r>
      <w:proofErr w:type="spellStart"/>
      <w:r w:rsidRPr="000874A3">
        <w:rPr>
          <w:rFonts w:ascii="Cambria Math" w:hAnsi="Cambria Math"/>
        </w:rPr>
        <w:t>V</w:t>
      </w:r>
      <w:r w:rsidRPr="000874A3">
        <w:rPr>
          <w:rFonts w:ascii="Cambria Math" w:hAnsi="Cambria Math"/>
          <w:vertAlign w:val="subscript"/>
        </w:rPr>
        <w:t>c</w:t>
      </w:r>
      <w:proofErr w:type="spellEnd"/>
      <w:r w:rsidRPr="000874A3">
        <w:rPr>
          <w:rFonts w:ascii="Cambria Math" w:hAnsi="Cambria Math"/>
        </w:rPr>
        <w:t xml:space="preserve"> = 0</w:t>
      </w:r>
    </w:p>
    <w:p w14:paraId="5265553F" w14:textId="51CAC4AA" w:rsidR="000A25EC" w:rsidRPr="000874A3" w:rsidRDefault="000A25EC" w:rsidP="000A25EC">
      <w:pPr>
        <w:rPr>
          <w:rFonts w:ascii="Cambria Math" w:hAnsi="Cambria Math"/>
          <w:vertAlign w:val="subscript"/>
        </w:rPr>
      </w:pPr>
      <w:proofErr w:type="spellStart"/>
      <w:r w:rsidRPr="000874A3">
        <w:rPr>
          <w:rFonts w:ascii="Cambria Math" w:hAnsi="Cambria Math"/>
        </w:rPr>
        <w:t>V</w:t>
      </w:r>
      <w:r w:rsidRPr="000874A3">
        <w:rPr>
          <w:rFonts w:ascii="Cambria Math" w:hAnsi="Cambria Math"/>
          <w:vertAlign w:val="subscript"/>
        </w:rPr>
        <w:t>r</w:t>
      </w:r>
      <w:proofErr w:type="spellEnd"/>
      <w:r w:rsidRPr="000874A3">
        <w:rPr>
          <w:rFonts w:ascii="Cambria Math" w:hAnsi="Cambria Math"/>
        </w:rPr>
        <w:t xml:space="preserve"> = V</w:t>
      </w:r>
      <w:r w:rsidRPr="000874A3">
        <w:rPr>
          <w:rFonts w:ascii="Cambria Math" w:hAnsi="Cambria Math"/>
          <w:vertAlign w:val="subscript"/>
        </w:rPr>
        <w:t>s</w:t>
      </w:r>
      <w:r w:rsidRPr="000874A3">
        <w:rPr>
          <w:rFonts w:ascii="Cambria Math" w:hAnsi="Cambria Math"/>
        </w:rPr>
        <w:t xml:space="preserve"> – </w:t>
      </w:r>
      <w:proofErr w:type="spellStart"/>
      <w:r w:rsidRPr="000874A3">
        <w:rPr>
          <w:rFonts w:ascii="Cambria Math" w:hAnsi="Cambria Math"/>
        </w:rPr>
        <w:t>V</w:t>
      </w:r>
      <w:r w:rsidRPr="000874A3">
        <w:rPr>
          <w:rFonts w:ascii="Cambria Math" w:hAnsi="Cambria Math"/>
          <w:vertAlign w:val="subscript"/>
        </w:rPr>
        <w:t>c</w:t>
      </w:r>
      <w:proofErr w:type="spellEnd"/>
    </w:p>
    <w:p w14:paraId="6AE79861" w14:textId="77777777" w:rsidR="000A25EC" w:rsidRPr="000874A3" w:rsidRDefault="000A25EC" w:rsidP="000A25EC">
      <w:pPr>
        <w:rPr>
          <w:rFonts w:ascii="Cambria Math" w:hAnsi="Cambria Math"/>
        </w:rPr>
      </w:pPr>
    </w:p>
    <w:p w14:paraId="148423A3" w14:textId="77777777" w:rsidR="000A25EC" w:rsidRPr="000874A3" w:rsidRDefault="000A25EC" w:rsidP="000A25EC">
      <w:pPr>
        <w:rPr>
          <w:rFonts w:ascii="Cambria Math" w:hAnsi="Cambria Math"/>
        </w:rPr>
      </w:pPr>
      <w:proofErr w:type="spellStart"/>
      <w:r w:rsidRPr="000874A3">
        <w:rPr>
          <w:rFonts w:ascii="Cambria Math" w:hAnsi="Cambria Math"/>
        </w:rPr>
        <w:t>I</w:t>
      </w:r>
      <w:r w:rsidRPr="000874A3">
        <w:rPr>
          <w:rFonts w:ascii="Cambria Math" w:hAnsi="Cambria Math"/>
          <w:vertAlign w:val="subscript"/>
        </w:rPr>
        <w:t>c</w:t>
      </w:r>
      <w:proofErr w:type="spellEnd"/>
      <w:r w:rsidRPr="000874A3">
        <w:rPr>
          <w:rFonts w:ascii="Cambria Math" w:hAnsi="Cambria Math"/>
        </w:rPr>
        <w:t xml:space="preserve"> = C </w:t>
      </w:r>
      <w:proofErr w:type="spellStart"/>
      <w:r w:rsidRPr="000874A3">
        <w:rPr>
          <w:rFonts w:ascii="Cambria Math" w:hAnsi="Cambria Math"/>
        </w:rPr>
        <w:t>dv</w:t>
      </w:r>
      <w:r w:rsidRPr="000874A3">
        <w:rPr>
          <w:rFonts w:ascii="Cambria Math" w:hAnsi="Cambria Math"/>
          <w:vertAlign w:val="subscript"/>
        </w:rPr>
        <w:t>c</w:t>
      </w:r>
      <w:proofErr w:type="spellEnd"/>
      <w:r w:rsidRPr="000874A3">
        <w:rPr>
          <w:rFonts w:ascii="Cambria Math" w:hAnsi="Cambria Math"/>
        </w:rPr>
        <w:t>/dt</w:t>
      </w:r>
    </w:p>
    <w:p w14:paraId="2C57DE36" w14:textId="77777777" w:rsidR="000A25EC" w:rsidRPr="000874A3" w:rsidRDefault="000A25EC" w:rsidP="000A25EC">
      <w:pPr>
        <w:rPr>
          <w:rFonts w:ascii="Cambria Math" w:hAnsi="Cambria Math"/>
        </w:rPr>
      </w:pPr>
      <w:proofErr w:type="spellStart"/>
      <w:r w:rsidRPr="000874A3">
        <w:rPr>
          <w:rFonts w:ascii="Cambria Math" w:hAnsi="Cambria Math"/>
        </w:rPr>
        <w:t>I</w:t>
      </w:r>
      <w:r w:rsidRPr="000874A3">
        <w:rPr>
          <w:rFonts w:ascii="Cambria Math" w:hAnsi="Cambria Math"/>
          <w:vertAlign w:val="subscript"/>
        </w:rPr>
        <w:t>r</w:t>
      </w:r>
      <w:proofErr w:type="spellEnd"/>
      <w:r w:rsidRPr="000874A3">
        <w:rPr>
          <w:rFonts w:ascii="Cambria Math" w:hAnsi="Cambria Math"/>
        </w:rPr>
        <w:t xml:space="preserve"> = C </w:t>
      </w:r>
      <w:proofErr w:type="spellStart"/>
      <w:r w:rsidRPr="000874A3">
        <w:rPr>
          <w:rFonts w:ascii="Cambria Math" w:hAnsi="Cambria Math"/>
        </w:rPr>
        <w:t>dv</w:t>
      </w:r>
      <w:r w:rsidRPr="000874A3">
        <w:rPr>
          <w:rFonts w:ascii="Cambria Math" w:hAnsi="Cambria Math"/>
          <w:vertAlign w:val="subscript"/>
        </w:rPr>
        <w:t>c</w:t>
      </w:r>
      <w:proofErr w:type="spellEnd"/>
      <w:r w:rsidRPr="000874A3">
        <w:rPr>
          <w:rFonts w:ascii="Cambria Math" w:hAnsi="Cambria Math"/>
        </w:rPr>
        <w:t>/dt</w:t>
      </w:r>
    </w:p>
    <w:p w14:paraId="41F487B9" w14:textId="77777777" w:rsidR="000A25EC" w:rsidRPr="000874A3" w:rsidRDefault="000A25EC" w:rsidP="000A25EC">
      <w:pPr>
        <w:rPr>
          <w:rFonts w:ascii="Cambria Math" w:hAnsi="Cambria Math"/>
        </w:rPr>
      </w:pPr>
      <w:proofErr w:type="spellStart"/>
      <w:r w:rsidRPr="000874A3">
        <w:rPr>
          <w:rFonts w:ascii="Cambria Math" w:hAnsi="Cambria Math"/>
        </w:rPr>
        <w:t>V</w:t>
      </w:r>
      <w:r w:rsidRPr="000874A3">
        <w:rPr>
          <w:rFonts w:ascii="Cambria Math" w:hAnsi="Cambria Math"/>
          <w:vertAlign w:val="subscript"/>
        </w:rPr>
        <w:t>r</w:t>
      </w:r>
      <w:proofErr w:type="spellEnd"/>
      <w:r w:rsidRPr="000874A3">
        <w:rPr>
          <w:rFonts w:ascii="Cambria Math" w:hAnsi="Cambria Math"/>
        </w:rPr>
        <w:t xml:space="preserve">/R = C </w:t>
      </w:r>
      <w:proofErr w:type="spellStart"/>
      <w:r w:rsidRPr="000874A3">
        <w:rPr>
          <w:rFonts w:ascii="Cambria Math" w:hAnsi="Cambria Math"/>
        </w:rPr>
        <w:t>dv</w:t>
      </w:r>
      <w:r w:rsidRPr="000874A3">
        <w:rPr>
          <w:rFonts w:ascii="Cambria Math" w:hAnsi="Cambria Math"/>
          <w:vertAlign w:val="subscript"/>
        </w:rPr>
        <w:t>c</w:t>
      </w:r>
      <w:proofErr w:type="spellEnd"/>
      <w:r w:rsidRPr="000874A3">
        <w:rPr>
          <w:rFonts w:ascii="Cambria Math" w:hAnsi="Cambria Math"/>
        </w:rPr>
        <w:t>/dt</w:t>
      </w:r>
    </w:p>
    <w:p w14:paraId="5D079055" w14:textId="77777777" w:rsidR="000A25EC" w:rsidRPr="000874A3" w:rsidRDefault="000A25EC" w:rsidP="000A25EC">
      <w:pPr>
        <w:rPr>
          <w:rFonts w:ascii="Cambria Math" w:hAnsi="Cambria Math"/>
        </w:rPr>
      </w:pPr>
      <w:r w:rsidRPr="000874A3">
        <w:rPr>
          <w:rFonts w:ascii="Cambria Math" w:hAnsi="Cambria Math"/>
        </w:rPr>
        <w:t>(V</w:t>
      </w:r>
      <w:r w:rsidRPr="000874A3">
        <w:rPr>
          <w:rFonts w:ascii="Cambria Math" w:hAnsi="Cambria Math"/>
          <w:vertAlign w:val="subscript"/>
        </w:rPr>
        <w:t>s</w:t>
      </w:r>
      <w:r w:rsidRPr="000874A3">
        <w:rPr>
          <w:rFonts w:ascii="Cambria Math" w:hAnsi="Cambria Math"/>
        </w:rPr>
        <w:t xml:space="preserve"> – </w:t>
      </w:r>
      <w:proofErr w:type="spellStart"/>
      <w:r w:rsidRPr="000874A3">
        <w:rPr>
          <w:rFonts w:ascii="Cambria Math" w:hAnsi="Cambria Math"/>
        </w:rPr>
        <w:t>V</w:t>
      </w:r>
      <w:r w:rsidRPr="000874A3">
        <w:rPr>
          <w:rFonts w:ascii="Cambria Math" w:hAnsi="Cambria Math"/>
          <w:vertAlign w:val="subscript"/>
        </w:rPr>
        <w:t>c</w:t>
      </w:r>
      <w:proofErr w:type="spellEnd"/>
      <w:r w:rsidRPr="000874A3">
        <w:rPr>
          <w:rFonts w:ascii="Cambria Math" w:hAnsi="Cambria Math"/>
        </w:rPr>
        <w:t xml:space="preserve">) dt /RC = </w:t>
      </w:r>
      <w:proofErr w:type="spellStart"/>
      <w:r w:rsidRPr="000874A3">
        <w:rPr>
          <w:rFonts w:ascii="Cambria Math" w:hAnsi="Cambria Math"/>
        </w:rPr>
        <w:t>dv</w:t>
      </w:r>
      <w:r w:rsidRPr="000874A3">
        <w:rPr>
          <w:rFonts w:ascii="Cambria Math" w:hAnsi="Cambria Math"/>
          <w:vertAlign w:val="subscript"/>
        </w:rPr>
        <w:t>c</w:t>
      </w:r>
      <w:proofErr w:type="spellEnd"/>
    </w:p>
    <w:p w14:paraId="0638FBB4" w14:textId="77777777" w:rsidR="000A25EC" w:rsidRPr="000874A3" w:rsidRDefault="000A25EC" w:rsidP="000A25EC">
      <w:pPr>
        <w:rPr>
          <w:rFonts w:ascii="Cambria Math" w:hAnsi="Cambria Math"/>
        </w:rPr>
      </w:pPr>
    </w:p>
    <w:p w14:paraId="531CCE4E" w14:textId="77777777" w:rsidR="000A25EC" w:rsidRPr="000874A3" w:rsidRDefault="000A25EC" w:rsidP="000A25EC">
      <w:pPr>
        <w:rPr>
          <w:rFonts w:ascii="Cambria Math" w:hAnsi="Cambria Math"/>
        </w:rPr>
      </w:pPr>
      <w:r w:rsidRPr="000874A3">
        <w:rPr>
          <w:rFonts w:ascii="Cambria Math" w:hAnsi="Cambria Math"/>
        </w:rPr>
        <w:t>V</w:t>
      </w:r>
      <w:r w:rsidRPr="000874A3">
        <w:rPr>
          <w:rFonts w:ascii="Cambria Math" w:hAnsi="Cambria Math"/>
          <w:vertAlign w:val="subscript"/>
        </w:rPr>
        <w:t>1c</w:t>
      </w:r>
      <w:r w:rsidRPr="000874A3">
        <w:rPr>
          <w:rFonts w:ascii="Cambria Math" w:hAnsi="Cambria Math"/>
        </w:rPr>
        <w:t xml:space="preserve"> = V</w:t>
      </w:r>
      <w:r w:rsidRPr="000874A3">
        <w:rPr>
          <w:rFonts w:ascii="Cambria Math" w:hAnsi="Cambria Math"/>
          <w:vertAlign w:val="subscript"/>
        </w:rPr>
        <w:t>0c</w:t>
      </w:r>
      <w:r w:rsidRPr="000874A3">
        <w:rPr>
          <w:rFonts w:ascii="Cambria Math" w:hAnsi="Cambria Math"/>
        </w:rPr>
        <w:t xml:space="preserve"> + </w:t>
      </w:r>
      <w:proofErr w:type="spellStart"/>
      <w:r w:rsidRPr="000874A3">
        <w:rPr>
          <w:rFonts w:ascii="Cambria Math" w:hAnsi="Cambria Math"/>
        </w:rPr>
        <w:t>dv</w:t>
      </w:r>
      <w:r w:rsidRPr="000874A3">
        <w:rPr>
          <w:rFonts w:ascii="Cambria Math" w:hAnsi="Cambria Math"/>
          <w:vertAlign w:val="subscript"/>
        </w:rPr>
        <w:t>c</w:t>
      </w:r>
      <w:proofErr w:type="spellEnd"/>
    </w:p>
    <w:p w14:paraId="13235CBB" w14:textId="77777777" w:rsidR="000A25EC" w:rsidRPr="000874A3" w:rsidRDefault="000A25EC" w:rsidP="000A25EC">
      <w:pPr>
        <w:rPr>
          <w:rFonts w:ascii="Cambria Math" w:hAnsi="Cambria Math"/>
        </w:rPr>
      </w:pPr>
      <w:r w:rsidRPr="000874A3">
        <w:rPr>
          <w:rFonts w:ascii="Cambria Math" w:hAnsi="Cambria Math"/>
        </w:rPr>
        <w:t>V</w:t>
      </w:r>
      <w:r w:rsidRPr="000874A3">
        <w:rPr>
          <w:rFonts w:ascii="Cambria Math" w:hAnsi="Cambria Math"/>
          <w:vertAlign w:val="subscript"/>
        </w:rPr>
        <w:t>1c</w:t>
      </w:r>
      <w:r w:rsidRPr="000874A3">
        <w:rPr>
          <w:rFonts w:ascii="Cambria Math" w:hAnsi="Cambria Math"/>
        </w:rPr>
        <w:t xml:space="preserve"> = V</w:t>
      </w:r>
      <w:r w:rsidRPr="000874A3">
        <w:rPr>
          <w:rFonts w:ascii="Cambria Math" w:hAnsi="Cambria Math"/>
          <w:vertAlign w:val="subscript"/>
        </w:rPr>
        <w:t>0c</w:t>
      </w:r>
      <w:r w:rsidRPr="000874A3">
        <w:rPr>
          <w:rFonts w:ascii="Cambria Math" w:hAnsi="Cambria Math"/>
        </w:rPr>
        <w:t xml:space="preserve"> + (V</w:t>
      </w:r>
      <w:r w:rsidRPr="000874A3">
        <w:rPr>
          <w:rFonts w:ascii="Cambria Math" w:hAnsi="Cambria Math"/>
          <w:vertAlign w:val="subscript"/>
        </w:rPr>
        <w:t>s</w:t>
      </w:r>
      <w:r w:rsidRPr="000874A3">
        <w:rPr>
          <w:rFonts w:ascii="Cambria Math" w:hAnsi="Cambria Math"/>
        </w:rPr>
        <w:t xml:space="preserve"> – </w:t>
      </w:r>
      <w:proofErr w:type="spellStart"/>
      <w:r w:rsidRPr="000874A3">
        <w:rPr>
          <w:rFonts w:ascii="Cambria Math" w:hAnsi="Cambria Math"/>
        </w:rPr>
        <w:t>V</w:t>
      </w:r>
      <w:r w:rsidRPr="000874A3">
        <w:rPr>
          <w:rFonts w:ascii="Cambria Math" w:hAnsi="Cambria Math"/>
          <w:vertAlign w:val="subscript"/>
        </w:rPr>
        <w:t>c</w:t>
      </w:r>
      <w:proofErr w:type="spellEnd"/>
      <w:r w:rsidRPr="000874A3">
        <w:rPr>
          <w:rFonts w:ascii="Cambria Math" w:hAnsi="Cambria Math"/>
        </w:rPr>
        <w:t>) dt /RC</w:t>
      </w:r>
    </w:p>
    <w:p w14:paraId="4EA935F8" w14:textId="0217D1A0" w:rsidR="000A25EC" w:rsidRDefault="000A25EC" w:rsidP="000A25EC">
      <w:pPr>
        <w:ind w:firstLine="720"/>
        <w:rPr>
          <w:rFonts w:ascii="Cambria Math" w:hAnsi="Cambria Math" w:cstheme="minorHAnsi"/>
        </w:rPr>
      </w:pPr>
      <w:r w:rsidRPr="000874A3">
        <w:rPr>
          <w:rFonts w:ascii="Cambria Math" w:hAnsi="Cambria Math"/>
        </w:rPr>
        <w:t xml:space="preserve">dt </w:t>
      </w:r>
      <w:r w:rsidRPr="000874A3">
        <w:rPr>
          <w:rFonts w:ascii="Cambria Math" w:hAnsi="Cambria Math" w:cstheme="minorHAnsi"/>
        </w:rPr>
        <w:t xml:space="preserve">≈ </w:t>
      </w:r>
      <w:proofErr w:type="spellStart"/>
      <w:r w:rsidRPr="000874A3">
        <w:rPr>
          <w:rFonts w:ascii="Cambria Math" w:hAnsi="Cambria Math" w:cstheme="minorHAnsi"/>
        </w:rPr>
        <w:t>Δt</w:t>
      </w:r>
      <w:proofErr w:type="spellEnd"/>
    </w:p>
    <w:p w14:paraId="66D18A6A" w14:textId="2560F790" w:rsidR="000C260C" w:rsidRPr="000874A3" w:rsidRDefault="000C260C" w:rsidP="000A25EC">
      <w:pPr>
        <w:ind w:firstLine="720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τ = RC</w:t>
      </w:r>
    </w:p>
    <w:p w14:paraId="4C88423C" w14:textId="6F06A20B" w:rsidR="000A25EC" w:rsidRPr="000C260C" w:rsidRDefault="000A25EC" w:rsidP="000A25EC">
      <w:pPr>
        <w:rPr>
          <w:rFonts w:ascii="Cambria Math" w:hAnsi="Cambria Math"/>
        </w:rPr>
      </w:pPr>
      <w:r w:rsidRPr="000C260C">
        <w:rPr>
          <w:rFonts w:ascii="Cambria Math" w:hAnsi="Cambria Math" w:cstheme="minorHAnsi"/>
          <w:highlight w:val="yellow"/>
        </w:rPr>
        <w:t>V</w:t>
      </w:r>
      <w:r w:rsidRPr="000C260C">
        <w:rPr>
          <w:rFonts w:ascii="Cambria Math" w:hAnsi="Cambria Math" w:cstheme="minorHAnsi"/>
          <w:highlight w:val="yellow"/>
          <w:vertAlign w:val="subscript"/>
        </w:rPr>
        <w:t>1c</w:t>
      </w:r>
      <w:r w:rsidRPr="000C260C">
        <w:rPr>
          <w:rFonts w:ascii="Cambria Math" w:hAnsi="Cambria Math" w:cstheme="minorHAnsi"/>
          <w:highlight w:val="yellow"/>
        </w:rPr>
        <w:t xml:space="preserve"> = V</w:t>
      </w:r>
      <w:r w:rsidRPr="000C260C">
        <w:rPr>
          <w:rFonts w:ascii="Cambria Math" w:hAnsi="Cambria Math" w:cstheme="minorHAnsi"/>
          <w:highlight w:val="yellow"/>
          <w:vertAlign w:val="subscript"/>
        </w:rPr>
        <w:t>0c</w:t>
      </w:r>
      <w:r w:rsidRPr="000C260C">
        <w:rPr>
          <w:rFonts w:ascii="Cambria Math" w:hAnsi="Cambria Math" w:cstheme="minorHAnsi"/>
          <w:highlight w:val="yellow"/>
        </w:rPr>
        <w:t xml:space="preserve"> + </w:t>
      </w:r>
      <w:r w:rsidRPr="000C260C">
        <w:rPr>
          <w:rFonts w:ascii="Cambria Math" w:hAnsi="Cambria Math"/>
          <w:highlight w:val="yellow"/>
        </w:rPr>
        <w:t>(V</w:t>
      </w:r>
      <w:r w:rsidRPr="000C260C">
        <w:rPr>
          <w:rFonts w:ascii="Cambria Math" w:hAnsi="Cambria Math"/>
          <w:highlight w:val="yellow"/>
          <w:vertAlign w:val="subscript"/>
        </w:rPr>
        <w:t>s</w:t>
      </w:r>
      <w:r w:rsidRPr="000C260C">
        <w:rPr>
          <w:rFonts w:ascii="Cambria Math" w:hAnsi="Cambria Math"/>
          <w:highlight w:val="yellow"/>
        </w:rPr>
        <w:t xml:space="preserve"> – </w:t>
      </w:r>
      <w:proofErr w:type="spellStart"/>
      <w:r w:rsidRPr="000C260C">
        <w:rPr>
          <w:rFonts w:ascii="Cambria Math" w:hAnsi="Cambria Math"/>
          <w:highlight w:val="yellow"/>
        </w:rPr>
        <w:t>V</w:t>
      </w:r>
      <w:r w:rsidRPr="000C260C">
        <w:rPr>
          <w:rFonts w:ascii="Cambria Math" w:hAnsi="Cambria Math"/>
          <w:highlight w:val="yellow"/>
          <w:vertAlign w:val="subscript"/>
        </w:rPr>
        <w:t>c</w:t>
      </w:r>
      <w:proofErr w:type="spellEnd"/>
      <w:r w:rsidRPr="000C260C">
        <w:rPr>
          <w:rFonts w:ascii="Cambria Math" w:hAnsi="Cambria Math"/>
          <w:highlight w:val="yellow"/>
        </w:rPr>
        <w:t xml:space="preserve">) </w:t>
      </w:r>
      <w:proofErr w:type="spellStart"/>
      <w:r w:rsidRPr="000C260C">
        <w:rPr>
          <w:rFonts w:ascii="Cambria Math" w:hAnsi="Cambria Math" w:cstheme="minorHAnsi"/>
          <w:highlight w:val="yellow"/>
        </w:rPr>
        <w:t>Δt</w:t>
      </w:r>
      <w:proofErr w:type="spellEnd"/>
      <w:r w:rsidRPr="000C260C">
        <w:rPr>
          <w:rFonts w:ascii="Cambria Math" w:hAnsi="Cambria Math"/>
          <w:highlight w:val="yellow"/>
        </w:rPr>
        <w:t xml:space="preserve"> /</w:t>
      </w:r>
      <w:r w:rsidR="000C260C" w:rsidRPr="000C260C">
        <w:rPr>
          <w:rFonts w:ascii="Cambria Math" w:hAnsi="Cambria Math"/>
          <w:highlight w:val="yellow"/>
        </w:rPr>
        <w:t xml:space="preserve"> </w:t>
      </w:r>
      <w:r w:rsidR="000C260C" w:rsidRPr="000C260C">
        <w:rPr>
          <w:rFonts w:ascii="Cambria Math" w:hAnsi="Cambria Math" w:cstheme="minorHAnsi"/>
          <w:highlight w:val="yellow"/>
        </w:rPr>
        <w:t>τ</w:t>
      </w:r>
    </w:p>
    <w:p w14:paraId="6B20982D" w14:textId="77777777" w:rsidR="00036811" w:rsidRPr="000A25EC" w:rsidRDefault="00036811" w:rsidP="00AC7822">
      <w:pPr>
        <w:pStyle w:val="LABDAS11BabIsi"/>
        <w:rPr>
          <w:lang w:val="en-US"/>
        </w:rPr>
      </w:pPr>
    </w:p>
    <w:p w14:paraId="2E1775F3" w14:textId="03339617" w:rsidR="002E3576" w:rsidRPr="00523FE9" w:rsidRDefault="00036811" w:rsidP="001637A6">
      <w:pPr>
        <w:pStyle w:val="LABDAS10Bab"/>
      </w:pPr>
      <w:r>
        <w:t>Flowchart</w:t>
      </w:r>
    </w:p>
    <w:p w14:paraId="0121C1FC" w14:textId="635EE0BC" w:rsidR="006266E5" w:rsidRDefault="00295D82" w:rsidP="00036811">
      <w:pPr>
        <w:pStyle w:val="LABDAS11BabIsi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5F8B82EE" wp14:editId="355A8159">
            <wp:extent cx="2569740" cy="771378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723" cy="77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04DDE" w14:textId="5C18637A" w:rsidR="000874A3" w:rsidRPr="000874A3" w:rsidRDefault="00036811" w:rsidP="000874A3">
      <w:pPr>
        <w:pStyle w:val="LABDAS10Bab"/>
        <w:spacing w:after="120"/>
      </w:pPr>
      <w:r>
        <w:lastRenderedPageBreak/>
        <w:t>Source code</w:t>
      </w:r>
    </w:p>
    <w:tbl>
      <w:tblPr>
        <w:tblStyle w:val="TableGrid"/>
        <w:tblW w:w="5058" w:type="dxa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5058"/>
      </w:tblGrid>
      <w:tr w:rsidR="000A25EC" w14:paraId="4B8A87B1" w14:textId="77777777" w:rsidTr="000874A3">
        <w:tc>
          <w:tcPr>
            <w:tcW w:w="5058" w:type="dxa"/>
            <w:shd w:val="clear" w:color="auto" w:fill="0D0D0D" w:themeFill="text1" w:themeFillTint="F2"/>
          </w:tcPr>
          <w:p w14:paraId="77AEDE22" w14:textId="77777777" w:rsidR="000A25EC" w:rsidRPr="000874A3" w:rsidRDefault="000A25EC" w:rsidP="000874A3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</w:pPr>
            <w:bookmarkStart w:id="0" w:name="_Toc202170970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#include &lt;</w:t>
            </w:r>
            <w:proofErr w:type="spellStart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stdio.h</w:t>
            </w:r>
            <w:proofErr w:type="spellEnd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&gt;</w:t>
            </w:r>
          </w:p>
          <w:p w14:paraId="0A8CAA7A" w14:textId="77777777" w:rsidR="000A25EC" w:rsidRPr="000874A3" w:rsidRDefault="000A25EC" w:rsidP="000A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</w:pPr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#include &lt;</w:t>
            </w:r>
            <w:proofErr w:type="spellStart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math.h</w:t>
            </w:r>
            <w:proofErr w:type="spellEnd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&gt;</w:t>
            </w:r>
          </w:p>
          <w:p w14:paraId="5174C1FE" w14:textId="77777777" w:rsidR="000A25EC" w:rsidRPr="000874A3" w:rsidRDefault="000A25EC" w:rsidP="000A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</w:pPr>
          </w:p>
          <w:p w14:paraId="160E2DD3" w14:textId="77777777" w:rsidR="000874A3" w:rsidRDefault="000A25EC" w:rsidP="000A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</w:pPr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 xml:space="preserve">double </w:t>
            </w:r>
            <w:proofErr w:type="spellStart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v_c</w:t>
            </w:r>
            <w:proofErr w:type="spellEnd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 xml:space="preserve">, </w:t>
            </w:r>
            <w:proofErr w:type="spellStart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v_in</w:t>
            </w:r>
            <w:proofErr w:type="spellEnd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, k, R, C, tau</w:t>
            </w:r>
            <w:r w:rsid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;</w:t>
            </w:r>
          </w:p>
          <w:p w14:paraId="0743058B" w14:textId="636BD93E" w:rsidR="000A25EC" w:rsidRPr="000874A3" w:rsidRDefault="000874A3" w:rsidP="000A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</w:pPr>
            <w:r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double</w:t>
            </w:r>
            <w:r w:rsidR="000A25EC"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 xml:space="preserve"> time, dt, t;</w:t>
            </w:r>
          </w:p>
          <w:p w14:paraId="313857ED" w14:textId="77777777" w:rsidR="000A25EC" w:rsidRPr="000874A3" w:rsidRDefault="000A25EC" w:rsidP="000A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</w:pPr>
          </w:p>
          <w:p w14:paraId="5991DBF0" w14:textId="77777777" w:rsidR="000A25EC" w:rsidRPr="000874A3" w:rsidRDefault="000A25EC" w:rsidP="000A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</w:pPr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int main(void)</w:t>
            </w:r>
          </w:p>
          <w:p w14:paraId="4BAF72E8" w14:textId="77777777" w:rsidR="000A25EC" w:rsidRPr="000874A3" w:rsidRDefault="000A25EC" w:rsidP="000A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</w:pPr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{</w:t>
            </w:r>
          </w:p>
          <w:p w14:paraId="24D81DA0" w14:textId="77777777" w:rsidR="000A25EC" w:rsidRPr="000874A3" w:rsidRDefault="000A25EC" w:rsidP="000A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</w:pPr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 xml:space="preserve">    R = </w:t>
            </w:r>
            <w:proofErr w:type="gramStart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pow(</w:t>
            </w:r>
            <w:proofErr w:type="gramEnd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10,4);</w:t>
            </w:r>
          </w:p>
          <w:p w14:paraId="11F559D2" w14:textId="77777777" w:rsidR="000A25EC" w:rsidRPr="000874A3" w:rsidRDefault="000A25EC" w:rsidP="000A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</w:pPr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 xml:space="preserve">    C = </w:t>
            </w:r>
            <w:proofErr w:type="gramStart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pow(</w:t>
            </w:r>
            <w:proofErr w:type="gramEnd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10,-6);</w:t>
            </w:r>
          </w:p>
          <w:p w14:paraId="0C8386D6" w14:textId="77777777" w:rsidR="000A25EC" w:rsidRPr="000874A3" w:rsidRDefault="000A25EC" w:rsidP="000A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</w:pPr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 xml:space="preserve">    tau = R*C;</w:t>
            </w:r>
          </w:p>
          <w:p w14:paraId="2CD88667" w14:textId="77777777" w:rsidR="000A25EC" w:rsidRPr="000874A3" w:rsidRDefault="000A25EC" w:rsidP="000A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</w:pPr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 xml:space="preserve">    </w:t>
            </w:r>
            <w:proofErr w:type="spellStart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v_c</w:t>
            </w:r>
            <w:proofErr w:type="spellEnd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 xml:space="preserve"> = 0;</w:t>
            </w:r>
          </w:p>
          <w:p w14:paraId="09A8DBE9" w14:textId="77777777" w:rsidR="000A25EC" w:rsidRPr="000874A3" w:rsidRDefault="000A25EC" w:rsidP="000A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</w:pPr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 xml:space="preserve">    </w:t>
            </w:r>
            <w:proofErr w:type="spellStart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v_in</w:t>
            </w:r>
            <w:proofErr w:type="spellEnd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 xml:space="preserve"> = 5;</w:t>
            </w:r>
          </w:p>
          <w:p w14:paraId="2E093FDB" w14:textId="77777777" w:rsidR="000A25EC" w:rsidRPr="000874A3" w:rsidRDefault="000A25EC" w:rsidP="000A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</w:pPr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 xml:space="preserve">    time = 0;</w:t>
            </w:r>
          </w:p>
          <w:p w14:paraId="33E36F9A" w14:textId="77777777" w:rsidR="000A25EC" w:rsidRPr="000874A3" w:rsidRDefault="000A25EC" w:rsidP="000A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</w:pPr>
          </w:p>
          <w:p w14:paraId="373D45E1" w14:textId="77777777" w:rsidR="000A25EC" w:rsidRPr="000874A3" w:rsidRDefault="000A25EC" w:rsidP="000A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</w:pPr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 xml:space="preserve">    dt = 0.00001;</w:t>
            </w:r>
          </w:p>
          <w:p w14:paraId="44AEA7E6" w14:textId="77777777" w:rsidR="000A25EC" w:rsidRPr="000874A3" w:rsidRDefault="000A25EC" w:rsidP="000A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</w:pPr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 xml:space="preserve">    t = 0;</w:t>
            </w:r>
          </w:p>
          <w:p w14:paraId="7B6BF041" w14:textId="77777777" w:rsidR="000A25EC" w:rsidRPr="000874A3" w:rsidRDefault="000A25EC" w:rsidP="000A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</w:pPr>
          </w:p>
          <w:p w14:paraId="76ECD550" w14:textId="77777777" w:rsidR="000A25EC" w:rsidRPr="000874A3" w:rsidRDefault="000A25EC" w:rsidP="000A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</w:pPr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 xml:space="preserve">    FILE *</w:t>
            </w:r>
            <w:proofErr w:type="spellStart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fp</w:t>
            </w:r>
            <w:proofErr w:type="spellEnd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;</w:t>
            </w:r>
          </w:p>
          <w:p w14:paraId="76C046E2" w14:textId="77777777" w:rsidR="000A25EC" w:rsidRPr="000874A3" w:rsidRDefault="000A25EC" w:rsidP="000A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</w:pPr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 xml:space="preserve">    </w:t>
            </w:r>
            <w:proofErr w:type="spellStart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fp</w:t>
            </w:r>
            <w:proofErr w:type="spellEnd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 xml:space="preserve"> = </w:t>
            </w:r>
            <w:proofErr w:type="spellStart"/>
            <w:proofErr w:type="gramStart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fopen</w:t>
            </w:r>
            <w:proofErr w:type="spellEnd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(</w:t>
            </w:r>
            <w:proofErr w:type="gramEnd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"voltage.csv", "w+");</w:t>
            </w:r>
          </w:p>
          <w:p w14:paraId="496C50CD" w14:textId="77777777" w:rsidR="000A25EC" w:rsidRPr="000874A3" w:rsidRDefault="000A25EC" w:rsidP="000A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</w:pPr>
          </w:p>
          <w:p w14:paraId="5B649652" w14:textId="77777777" w:rsidR="000A25EC" w:rsidRPr="000874A3" w:rsidRDefault="000A25EC" w:rsidP="000A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</w:pPr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 xml:space="preserve">    </w:t>
            </w:r>
            <w:proofErr w:type="spellStart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fprintf</w:t>
            </w:r>
            <w:proofErr w:type="spellEnd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(</w:t>
            </w:r>
            <w:proofErr w:type="spellStart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fp</w:t>
            </w:r>
            <w:proofErr w:type="spellEnd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,"</w:t>
            </w:r>
            <w:proofErr w:type="spellStart"/>
            <w:proofErr w:type="gramStart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t,Vc</w:t>
            </w:r>
            <w:proofErr w:type="spellEnd"/>
            <w:proofErr w:type="gramEnd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\n");</w:t>
            </w:r>
          </w:p>
          <w:p w14:paraId="3CE7BD6D" w14:textId="77777777" w:rsidR="000A25EC" w:rsidRPr="000874A3" w:rsidRDefault="000A25EC" w:rsidP="000A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</w:pPr>
          </w:p>
          <w:p w14:paraId="215ADF2F" w14:textId="77777777" w:rsidR="000A25EC" w:rsidRPr="000874A3" w:rsidRDefault="000A25EC" w:rsidP="000A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</w:pPr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 xml:space="preserve">    </w:t>
            </w:r>
            <w:proofErr w:type="gramStart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while(</w:t>
            </w:r>
            <w:proofErr w:type="spellStart"/>
            <w:proofErr w:type="gramEnd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v_c</w:t>
            </w:r>
            <w:proofErr w:type="spellEnd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 xml:space="preserve"> &lt; 0.95*</w:t>
            </w:r>
            <w:proofErr w:type="spellStart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v_in</w:t>
            </w:r>
            <w:proofErr w:type="spellEnd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){</w:t>
            </w:r>
          </w:p>
          <w:p w14:paraId="3630C6B9" w14:textId="77777777" w:rsidR="000A25EC" w:rsidRPr="000874A3" w:rsidRDefault="000A25EC" w:rsidP="000A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</w:pPr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 xml:space="preserve">        </w:t>
            </w:r>
            <w:proofErr w:type="spellStart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v_c</w:t>
            </w:r>
            <w:proofErr w:type="spellEnd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 xml:space="preserve"> += dt * (1/tau) *(</w:t>
            </w:r>
            <w:proofErr w:type="spellStart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v_in</w:t>
            </w:r>
            <w:proofErr w:type="spellEnd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 xml:space="preserve"> - </w:t>
            </w:r>
            <w:proofErr w:type="spellStart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v_c</w:t>
            </w:r>
            <w:proofErr w:type="spellEnd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);</w:t>
            </w:r>
          </w:p>
          <w:p w14:paraId="084466FA" w14:textId="77777777" w:rsidR="000A25EC" w:rsidRPr="000874A3" w:rsidRDefault="000A25EC" w:rsidP="000A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</w:pPr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 xml:space="preserve">        t += dt;</w:t>
            </w:r>
          </w:p>
          <w:p w14:paraId="432F2809" w14:textId="77777777" w:rsidR="000A25EC" w:rsidRPr="000874A3" w:rsidRDefault="000A25EC" w:rsidP="000A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</w:pPr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 xml:space="preserve">        </w:t>
            </w:r>
            <w:proofErr w:type="spellStart"/>
            <w:proofErr w:type="gramStart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fprintf</w:t>
            </w:r>
            <w:proofErr w:type="spellEnd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(</w:t>
            </w:r>
            <w:proofErr w:type="spellStart"/>
            <w:proofErr w:type="gramEnd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fp</w:t>
            </w:r>
            <w:proofErr w:type="spellEnd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, "%</w:t>
            </w:r>
            <w:proofErr w:type="spellStart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lf</w:t>
            </w:r>
            <w:proofErr w:type="spellEnd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,%</w:t>
            </w:r>
            <w:proofErr w:type="spellStart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lf</w:t>
            </w:r>
            <w:proofErr w:type="spellEnd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 xml:space="preserve">\n", t, </w:t>
            </w:r>
            <w:proofErr w:type="spellStart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v_c</w:t>
            </w:r>
            <w:proofErr w:type="spellEnd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);</w:t>
            </w:r>
          </w:p>
          <w:p w14:paraId="031FC959" w14:textId="77777777" w:rsidR="000A25EC" w:rsidRPr="000874A3" w:rsidRDefault="000A25EC" w:rsidP="000A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</w:pPr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 xml:space="preserve">    }</w:t>
            </w:r>
          </w:p>
          <w:p w14:paraId="757C1A45" w14:textId="7C1924B0" w:rsidR="000A25EC" w:rsidRPr="000874A3" w:rsidRDefault="000A25EC" w:rsidP="000A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</w:pPr>
          </w:p>
          <w:p w14:paraId="3508B916" w14:textId="77777777" w:rsidR="000A25EC" w:rsidRPr="000874A3" w:rsidRDefault="000A25EC" w:rsidP="000A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</w:pPr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 xml:space="preserve">    </w:t>
            </w:r>
            <w:proofErr w:type="spellStart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fclose</w:t>
            </w:r>
            <w:proofErr w:type="spellEnd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(</w:t>
            </w:r>
            <w:proofErr w:type="spellStart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fp</w:t>
            </w:r>
            <w:proofErr w:type="spellEnd"/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>);</w:t>
            </w:r>
          </w:p>
          <w:p w14:paraId="2AB160AD" w14:textId="77777777" w:rsidR="000A25EC" w:rsidRPr="000874A3" w:rsidRDefault="000A25EC" w:rsidP="000A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</w:pPr>
          </w:p>
          <w:p w14:paraId="71D6A4F6" w14:textId="77777777" w:rsidR="000A25EC" w:rsidRPr="000874A3" w:rsidRDefault="000A25EC" w:rsidP="000A2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</w:pPr>
            <w:r w:rsidRPr="000874A3">
              <w:rPr>
                <w:rFonts w:ascii="Consolas" w:hAnsi="Consolas" w:cs="Consolas"/>
                <w:color w:val="F8F8F8"/>
                <w:sz w:val="20"/>
                <w:szCs w:val="20"/>
                <w:lang w:val="en-ID" w:eastAsia="en-US"/>
              </w:rPr>
              <w:t xml:space="preserve">    return 0;</w:t>
            </w:r>
          </w:p>
          <w:p w14:paraId="6CFD469B" w14:textId="52836295" w:rsidR="000A25EC" w:rsidRDefault="000A25EC" w:rsidP="000A25EC">
            <w:pPr>
              <w:pStyle w:val="LABDAS11BabIsi"/>
            </w:pPr>
            <w:r w:rsidRPr="000874A3">
              <w:rPr>
                <w:rFonts w:ascii="Consolas" w:hAnsi="Consolas" w:cs="Consolas"/>
                <w:color w:val="F8F8F8"/>
                <w:szCs w:val="20"/>
                <w:lang w:val="en-ID" w:eastAsia="en-US"/>
              </w:rPr>
              <w:t>}</w:t>
            </w:r>
          </w:p>
        </w:tc>
      </w:tr>
    </w:tbl>
    <w:bookmarkEnd w:id="0"/>
    <w:p w14:paraId="5184583F" w14:textId="30116A38" w:rsidR="000874A3" w:rsidRPr="000874A3" w:rsidRDefault="00036811" w:rsidP="000874A3">
      <w:pPr>
        <w:pStyle w:val="LABDAS10Bab"/>
      </w:pPr>
      <w:r>
        <w:t xml:space="preserve">Hasil </w:t>
      </w:r>
      <w:proofErr w:type="spellStart"/>
      <w:r>
        <w:t>Eksekusi</w:t>
      </w:r>
      <w:bookmarkStart w:id="1" w:name="_GoBack"/>
      <w:bookmarkEnd w:id="1"/>
      <w:proofErr w:type="spellEnd"/>
    </w:p>
    <w:p w14:paraId="165F85A9" w14:textId="74BB3293" w:rsidR="00E93800" w:rsidRPr="00036811" w:rsidRDefault="000874A3" w:rsidP="000874A3">
      <w:pPr>
        <w:pStyle w:val="LABDAS11BabIsi"/>
        <w:spacing w:before="240"/>
        <w:rPr>
          <w:lang w:val="sv-SE"/>
        </w:rPr>
      </w:pPr>
      <w:r>
        <w:rPr>
          <w:noProof/>
        </w:rPr>
        <w:drawing>
          <wp:inline distT="0" distB="0" distL="0" distR="0" wp14:anchorId="4C901CC6" wp14:editId="569C7960">
            <wp:extent cx="3534987" cy="1858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5867" r="47774" b="25326"/>
                    <a:stretch/>
                  </pic:blipFill>
                  <pic:spPr bwMode="auto">
                    <a:xfrm>
                      <a:off x="0" y="0"/>
                      <a:ext cx="3600929" cy="1892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3800" w:rsidRPr="00036811" w:rsidSect="00E2123C">
      <w:type w:val="continuous"/>
      <w:pgSz w:w="11906" w:h="16838"/>
      <w:pgMar w:top="964" w:right="964" w:bottom="964" w:left="1531" w:header="709" w:footer="709" w:gutter="0"/>
      <w:cols w:num="2" w:space="39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D1DCC" w14:textId="77777777" w:rsidR="00F672BA" w:rsidRDefault="00F672BA" w:rsidP="00DD5F68">
      <w:r>
        <w:separator/>
      </w:r>
    </w:p>
  </w:endnote>
  <w:endnote w:type="continuationSeparator" w:id="0">
    <w:p w14:paraId="637F0437" w14:textId="77777777" w:rsidR="00F672BA" w:rsidRDefault="00F672BA" w:rsidP="00DD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51"/>
      <w:gridCol w:w="381"/>
    </w:tblGrid>
    <w:tr w:rsidR="003F5A0C" w14:paraId="0FAC8343" w14:textId="77777777" w:rsidTr="00E93800">
      <w:tc>
        <w:tcPr>
          <w:tcW w:w="9464" w:type="dxa"/>
        </w:tcPr>
        <w:p w14:paraId="04E23D10" w14:textId="77777777" w:rsidR="003F5A0C" w:rsidRDefault="003F5A0C" w:rsidP="003F5A0C">
          <w:pPr>
            <w:pStyle w:val="Footer"/>
            <w:spacing w:before="60" w:after="120"/>
            <w:jc w:val="right"/>
            <w:rPr>
              <w:rFonts w:ascii="Cambria" w:hAnsi="Cambria"/>
              <w:b/>
              <w:sz w:val="16"/>
            </w:rPr>
          </w:pPr>
          <w:proofErr w:type="spellStart"/>
          <w:r w:rsidRPr="00401F8F">
            <w:rPr>
              <w:rFonts w:ascii="Cambria" w:hAnsi="Cambria"/>
              <w:b/>
              <w:sz w:val="16"/>
            </w:rPr>
            <w:t>Laporan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Praktikum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-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Laboratorium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Dasar Teknik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Elektro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– STEI ITB</w:t>
          </w:r>
        </w:p>
      </w:tc>
      <w:tc>
        <w:tcPr>
          <w:tcW w:w="384" w:type="dxa"/>
        </w:tcPr>
        <w:p w14:paraId="764D546B" w14:textId="77777777" w:rsidR="003F5A0C" w:rsidRPr="00E93800" w:rsidRDefault="00BE0B21" w:rsidP="00E93800">
          <w:pPr>
            <w:pStyle w:val="Footer"/>
            <w:spacing w:before="40"/>
            <w:jc w:val="right"/>
            <w:rPr>
              <w:rFonts w:ascii="Berlin Sans FB Demi" w:hAnsi="Berlin Sans FB Demi"/>
              <w:sz w:val="16"/>
            </w:rPr>
          </w:pPr>
          <w:r w:rsidRPr="00E93800">
            <w:rPr>
              <w:rFonts w:ascii="Berlin Sans FB Demi" w:hAnsi="Berlin Sans FB Demi"/>
              <w:sz w:val="8"/>
            </w:rPr>
            <w:fldChar w:fldCharType="begin"/>
          </w:r>
          <w:r w:rsidR="003F5A0C" w:rsidRPr="00E93800">
            <w:rPr>
              <w:rFonts w:ascii="Berlin Sans FB Demi" w:hAnsi="Berlin Sans FB Demi"/>
              <w:sz w:val="8"/>
            </w:rPr>
            <w:instrText xml:space="preserve"> PAGE    \* MERGEFORMAT </w:instrText>
          </w:r>
          <w:r w:rsidRPr="00E93800">
            <w:rPr>
              <w:rFonts w:ascii="Berlin Sans FB Demi" w:hAnsi="Berlin Sans FB Demi"/>
              <w:sz w:val="8"/>
            </w:rPr>
            <w:fldChar w:fldCharType="separate"/>
          </w:r>
          <w:r w:rsidR="001637A6" w:rsidRPr="001637A6">
            <w:rPr>
              <w:rFonts w:ascii="Berlin Sans FB Demi" w:hAnsi="Berlin Sans FB Demi"/>
              <w:noProof/>
              <w:sz w:val="18"/>
              <w:szCs w:val="44"/>
            </w:rPr>
            <w:t>1</w:t>
          </w:r>
          <w:r w:rsidRPr="00E93800">
            <w:rPr>
              <w:rFonts w:ascii="Berlin Sans FB Demi" w:hAnsi="Berlin Sans FB Demi"/>
              <w:sz w:val="8"/>
            </w:rPr>
            <w:fldChar w:fldCharType="end"/>
          </w:r>
        </w:p>
      </w:tc>
    </w:tr>
  </w:tbl>
  <w:p w14:paraId="68345484" w14:textId="77777777" w:rsidR="00401F8F" w:rsidRDefault="00401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06802" w14:textId="77777777" w:rsidR="00F672BA" w:rsidRDefault="00F672BA" w:rsidP="00DD5F68">
      <w:r>
        <w:separator/>
      </w:r>
    </w:p>
  </w:footnote>
  <w:footnote w:type="continuationSeparator" w:id="0">
    <w:p w14:paraId="7DE588F5" w14:textId="77777777" w:rsidR="00F672BA" w:rsidRDefault="00F672BA" w:rsidP="00DD5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BFA93" w14:textId="3AC7185B" w:rsidR="002B4E98" w:rsidRDefault="00125937">
    <w:pPr>
      <w:pStyle w:val="Head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887EADE" wp14:editId="19E9D618">
              <wp:simplePos x="0" y="0"/>
              <wp:positionH relativeFrom="page">
                <wp:posOffset>7022465</wp:posOffset>
              </wp:positionH>
              <wp:positionV relativeFrom="page">
                <wp:posOffset>781050</wp:posOffset>
              </wp:positionV>
              <wp:extent cx="362585" cy="5564505"/>
              <wp:effectExtent l="2540" t="0" r="0" b="0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5564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4A46DA" w14:textId="77777777" w:rsidR="00DD5F68" w:rsidRPr="00401F8F" w:rsidRDefault="00DD5F68" w:rsidP="00401F8F">
                          <w:pPr>
                            <w:rPr>
                              <w:szCs w:val="44"/>
                            </w:rPr>
                          </w:pPr>
                        </w:p>
                      </w:txbxContent>
                    </wps:txbx>
                    <wps:bodyPr rot="0" vert="vert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87EADE" id="Rectangle 1" o:spid="_x0000_s1026" style="position:absolute;margin-left:552.95pt;margin-top:61.5pt;width:28.55pt;height:438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" o:allowincell="f" filled="f" stroked="f">
              <v:textbox style="layout-flow:vertical;mso-fit-shape-to-text:t">
                <w:txbxContent>
                  <w:p w14:paraId="414A46DA" w14:textId="77777777" w:rsidR="00DD5F68" w:rsidRPr="00401F8F" w:rsidRDefault="00DD5F68" w:rsidP="00401F8F">
                    <w:pPr>
                      <w:rPr>
                        <w:szCs w:val="4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04FE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2C8610F"/>
    <w:multiLevelType w:val="multilevel"/>
    <w:tmpl w:val="F9A4B8C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032B369C"/>
    <w:multiLevelType w:val="multilevel"/>
    <w:tmpl w:val="E6B2D88E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AD3B00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 w15:restartNumberingAfterBreak="0">
    <w:nsid w:val="075C02C5"/>
    <w:multiLevelType w:val="multilevel"/>
    <w:tmpl w:val="4DFE9BE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55439E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085E2ABF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 w15:restartNumberingAfterBreak="0">
    <w:nsid w:val="08AC5450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8" w15:restartNumberingAfterBreak="0">
    <w:nsid w:val="0A063043"/>
    <w:multiLevelType w:val="hybridMultilevel"/>
    <w:tmpl w:val="58AC4D9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8F410F"/>
    <w:multiLevelType w:val="hybridMultilevel"/>
    <w:tmpl w:val="1F8E13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C91115"/>
    <w:multiLevelType w:val="multilevel"/>
    <w:tmpl w:val="15826BB4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1" w15:restartNumberingAfterBreak="0">
    <w:nsid w:val="11DC5F4F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2" w15:restartNumberingAfterBreak="0">
    <w:nsid w:val="141F0E51"/>
    <w:multiLevelType w:val="hybridMultilevel"/>
    <w:tmpl w:val="E77069EE"/>
    <w:lvl w:ilvl="0" w:tplc="4F54D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31D76"/>
    <w:multiLevelType w:val="hybridMultilevel"/>
    <w:tmpl w:val="3260D644"/>
    <w:lvl w:ilvl="0" w:tplc="D4265578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4E724F0"/>
    <w:multiLevelType w:val="multilevel"/>
    <w:tmpl w:val="3260D644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941A02"/>
    <w:multiLevelType w:val="hybridMultilevel"/>
    <w:tmpl w:val="EA8CABF2"/>
    <w:lvl w:ilvl="0" w:tplc="87E62124">
      <w:start w:val="1"/>
      <w:numFmt w:val="decimal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5B5495"/>
    <w:multiLevelType w:val="hybridMultilevel"/>
    <w:tmpl w:val="383EFBC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B66BF"/>
    <w:multiLevelType w:val="multilevel"/>
    <w:tmpl w:val="F9A4B8C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8" w15:restartNumberingAfterBreak="0">
    <w:nsid w:val="2C1F650E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9" w15:restartNumberingAfterBreak="0">
    <w:nsid w:val="2CB85559"/>
    <w:multiLevelType w:val="hybridMultilevel"/>
    <w:tmpl w:val="E68AE816"/>
    <w:lvl w:ilvl="0" w:tplc="1730DB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A939CF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 w15:restartNumberingAfterBreak="0">
    <w:nsid w:val="2F6E5C75"/>
    <w:multiLevelType w:val="multilevel"/>
    <w:tmpl w:val="E68AE816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4A612BD"/>
    <w:multiLevelType w:val="multilevel"/>
    <w:tmpl w:val="3260D644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9053C2F"/>
    <w:multiLevelType w:val="hybridMultilevel"/>
    <w:tmpl w:val="292E4480"/>
    <w:lvl w:ilvl="0" w:tplc="40EABEF4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6503B1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5" w15:restartNumberingAfterBreak="0">
    <w:nsid w:val="3AA759B9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6" w15:restartNumberingAfterBreak="0">
    <w:nsid w:val="40CD4691"/>
    <w:multiLevelType w:val="hybridMultilevel"/>
    <w:tmpl w:val="E8580C3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1E0CBE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8" w15:restartNumberingAfterBreak="0">
    <w:nsid w:val="4767764D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9" w15:restartNumberingAfterBreak="0">
    <w:nsid w:val="485A72EB"/>
    <w:multiLevelType w:val="hybridMultilevel"/>
    <w:tmpl w:val="E6B2D88E"/>
    <w:lvl w:ilvl="0" w:tplc="51C8DB74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8813770"/>
    <w:multiLevelType w:val="multilevel"/>
    <w:tmpl w:val="4DFE9BE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A9A498C"/>
    <w:multiLevelType w:val="multilevel"/>
    <w:tmpl w:val="EA8CABF2"/>
    <w:lvl w:ilvl="0">
      <w:start w:val="1"/>
      <w:numFmt w:val="decimal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E960936"/>
    <w:multiLevelType w:val="hybridMultilevel"/>
    <w:tmpl w:val="1FD805B2"/>
    <w:lvl w:ilvl="0" w:tplc="D2C68CFE">
      <w:start w:val="1"/>
      <w:numFmt w:val="decimal"/>
      <w:pStyle w:val="LABDAS16NomorDaftarPustaka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FBE7DAE"/>
    <w:multiLevelType w:val="hybridMultilevel"/>
    <w:tmpl w:val="4DFE9BE0"/>
    <w:lvl w:ilvl="0" w:tplc="33BC0A88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0D07B2F"/>
    <w:multiLevelType w:val="multilevel"/>
    <w:tmpl w:val="661EEAF2"/>
    <w:lvl w:ilvl="0">
      <w:start w:val="5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5" w15:restartNumberingAfterBreak="0">
    <w:nsid w:val="521F2B5A"/>
    <w:multiLevelType w:val="hybridMultilevel"/>
    <w:tmpl w:val="9C1448A8"/>
    <w:lvl w:ilvl="0" w:tplc="D4A0A126">
      <w:start w:val="1"/>
      <w:numFmt w:val="decimal"/>
      <w:lvlText w:val="[%1]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2C16CC1"/>
    <w:multiLevelType w:val="multilevel"/>
    <w:tmpl w:val="28861658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7" w15:restartNumberingAfterBreak="0">
    <w:nsid w:val="559E5388"/>
    <w:multiLevelType w:val="multilevel"/>
    <w:tmpl w:val="F9A4B8C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8" w15:restartNumberingAfterBreak="0">
    <w:nsid w:val="581F6ACB"/>
    <w:multiLevelType w:val="hybridMultilevel"/>
    <w:tmpl w:val="AECC56A0"/>
    <w:lvl w:ilvl="0" w:tplc="99CCA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DEADF48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51046CAE">
      <w:numFmt w:val="none"/>
      <w:lvlText w:val=""/>
      <w:lvlJc w:val="left"/>
      <w:pPr>
        <w:tabs>
          <w:tab w:val="num" w:pos="360"/>
        </w:tabs>
      </w:pPr>
    </w:lvl>
    <w:lvl w:ilvl="3" w:tplc="E14CC310">
      <w:numFmt w:val="none"/>
      <w:lvlText w:val=""/>
      <w:lvlJc w:val="left"/>
      <w:pPr>
        <w:tabs>
          <w:tab w:val="num" w:pos="360"/>
        </w:tabs>
      </w:pPr>
    </w:lvl>
    <w:lvl w:ilvl="4" w:tplc="BA60720E">
      <w:numFmt w:val="none"/>
      <w:lvlText w:val=""/>
      <w:lvlJc w:val="left"/>
      <w:pPr>
        <w:tabs>
          <w:tab w:val="num" w:pos="360"/>
        </w:tabs>
      </w:pPr>
    </w:lvl>
    <w:lvl w:ilvl="5" w:tplc="E60AAD18">
      <w:numFmt w:val="none"/>
      <w:lvlText w:val=""/>
      <w:lvlJc w:val="left"/>
      <w:pPr>
        <w:tabs>
          <w:tab w:val="num" w:pos="360"/>
        </w:tabs>
      </w:pPr>
    </w:lvl>
    <w:lvl w:ilvl="6" w:tplc="0BD40AAE">
      <w:numFmt w:val="none"/>
      <w:lvlText w:val=""/>
      <w:lvlJc w:val="left"/>
      <w:pPr>
        <w:tabs>
          <w:tab w:val="num" w:pos="360"/>
        </w:tabs>
      </w:pPr>
    </w:lvl>
    <w:lvl w:ilvl="7" w:tplc="005ABEA4">
      <w:numFmt w:val="none"/>
      <w:lvlText w:val=""/>
      <w:lvlJc w:val="left"/>
      <w:pPr>
        <w:tabs>
          <w:tab w:val="num" w:pos="360"/>
        </w:tabs>
      </w:pPr>
    </w:lvl>
    <w:lvl w:ilvl="8" w:tplc="4210AD60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584338E6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0" w15:restartNumberingAfterBreak="0">
    <w:nsid w:val="5C630EB8"/>
    <w:multiLevelType w:val="multilevel"/>
    <w:tmpl w:val="43766A7E"/>
    <w:name w:val="LABDAS (10) Bab"/>
    <w:lvl w:ilvl="0">
      <w:start w:val="1"/>
      <w:numFmt w:val="decimal"/>
      <w:pStyle w:val="LABDAS10Bab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pStyle w:val="LABDAS12SubBab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1" w15:restartNumberingAfterBreak="0">
    <w:nsid w:val="5DF95776"/>
    <w:multiLevelType w:val="hybridMultilevel"/>
    <w:tmpl w:val="352656E8"/>
    <w:lvl w:ilvl="0" w:tplc="40EABEF4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0EF6C0B"/>
    <w:multiLevelType w:val="multilevel"/>
    <w:tmpl w:val="9C1448A8"/>
    <w:lvl w:ilvl="0">
      <w:start w:val="1"/>
      <w:numFmt w:val="decimal"/>
      <w:lvlText w:val="[%1]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3FD2340"/>
    <w:multiLevelType w:val="multilevel"/>
    <w:tmpl w:val="4DFE9BE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44207DB"/>
    <w:multiLevelType w:val="hybridMultilevel"/>
    <w:tmpl w:val="009A7A5E"/>
    <w:lvl w:ilvl="0" w:tplc="E6FE484C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FA0E5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65732755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38"/>
  </w:num>
  <w:num w:numId="2">
    <w:abstractNumId w:val="27"/>
  </w:num>
  <w:num w:numId="3">
    <w:abstractNumId w:val="10"/>
  </w:num>
  <w:num w:numId="4">
    <w:abstractNumId w:val="6"/>
  </w:num>
  <w:num w:numId="5">
    <w:abstractNumId w:val="20"/>
  </w:num>
  <w:num w:numId="6">
    <w:abstractNumId w:val="5"/>
  </w:num>
  <w:num w:numId="7">
    <w:abstractNumId w:val="39"/>
  </w:num>
  <w:num w:numId="8">
    <w:abstractNumId w:val="40"/>
  </w:num>
  <w:num w:numId="9">
    <w:abstractNumId w:val="7"/>
  </w:num>
  <w:num w:numId="10">
    <w:abstractNumId w:val="24"/>
  </w:num>
  <w:num w:numId="11">
    <w:abstractNumId w:val="33"/>
  </w:num>
  <w:num w:numId="12">
    <w:abstractNumId w:val="30"/>
  </w:num>
  <w:num w:numId="13">
    <w:abstractNumId w:val="4"/>
  </w:num>
  <w:num w:numId="14">
    <w:abstractNumId w:val="43"/>
  </w:num>
  <w:num w:numId="15">
    <w:abstractNumId w:val="11"/>
  </w:num>
  <w:num w:numId="16">
    <w:abstractNumId w:val="18"/>
  </w:num>
  <w:num w:numId="17">
    <w:abstractNumId w:val="3"/>
  </w:num>
  <w:num w:numId="18">
    <w:abstractNumId w:val="25"/>
  </w:num>
  <w:num w:numId="19">
    <w:abstractNumId w:val="46"/>
  </w:num>
  <w:num w:numId="20">
    <w:abstractNumId w:val="28"/>
  </w:num>
  <w:num w:numId="21">
    <w:abstractNumId w:val="17"/>
  </w:num>
  <w:num w:numId="22">
    <w:abstractNumId w:val="13"/>
  </w:num>
  <w:num w:numId="23">
    <w:abstractNumId w:val="22"/>
  </w:num>
  <w:num w:numId="24">
    <w:abstractNumId w:val="14"/>
  </w:num>
  <w:num w:numId="25">
    <w:abstractNumId w:val="37"/>
  </w:num>
  <w:num w:numId="26">
    <w:abstractNumId w:val="1"/>
  </w:num>
  <w:num w:numId="27">
    <w:abstractNumId w:val="34"/>
  </w:num>
  <w:num w:numId="28">
    <w:abstractNumId w:val="8"/>
  </w:num>
  <w:num w:numId="29">
    <w:abstractNumId w:val="41"/>
  </w:num>
  <w:num w:numId="30">
    <w:abstractNumId w:val="23"/>
  </w:num>
  <w:num w:numId="31">
    <w:abstractNumId w:val="12"/>
  </w:num>
  <w:num w:numId="32">
    <w:abstractNumId w:val="26"/>
  </w:num>
  <w:num w:numId="33">
    <w:abstractNumId w:val="9"/>
  </w:num>
  <w:num w:numId="34">
    <w:abstractNumId w:val="35"/>
  </w:num>
  <w:num w:numId="35">
    <w:abstractNumId w:val="42"/>
  </w:num>
  <w:num w:numId="36">
    <w:abstractNumId w:val="15"/>
  </w:num>
  <w:num w:numId="37">
    <w:abstractNumId w:val="31"/>
  </w:num>
  <w:num w:numId="38">
    <w:abstractNumId w:val="29"/>
  </w:num>
  <w:num w:numId="39">
    <w:abstractNumId w:val="2"/>
  </w:num>
  <w:num w:numId="40">
    <w:abstractNumId w:val="19"/>
  </w:num>
  <w:num w:numId="41">
    <w:abstractNumId w:val="21"/>
  </w:num>
  <w:num w:numId="42">
    <w:abstractNumId w:val="45"/>
  </w:num>
  <w:num w:numId="43">
    <w:abstractNumId w:val="32"/>
  </w:num>
  <w:num w:numId="44">
    <w:abstractNumId w:val="0"/>
  </w:num>
  <w:num w:numId="45">
    <w:abstractNumId w:val="16"/>
  </w:num>
  <w:num w:numId="46">
    <w:abstractNumId w:val="36"/>
  </w:num>
  <w:num w:numId="4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lim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BC"/>
    <w:rsid w:val="00021882"/>
    <w:rsid w:val="00030E8A"/>
    <w:rsid w:val="00036811"/>
    <w:rsid w:val="00045CC6"/>
    <w:rsid w:val="00050238"/>
    <w:rsid w:val="00083AB7"/>
    <w:rsid w:val="00086ADE"/>
    <w:rsid w:val="000874A3"/>
    <w:rsid w:val="00090C4A"/>
    <w:rsid w:val="00096B9E"/>
    <w:rsid w:val="000A25EC"/>
    <w:rsid w:val="000A3E84"/>
    <w:rsid w:val="000A6247"/>
    <w:rsid w:val="000B189E"/>
    <w:rsid w:val="000C260C"/>
    <w:rsid w:val="000D5202"/>
    <w:rsid w:val="000E00B7"/>
    <w:rsid w:val="00101387"/>
    <w:rsid w:val="0010492E"/>
    <w:rsid w:val="00125937"/>
    <w:rsid w:val="00127694"/>
    <w:rsid w:val="001637A6"/>
    <w:rsid w:val="00176C25"/>
    <w:rsid w:val="001773AF"/>
    <w:rsid w:val="001B3A20"/>
    <w:rsid w:val="001F71E1"/>
    <w:rsid w:val="00232BF0"/>
    <w:rsid w:val="002373FA"/>
    <w:rsid w:val="00240A7F"/>
    <w:rsid w:val="002449BD"/>
    <w:rsid w:val="002640BE"/>
    <w:rsid w:val="0029364A"/>
    <w:rsid w:val="00295D82"/>
    <w:rsid w:val="002978F4"/>
    <w:rsid w:val="002B1F89"/>
    <w:rsid w:val="002B4E98"/>
    <w:rsid w:val="002B7488"/>
    <w:rsid w:val="002C4573"/>
    <w:rsid w:val="002D1EB6"/>
    <w:rsid w:val="002E3576"/>
    <w:rsid w:val="003112F8"/>
    <w:rsid w:val="00312BAB"/>
    <w:rsid w:val="003343C8"/>
    <w:rsid w:val="00345BEA"/>
    <w:rsid w:val="003663A9"/>
    <w:rsid w:val="00366D35"/>
    <w:rsid w:val="003B367E"/>
    <w:rsid w:val="003B7D7F"/>
    <w:rsid w:val="003C3171"/>
    <w:rsid w:val="003E2B23"/>
    <w:rsid w:val="003E3211"/>
    <w:rsid w:val="003F5A0C"/>
    <w:rsid w:val="004006E7"/>
    <w:rsid w:val="00401F8F"/>
    <w:rsid w:val="00424EE5"/>
    <w:rsid w:val="0045720C"/>
    <w:rsid w:val="00457EB0"/>
    <w:rsid w:val="0047565C"/>
    <w:rsid w:val="00480DCF"/>
    <w:rsid w:val="00482757"/>
    <w:rsid w:val="00492F3D"/>
    <w:rsid w:val="004B4DC2"/>
    <w:rsid w:val="004B7FAF"/>
    <w:rsid w:val="004C26B5"/>
    <w:rsid w:val="004C5B79"/>
    <w:rsid w:val="004C7007"/>
    <w:rsid w:val="004D49C2"/>
    <w:rsid w:val="004E2DAE"/>
    <w:rsid w:val="004F765C"/>
    <w:rsid w:val="00512451"/>
    <w:rsid w:val="00523FE9"/>
    <w:rsid w:val="005749EA"/>
    <w:rsid w:val="00583599"/>
    <w:rsid w:val="005A2ACD"/>
    <w:rsid w:val="005A419E"/>
    <w:rsid w:val="005C38F3"/>
    <w:rsid w:val="005D1291"/>
    <w:rsid w:val="005D6FD4"/>
    <w:rsid w:val="006039A8"/>
    <w:rsid w:val="006074D0"/>
    <w:rsid w:val="006146C2"/>
    <w:rsid w:val="0062575B"/>
    <w:rsid w:val="006266E5"/>
    <w:rsid w:val="00676792"/>
    <w:rsid w:val="006A720E"/>
    <w:rsid w:val="006D443D"/>
    <w:rsid w:val="006F654D"/>
    <w:rsid w:val="00702947"/>
    <w:rsid w:val="00717C0C"/>
    <w:rsid w:val="00730E3A"/>
    <w:rsid w:val="007566CA"/>
    <w:rsid w:val="00762956"/>
    <w:rsid w:val="00770C18"/>
    <w:rsid w:val="007A625C"/>
    <w:rsid w:val="007F5CFA"/>
    <w:rsid w:val="00811C7A"/>
    <w:rsid w:val="008219DA"/>
    <w:rsid w:val="00852490"/>
    <w:rsid w:val="00867A18"/>
    <w:rsid w:val="008719A1"/>
    <w:rsid w:val="00882D5A"/>
    <w:rsid w:val="008F5AE9"/>
    <w:rsid w:val="0090190E"/>
    <w:rsid w:val="009121F5"/>
    <w:rsid w:val="00927615"/>
    <w:rsid w:val="00934CA4"/>
    <w:rsid w:val="00937535"/>
    <w:rsid w:val="00951231"/>
    <w:rsid w:val="00955248"/>
    <w:rsid w:val="0096352C"/>
    <w:rsid w:val="009E15D1"/>
    <w:rsid w:val="009E38B0"/>
    <w:rsid w:val="00A05B01"/>
    <w:rsid w:val="00A32451"/>
    <w:rsid w:val="00A50A1D"/>
    <w:rsid w:val="00A52D39"/>
    <w:rsid w:val="00A55B01"/>
    <w:rsid w:val="00A56637"/>
    <w:rsid w:val="00A84DA6"/>
    <w:rsid w:val="00AB6CBA"/>
    <w:rsid w:val="00AC7822"/>
    <w:rsid w:val="00AD71B6"/>
    <w:rsid w:val="00AF3ABC"/>
    <w:rsid w:val="00B22E21"/>
    <w:rsid w:val="00B23D50"/>
    <w:rsid w:val="00B3775D"/>
    <w:rsid w:val="00B66BD1"/>
    <w:rsid w:val="00B72071"/>
    <w:rsid w:val="00B75AD6"/>
    <w:rsid w:val="00B90705"/>
    <w:rsid w:val="00BA4A31"/>
    <w:rsid w:val="00BC4A8A"/>
    <w:rsid w:val="00BD0CE3"/>
    <w:rsid w:val="00BE0B21"/>
    <w:rsid w:val="00BE0C28"/>
    <w:rsid w:val="00C021CA"/>
    <w:rsid w:val="00C5267D"/>
    <w:rsid w:val="00C52BC3"/>
    <w:rsid w:val="00C62D70"/>
    <w:rsid w:val="00CA3E9E"/>
    <w:rsid w:val="00CB2D64"/>
    <w:rsid w:val="00CB7C3F"/>
    <w:rsid w:val="00CD3E03"/>
    <w:rsid w:val="00D26126"/>
    <w:rsid w:val="00D401C0"/>
    <w:rsid w:val="00D933E7"/>
    <w:rsid w:val="00DA2E4A"/>
    <w:rsid w:val="00DC4483"/>
    <w:rsid w:val="00DD5553"/>
    <w:rsid w:val="00DD5F68"/>
    <w:rsid w:val="00DE5FCD"/>
    <w:rsid w:val="00E03026"/>
    <w:rsid w:val="00E2123C"/>
    <w:rsid w:val="00E93800"/>
    <w:rsid w:val="00E9686B"/>
    <w:rsid w:val="00EA18FA"/>
    <w:rsid w:val="00EB492D"/>
    <w:rsid w:val="00EC5879"/>
    <w:rsid w:val="00ED5185"/>
    <w:rsid w:val="00ED55C6"/>
    <w:rsid w:val="00EF4B49"/>
    <w:rsid w:val="00F11160"/>
    <w:rsid w:val="00F23C1A"/>
    <w:rsid w:val="00F55FA7"/>
    <w:rsid w:val="00F672BA"/>
    <w:rsid w:val="00FB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lime"/>
    </o:shapedefaults>
    <o:shapelayout v:ext="edit">
      <o:idmap v:ext="edit" data="1"/>
    </o:shapelayout>
  </w:shapeDefaults>
  <w:decimalSymbol w:val="."/>
  <w:listSeparator w:val=","/>
  <w14:docId w14:val="32349392"/>
  <w15:docId w15:val="{F0376A9A-74C3-4346-89BF-BAE52E51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146C2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2B748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40A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40A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240A7F"/>
  </w:style>
  <w:style w:type="paragraph" w:styleId="TOC2">
    <w:name w:val="toc 2"/>
    <w:basedOn w:val="Normal"/>
    <w:next w:val="Normal"/>
    <w:autoRedefine/>
    <w:semiHidden/>
    <w:rsid w:val="00240A7F"/>
    <w:pPr>
      <w:ind w:left="240"/>
    </w:pPr>
  </w:style>
  <w:style w:type="paragraph" w:styleId="Caption">
    <w:name w:val="caption"/>
    <w:basedOn w:val="Normal"/>
    <w:next w:val="Normal"/>
    <w:qFormat/>
    <w:rsid w:val="00B22E21"/>
    <w:pPr>
      <w:jc w:val="center"/>
    </w:pPr>
    <w:rPr>
      <w:rFonts w:ascii="Garamond" w:hAnsi="Garamond"/>
      <w:b/>
      <w:bCs/>
      <w:sz w:val="18"/>
      <w:szCs w:val="20"/>
    </w:rPr>
  </w:style>
  <w:style w:type="paragraph" w:customStyle="1" w:styleId="LABDAS13a1BarisKetGambar">
    <w:name w:val="LABDAS (13a)1 Baris Ket Gambar"/>
    <w:basedOn w:val="Caption"/>
    <w:next w:val="LABDAS11BabIsi"/>
    <w:rsid w:val="006074D0"/>
    <w:pPr>
      <w:spacing w:before="120" w:after="240"/>
    </w:pPr>
  </w:style>
  <w:style w:type="paragraph" w:customStyle="1" w:styleId="LABDAS01Judul">
    <w:name w:val="LABDAS (01) Judul"/>
    <w:basedOn w:val="Normal"/>
    <w:next w:val="LABDAS02Penulis"/>
    <w:autoRedefine/>
    <w:rsid w:val="00ED5185"/>
    <w:pPr>
      <w:spacing w:before="240" w:after="240"/>
      <w:jc w:val="center"/>
    </w:pPr>
    <w:rPr>
      <w:rFonts w:ascii="Garamond" w:hAnsi="Garamond" w:cs="Tahoma"/>
      <w:b/>
      <w:bCs/>
      <w:sz w:val="22"/>
      <w:lang w:val="sv-SE"/>
    </w:rPr>
  </w:style>
  <w:style w:type="paragraph" w:customStyle="1" w:styleId="LABDAS02Penulis">
    <w:name w:val="LABDAS (02) Penulis"/>
    <w:basedOn w:val="Normal"/>
    <w:next w:val="LABDAS03Asisten"/>
    <w:rsid w:val="00BA4A31"/>
    <w:pPr>
      <w:jc w:val="center"/>
    </w:pPr>
    <w:rPr>
      <w:rFonts w:ascii="Century Gothic" w:hAnsi="Century Gothic" w:cs="Tahoma"/>
      <w:b/>
      <w:bCs/>
      <w:sz w:val="20"/>
      <w:szCs w:val="22"/>
      <w:lang w:val="sv-SE"/>
    </w:rPr>
  </w:style>
  <w:style w:type="paragraph" w:customStyle="1" w:styleId="LABDAS06Laboratorium">
    <w:name w:val="LABDAS (06) Laboratorium"/>
    <w:basedOn w:val="Normal"/>
    <w:next w:val="Normal"/>
    <w:rsid w:val="00086ADE"/>
    <w:pPr>
      <w:spacing w:after="240"/>
      <w:jc w:val="center"/>
    </w:pPr>
    <w:rPr>
      <w:rFonts w:ascii="Agency FB" w:hAnsi="Agency FB" w:cs="Tahoma"/>
      <w:szCs w:val="22"/>
      <w:lang w:val="sv-SE"/>
    </w:rPr>
  </w:style>
  <w:style w:type="paragraph" w:customStyle="1" w:styleId="LABDAS14aTabel">
    <w:name w:val="LABDAS (14a ) Tabel"/>
    <w:basedOn w:val="Caption"/>
    <w:next w:val="LABDAS11BabIsi"/>
    <w:rsid w:val="006074D0"/>
    <w:pPr>
      <w:spacing w:before="240" w:after="120"/>
      <w:jc w:val="both"/>
    </w:pPr>
  </w:style>
  <w:style w:type="paragraph" w:customStyle="1" w:styleId="LABDAS07Abstrak">
    <w:name w:val="LABDAS (07) Abstrak"/>
    <w:basedOn w:val="Normal"/>
    <w:next w:val="LABDAS08AbstrakIsi"/>
    <w:autoRedefine/>
    <w:rsid w:val="006074D0"/>
    <w:pPr>
      <w:spacing w:after="120"/>
      <w:jc w:val="center"/>
    </w:pPr>
    <w:rPr>
      <w:rFonts w:ascii="Garamond" w:hAnsi="Garamond" w:cs="Tahoma"/>
      <w:b/>
      <w:bCs/>
      <w:sz w:val="22"/>
      <w:lang w:val="sv-SE"/>
    </w:rPr>
  </w:style>
  <w:style w:type="paragraph" w:customStyle="1" w:styleId="LABDAS08AbstrakIsi">
    <w:name w:val="LABDAS (08) Abstrak Isi"/>
    <w:basedOn w:val="Normal"/>
    <w:next w:val="LABDAS09KataKunci"/>
    <w:rsid w:val="00EC5879"/>
    <w:pPr>
      <w:jc w:val="both"/>
    </w:pPr>
    <w:rPr>
      <w:rFonts w:ascii="Garamond" w:hAnsi="Garamond"/>
      <w:i/>
      <w:iCs/>
      <w:sz w:val="22"/>
      <w:lang w:val="en-GB"/>
    </w:rPr>
  </w:style>
  <w:style w:type="paragraph" w:customStyle="1" w:styleId="LABDAS09KataKunci">
    <w:name w:val="LABDAS (09) Kata Kunci"/>
    <w:basedOn w:val="Normal"/>
    <w:rsid w:val="004F765C"/>
    <w:pPr>
      <w:spacing w:before="120" w:after="120"/>
      <w:jc w:val="both"/>
    </w:pPr>
    <w:rPr>
      <w:rFonts w:ascii="Garamond" w:hAnsi="Garamond"/>
      <w:iCs/>
      <w:sz w:val="22"/>
      <w:szCs w:val="22"/>
      <w:lang w:val="en-GB"/>
    </w:rPr>
  </w:style>
  <w:style w:type="paragraph" w:customStyle="1" w:styleId="LABDAS10Bab">
    <w:name w:val="LABDAS (10) Bab"/>
    <w:basedOn w:val="Heading1"/>
    <w:next w:val="LABDAS11BabIsi"/>
    <w:rsid w:val="004F765C"/>
    <w:pPr>
      <w:numPr>
        <w:numId w:val="8"/>
      </w:numPr>
      <w:spacing w:after="0"/>
    </w:pPr>
    <w:rPr>
      <w:rFonts w:ascii="Garamond" w:hAnsi="Garamond" w:cs="Tahoma"/>
      <w:smallCaps/>
      <w:sz w:val="22"/>
      <w:szCs w:val="24"/>
      <w:lang w:val="en-GB"/>
    </w:rPr>
  </w:style>
  <w:style w:type="paragraph" w:customStyle="1" w:styleId="LABDAS11BabIsi">
    <w:name w:val="LABDAS (11) Bab Isi"/>
    <w:basedOn w:val="Normal"/>
    <w:link w:val="LABDAS11BabIsiChar"/>
    <w:rsid w:val="004F765C"/>
    <w:pPr>
      <w:spacing w:before="120" w:after="120"/>
      <w:jc w:val="both"/>
    </w:pPr>
    <w:rPr>
      <w:rFonts w:ascii="Book Antiqua" w:hAnsi="Book Antiqua"/>
      <w:sz w:val="20"/>
      <w:lang w:val="en-GB"/>
    </w:rPr>
  </w:style>
  <w:style w:type="character" w:customStyle="1" w:styleId="LABDAS11BabIsiChar">
    <w:name w:val="LABDAS (11) Bab Isi Char"/>
    <w:basedOn w:val="DefaultParagraphFont"/>
    <w:link w:val="LABDAS11BabIsi"/>
    <w:rsid w:val="004F765C"/>
    <w:rPr>
      <w:rFonts w:ascii="Book Antiqua" w:hAnsi="Book Antiqua"/>
      <w:szCs w:val="24"/>
      <w:lang w:val="en-GB" w:eastAsia="ja-JP"/>
    </w:rPr>
  </w:style>
  <w:style w:type="table" w:styleId="TableGrid">
    <w:name w:val="Table Grid"/>
    <w:basedOn w:val="TableNormal"/>
    <w:rsid w:val="00626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DAS12SubBab">
    <w:name w:val="LABDAS (12) Sub Bab"/>
    <w:basedOn w:val="Heading2"/>
    <w:next w:val="LABDAS11BabIsi"/>
    <w:rsid w:val="004F765C"/>
    <w:pPr>
      <w:numPr>
        <w:ilvl w:val="1"/>
        <w:numId w:val="8"/>
      </w:numPr>
      <w:spacing w:after="0"/>
    </w:pPr>
    <w:rPr>
      <w:rFonts w:ascii="Garamond" w:hAnsi="Garamond" w:cs="Tahoma"/>
      <w:i w:val="0"/>
      <w:iCs w:val="0"/>
      <w:smallCaps/>
      <w:sz w:val="22"/>
      <w:szCs w:val="22"/>
      <w:lang w:val="sv-SE"/>
    </w:rPr>
  </w:style>
  <w:style w:type="paragraph" w:customStyle="1" w:styleId="LABDAS16NomorDaftarPustaka">
    <w:name w:val="LABDAS (16) Nomor Daftar Pustaka"/>
    <w:basedOn w:val="Normal"/>
    <w:rsid w:val="005749EA"/>
    <w:pPr>
      <w:numPr>
        <w:numId w:val="43"/>
      </w:numPr>
      <w:spacing w:before="120" w:after="120"/>
      <w:jc w:val="both"/>
    </w:pPr>
    <w:rPr>
      <w:rFonts w:ascii="Garamond" w:hAnsi="Garamond"/>
      <w:sz w:val="22"/>
      <w:lang w:val="sv-SE"/>
    </w:rPr>
  </w:style>
  <w:style w:type="paragraph" w:styleId="Header">
    <w:name w:val="header"/>
    <w:basedOn w:val="Normal"/>
    <w:link w:val="HeaderChar"/>
    <w:rsid w:val="00DD5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D5F68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DD5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F68"/>
    <w:rPr>
      <w:sz w:val="24"/>
      <w:szCs w:val="24"/>
      <w:lang w:eastAsia="ja-JP"/>
    </w:rPr>
  </w:style>
  <w:style w:type="paragraph" w:customStyle="1" w:styleId="LABDAS03Asisten">
    <w:name w:val="LABDAS (03) Asisten"/>
    <w:basedOn w:val="Normal"/>
    <w:next w:val="LABDAS04TanggalPraktikum"/>
    <w:qFormat/>
    <w:rsid w:val="00D933E7"/>
    <w:pPr>
      <w:jc w:val="center"/>
    </w:pPr>
    <w:rPr>
      <w:rFonts w:ascii="Arial Narrow" w:hAnsi="Arial Narrow"/>
      <w:sz w:val="20"/>
    </w:rPr>
  </w:style>
  <w:style w:type="paragraph" w:customStyle="1" w:styleId="LABDAS04TanggalPraktikum">
    <w:name w:val="LABDAS (04) Tanggal Praktikum"/>
    <w:basedOn w:val="LABDAS03Asisten"/>
    <w:next w:val="LABDAS05KodeNamaMataKuliah"/>
    <w:qFormat/>
    <w:rsid w:val="00512451"/>
  </w:style>
  <w:style w:type="paragraph" w:customStyle="1" w:styleId="LABDAS05KodeNamaMataKuliah">
    <w:name w:val="LABDAS (05) Kode &amp; Nama Mata Kuliah"/>
    <w:basedOn w:val="LABDAS03Asisten"/>
    <w:next w:val="LABDAS06Laboratorium"/>
    <w:qFormat/>
    <w:rsid w:val="00512451"/>
  </w:style>
  <w:style w:type="character" w:styleId="Hyperlink">
    <w:name w:val="Hyperlink"/>
    <w:basedOn w:val="DefaultParagraphFont"/>
    <w:rsid w:val="00312BAB"/>
    <w:rPr>
      <w:color w:val="0000FF"/>
      <w:u w:val="single"/>
    </w:rPr>
  </w:style>
  <w:style w:type="paragraph" w:customStyle="1" w:styleId="LABDAS14bTabelIsi">
    <w:name w:val="LABDAS (14b) Tabel Isi"/>
    <w:basedOn w:val="Normal"/>
    <w:qFormat/>
    <w:rsid w:val="00B23D50"/>
    <w:pPr>
      <w:jc w:val="center"/>
    </w:pPr>
    <w:rPr>
      <w:rFonts w:ascii="Garamond" w:hAnsi="Garamond" w:cs="Tahoma"/>
      <w:b/>
      <w:bCs/>
      <w:sz w:val="16"/>
      <w:szCs w:val="16"/>
      <w:lang w:val="id-ID"/>
    </w:rPr>
  </w:style>
  <w:style w:type="paragraph" w:customStyle="1" w:styleId="StyleLABDASDaftarPustakaItalic">
    <w:name w:val="Style LABDAS Daftar Pustaka + Italic"/>
    <w:basedOn w:val="LABDAS16NomorDaftarPustaka"/>
    <w:rsid w:val="005749EA"/>
    <w:rPr>
      <w:i/>
      <w:iCs/>
    </w:rPr>
  </w:style>
  <w:style w:type="paragraph" w:customStyle="1" w:styleId="LABDAS13b2BarisKetGambar">
    <w:name w:val="LABDAS (13b) 2 Baris Ket Gambar"/>
    <w:basedOn w:val="LABDAS13a1BarisKetGambar"/>
    <w:next w:val="LABDAS11BabIsi"/>
    <w:qFormat/>
    <w:rsid w:val="00CB2D64"/>
    <w:pPr>
      <w:jc w:val="both"/>
    </w:pPr>
  </w:style>
  <w:style w:type="paragraph" w:customStyle="1" w:styleId="LABDAS15DaftarPustaka">
    <w:name w:val="LABDAS (15) Daftar Pustaka"/>
    <w:basedOn w:val="LABDAS10Bab"/>
    <w:next w:val="LABDAS16NomorDaftarPustaka"/>
    <w:qFormat/>
    <w:rsid w:val="006074D0"/>
    <w:pPr>
      <w:numPr>
        <w:numId w:val="0"/>
      </w:numPr>
      <w:ind w:left="403" w:hanging="403"/>
      <w:jc w:val="center"/>
    </w:pPr>
  </w:style>
  <w:style w:type="paragraph" w:styleId="BalloonText">
    <w:name w:val="Balloon Text"/>
    <w:basedOn w:val="Normal"/>
    <w:link w:val="BalloonTextChar"/>
    <w:rsid w:val="004B4D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4DC2"/>
    <w:rPr>
      <w:rFonts w:ascii="Tahoma" w:hAnsi="Tahoma" w:cs="Tahoma"/>
      <w:sz w:val="16"/>
      <w:szCs w:val="16"/>
      <w:lang w:eastAsia="ja-JP"/>
    </w:rPr>
  </w:style>
  <w:style w:type="table" w:styleId="TableList1">
    <w:name w:val="Table List 1"/>
    <w:basedOn w:val="TableNormal"/>
    <w:rsid w:val="0062575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0C2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\Downloads\Template%20Laporan%20&amp;%20Panduan%20Penulisan%20Laporan%20-%20%200511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C97C669-AFCE-44B9-B645-3F5C7483F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Laporan &amp; Panduan Penulisan Laporan -  05112011.dotx</Template>
  <TotalTime>2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PERCOBAAN</vt:lpstr>
    </vt:vector>
  </TitlesOfParts>
  <Company>Sony Electronics, Inc.</Company>
  <LinksUpToDate>false</LinksUpToDate>
  <CharactersWithSpaces>879</CharactersWithSpaces>
  <SharedDoc>false</SharedDoc>
  <HLinks>
    <vt:vector size="6" baseType="variant">
      <vt:variant>
        <vt:i4>917527</vt:i4>
      </vt:variant>
      <vt:variant>
        <vt:i4>15</vt:i4>
      </vt:variant>
      <vt:variant>
        <vt:i4>0</vt:i4>
      </vt:variant>
      <vt:variant>
        <vt:i4>5</vt:i4>
      </vt:variant>
      <vt:variant>
        <vt:lpwstr>http://www.alamat-website.ac.id/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JUDUL PERCOBAAN</dc:title>
  <dc:creator>Harry</dc:creator>
  <cp:lastModifiedBy>Imam Firdaus</cp:lastModifiedBy>
  <cp:revision>3</cp:revision>
  <cp:lastPrinted>2019-02-14T09:02:00Z</cp:lastPrinted>
  <dcterms:created xsi:type="dcterms:W3CDTF">2020-02-13T09:25:00Z</dcterms:created>
  <dcterms:modified xsi:type="dcterms:W3CDTF">2020-02-13T09:29:00Z</dcterms:modified>
</cp:coreProperties>
</file>
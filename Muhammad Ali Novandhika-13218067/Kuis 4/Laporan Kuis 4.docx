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5C6" w14:textId="7F27E4F9" w:rsidR="00D933E7" w:rsidRPr="00BA4A31" w:rsidRDefault="001609BF" w:rsidP="00BA4A31">
      <w:pPr>
        <w:pStyle w:val="LABDAS01Judul"/>
      </w:pPr>
      <w:r>
        <w:rPr>
          <w:noProof/>
          <w:lang w:val="en-US" w:eastAsia="en-US"/>
        </w:rPr>
        <w:drawing>
          <wp:anchor distT="0" distB="0" distL="114300" distR="114300" simplePos="0" relativeHeight="251660800" behindDoc="0" locked="0" layoutInCell="1" allowOverlap="1" wp14:anchorId="46B370A6" wp14:editId="54FB046F">
            <wp:simplePos x="0" y="0"/>
            <wp:positionH relativeFrom="column">
              <wp:posOffset>5662240</wp:posOffset>
            </wp:positionH>
            <wp:positionV relativeFrom="paragraph">
              <wp:posOffset>-363082</wp:posOffset>
            </wp:positionV>
            <wp:extent cx="747395" cy="93030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sz_img_288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3207" cy="937537"/>
                    </a:xfrm>
                    <a:prstGeom prst="rect">
                      <a:avLst/>
                    </a:prstGeom>
                  </pic:spPr>
                </pic:pic>
              </a:graphicData>
            </a:graphic>
            <wp14:sizeRelH relativeFrom="page">
              <wp14:pctWidth>0</wp14:pctWidth>
            </wp14:sizeRelH>
            <wp14:sizeRelV relativeFrom="page">
              <wp14:pctHeight>0</wp14:pctHeight>
            </wp14:sizeRelV>
          </wp:anchor>
        </w:drawing>
      </w:r>
      <w:r w:rsidR="00A074D3">
        <w:rPr>
          <w:noProof/>
        </w:rPr>
        <w:pict w14:anchorId="0A58A4DA">
          <v:rect id="_x0000_s1026" style="position:absolute;left:0;text-align:left;margin-left:445.95pt;margin-top:-27.5pt;width:57.75pt;height:1in;z-index:251658240;mso-position-horizontal-relative:text;mso-position-vertical-relative:text">
            <v:textbox>
              <w:txbxContent>
                <w:p w14:paraId="72588A68" w14:textId="77777777" w:rsidR="00492F3D" w:rsidRDefault="00492F3D" w:rsidP="00492F3D">
                  <w:pPr>
                    <w:jc w:val="center"/>
                  </w:pPr>
                </w:p>
                <w:p w14:paraId="4C5004C8" w14:textId="77777777" w:rsidR="00492F3D" w:rsidRDefault="00492F3D" w:rsidP="00492F3D">
                  <w:pPr>
                    <w:jc w:val="center"/>
                  </w:pPr>
                </w:p>
                <w:p w14:paraId="129388A4" w14:textId="49C2AC12" w:rsidR="00492F3D" w:rsidRDefault="00492F3D" w:rsidP="00492F3D">
                  <w:pPr>
                    <w:jc w:val="center"/>
                  </w:pPr>
                  <w:r>
                    <w:t>FOTO</w:t>
                  </w:r>
                </w:p>
              </w:txbxContent>
            </v:textbox>
          </v:rect>
        </w:pict>
      </w:r>
      <w:r w:rsidR="001C1DC8">
        <w:rPr>
          <w:noProof/>
        </w:rPr>
        <w:t>LAPORAN KUIS 4 RANGKAIAN RC</w:t>
      </w:r>
    </w:p>
    <w:p w14:paraId="521E1724" w14:textId="08F8A3F4" w:rsidR="00BA4A31" w:rsidRPr="00BA4A31" w:rsidRDefault="006405FB" w:rsidP="00BA4A31">
      <w:pPr>
        <w:pStyle w:val="LABDAS02Penulis"/>
      </w:pPr>
      <w:r>
        <w:t>Muhammad Ali Novandhika</w:t>
      </w:r>
      <w:r w:rsidR="007566CA" w:rsidRPr="002449BD">
        <w:t xml:space="preserve"> (</w:t>
      </w:r>
      <w:r>
        <w:t>13218067</w:t>
      </w:r>
      <w:r w:rsidR="007566CA" w:rsidRPr="002449BD">
        <w:t>)</w:t>
      </w:r>
    </w:p>
    <w:p w14:paraId="039EF002" w14:textId="2B971DBA" w:rsidR="002B7488" w:rsidRPr="00D933E7" w:rsidRDefault="00512451" w:rsidP="00512451">
      <w:pPr>
        <w:pStyle w:val="LABDAS04TanggalPraktikum"/>
      </w:pPr>
      <w:r>
        <w:t>Tanggal</w:t>
      </w:r>
      <w:r w:rsidR="007566CA" w:rsidRPr="00D933E7">
        <w:t xml:space="preserve"> : </w:t>
      </w:r>
      <w:r w:rsidR="006405FB">
        <w:t>15/02/2020</w:t>
      </w:r>
    </w:p>
    <w:p w14:paraId="036A2677" w14:textId="6497805F" w:rsidR="007566CA" w:rsidRPr="00D933E7" w:rsidRDefault="006405FB" w:rsidP="00512451">
      <w:pPr>
        <w:pStyle w:val="LABDAS05KodeNamaMataKuliah"/>
      </w:pPr>
      <w:r>
        <w:t>EL2008-Pemecahan Masalah dengan C</w:t>
      </w:r>
      <w:bookmarkStart w:id="0" w:name="_GoBack"/>
      <w:bookmarkEnd w:id="0"/>
    </w:p>
    <w:p w14:paraId="1A525D61" w14:textId="77777777" w:rsidR="00086ADE" w:rsidRDefault="00E03026" w:rsidP="002449BD">
      <w:pPr>
        <w:pStyle w:val="LABDAS06Laboratorium"/>
      </w:pPr>
      <w:r w:rsidRPr="002449BD">
        <w:t xml:space="preserve">Laboratorium </w:t>
      </w:r>
      <w:r w:rsidR="00B72071" w:rsidRPr="002449BD">
        <w:t>Dasar</w:t>
      </w:r>
      <w:r w:rsidRPr="002449BD">
        <w:t xml:space="preserve"> Teknik Elektro</w:t>
      </w:r>
      <w:r w:rsidR="002449BD" w:rsidRPr="002449BD">
        <w:t xml:space="preserve"> -</w:t>
      </w:r>
      <w:r w:rsidR="00D933E7" w:rsidRPr="002449BD">
        <w:t xml:space="preserve"> </w:t>
      </w:r>
      <w:r w:rsidR="00B72071" w:rsidRPr="002449BD">
        <w:t>Sekolah T</w:t>
      </w:r>
      <w:r w:rsidR="00512451" w:rsidRPr="002449BD">
        <w:t>eknik Elektro dan Informatika</w:t>
      </w:r>
      <w:r w:rsidR="002449BD" w:rsidRPr="002449BD">
        <w:t xml:space="preserve"> </w:t>
      </w:r>
      <w:r w:rsidR="00B72071" w:rsidRPr="002449BD">
        <w:t>ITB</w:t>
      </w:r>
    </w:p>
    <w:p w14:paraId="64D503EA" w14:textId="77777777" w:rsidR="00086ADE" w:rsidRDefault="00086ADE" w:rsidP="00086ADE">
      <w:pPr>
        <w:rPr>
          <w:lang w:val="sv-SE"/>
        </w:rPr>
      </w:pPr>
    </w:p>
    <w:p w14:paraId="5B041241" w14:textId="77777777" w:rsidR="00086ADE" w:rsidRPr="00086ADE" w:rsidRDefault="00086ADE" w:rsidP="00086ADE">
      <w:pPr>
        <w:rPr>
          <w:lang w:val="sv-SE"/>
        </w:rPr>
        <w:sectPr w:rsidR="00086ADE" w:rsidRPr="00086ADE" w:rsidSect="004E2DAE">
          <w:headerReference w:type="default" r:id="rId9"/>
          <w:footerReference w:type="default" r:id="rId10"/>
          <w:pgSz w:w="11906" w:h="16838"/>
          <w:pgMar w:top="873" w:right="873" w:bottom="873" w:left="1401" w:header="709" w:footer="709" w:gutter="0"/>
          <w:cols w:space="708"/>
          <w:docGrid w:linePitch="360"/>
        </w:sectPr>
      </w:pPr>
    </w:p>
    <w:p w14:paraId="463D372E" w14:textId="77777777" w:rsidR="00955248" w:rsidRPr="00B3775D" w:rsidRDefault="00B72071" w:rsidP="00086ADE">
      <w:pPr>
        <w:pStyle w:val="LABDAS07Abstrak"/>
      </w:pPr>
      <w:r w:rsidRPr="005D1291">
        <w:lastRenderedPageBreak/>
        <w:t>Abstrak</w:t>
      </w:r>
    </w:p>
    <w:p w14:paraId="357ACB4F" w14:textId="7771FB59" w:rsidR="00B72071" w:rsidRPr="00B3775D" w:rsidRDefault="00B451B5" w:rsidP="00DA2E4A">
      <w:pPr>
        <w:pStyle w:val="LABDAS08AbstrakIsi"/>
      </w:pPr>
      <w:r>
        <w:t>Bahasa C dapat digunakan sebagai sarana pemodelan. Karena itulah banyak aplikasi pemodelan yang dibuat dengan bahasa C. Pemodelan yang dapat dibuat salah satunya pemodelan rangkaian elektrik. Hal ini dapat mempermudah pengolahan data dari rangkaian.</w:t>
      </w:r>
    </w:p>
    <w:p w14:paraId="42D6693F" w14:textId="11B3D5C7" w:rsidR="00A55B01" w:rsidRPr="00B90705" w:rsidRDefault="00150EC4" w:rsidP="0045720C">
      <w:pPr>
        <w:pStyle w:val="LABDAS09KataKunci"/>
        <w:rPr>
          <w:lang w:val="sv-SE"/>
        </w:rPr>
      </w:pPr>
      <w:r>
        <w:rPr>
          <w:lang w:val="sv-SE"/>
        </w:rPr>
        <w:t>Kata kunci: Bahasa C, Model, Rangkaian</w:t>
      </w:r>
      <w:r w:rsidR="004B7FAF">
        <w:rPr>
          <w:lang w:val="sv-SE"/>
        </w:rPr>
        <w:t xml:space="preserve">. </w:t>
      </w:r>
    </w:p>
    <w:p w14:paraId="36905DAB" w14:textId="1B5B0DC6" w:rsidR="00240A7F" w:rsidRPr="00312BAB" w:rsidRDefault="00C5267D" w:rsidP="001637A6">
      <w:pPr>
        <w:pStyle w:val="LABDAS10Bab"/>
      </w:pPr>
      <w:bookmarkStart w:id="1" w:name="_Toc202170965"/>
      <w:r w:rsidRPr="00312BAB">
        <w:t>Pendahul</w:t>
      </w:r>
      <w:r w:rsidR="00A55B01" w:rsidRPr="00312BAB">
        <w:t xml:space="preserve">uan </w:t>
      </w:r>
      <w:bookmarkEnd w:id="1"/>
    </w:p>
    <w:p w14:paraId="5B664369" w14:textId="4C996822" w:rsidR="00B90705" w:rsidRDefault="001C1DC8" w:rsidP="00AC7822">
      <w:pPr>
        <w:pStyle w:val="LABDAS11BabIsi"/>
      </w:pPr>
      <w:r>
        <w:t xml:space="preserve">Dalam kuis kali ini, diberikan soal untuk menguji mahasiswa dalam penerapan sebuah program pada bidang studi. Dengan menggunakan materi yang telah diajarkan salah satunya adalah </w:t>
      </w:r>
      <w:r w:rsidRPr="001C1DC8">
        <w:rPr>
          <w:i/>
        </w:rPr>
        <w:t>file handling</w:t>
      </w:r>
      <w:r>
        <w:t xml:space="preserve">. </w:t>
      </w:r>
    </w:p>
    <w:p w14:paraId="375096D3" w14:textId="7BBD2BC7" w:rsidR="001C1DC8" w:rsidRPr="001C1DC8" w:rsidRDefault="001C1DC8" w:rsidP="00AC7822">
      <w:pPr>
        <w:pStyle w:val="LABDAS11BabIsi"/>
      </w:pPr>
      <w:r>
        <w:t xml:space="preserve">Deskripsi dari soal yang diberikan adalah </w:t>
      </w:r>
      <w:r w:rsidR="00731D56">
        <w:t xml:space="preserve">mencari tegangan output (Vo) dari sebuah rangkaian RC. Dengan nilai Vi=5V, nilai R=10kΩ, dan nilai C=1µF serta Vo tegangan kapasitor. </w:t>
      </w:r>
      <w:r w:rsidR="00F0040F">
        <w:t>Gambar dari rangkaian ada pada bagian selanjutnya.</w:t>
      </w:r>
    </w:p>
    <w:p w14:paraId="7D34E842" w14:textId="77777777" w:rsidR="002E3576" w:rsidRPr="0047565C" w:rsidRDefault="00050238" w:rsidP="001637A6">
      <w:pPr>
        <w:pStyle w:val="LABDAS10Bab"/>
      </w:pPr>
      <w:r>
        <w:t>Studi Pustaka</w:t>
      </w:r>
    </w:p>
    <w:p w14:paraId="50089BB2" w14:textId="157A83E5" w:rsidR="00240A7F" w:rsidRPr="0047565C" w:rsidRDefault="006D2572" w:rsidP="00AC7822">
      <w:pPr>
        <w:pStyle w:val="LABDAS12SubBab"/>
      </w:pPr>
      <w:r>
        <w:t>Rangkaian RC</w:t>
      </w:r>
    </w:p>
    <w:p w14:paraId="7549DFB1" w14:textId="73A36AAE" w:rsidR="00240A7F" w:rsidRDefault="00F0040F" w:rsidP="00AC7822">
      <w:pPr>
        <w:pStyle w:val="LABDAS11BabIsi"/>
        <w:rPr>
          <w:lang w:val="sv-SE"/>
        </w:rPr>
      </w:pPr>
      <w:r>
        <w:rPr>
          <w:lang w:val="sv-SE"/>
        </w:rPr>
        <w:t>Rangkaian RC adalah rangkaian yang terdiri dari resistor dan kapasitor. Jika diberikan input sumber arus atau tegangan tiba-tiba, maka akan terjadi respon step(step response). Hal ini terjadi karena nilai tegangan dalam rangkaian tidak bisa berubah secara tiba-tiba.</w:t>
      </w:r>
    </w:p>
    <w:p w14:paraId="2345698E" w14:textId="2D831D69" w:rsidR="00F0040F" w:rsidRDefault="00F0040F" w:rsidP="00AC7822">
      <w:pPr>
        <w:pStyle w:val="LABDAS11BabIsi"/>
        <w:rPr>
          <w:lang w:val="sv-SE"/>
        </w:rPr>
      </w:pPr>
      <w:r>
        <w:rPr>
          <w:noProof/>
          <w:lang w:val="en-US" w:eastAsia="en-US"/>
        </w:rPr>
        <w:drawing>
          <wp:inline distT="0" distB="0" distL="0" distR="0" wp14:anchorId="1A0C1D30" wp14:editId="1D0709B1">
            <wp:extent cx="24098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771650"/>
                    </a:xfrm>
                    <a:prstGeom prst="rect">
                      <a:avLst/>
                    </a:prstGeom>
                  </pic:spPr>
                </pic:pic>
              </a:graphicData>
            </a:graphic>
          </wp:inline>
        </w:drawing>
      </w:r>
    </w:p>
    <w:p w14:paraId="6FA2FF5B" w14:textId="00FBC4A8" w:rsidR="00F0040F" w:rsidRPr="00905743" w:rsidRDefault="00F0040F" w:rsidP="00AC7822">
      <w:pPr>
        <w:pStyle w:val="LABDAS11BabIsi"/>
        <w:rPr>
          <w:szCs w:val="16"/>
          <w:lang w:val="sv-SE"/>
        </w:rPr>
      </w:pPr>
      <w:r w:rsidRPr="00F0040F">
        <w:rPr>
          <w:b/>
          <w:sz w:val="16"/>
          <w:szCs w:val="16"/>
          <w:lang w:val="sv-SE"/>
        </w:rPr>
        <w:t>Gambar 2-1 Rangkaian RC yang digunakan dalam soal</w:t>
      </w:r>
    </w:p>
    <w:p w14:paraId="5F40806F" w14:textId="3487DBC1" w:rsidR="00F0040F" w:rsidRDefault="00905743" w:rsidP="00AC7822">
      <w:pPr>
        <w:pStyle w:val="LABDAS11BabIsi"/>
        <w:rPr>
          <w:szCs w:val="16"/>
          <w:lang w:val="sv-SE"/>
        </w:rPr>
      </w:pPr>
      <w:r w:rsidRPr="00905743">
        <w:rPr>
          <w:szCs w:val="16"/>
          <w:lang w:val="sv-SE"/>
        </w:rPr>
        <w:t xml:space="preserve">Dari </w:t>
      </w:r>
      <w:r>
        <w:rPr>
          <w:szCs w:val="16"/>
          <w:lang w:val="sv-SE"/>
        </w:rPr>
        <w:t>referensi [1] halaman 274, didapat persamaan</w:t>
      </w:r>
    </w:p>
    <w:p w14:paraId="36D2154C" w14:textId="711C41E5" w:rsidR="00905743" w:rsidRDefault="00905743" w:rsidP="00AC7822">
      <w:pPr>
        <w:pStyle w:val="LABDAS11BabIsi"/>
        <w:rPr>
          <w:szCs w:val="16"/>
          <w:lang w:val="sv-SE"/>
        </w:rPr>
      </w:pPr>
      <w:r>
        <w:rPr>
          <w:noProof/>
          <w:lang w:val="en-US" w:eastAsia="en-US"/>
        </w:rPr>
        <w:lastRenderedPageBreak/>
        <w:drawing>
          <wp:inline distT="0" distB="0" distL="0" distR="0" wp14:anchorId="6418E39A" wp14:editId="0C058E78">
            <wp:extent cx="1868557" cy="1211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8557" cy="1211826"/>
                    </a:xfrm>
                    <a:prstGeom prst="rect">
                      <a:avLst/>
                    </a:prstGeom>
                  </pic:spPr>
                </pic:pic>
              </a:graphicData>
            </a:graphic>
          </wp:inline>
        </w:drawing>
      </w:r>
    </w:p>
    <w:p w14:paraId="7941418F" w14:textId="6C246819" w:rsidR="001638CC" w:rsidRDefault="00DD7FDD" w:rsidP="00AC7822">
      <w:pPr>
        <w:pStyle w:val="LABDAS11BabIsi"/>
        <w:rPr>
          <w:szCs w:val="16"/>
          <w:lang w:val="sv-SE"/>
        </w:rPr>
      </w:pPr>
      <w:r>
        <w:rPr>
          <w:noProof/>
          <w:lang w:val="en-US" w:eastAsia="en-US"/>
        </w:rPr>
        <w:drawing>
          <wp:anchor distT="0" distB="0" distL="114300" distR="114300" simplePos="0" relativeHeight="251659776" behindDoc="0" locked="0" layoutInCell="1" allowOverlap="1" wp14:anchorId="09AE260D" wp14:editId="085D7871">
            <wp:simplePos x="0" y="0"/>
            <wp:positionH relativeFrom="column">
              <wp:posOffset>127249</wp:posOffset>
            </wp:positionH>
            <wp:positionV relativeFrom="paragraph">
              <wp:posOffset>365760</wp:posOffset>
            </wp:positionV>
            <wp:extent cx="1319530" cy="14300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9530" cy="1430020"/>
                    </a:xfrm>
                    <a:prstGeom prst="rect">
                      <a:avLst/>
                    </a:prstGeom>
                  </pic:spPr>
                </pic:pic>
              </a:graphicData>
            </a:graphic>
            <wp14:sizeRelH relativeFrom="page">
              <wp14:pctWidth>0</wp14:pctWidth>
            </wp14:sizeRelH>
            <wp14:sizeRelV relativeFrom="page">
              <wp14:pctHeight>0</wp14:pctHeight>
            </wp14:sizeRelV>
          </wp:anchor>
        </w:drawing>
      </w:r>
      <w:r w:rsidR="001638CC">
        <w:rPr>
          <w:szCs w:val="16"/>
          <w:lang w:val="sv-SE"/>
        </w:rPr>
        <w:t>Dengan t&gt;</w:t>
      </w:r>
      <w:r>
        <w:rPr>
          <w:szCs w:val="16"/>
          <w:lang w:val="sv-SE"/>
        </w:rPr>
        <w:t>0, ditinjau dengan KCL</w:t>
      </w:r>
      <w:r w:rsidR="001638CC">
        <w:rPr>
          <w:szCs w:val="16"/>
          <w:lang w:val="sv-SE"/>
        </w:rPr>
        <w:t>:</w:t>
      </w:r>
    </w:p>
    <w:p w14:paraId="2F0739C6" w14:textId="2E372054" w:rsidR="001638CC" w:rsidRDefault="001638CC" w:rsidP="00AC7822">
      <w:pPr>
        <w:pStyle w:val="LABDAS11BabIsi"/>
        <w:rPr>
          <w:szCs w:val="16"/>
          <w:lang w:val="sv-SE"/>
        </w:rPr>
      </w:pPr>
    </w:p>
    <w:p w14:paraId="16DC5035" w14:textId="4BBA74B4" w:rsidR="00905743" w:rsidRDefault="00905743" w:rsidP="00AC7822">
      <w:pPr>
        <w:pStyle w:val="LABDAS11BabIsi"/>
        <w:rPr>
          <w:szCs w:val="16"/>
          <w:lang w:val="sv-SE"/>
        </w:rPr>
      </w:pPr>
      <w:r>
        <w:rPr>
          <w:szCs w:val="16"/>
          <w:lang w:val="sv-SE"/>
        </w:rPr>
        <w:t xml:space="preserve">Lalu dengan merubah </w:t>
      </w:r>
      <w:r w:rsidR="001638CC">
        <w:rPr>
          <w:szCs w:val="16"/>
          <w:lang w:val="sv-SE"/>
        </w:rPr>
        <w:t>persamaan turunan</w:t>
      </w:r>
    </w:p>
    <w:p w14:paraId="7EC15E2F" w14:textId="50DE1793" w:rsidR="002F1C57" w:rsidRPr="001638CC" w:rsidRDefault="00A074D3" w:rsidP="00AC7822">
      <w:pPr>
        <w:pStyle w:val="LABDAS11BabIsi"/>
        <w:rPr>
          <w:szCs w:val="16"/>
          <w:lang w:val="sv-SE"/>
        </w:rPr>
      </w:pPr>
      <m:oMathPara>
        <m:oMath>
          <m:f>
            <m:fPr>
              <m:ctrlPr>
                <w:rPr>
                  <w:rFonts w:ascii="Cambria Math" w:hAnsi="Cambria Math"/>
                  <w:i/>
                  <w:szCs w:val="16"/>
                  <w:lang w:val="sv-SE"/>
                </w:rPr>
              </m:ctrlPr>
            </m:fPr>
            <m:num>
              <m:r>
                <w:rPr>
                  <w:rFonts w:ascii="Cambria Math" w:hAnsi="Cambria Math"/>
                  <w:szCs w:val="16"/>
                  <w:lang w:val="sv-SE"/>
                </w:rPr>
                <m:t>dv</m:t>
              </m:r>
            </m:num>
            <m:den>
              <m:r>
                <w:rPr>
                  <w:rFonts w:ascii="Cambria Math" w:hAnsi="Cambria Math"/>
                  <w:szCs w:val="16"/>
                  <w:lang w:val="sv-SE"/>
                </w:rPr>
                <m:t>dt</m:t>
              </m:r>
            </m:den>
          </m:f>
          <m:r>
            <w:rPr>
              <w:rFonts w:ascii="Cambria Math" w:hAnsi="Cambria Math"/>
              <w:szCs w:val="16"/>
              <w:lang w:val="sv-SE"/>
            </w:rPr>
            <m:t xml:space="preserve">= </m:t>
          </m:r>
          <m:f>
            <m:fPr>
              <m:ctrlPr>
                <w:rPr>
                  <w:rFonts w:ascii="Cambria Math" w:hAnsi="Cambria Math"/>
                  <w:i/>
                  <w:szCs w:val="16"/>
                  <w:lang w:val="sv-SE"/>
                </w:rPr>
              </m:ctrlPr>
            </m:fPr>
            <m:num>
              <m:r>
                <w:rPr>
                  <w:rFonts w:ascii="Cambria Math" w:hAnsi="Cambria Math"/>
                  <w:szCs w:val="16"/>
                  <w:lang w:val="sv-SE"/>
                </w:rPr>
                <m:t>v</m:t>
              </m:r>
              <m:d>
                <m:dPr>
                  <m:ctrlPr>
                    <w:rPr>
                      <w:rFonts w:ascii="Cambria Math" w:hAnsi="Cambria Math"/>
                      <w:i/>
                      <w:szCs w:val="16"/>
                      <w:lang w:val="sv-SE"/>
                    </w:rPr>
                  </m:ctrlPr>
                </m:dPr>
                <m:e>
                  <m:r>
                    <w:rPr>
                      <w:rFonts w:ascii="Cambria Math" w:hAnsi="Cambria Math"/>
                      <w:szCs w:val="16"/>
                      <w:lang w:val="sv-SE"/>
                    </w:rPr>
                    <m:t>t</m:t>
                  </m:r>
                </m:e>
              </m:d>
              <m:r>
                <w:rPr>
                  <w:rFonts w:ascii="Cambria Math" w:hAnsi="Cambria Math"/>
                  <w:szCs w:val="16"/>
                  <w:lang w:val="sv-SE"/>
                </w:rPr>
                <m:t>-v(t-1)</m:t>
              </m:r>
            </m:num>
            <m:den>
              <m:r>
                <w:rPr>
                  <w:rFonts w:ascii="Cambria Math" w:hAnsi="Cambria Math"/>
                  <w:szCs w:val="16"/>
                  <w:lang w:val="sv-SE"/>
                </w:rPr>
                <m:t>∆t</m:t>
              </m:r>
            </m:den>
          </m:f>
        </m:oMath>
      </m:oMathPara>
    </w:p>
    <w:p w14:paraId="698C5214" w14:textId="66EF4A9C" w:rsidR="001638CC" w:rsidRDefault="001638CC" w:rsidP="00AC7822">
      <w:pPr>
        <w:pStyle w:val="LABDAS11BabIsi"/>
        <w:rPr>
          <w:szCs w:val="16"/>
          <w:lang w:val="sv-SE"/>
        </w:rPr>
      </w:pPr>
      <w:r>
        <w:rPr>
          <w:szCs w:val="16"/>
          <w:lang w:val="sv-SE"/>
        </w:rPr>
        <w:t>Didapat</w:t>
      </w:r>
    </w:p>
    <w:p w14:paraId="2C4004DC" w14:textId="71826817" w:rsidR="001638CC" w:rsidRPr="001638CC" w:rsidRDefault="00A074D3" w:rsidP="001638CC">
      <w:pPr>
        <w:pStyle w:val="LABDAS11BabIsi"/>
        <w:rPr>
          <w:szCs w:val="16"/>
          <w:lang w:val="sv-SE"/>
        </w:rPr>
      </w:pPr>
      <m:oMathPara>
        <m:oMath>
          <m:f>
            <m:fPr>
              <m:ctrlPr>
                <w:rPr>
                  <w:rFonts w:ascii="Cambria Math" w:hAnsi="Cambria Math"/>
                  <w:i/>
                  <w:szCs w:val="16"/>
                  <w:lang w:val="sv-SE"/>
                </w:rPr>
              </m:ctrlPr>
            </m:fPr>
            <m:num>
              <m:r>
                <w:rPr>
                  <w:rFonts w:ascii="Cambria Math" w:hAnsi="Cambria Math"/>
                  <w:szCs w:val="16"/>
                  <w:lang w:val="sv-SE"/>
                </w:rPr>
                <m:t>Vs-v(t)</m:t>
              </m:r>
            </m:num>
            <m:den>
              <m:r>
                <w:rPr>
                  <w:rFonts w:ascii="Cambria Math" w:hAnsi="Cambria Math"/>
                  <w:szCs w:val="16"/>
                  <w:lang w:val="sv-SE"/>
                </w:rPr>
                <m:t>RC</m:t>
              </m:r>
            </m:den>
          </m:f>
          <m:r>
            <w:rPr>
              <w:rFonts w:ascii="Cambria Math" w:hAnsi="Cambria Math"/>
              <w:szCs w:val="16"/>
              <w:lang w:val="sv-SE"/>
            </w:rPr>
            <m:t xml:space="preserve">= </m:t>
          </m:r>
          <m:f>
            <m:fPr>
              <m:ctrlPr>
                <w:rPr>
                  <w:rFonts w:ascii="Cambria Math" w:hAnsi="Cambria Math"/>
                  <w:i/>
                  <w:szCs w:val="16"/>
                  <w:lang w:val="sv-SE"/>
                </w:rPr>
              </m:ctrlPr>
            </m:fPr>
            <m:num>
              <m:r>
                <w:rPr>
                  <w:rFonts w:ascii="Cambria Math" w:hAnsi="Cambria Math"/>
                  <w:szCs w:val="16"/>
                  <w:lang w:val="sv-SE"/>
                </w:rPr>
                <m:t>v</m:t>
              </m:r>
              <m:d>
                <m:dPr>
                  <m:ctrlPr>
                    <w:rPr>
                      <w:rFonts w:ascii="Cambria Math" w:hAnsi="Cambria Math"/>
                      <w:i/>
                      <w:szCs w:val="16"/>
                      <w:lang w:val="sv-SE"/>
                    </w:rPr>
                  </m:ctrlPr>
                </m:dPr>
                <m:e>
                  <m:r>
                    <w:rPr>
                      <w:rFonts w:ascii="Cambria Math" w:hAnsi="Cambria Math"/>
                      <w:szCs w:val="16"/>
                      <w:lang w:val="sv-SE"/>
                    </w:rPr>
                    <m:t>t</m:t>
                  </m:r>
                </m:e>
              </m:d>
              <m:r>
                <w:rPr>
                  <w:rFonts w:ascii="Cambria Math" w:hAnsi="Cambria Math"/>
                  <w:szCs w:val="16"/>
                  <w:lang w:val="sv-SE"/>
                </w:rPr>
                <m:t>-v(t-1)</m:t>
              </m:r>
            </m:num>
            <m:den>
              <m:r>
                <w:rPr>
                  <w:rFonts w:ascii="Cambria Math" w:hAnsi="Cambria Math"/>
                  <w:szCs w:val="16"/>
                  <w:lang w:val="sv-SE"/>
                </w:rPr>
                <m:t>∆t</m:t>
              </m:r>
            </m:den>
          </m:f>
        </m:oMath>
      </m:oMathPara>
    </w:p>
    <w:p w14:paraId="637C9F12" w14:textId="23FA5E99" w:rsidR="001638CC" w:rsidRPr="001638CC" w:rsidRDefault="00A074D3" w:rsidP="001638CC">
      <w:pPr>
        <w:pStyle w:val="LABDAS11BabIsi"/>
        <w:rPr>
          <w:szCs w:val="16"/>
          <w:lang w:val="sv-SE"/>
        </w:rPr>
      </w:pPr>
      <m:oMathPara>
        <m:oMath>
          <m:f>
            <m:fPr>
              <m:ctrlPr>
                <w:rPr>
                  <w:rFonts w:ascii="Cambria Math" w:hAnsi="Cambria Math"/>
                  <w:i/>
                  <w:szCs w:val="16"/>
                  <w:lang w:val="sv-SE"/>
                </w:rPr>
              </m:ctrlPr>
            </m:fPr>
            <m:num>
              <m:r>
                <w:rPr>
                  <w:rFonts w:ascii="Cambria Math" w:hAnsi="Cambria Math"/>
                  <w:szCs w:val="16"/>
                  <w:lang w:val="sv-SE"/>
                </w:rPr>
                <m:t>(Vs-v(t))t</m:t>
              </m:r>
            </m:num>
            <m:den>
              <m:r>
                <w:rPr>
                  <w:rFonts w:ascii="Cambria Math" w:hAnsi="Cambria Math"/>
                  <w:szCs w:val="16"/>
                  <w:lang w:val="sv-SE"/>
                </w:rPr>
                <m:t>RC∆t</m:t>
              </m:r>
            </m:den>
          </m:f>
          <m:r>
            <w:rPr>
              <w:rFonts w:ascii="Cambria Math" w:hAnsi="Cambria Math"/>
              <w:szCs w:val="16"/>
              <w:lang w:val="sv-SE"/>
            </w:rPr>
            <m:t xml:space="preserve">= </m:t>
          </m:r>
          <m:f>
            <m:fPr>
              <m:ctrlPr>
                <w:rPr>
                  <w:rFonts w:ascii="Cambria Math" w:hAnsi="Cambria Math"/>
                  <w:i/>
                  <w:szCs w:val="16"/>
                  <w:lang w:val="sv-SE"/>
                </w:rPr>
              </m:ctrlPr>
            </m:fPr>
            <m:num>
              <m:d>
                <m:dPr>
                  <m:ctrlPr>
                    <w:rPr>
                      <w:rFonts w:ascii="Cambria Math" w:hAnsi="Cambria Math"/>
                      <w:i/>
                      <w:szCs w:val="16"/>
                      <w:lang w:val="sv-SE"/>
                    </w:rPr>
                  </m:ctrlPr>
                </m:dPr>
                <m:e>
                  <m:r>
                    <w:rPr>
                      <w:rFonts w:ascii="Cambria Math" w:hAnsi="Cambria Math"/>
                      <w:szCs w:val="16"/>
                      <w:lang w:val="sv-SE"/>
                    </w:rPr>
                    <m:t>v</m:t>
                  </m:r>
                  <m:d>
                    <m:dPr>
                      <m:ctrlPr>
                        <w:rPr>
                          <w:rFonts w:ascii="Cambria Math" w:hAnsi="Cambria Math"/>
                          <w:i/>
                          <w:szCs w:val="16"/>
                          <w:lang w:val="sv-SE"/>
                        </w:rPr>
                      </m:ctrlPr>
                    </m:dPr>
                    <m:e>
                      <m:r>
                        <w:rPr>
                          <w:rFonts w:ascii="Cambria Math" w:hAnsi="Cambria Math"/>
                          <w:szCs w:val="16"/>
                          <w:lang w:val="sv-SE"/>
                        </w:rPr>
                        <m:t>t</m:t>
                      </m:r>
                    </m:e>
                  </m:d>
                  <m:r>
                    <w:rPr>
                      <w:rFonts w:ascii="Cambria Math" w:hAnsi="Cambria Math"/>
                      <w:szCs w:val="16"/>
                      <w:lang w:val="sv-SE"/>
                    </w:rPr>
                    <m:t>-v</m:t>
                  </m:r>
                  <m:d>
                    <m:dPr>
                      <m:ctrlPr>
                        <w:rPr>
                          <w:rFonts w:ascii="Cambria Math" w:hAnsi="Cambria Math"/>
                          <w:i/>
                          <w:szCs w:val="16"/>
                          <w:lang w:val="sv-SE"/>
                        </w:rPr>
                      </m:ctrlPr>
                    </m:dPr>
                    <m:e>
                      <m:r>
                        <w:rPr>
                          <w:rFonts w:ascii="Cambria Math" w:hAnsi="Cambria Math"/>
                          <w:szCs w:val="16"/>
                          <w:lang w:val="sv-SE"/>
                        </w:rPr>
                        <m:t>t-1</m:t>
                      </m:r>
                    </m:e>
                  </m:d>
                </m:e>
              </m:d>
              <m:r>
                <w:rPr>
                  <w:rFonts w:ascii="Cambria Math" w:hAnsi="Cambria Math"/>
                  <w:szCs w:val="16"/>
                  <w:lang w:val="sv-SE"/>
                </w:rPr>
                <m:t>RC</m:t>
              </m:r>
            </m:num>
            <m:den>
              <m:r>
                <w:rPr>
                  <w:rFonts w:ascii="Cambria Math" w:hAnsi="Cambria Math"/>
                  <w:szCs w:val="16"/>
                  <w:lang w:val="sv-SE"/>
                </w:rPr>
                <m:t>RC∆t</m:t>
              </m:r>
            </m:den>
          </m:f>
        </m:oMath>
      </m:oMathPara>
    </w:p>
    <w:p w14:paraId="4DD1338F" w14:textId="733B5291" w:rsidR="001638CC" w:rsidRPr="001638CC" w:rsidRDefault="00A074D3" w:rsidP="001638CC">
      <w:pPr>
        <w:pStyle w:val="LABDAS11BabIsi"/>
        <w:rPr>
          <w:szCs w:val="16"/>
          <w:lang w:val="sv-SE"/>
        </w:rPr>
      </w:pPr>
      <m:oMathPara>
        <m:oMath>
          <m:f>
            <m:fPr>
              <m:ctrlPr>
                <w:rPr>
                  <w:rFonts w:ascii="Cambria Math" w:hAnsi="Cambria Math"/>
                  <w:i/>
                  <w:szCs w:val="16"/>
                  <w:lang w:val="sv-SE"/>
                </w:rPr>
              </m:ctrlPr>
            </m:fPr>
            <m:num>
              <m:r>
                <w:rPr>
                  <w:rFonts w:ascii="Cambria Math" w:hAnsi="Cambria Math"/>
                  <w:szCs w:val="16"/>
                  <w:lang w:val="sv-SE"/>
                </w:rPr>
                <m:t>Vs∆t+RCv(t-1)</m:t>
              </m:r>
            </m:num>
            <m:den>
              <m:r>
                <w:rPr>
                  <w:rFonts w:ascii="Cambria Math" w:hAnsi="Cambria Math"/>
                  <w:szCs w:val="16"/>
                  <w:lang w:val="sv-SE"/>
                </w:rPr>
                <m:t>RC∆t</m:t>
              </m:r>
            </m:den>
          </m:f>
          <m:r>
            <w:rPr>
              <w:rFonts w:ascii="Cambria Math" w:hAnsi="Cambria Math"/>
              <w:szCs w:val="16"/>
              <w:lang w:val="sv-SE"/>
            </w:rPr>
            <m:t xml:space="preserve">= </m:t>
          </m:r>
          <m:f>
            <m:fPr>
              <m:ctrlPr>
                <w:rPr>
                  <w:rFonts w:ascii="Cambria Math" w:hAnsi="Cambria Math"/>
                  <w:i/>
                  <w:szCs w:val="16"/>
                  <w:lang w:val="sv-SE"/>
                </w:rPr>
              </m:ctrlPr>
            </m:fPr>
            <m:num>
              <m:r>
                <w:rPr>
                  <w:rFonts w:ascii="Cambria Math" w:hAnsi="Cambria Math"/>
                  <w:szCs w:val="16"/>
                  <w:lang w:val="sv-SE"/>
                </w:rPr>
                <m:t>v</m:t>
              </m:r>
              <m:d>
                <m:dPr>
                  <m:ctrlPr>
                    <w:rPr>
                      <w:rFonts w:ascii="Cambria Math" w:hAnsi="Cambria Math"/>
                      <w:i/>
                      <w:szCs w:val="16"/>
                      <w:lang w:val="sv-SE"/>
                    </w:rPr>
                  </m:ctrlPr>
                </m:dPr>
                <m:e>
                  <m:r>
                    <w:rPr>
                      <w:rFonts w:ascii="Cambria Math" w:hAnsi="Cambria Math"/>
                      <w:szCs w:val="16"/>
                      <w:lang w:val="sv-SE"/>
                    </w:rPr>
                    <m:t>t</m:t>
                  </m:r>
                </m:e>
              </m:d>
              <m:r>
                <w:rPr>
                  <w:rFonts w:ascii="Cambria Math" w:hAnsi="Cambria Math"/>
                  <w:szCs w:val="16"/>
                  <w:lang w:val="sv-SE"/>
                </w:rPr>
                <m:t>(RC+∆t)</m:t>
              </m:r>
            </m:num>
            <m:den>
              <m:r>
                <w:rPr>
                  <w:rFonts w:ascii="Cambria Math" w:hAnsi="Cambria Math"/>
                  <w:szCs w:val="16"/>
                  <w:lang w:val="sv-SE"/>
                </w:rPr>
                <m:t>RC∆t</m:t>
              </m:r>
            </m:den>
          </m:f>
        </m:oMath>
      </m:oMathPara>
    </w:p>
    <w:p w14:paraId="4355353C" w14:textId="2804856C" w:rsidR="001638CC" w:rsidRPr="001638CC" w:rsidRDefault="00A074D3" w:rsidP="001638CC">
      <w:pPr>
        <w:pStyle w:val="LABDAS11BabIsi"/>
        <w:rPr>
          <w:szCs w:val="16"/>
          <w:lang w:val="sv-SE"/>
        </w:rPr>
      </w:pPr>
      <m:oMathPara>
        <m:oMath>
          <m:f>
            <m:fPr>
              <m:ctrlPr>
                <w:rPr>
                  <w:rFonts w:ascii="Cambria Math" w:hAnsi="Cambria Math"/>
                  <w:i/>
                  <w:szCs w:val="16"/>
                  <w:lang w:val="sv-SE"/>
                </w:rPr>
              </m:ctrlPr>
            </m:fPr>
            <m:num>
              <m:r>
                <w:rPr>
                  <w:rFonts w:ascii="Cambria Math" w:hAnsi="Cambria Math"/>
                  <w:szCs w:val="16"/>
                  <w:lang w:val="sv-SE"/>
                </w:rPr>
                <m:t>Vs∆t+RCv(t-1)</m:t>
              </m:r>
            </m:num>
            <m:den>
              <m:r>
                <w:rPr>
                  <w:rFonts w:ascii="Cambria Math" w:hAnsi="Cambria Math"/>
                  <w:szCs w:val="16"/>
                  <w:lang w:val="sv-SE"/>
                </w:rPr>
                <m:t>RC+∆t</m:t>
              </m:r>
            </m:den>
          </m:f>
          <m:r>
            <w:rPr>
              <w:rFonts w:ascii="Cambria Math" w:hAnsi="Cambria Math"/>
              <w:szCs w:val="16"/>
              <w:lang w:val="sv-SE"/>
            </w:rPr>
            <m:t>= v</m:t>
          </m:r>
          <m:d>
            <m:dPr>
              <m:ctrlPr>
                <w:rPr>
                  <w:rFonts w:ascii="Cambria Math" w:hAnsi="Cambria Math"/>
                  <w:i/>
                  <w:szCs w:val="16"/>
                  <w:lang w:val="sv-SE"/>
                </w:rPr>
              </m:ctrlPr>
            </m:dPr>
            <m:e>
              <m:r>
                <w:rPr>
                  <w:rFonts w:ascii="Cambria Math" w:hAnsi="Cambria Math"/>
                  <w:szCs w:val="16"/>
                  <w:lang w:val="sv-SE"/>
                </w:rPr>
                <m:t>t</m:t>
              </m:r>
            </m:e>
          </m:d>
        </m:oMath>
      </m:oMathPara>
    </w:p>
    <w:p w14:paraId="507F3762" w14:textId="26084C70" w:rsidR="001638CC" w:rsidRDefault="001638CC" w:rsidP="001638CC">
      <w:pPr>
        <w:pStyle w:val="LABDAS11BabIsi"/>
        <w:rPr>
          <w:szCs w:val="16"/>
          <w:lang w:val="sv-SE"/>
        </w:rPr>
      </w:pPr>
      <w:r>
        <w:rPr>
          <w:szCs w:val="16"/>
          <w:lang w:val="sv-SE"/>
        </w:rPr>
        <w:t>Dengan menggunakan nilai yang telah diberikan dan diasumsikan Δt = 1ms</w:t>
      </w:r>
      <w:r w:rsidR="00DD7FDD">
        <w:rPr>
          <w:szCs w:val="16"/>
          <w:lang w:val="sv-SE"/>
        </w:rPr>
        <w:t>, maka persamaan v(t) adalah</w:t>
      </w:r>
    </w:p>
    <w:p w14:paraId="13D4216C" w14:textId="7C86405D" w:rsidR="00DD7FDD" w:rsidRPr="00DD7FDD" w:rsidRDefault="00DD7FDD" w:rsidP="00DD7FDD">
      <w:pPr>
        <w:pStyle w:val="LABDAS11BabIsi"/>
        <w:rPr>
          <w:szCs w:val="16"/>
          <w:lang w:val="sv-SE"/>
        </w:rPr>
      </w:pPr>
      <m:oMathPara>
        <m:oMath>
          <m:r>
            <w:rPr>
              <w:rFonts w:ascii="Cambria Math" w:hAnsi="Cambria Math"/>
              <w:szCs w:val="16"/>
              <w:lang w:val="sv-SE"/>
            </w:rPr>
            <m:t xml:space="preserve"> v</m:t>
          </m:r>
          <m:d>
            <m:dPr>
              <m:ctrlPr>
                <w:rPr>
                  <w:rFonts w:ascii="Cambria Math" w:hAnsi="Cambria Math"/>
                  <w:i/>
                  <w:szCs w:val="16"/>
                  <w:lang w:val="sv-SE"/>
                </w:rPr>
              </m:ctrlPr>
            </m:dPr>
            <m:e>
              <m:r>
                <w:rPr>
                  <w:rFonts w:ascii="Cambria Math" w:hAnsi="Cambria Math"/>
                  <w:szCs w:val="16"/>
                  <w:lang w:val="sv-SE"/>
                </w:rPr>
                <m:t>t</m:t>
              </m:r>
            </m:e>
          </m:d>
          <m:r>
            <w:rPr>
              <w:rFonts w:ascii="Cambria Math" w:hAnsi="Cambria Math"/>
              <w:szCs w:val="16"/>
              <w:lang w:val="sv-SE"/>
            </w:rPr>
            <m:t xml:space="preserve">= </m:t>
          </m:r>
          <m:f>
            <m:fPr>
              <m:ctrlPr>
                <w:rPr>
                  <w:rFonts w:ascii="Cambria Math" w:hAnsi="Cambria Math"/>
                  <w:i/>
                  <w:szCs w:val="16"/>
                  <w:lang w:val="sv-SE"/>
                </w:rPr>
              </m:ctrlPr>
            </m:fPr>
            <m:num>
              <m:r>
                <w:rPr>
                  <w:rFonts w:ascii="Cambria Math" w:hAnsi="Cambria Math"/>
                  <w:szCs w:val="16"/>
                  <w:lang w:val="sv-SE"/>
                </w:rPr>
                <m:t>0.005+0.01v(t-1)</m:t>
              </m:r>
            </m:num>
            <m:den>
              <m:r>
                <w:rPr>
                  <w:rFonts w:ascii="Cambria Math" w:hAnsi="Cambria Math"/>
                  <w:szCs w:val="16"/>
                  <w:lang w:val="sv-SE"/>
                </w:rPr>
                <m:t>0.011</m:t>
              </m:r>
            </m:den>
          </m:f>
          <m:r>
            <w:rPr>
              <w:rFonts w:ascii="Cambria Math" w:hAnsi="Cambria Math"/>
              <w:szCs w:val="16"/>
              <w:lang w:val="sv-SE"/>
            </w:rPr>
            <m:t>V</m:t>
          </m:r>
        </m:oMath>
      </m:oMathPara>
    </w:p>
    <w:p w14:paraId="45601D1B" w14:textId="6F3A4A55" w:rsidR="00DD7FDD" w:rsidRDefault="00DD7FDD" w:rsidP="00DD7FDD">
      <w:pPr>
        <w:pStyle w:val="LABDAS11BabIsi"/>
        <w:rPr>
          <w:szCs w:val="16"/>
          <w:lang w:val="sv-SE"/>
        </w:rPr>
      </w:pPr>
      <w:r>
        <w:rPr>
          <w:szCs w:val="16"/>
          <w:lang w:val="sv-SE"/>
        </w:rPr>
        <w:t>Persamaan diatas adalah persamaan yang digunakan dalam program yang telah dikerjakan.</w:t>
      </w:r>
    </w:p>
    <w:p w14:paraId="7D1F4179" w14:textId="3FB11820" w:rsidR="001638CC" w:rsidRPr="001638CC" w:rsidRDefault="00DD7FDD" w:rsidP="001638CC">
      <w:pPr>
        <w:pStyle w:val="LABDAS11BabIsi"/>
        <w:rPr>
          <w:szCs w:val="16"/>
          <w:lang w:val="sv-SE"/>
        </w:rPr>
      </w:pPr>
      <w:r>
        <w:rPr>
          <w:szCs w:val="16"/>
          <w:lang w:val="sv-SE"/>
        </w:rPr>
        <w:t>Dalam program, variabel hasil menunjukkan nilai Vo.</w:t>
      </w:r>
    </w:p>
    <w:p w14:paraId="4735C951" w14:textId="668ABF31" w:rsidR="001638CC" w:rsidRDefault="00114B0C" w:rsidP="00114B0C">
      <w:pPr>
        <w:pStyle w:val="LABDAS12SubBab"/>
      </w:pPr>
      <w:r>
        <w:lastRenderedPageBreak/>
        <w:t>File Handling</w:t>
      </w:r>
    </w:p>
    <w:p w14:paraId="0AC7ACEF" w14:textId="580CDA69" w:rsidR="00114B0C" w:rsidRDefault="00114B0C" w:rsidP="00AC7822">
      <w:pPr>
        <w:pStyle w:val="LABDAS11BabIsi"/>
        <w:rPr>
          <w:szCs w:val="16"/>
          <w:lang w:val="sv-SE"/>
        </w:rPr>
      </w:pPr>
      <w:r>
        <w:rPr>
          <w:szCs w:val="16"/>
          <w:lang w:val="sv-SE"/>
        </w:rPr>
        <w:t>Bahasa C menyediakan akses kepada fungsi tingkat tinggi maupun tingkat rendah untuk meng-</w:t>
      </w:r>
      <w:r w:rsidRPr="00114B0C">
        <w:rPr>
          <w:i/>
          <w:szCs w:val="16"/>
          <w:lang w:val="sv-SE"/>
        </w:rPr>
        <w:t>handle</w:t>
      </w:r>
      <w:r>
        <w:rPr>
          <w:szCs w:val="16"/>
          <w:lang w:val="sv-SE"/>
        </w:rPr>
        <w:t xml:space="preserve"> file dalam penyimpanan komputer,[2].</w:t>
      </w:r>
    </w:p>
    <w:p w14:paraId="59421AD9" w14:textId="13ED4B7A" w:rsidR="00114B0C" w:rsidRDefault="00114B0C" w:rsidP="00AC7822">
      <w:pPr>
        <w:pStyle w:val="LABDAS11BabIsi"/>
        <w:rPr>
          <w:szCs w:val="16"/>
          <w:lang w:val="sv-SE"/>
        </w:rPr>
      </w:pPr>
      <w:r>
        <w:rPr>
          <w:szCs w:val="16"/>
          <w:lang w:val="sv-SE"/>
        </w:rPr>
        <w:t>Beberapa fungsi yang digunakan dalam kuis ini adalah sebagai berikut :</w:t>
      </w:r>
    </w:p>
    <w:p w14:paraId="11755540" w14:textId="2986B788" w:rsidR="00114B0C" w:rsidRDefault="00114B0C" w:rsidP="00114B0C">
      <w:pPr>
        <w:pStyle w:val="LABDAS11BabIsi"/>
        <w:numPr>
          <w:ilvl w:val="0"/>
          <w:numId w:val="48"/>
        </w:numPr>
        <w:rPr>
          <w:szCs w:val="16"/>
          <w:lang w:val="sv-SE"/>
        </w:rPr>
      </w:pPr>
      <w:r>
        <w:rPr>
          <w:szCs w:val="16"/>
          <w:lang w:val="sv-SE"/>
        </w:rPr>
        <w:t>fopen()</w:t>
      </w:r>
    </w:p>
    <w:p w14:paraId="3A232A84" w14:textId="3AB3746A" w:rsidR="00114B0C" w:rsidRDefault="00114B0C" w:rsidP="00114B0C">
      <w:pPr>
        <w:pStyle w:val="LABDAS11BabIsi"/>
        <w:ind w:left="720"/>
        <w:rPr>
          <w:szCs w:val="16"/>
          <w:lang w:val="sv-SE"/>
        </w:rPr>
      </w:pPr>
      <w:r>
        <w:rPr>
          <w:szCs w:val="16"/>
          <w:lang w:val="sv-SE"/>
        </w:rPr>
        <w:t xml:space="preserve">Digunakan untuk membuat atau membuka file yang sudah ada. Pemanggilan fungsi ini akan menginisiasi objek tipe FILE yang mempunyai informasi untuk mengontrol </w:t>
      </w:r>
      <w:r w:rsidRPr="00114B0C">
        <w:rPr>
          <w:i/>
          <w:szCs w:val="16"/>
          <w:lang w:val="sv-SE"/>
        </w:rPr>
        <w:t>stream</w:t>
      </w:r>
      <w:r>
        <w:rPr>
          <w:szCs w:val="16"/>
          <w:lang w:val="sv-SE"/>
        </w:rPr>
        <w:t xml:space="preserve"> seperti nama file dan mode yang akan digunakan. Dalam kuis ini digunakan mode w, untuk menulis ke dalam file.</w:t>
      </w:r>
    </w:p>
    <w:p w14:paraId="303B9F18" w14:textId="6346571F" w:rsidR="00114B0C" w:rsidRDefault="00114B0C" w:rsidP="00114B0C">
      <w:pPr>
        <w:pStyle w:val="LABDAS11BabIsi"/>
        <w:numPr>
          <w:ilvl w:val="0"/>
          <w:numId w:val="48"/>
        </w:numPr>
        <w:rPr>
          <w:szCs w:val="16"/>
          <w:lang w:val="sv-SE"/>
        </w:rPr>
      </w:pPr>
      <w:r>
        <w:rPr>
          <w:szCs w:val="16"/>
          <w:lang w:val="sv-SE"/>
        </w:rPr>
        <w:t>fprintf()</w:t>
      </w:r>
    </w:p>
    <w:p w14:paraId="774E8697" w14:textId="652B84C8" w:rsidR="00114B0C" w:rsidRDefault="00114B0C" w:rsidP="00114B0C">
      <w:pPr>
        <w:pStyle w:val="LABDAS11BabIsi"/>
        <w:ind w:left="720"/>
        <w:rPr>
          <w:szCs w:val="16"/>
          <w:lang w:val="sv-SE"/>
        </w:rPr>
      </w:pPr>
      <w:r>
        <w:rPr>
          <w:szCs w:val="16"/>
          <w:lang w:val="sv-SE"/>
        </w:rPr>
        <w:t>Digunakan untuk menulis ke dalam file.</w:t>
      </w:r>
      <w:r w:rsidR="00CB3A1B">
        <w:rPr>
          <w:szCs w:val="16"/>
          <w:lang w:val="sv-SE"/>
        </w:rPr>
        <w:t xml:space="preserve"> Sama halnya dengan printf, harus disertakan format jika menuliskan variabel dengan tipe data.</w:t>
      </w:r>
    </w:p>
    <w:p w14:paraId="1C89342E" w14:textId="58A7D855" w:rsidR="00114B0C" w:rsidRDefault="00114B0C" w:rsidP="00114B0C">
      <w:pPr>
        <w:pStyle w:val="LABDAS11BabIsi"/>
        <w:numPr>
          <w:ilvl w:val="0"/>
          <w:numId w:val="48"/>
        </w:numPr>
        <w:rPr>
          <w:szCs w:val="16"/>
          <w:lang w:val="sv-SE"/>
        </w:rPr>
      </w:pPr>
      <w:r>
        <w:rPr>
          <w:szCs w:val="16"/>
          <w:lang w:val="sv-SE"/>
        </w:rPr>
        <w:t>fclose()</w:t>
      </w:r>
    </w:p>
    <w:p w14:paraId="1185ECA3" w14:textId="33163DD3" w:rsidR="00114B0C" w:rsidRPr="00905743" w:rsidRDefault="00114B0C" w:rsidP="00114B0C">
      <w:pPr>
        <w:pStyle w:val="LABDAS11BabIsi"/>
        <w:ind w:left="720"/>
        <w:rPr>
          <w:szCs w:val="16"/>
          <w:lang w:val="sv-SE"/>
        </w:rPr>
      </w:pPr>
      <w:r>
        <w:rPr>
          <w:szCs w:val="16"/>
          <w:lang w:val="sv-SE"/>
        </w:rPr>
        <w:t>Digunakan untuk menutup file yang telah digunakan dengan memanggil nama file yang akan ditutup.</w:t>
      </w:r>
    </w:p>
    <w:p w14:paraId="2E1775F3" w14:textId="6F07EEBA" w:rsidR="002E3576" w:rsidRPr="00523FE9" w:rsidRDefault="001C1DC8" w:rsidP="001637A6">
      <w:pPr>
        <w:pStyle w:val="LABDAS10Bab"/>
      </w:pPr>
      <w:r>
        <w:t>Flowchart</w:t>
      </w:r>
    </w:p>
    <w:p w14:paraId="154E8A71" w14:textId="5CE67BF7" w:rsidR="006266E5" w:rsidRDefault="001C1DC8" w:rsidP="001C1DC8">
      <w:pPr>
        <w:pStyle w:val="LABDAS11BabIsi"/>
        <w:rPr>
          <w:lang w:val="sv-SE"/>
        </w:rPr>
      </w:pPr>
      <w:r>
        <w:rPr>
          <w:noProof/>
          <w:lang w:val="en-US" w:eastAsia="en-US"/>
        </w:rPr>
        <w:drawing>
          <wp:inline distT="0" distB="0" distL="0" distR="0" wp14:anchorId="08C7FFE3" wp14:editId="06433F77">
            <wp:extent cx="2861945" cy="4055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 Kuis 4.png"/>
                    <pic:cNvPicPr/>
                  </pic:nvPicPr>
                  <pic:blipFill>
                    <a:blip r:embed="rId14">
                      <a:extLst>
                        <a:ext uri="{28A0092B-C50C-407E-A947-70E740481C1C}">
                          <a14:useLocalDpi xmlns:a14="http://schemas.microsoft.com/office/drawing/2010/main" val="0"/>
                        </a:ext>
                      </a:extLst>
                    </a:blip>
                    <a:stretch>
                      <a:fillRect/>
                    </a:stretch>
                  </pic:blipFill>
                  <pic:spPr>
                    <a:xfrm>
                      <a:off x="0" y="0"/>
                      <a:ext cx="2861945" cy="4055745"/>
                    </a:xfrm>
                    <a:prstGeom prst="rect">
                      <a:avLst/>
                    </a:prstGeom>
                  </pic:spPr>
                </pic:pic>
              </a:graphicData>
            </a:graphic>
          </wp:inline>
        </w:drawing>
      </w:r>
    </w:p>
    <w:p w14:paraId="071B851E" w14:textId="77777777" w:rsidR="002E3576" w:rsidRDefault="00EB492D" w:rsidP="00312BAB">
      <w:pPr>
        <w:pStyle w:val="LABDAS10Bab"/>
      </w:pPr>
      <w:bookmarkStart w:id="2" w:name="_Toc202170969"/>
      <w:r>
        <w:lastRenderedPageBreak/>
        <w:t>Hasil</w:t>
      </w:r>
      <w:r w:rsidR="002E3576" w:rsidRPr="00523FE9">
        <w:t xml:space="preserve"> dan Analis</w:t>
      </w:r>
      <w:bookmarkEnd w:id="2"/>
      <w:r w:rsidR="000D5202">
        <w:t>is</w:t>
      </w:r>
    </w:p>
    <w:p w14:paraId="02223BDB" w14:textId="13B69A74" w:rsidR="00FF348A" w:rsidRDefault="00FF348A" w:rsidP="00FF348A">
      <w:pPr>
        <w:pStyle w:val="LABDAS11BabIsi"/>
      </w:pPr>
      <w:r>
        <w:rPr>
          <w:noProof/>
          <w:lang w:val="en-US" w:eastAsia="en-US"/>
        </w:rPr>
        <w:drawing>
          <wp:inline distT="0" distB="0" distL="0" distR="0" wp14:anchorId="5F50176D" wp14:editId="04E2C51A">
            <wp:extent cx="2861945" cy="213094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857A3A" w14:textId="04FB896C" w:rsidR="00FF348A" w:rsidRDefault="00FF348A" w:rsidP="00FF348A">
      <w:pPr>
        <w:pStyle w:val="LABDAS11BabIsi"/>
      </w:pPr>
      <w:r>
        <w:t>Dari hasil yang didapatkan pada grafik diatas, diketahui bahwa terjadi sekitar 350 kali pengulangan jika digunakan selang waktu 1ms. Seperti yang diketahui bahwa sebenarnya nilai Vo sendiri tidak akan mencapai angka 5V, tetapi hanya mendekatinya. Dari grafik terlihat nilai yang mendekati nilai 5V .</w:t>
      </w:r>
    </w:p>
    <w:p w14:paraId="48B2D836" w14:textId="07FDE462" w:rsidR="00FF348A" w:rsidRDefault="00FF348A" w:rsidP="00FF348A">
      <w:pPr>
        <w:pStyle w:val="LABDAS11BabIsi"/>
      </w:pPr>
      <w:r>
        <w:t xml:space="preserve">Dari hasil perhitungan konstanta waktu </w:t>
      </w:r>
      <w:r w:rsidR="001F3344">
        <w:t>(</w:t>
      </w:r>
      <w:r>
        <w:t>RC</w:t>
      </w:r>
      <w:r w:rsidR="001F3344">
        <w:t>)</w:t>
      </w:r>
      <w:r>
        <w:t xml:space="preserve"> dalam mencapai status steady-state dibutuhkan 4 kali konstanta waktu. S</w:t>
      </w:r>
      <w:r w:rsidR="00762F3D">
        <w:t>ehingga dibutuhkan 400ms untuk bisa dikatakan kondisi steady state. Akan tetapi karena keterba</w:t>
      </w:r>
      <w:r w:rsidR="00B5594D">
        <w:t>tasan tipe double yang menampilkan</w:t>
      </w:r>
      <w:r w:rsidR="00762F3D">
        <w:t xml:space="preserve"> hingga 16 angka dibelakang koma, maka hasil dibulatkan dan kondisi steady state dicapai lebih cepat.</w:t>
      </w:r>
    </w:p>
    <w:p w14:paraId="5FD77FB6" w14:textId="469A88F9" w:rsidR="004F1218" w:rsidRPr="00FF348A" w:rsidRDefault="004F1218" w:rsidP="00FF348A">
      <w:pPr>
        <w:pStyle w:val="LABDAS11BabIsi"/>
      </w:pPr>
      <w:r>
        <w:t>Kode telah berjalan dengan baik karena sudah sesuai dengan pustaka [1] halaman 275.</w:t>
      </w:r>
    </w:p>
    <w:p w14:paraId="21764556" w14:textId="77777777" w:rsidR="002E3576" w:rsidRPr="00523FE9" w:rsidRDefault="002E3576" w:rsidP="00312BAB">
      <w:pPr>
        <w:pStyle w:val="LABDAS10Bab"/>
      </w:pPr>
      <w:bookmarkStart w:id="3" w:name="_Toc202170970"/>
      <w:r w:rsidRPr="00523FE9">
        <w:t>Kesimpulan</w:t>
      </w:r>
      <w:bookmarkEnd w:id="3"/>
    </w:p>
    <w:p w14:paraId="68A02815" w14:textId="36E6C982" w:rsidR="0010492E" w:rsidRPr="00E03026" w:rsidRDefault="00EC31EE" w:rsidP="00951231">
      <w:pPr>
        <w:pStyle w:val="LABDAS11BabIsi"/>
        <w:rPr>
          <w:lang w:val="sv-SE"/>
        </w:rPr>
      </w:pPr>
      <w:r>
        <w:t>Program berjalan dengan baik. Grafik Vo terdapat pada bagian 4 dengan Vo bernilai eksponensial terhadap waktu. Dan hasil Vo mendekati angka 5V.</w:t>
      </w:r>
    </w:p>
    <w:p w14:paraId="632E940E" w14:textId="77777777" w:rsidR="002E3576" w:rsidRPr="00523FE9" w:rsidRDefault="002E3576" w:rsidP="006074D0">
      <w:pPr>
        <w:pStyle w:val="LABDAS15DaftarPustaka"/>
      </w:pPr>
      <w:bookmarkStart w:id="4" w:name="_Toc202170971"/>
      <w:r w:rsidRPr="006074D0">
        <w:t>Daftar</w:t>
      </w:r>
      <w:r w:rsidRPr="00523FE9">
        <w:t xml:space="preserve"> Pustaka</w:t>
      </w:r>
      <w:bookmarkEnd w:id="4"/>
    </w:p>
    <w:p w14:paraId="3C13FA8F" w14:textId="77777777" w:rsidR="006F2741" w:rsidRPr="003F5A0C" w:rsidRDefault="006F2741" w:rsidP="006F2741">
      <w:pPr>
        <w:pStyle w:val="LABDAS16NomorDaftarPustaka"/>
        <w:rPr>
          <w:lang w:eastAsia="en-US"/>
        </w:rPr>
      </w:pPr>
      <w:r>
        <w:rPr>
          <w:rFonts w:hint="eastAsia"/>
          <w:lang w:eastAsia="en-US"/>
        </w:rPr>
        <w:t>Alexander, Charles K., dan</w:t>
      </w:r>
      <w:r w:rsidRPr="009050FE">
        <w:rPr>
          <w:rFonts w:hint="eastAsia"/>
          <w:lang w:eastAsia="en-US"/>
        </w:rPr>
        <w:t xml:space="preserve"> Matthew N. O. Sadiku. </w:t>
      </w:r>
      <w:r w:rsidRPr="009050FE">
        <w:rPr>
          <w:rFonts w:hint="eastAsia"/>
          <w:i/>
          <w:iCs/>
          <w:lang w:eastAsia="en-US"/>
        </w:rPr>
        <w:t>Fundamentals of Electric Circuits</w:t>
      </w:r>
      <w:r>
        <w:rPr>
          <w:i/>
          <w:iCs/>
          <w:lang w:eastAsia="en-US"/>
        </w:rPr>
        <w:t>, 5th Edition</w:t>
      </w:r>
      <w:r>
        <w:rPr>
          <w:rFonts w:hint="eastAsia"/>
          <w:lang w:eastAsia="en-US"/>
        </w:rPr>
        <w:t xml:space="preserve">. </w:t>
      </w:r>
      <w:r w:rsidRPr="009050FE">
        <w:rPr>
          <w:rFonts w:hint="eastAsia"/>
          <w:lang w:eastAsia="en-US"/>
        </w:rPr>
        <w:t>Mc</w:t>
      </w:r>
      <w:r>
        <w:rPr>
          <w:rFonts w:hint="eastAsia"/>
          <w:lang w:eastAsia="en-US"/>
        </w:rPr>
        <w:t xml:space="preserve">Graw-Hill Higher Education, </w:t>
      </w:r>
      <w:r>
        <w:rPr>
          <w:lang w:eastAsia="en-US"/>
        </w:rPr>
        <w:t xml:space="preserve">Boston, </w:t>
      </w:r>
      <w:r>
        <w:rPr>
          <w:rFonts w:hint="eastAsia"/>
          <w:lang w:eastAsia="en-US"/>
        </w:rPr>
        <w:t>2012</w:t>
      </w:r>
      <w:r w:rsidRPr="009050FE">
        <w:rPr>
          <w:rFonts w:hint="eastAsia"/>
          <w:lang w:eastAsia="en-US"/>
        </w:rPr>
        <w:t>.</w:t>
      </w:r>
    </w:p>
    <w:p w14:paraId="165F85A9" w14:textId="70614D18" w:rsidR="00E93800" w:rsidRPr="003F5A0C" w:rsidRDefault="00A074D3" w:rsidP="004F1218">
      <w:pPr>
        <w:pStyle w:val="LABDAS16NomorDaftarPustaka"/>
      </w:pPr>
      <w:hyperlink r:id="rId16" w:history="1">
        <w:r w:rsidR="006F2741" w:rsidRPr="002A1255">
          <w:rPr>
            <w:rStyle w:val="Hyperlink"/>
          </w:rPr>
          <w:t>https://www.tutorialspoint.com/cprogramming/c_file_io.htm</w:t>
        </w:r>
      </w:hyperlink>
      <w:r w:rsidR="006F2741">
        <w:t>, 15 Februari 2020, 21.10</w:t>
      </w:r>
    </w:p>
    <w:sectPr w:rsidR="00E93800" w:rsidRPr="003F5A0C" w:rsidSect="00E2123C">
      <w:type w:val="continuous"/>
      <w:pgSz w:w="11906" w:h="16838"/>
      <w:pgMar w:top="964" w:right="964" w:bottom="964" w:left="1531" w:header="709" w:footer="709" w:gutter="0"/>
      <w:cols w:num="2"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D6DD8" w14:textId="77777777" w:rsidR="00A074D3" w:rsidRDefault="00A074D3" w:rsidP="00DD5F68">
      <w:r>
        <w:separator/>
      </w:r>
    </w:p>
  </w:endnote>
  <w:endnote w:type="continuationSeparator" w:id="0">
    <w:p w14:paraId="2349B67B" w14:textId="77777777" w:rsidR="00A074D3" w:rsidRDefault="00A074D3" w:rsidP="00DD5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384"/>
    </w:tblGrid>
    <w:tr w:rsidR="003F5A0C" w14:paraId="0FAC8343" w14:textId="77777777" w:rsidTr="00E93800">
      <w:tc>
        <w:tcPr>
          <w:tcW w:w="9464" w:type="dxa"/>
        </w:tcPr>
        <w:p w14:paraId="04E23D10" w14:textId="77777777" w:rsidR="003F5A0C" w:rsidRDefault="003F5A0C" w:rsidP="003F5A0C">
          <w:pPr>
            <w:pStyle w:val="Footer"/>
            <w:spacing w:before="60" w:after="120"/>
            <w:jc w:val="right"/>
            <w:rPr>
              <w:rFonts w:ascii="Cambria" w:hAnsi="Cambria"/>
              <w:b/>
              <w:sz w:val="16"/>
            </w:rPr>
          </w:pPr>
          <w:r w:rsidRPr="00401F8F">
            <w:rPr>
              <w:rFonts w:ascii="Cambria" w:hAnsi="Cambria"/>
              <w:b/>
              <w:sz w:val="16"/>
            </w:rPr>
            <w:t>Laporan Praktikum - Laboratorium Dasar Teknik Elektro – STEI ITB</w:t>
          </w:r>
        </w:p>
      </w:tc>
      <w:tc>
        <w:tcPr>
          <w:tcW w:w="384" w:type="dxa"/>
        </w:tcPr>
        <w:p w14:paraId="764D546B" w14:textId="77777777" w:rsidR="003F5A0C" w:rsidRPr="00E93800" w:rsidRDefault="00BE0B21" w:rsidP="00E93800">
          <w:pPr>
            <w:pStyle w:val="Footer"/>
            <w:spacing w:before="40"/>
            <w:jc w:val="right"/>
            <w:rPr>
              <w:rFonts w:ascii="Berlin Sans FB Demi" w:hAnsi="Berlin Sans FB Demi"/>
              <w:sz w:val="16"/>
            </w:rPr>
          </w:pPr>
          <w:r w:rsidRPr="00E93800">
            <w:rPr>
              <w:rFonts w:ascii="Berlin Sans FB Demi" w:hAnsi="Berlin Sans FB Demi"/>
              <w:sz w:val="8"/>
            </w:rPr>
            <w:fldChar w:fldCharType="begin"/>
          </w:r>
          <w:r w:rsidR="003F5A0C" w:rsidRPr="00E93800">
            <w:rPr>
              <w:rFonts w:ascii="Berlin Sans FB Demi" w:hAnsi="Berlin Sans FB Demi"/>
              <w:sz w:val="8"/>
            </w:rPr>
            <w:instrText xml:space="preserve"> PAGE    \* MERGEFORMAT </w:instrText>
          </w:r>
          <w:r w:rsidRPr="00E93800">
            <w:rPr>
              <w:rFonts w:ascii="Berlin Sans FB Demi" w:hAnsi="Berlin Sans FB Demi"/>
              <w:sz w:val="8"/>
            </w:rPr>
            <w:fldChar w:fldCharType="separate"/>
          </w:r>
          <w:r w:rsidR="001609BF" w:rsidRPr="001609BF">
            <w:rPr>
              <w:rFonts w:ascii="Berlin Sans FB Demi" w:hAnsi="Berlin Sans FB Demi"/>
              <w:noProof/>
              <w:sz w:val="18"/>
              <w:szCs w:val="44"/>
            </w:rPr>
            <w:t>1</w:t>
          </w:r>
          <w:r w:rsidRPr="00E93800">
            <w:rPr>
              <w:rFonts w:ascii="Berlin Sans FB Demi" w:hAnsi="Berlin Sans FB Demi"/>
              <w:sz w:val="8"/>
            </w:rPr>
            <w:fldChar w:fldCharType="end"/>
          </w:r>
        </w:p>
      </w:tc>
    </w:tr>
  </w:tbl>
  <w:p w14:paraId="68345484" w14:textId="77777777" w:rsidR="00401F8F" w:rsidRDefault="00401F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3B202" w14:textId="77777777" w:rsidR="00A074D3" w:rsidRDefault="00A074D3" w:rsidP="00DD5F68">
      <w:r>
        <w:separator/>
      </w:r>
    </w:p>
  </w:footnote>
  <w:footnote w:type="continuationSeparator" w:id="0">
    <w:p w14:paraId="62B90AA5" w14:textId="77777777" w:rsidR="00A074D3" w:rsidRDefault="00A074D3" w:rsidP="00DD5F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0BFA93" w14:textId="77777777" w:rsidR="002B4E98" w:rsidRDefault="00A074D3">
    <w:pPr>
      <w:pStyle w:val="Header"/>
    </w:pPr>
    <w:r>
      <w:rPr>
        <w:noProof/>
        <w:lang w:eastAsia="zh-TW"/>
      </w:rPr>
      <w:pict w14:anchorId="6887EADE">
        <v:rect id="_x0000_s2049" style="position:absolute;margin-left:552.95pt;margin-top:61.5pt;width:40.9pt;height:438.15pt;z-index:251657728;mso-position-horizontal-relative:page;mso-position-vertical-relative:page;v-text-anchor:middle" o:allowincell="f" filled="f" stroked="f">
          <v:textbox style="layout-flow:vertical;mso-next-textbox:#_x0000_s2049;mso-fit-shape-to-text:t">
            <w:txbxContent>
              <w:p w14:paraId="414A46DA" w14:textId="77777777" w:rsidR="00DD5F68" w:rsidRPr="00401F8F" w:rsidRDefault="00DD5F68" w:rsidP="00401F8F">
                <w:pPr>
                  <w:rPr>
                    <w:szCs w:val="44"/>
                  </w:rPr>
                </w:pPr>
              </w:p>
            </w:txbxContent>
          </v:textbox>
          <w10:wrap anchorx="page" anchory="margin"/>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04F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2C8610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32B369C"/>
    <w:multiLevelType w:val="multilevel"/>
    <w:tmpl w:val="E6B2D88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3AD3B00"/>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
    <w:nsid w:val="075C02C5"/>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0855439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6">
    <w:nsid w:val="085E2AB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nsid w:val="08AC5450"/>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nsid w:val="0A063043"/>
    <w:multiLevelType w:val="hybridMultilevel"/>
    <w:tmpl w:val="58AC4D9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0A8F410F"/>
    <w:multiLevelType w:val="hybridMultilevel"/>
    <w:tmpl w:val="1F8E13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1C91115"/>
    <w:multiLevelType w:val="multilevel"/>
    <w:tmpl w:val="15826BB4"/>
    <w:lvl w:ilvl="0">
      <w:start w:val="2"/>
      <w:numFmt w:val="decimal"/>
      <w:lvlText w:val="%1"/>
      <w:lvlJc w:val="left"/>
      <w:pPr>
        <w:tabs>
          <w:tab w:val="num" w:pos="405"/>
        </w:tabs>
        <w:ind w:left="405" w:hanging="405"/>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1DC5F4F"/>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41F0E51"/>
    <w:multiLevelType w:val="hybridMultilevel"/>
    <w:tmpl w:val="E77069EE"/>
    <w:lvl w:ilvl="0" w:tplc="4F54DC10">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4331D76"/>
    <w:multiLevelType w:val="hybridMultilevel"/>
    <w:tmpl w:val="3260D644"/>
    <w:lvl w:ilvl="0" w:tplc="D4265578">
      <w:start w:val="5"/>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4E724F0"/>
    <w:multiLevelType w:val="multilevel"/>
    <w:tmpl w:val="3260D644"/>
    <w:lvl w:ilvl="0">
      <w:start w:val="5"/>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3941A02"/>
    <w:multiLevelType w:val="hybridMultilevel"/>
    <w:tmpl w:val="EA8CABF2"/>
    <w:lvl w:ilvl="0" w:tplc="87E62124">
      <w:start w:val="1"/>
      <w:numFmt w:val="decimal"/>
      <w:lvlText w:val="[%1]"/>
      <w:lvlJc w:val="left"/>
      <w:pPr>
        <w:tabs>
          <w:tab w:val="num" w:pos="737"/>
        </w:tabs>
        <w:ind w:left="737" w:hanging="73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85B5495"/>
    <w:multiLevelType w:val="hybridMultilevel"/>
    <w:tmpl w:val="383EFBC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2BFB66BF"/>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8">
    <w:nsid w:val="2C1F650E"/>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9">
    <w:nsid w:val="2CB85559"/>
    <w:multiLevelType w:val="hybridMultilevel"/>
    <w:tmpl w:val="E68AE816"/>
    <w:lvl w:ilvl="0" w:tplc="1730DB8C">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2EA939CF"/>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1">
    <w:nsid w:val="2F6E5C75"/>
    <w:multiLevelType w:val="multilevel"/>
    <w:tmpl w:val="E68AE81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4A612BD"/>
    <w:multiLevelType w:val="multilevel"/>
    <w:tmpl w:val="3260D644"/>
    <w:lvl w:ilvl="0">
      <w:start w:val="5"/>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39053C2F"/>
    <w:multiLevelType w:val="hybridMultilevel"/>
    <w:tmpl w:val="292E4480"/>
    <w:lvl w:ilvl="0" w:tplc="40EABEF4">
      <w:start w:val="6"/>
      <w:numFmt w:val="decimal"/>
      <w:lvlText w:val="%1."/>
      <w:lvlJc w:val="left"/>
      <w:pPr>
        <w:tabs>
          <w:tab w:val="num" w:pos="1080"/>
        </w:tabs>
        <w:ind w:left="1080" w:hanging="72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3A6503B1"/>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5">
    <w:nsid w:val="3AA759B9"/>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6">
    <w:nsid w:val="40CD4691"/>
    <w:multiLevelType w:val="hybridMultilevel"/>
    <w:tmpl w:val="E8580C3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431E0CBE"/>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8">
    <w:nsid w:val="4767764D"/>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9">
    <w:nsid w:val="485A72EB"/>
    <w:multiLevelType w:val="hybridMultilevel"/>
    <w:tmpl w:val="E6B2D88E"/>
    <w:lvl w:ilvl="0" w:tplc="51C8DB74">
      <w:start w:val="1"/>
      <w:numFmt w:val="decimal"/>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4881377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nsid w:val="4A9A498C"/>
    <w:multiLevelType w:val="multilevel"/>
    <w:tmpl w:val="EA8CABF2"/>
    <w:lvl w:ilvl="0">
      <w:start w:val="1"/>
      <w:numFmt w:val="decimal"/>
      <w:lvlText w:val="[%1]"/>
      <w:lvlJc w:val="left"/>
      <w:pPr>
        <w:tabs>
          <w:tab w:val="num" w:pos="737"/>
        </w:tabs>
        <w:ind w:left="737" w:hanging="73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4E960936"/>
    <w:multiLevelType w:val="hybridMultilevel"/>
    <w:tmpl w:val="1FD805B2"/>
    <w:lvl w:ilvl="0" w:tplc="D2C68CFE">
      <w:start w:val="1"/>
      <w:numFmt w:val="decimal"/>
      <w:pStyle w:val="LABDAS16NomorDaftarPustaka"/>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FBE7DAE"/>
    <w:multiLevelType w:val="hybridMultilevel"/>
    <w:tmpl w:val="4DFE9BE0"/>
    <w:lvl w:ilvl="0" w:tplc="33BC0A88">
      <w:start w:val="4"/>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50D07B2F"/>
    <w:multiLevelType w:val="multilevel"/>
    <w:tmpl w:val="661EEAF2"/>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5">
    <w:nsid w:val="521F2B5A"/>
    <w:multiLevelType w:val="hybridMultilevel"/>
    <w:tmpl w:val="9C1448A8"/>
    <w:lvl w:ilvl="0" w:tplc="D4A0A126">
      <w:start w:val="1"/>
      <w:numFmt w:val="decimal"/>
      <w:lvlText w:val="[%1]"/>
      <w:lvlJc w:val="left"/>
      <w:pPr>
        <w:tabs>
          <w:tab w:val="num" w:pos="737"/>
        </w:tabs>
        <w:ind w:left="737" w:hanging="37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nsid w:val="52C16CC1"/>
    <w:multiLevelType w:val="multilevel"/>
    <w:tmpl w:val="28861658"/>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7">
    <w:nsid w:val="559E5388"/>
    <w:multiLevelType w:val="multilevel"/>
    <w:tmpl w:val="F9A4B8C2"/>
    <w:lvl w:ilvl="0">
      <w:start w:val="4"/>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38">
    <w:nsid w:val="55C40EFA"/>
    <w:multiLevelType w:val="hybridMultilevel"/>
    <w:tmpl w:val="E0C81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1F6ACB"/>
    <w:multiLevelType w:val="hybridMultilevel"/>
    <w:tmpl w:val="AECC56A0"/>
    <w:lvl w:ilvl="0" w:tplc="99CCAD46">
      <w:start w:val="1"/>
      <w:numFmt w:val="decimal"/>
      <w:lvlText w:val="%1."/>
      <w:lvlJc w:val="left"/>
      <w:pPr>
        <w:tabs>
          <w:tab w:val="num" w:pos="720"/>
        </w:tabs>
        <w:ind w:left="720" w:hanging="360"/>
      </w:pPr>
      <w:rPr>
        <w:rFonts w:hint="default"/>
      </w:rPr>
    </w:lvl>
    <w:lvl w:ilvl="1" w:tplc="DDEADF48">
      <w:start w:val="1"/>
      <w:numFmt w:val="lowerLetter"/>
      <w:lvlText w:val="%2."/>
      <w:lvlJc w:val="left"/>
      <w:pPr>
        <w:tabs>
          <w:tab w:val="num" w:pos="720"/>
        </w:tabs>
        <w:ind w:left="720" w:hanging="360"/>
      </w:pPr>
      <w:rPr>
        <w:rFonts w:hint="default"/>
      </w:rPr>
    </w:lvl>
    <w:lvl w:ilvl="2" w:tplc="51046CAE">
      <w:numFmt w:val="none"/>
      <w:lvlText w:val=""/>
      <w:lvlJc w:val="left"/>
      <w:pPr>
        <w:tabs>
          <w:tab w:val="num" w:pos="360"/>
        </w:tabs>
      </w:pPr>
    </w:lvl>
    <w:lvl w:ilvl="3" w:tplc="E14CC310">
      <w:numFmt w:val="none"/>
      <w:lvlText w:val=""/>
      <w:lvlJc w:val="left"/>
      <w:pPr>
        <w:tabs>
          <w:tab w:val="num" w:pos="360"/>
        </w:tabs>
      </w:pPr>
    </w:lvl>
    <w:lvl w:ilvl="4" w:tplc="BA60720E">
      <w:numFmt w:val="none"/>
      <w:lvlText w:val=""/>
      <w:lvlJc w:val="left"/>
      <w:pPr>
        <w:tabs>
          <w:tab w:val="num" w:pos="360"/>
        </w:tabs>
      </w:pPr>
    </w:lvl>
    <w:lvl w:ilvl="5" w:tplc="E60AAD18">
      <w:numFmt w:val="none"/>
      <w:lvlText w:val=""/>
      <w:lvlJc w:val="left"/>
      <w:pPr>
        <w:tabs>
          <w:tab w:val="num" w:pos="360"/>
        </w:tabs>
      </w:pPr>
    </w:lvl>
    <w:lvl w:ilvl="6" w:tplc="0BD40AAE">
      <w:numFmt w:val="none"/>
      <w:lvlText w:val=""/>
      <w:lvlJc w:val="left"/>
      <w:pPr>
        <w:tabs>
          <w:tab w:val="num" w:pos="360"/>
        </w:tabs>
      </w:pPr>
    </w:lvl>
    <w:lvl w:ilvl="7" w:tplc="005ABEA4">
      <w:numFmt w:val="none"/>
      <w:lvlText w:val=""/>
      <w:lvlJc w:val="left"/>
      <w:pPr>
        <w:tabs>
          <w:tab w:val="num" w:pos="360"/>
        </w:tabs>
      </w:pPr>
    </w:lvl>
    <w:lvl w:ilvl="8" w:tplc="4210AD60">
      <w:numFmt w:val="none"/>
      <w:lvlText w:val=""/>
      <w:lvlJc w:val="left"/>
      <w:pPr>
        <w:tabs>
          <w:tab w:val="num" w:pos="360"/>
        </w:tabs>
      </w:pPr>
    </w:lvl>
  </w:abstractNum>
  <w:abstractNum w:abstractNumId="40">
    <w:nsid w:val="584338E6"/>
    <w:multiLevelType w:val="multilevel"/>
    <w:tmpl w:val="E2707F6E"/>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1">
    <w:nsid w:val="5C630EB8"/>
    <w:multiLevelType w:val="multilevel"/>
    <w:tmpl w:val="43766A7E"/>
    <w:name w:val="LABDAS (10) Bab"/>
    <w:lvl w:ilvl="0">
      <w:start w:val="1"/>
      <w:numFmt w:val="decimal"/>
      <w:pStyle w:val="LABDAS10Bab"/>
      <w:lvlText w:val="%1."/>
      <w:lvlJc w:val="left"/>
      <w:pPr>
        <w:tabs>
          <w:tab w:val="num" w:pos="405"/>
        </w:tabs>
        <w:ind w:left="405" w:hanging="405"/>
      </w:pPr>
      <w:rPr>
        <w:rFonts w:hint="default"/>
      </w:rPr>
    </w:lvl>
    <w:lvl w:ilvl="1">
      <w:start w:val="1"/>
      <w:numFmt w:val="decimal"/>
      <w:pStyle w:val="LABDAS12SubBab"/>
      <w:lvlText w:val="%1.%2"/>
      <w:lvlJc w:val="left"/>
      <w:pPr>
        <w:tabs>
          <w:tab w:val="num" w:pos="964"/>
        </w:tabs>
        <w:ind w:left="964" w:hanging="964"/>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42">
    <w:nsid w:val="5DF95776"/>
    <w:multiLevelType w:val="hybridMultilevel"/>
    <w:tmpl w:val="352656E8"/>
    <w:lvl w:ilvl="0" w:tplc="40EABEF4">
      <w:start w:val="6"/>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60EF6C0B"/>
    <w:multiLevelType w:val="multilevel"/>
    <w:tmpl w:val="9C1448A8"/>
    <w:lvl w:ilvl="0">
      <w:start w:val="1"/>
      <w:numFmt w:val="decimal"/>
      <w:lvlText w:val="[%1]"/>
      <w:lvlJc w:val="left"/>
      <w:pPr>
        <w:tabs>
          <w:tab w:val="num" w:pos="737"/>
        </w:tabs>
        <w:ind w:left="737" w:hanging="37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63FD2340"/>
    <w:multiLevelType w:val="multilevel"/>
    <w:tmpl w:val="4DFE9BE0"/>
    <w:lvl w:ilvl="0">
      <w:start w:val="4"/>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nsid w:val="64FA0E5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nsid w:val="65732755"/>
    <w:multiLevelType w:val="multilevel"/>
    <w:tmpl w:val="66F2BA6A"/>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abstractNumId w:val="39"/>
  </w:num>
  <w:num w:numId="2">
    <w:abstractNumId w:val="27"/>
  </w:num>
  <w:num w:numId="3">
    <w:abstractNumId w:val="10"/>
  </w:num>
  <w:num w:numId="4">
    <w:abstractNumId w:val="6"/>
  </w:num>
  <w:num w:numId="5">
    <w:abstractNumId w:val="20"/>
  </w:num>
  <w:num w:numId="6">
    <w:abstractNumId w:val="5"/>
  </w:num>
  <w:num w:numId="7">
    <w:abstractNumId w:val="40"/>
  </w:num>
  <w:num w:numId="8">
    <w:abstractNumId w:val="41"/>
  </w:num>
  <w:num w:numId="9">
    <w:abstractNumId w:val="7"/>
  </w:num>
  <w:num w:numId="10">
    <w:abstractNumId w:val="24"/>
  </w:num>
  <w:num w:numId="11">
    <w:abstractNumId w:val="33"/>
  </w:num>
  <w:num w:numId="12">
    <w:abstractNumId w:val="30"/>
  </w:num>
  <w:num w:numId="13">
    <w:abstractNumId w:val="4"/>
  </w:num>
  <w:num w:numId="14">
    <w:abstractNumId w:val="44"/>
  </w:num>
  <w:num w:numId="15">
    <w:abstractNumId w:val="11"/>
  </w:num>
  <w:num w:numId="16">
    <w:abstractNumId w:val="18"/>
  </w:num>
  <w:num w:numId="17">
    <w:abstractNumId w:val="3"/>
  </w:num>
  <w:num w:numId="18">
    <w:abstractNumId w:val="25"/>
  </w:num>
  <w:num w:numId="19">
    <w:abstractNumId w:val="46"/>
  </w:num>
  <w:num w:numId="20">
    <w:abstractNumId w:val="28"/>
  </w:num>
  <w:num w:numId="21">
    <w:abstractNumId w:val="17"/>
  </w:num>
  <w:num w:numId="22">
    <w:abstractNumId w:val="13"/>
  </w:num>
  <w:num w:numId="23">
    <w:abstractNumId w:val="22"/>
  </w:num>
  <w:num w:numId="24">
    <w:abstractNumId w:val="14"/>
  </w:num>
  <w:num w:numId="25">
    <w:abstractNumId w:val="37"/>
  </w:num>
  <w:num w:numId="26">
    <w:abstractNumId w:val="1"/>
  </w:num>
  <w:num w:numId="27">
    <w:abstractNumId w:val="34"/>
  </w:num>
  <w:num w:numId="28">
    <w:abstractNumId w:val="8"/>
  </w:num>
  <w:num w:numId="29">
    <w:abstractNumId w:val="42"/>
  </w:num>
  <w:num w:numId="30">
    <w:abstractNumId w:val="23"/>
  </w:num>
  <w:num w:numId="31">
    <w:abstractNumId w:val="12"/>
  </w:num>
  <w:num w:numId="32">
    <w:abstractNumId w:val="26"/>
  </w:num>
  <w:num w:numId="33">
    <w:abstractNumId w:val="9"/>
  </w:num>
  <w:num w:numId="34">
    <w:abstractNumId w:val="35"/>
  </w:num>
  <w:num w:numId="35">
    <w:abstractNumId w:val="43"/>
  </w:num>
  <w:num w:numId="36">
    <w:abstractNumId w:val="15"/>
  </w:num>
  <w:num w:numId="37">
    <w:abstractNumId w:val="31"/>
  </w:num>
  <w:num w:numId="38">
    <w:abstractNumId w:val="29"/>
  </w:num>
  <w:num w:numId="39">
    <w:abstractNumId w:val="2"/>
  </w:num>
  <w:num w:numId="40">
    <w:abstractNumId w:val="19"/>
  </w:num>
  <w:num w:numId="41">
    <w:abstractNumId w:val="21"/>
  </w:num>
  <w:num w:numId="42">
    <w:abstractNumId w:val="45"/>
  </w:num>
  <w:num w:numId="43">
    <w:abstractNumId w:val="32"/>
  </w:num>
  <w:num w:numId="44">
    <w:abstractNumId w:val="0"/>
  </w:num>
  <w:num w:numId="45">
    <w:abstractNumId w:val="16"/>
  </w:num>
  <w:num w:numId="46">
    <w:abstractNumId w:val="36"/>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lim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F3ABC"/>
    <w:rsid w:val="00021882"/>
    <w:rsid w:val="00030E8A"/>
    <w:rsid w:val="00045CC6"/>
    <w:rsid w:val="00050238"/>
    <w:rsid w:val="00083AB7"/>
    <w:rsid w:val="00086ADE"/>
    <w:rsid w:val="00090C4A"/>
    <w:rsid w:val="00096B9E"/>
    <w:rsid w:val="000A3E84"/>
    <w:rsid w:val="000B189E"/>
    <w:rsid w:val="000D5202"/>
    <w:rsid w:val="000E00B7"/>
    <w:rsid w:val="00101387"/>
    <w:rsid w:val="0010492E"/>
    <w:rsid w:val="00114B0C"/>
    <w:rsid w:val="00127694"/>
    <w:rsid w:val="00150EC4"/>
    <w:rsid w:val="001609BF"/>
    <w:rsid w:val="001637A6"/>
    <w:rsid w:val="001638CC"/>
    <w:rsid w:val="00176C25"/>
    <w:rsid w:val="001773AF"/>
    <w:rsid w:val="001B3A20"/>
    <w:rsid w:val="001C1DC8"/>
    <w:rsid w:val="001F3344"/>
    <w:rsid w:val="001F71E1"/>
    <w:rsid w:val="00206ADB"/>
    <w:rsid w:val="00232BF0"/>
    <w:rsid w:val="002373FA"/>
    <w:rsid w:val="00240A7F"/>
    <w:rsid w:val="002449BD"/>
    <w:rsid w:val="002640BE"/>
    <w:rsid w:val="0029364A"/>
    <w:rsid w:val="002978F4"/>
    <w:rsid w:val="002B1F89"/>
    <w:rsid w:val="002B4E98"/>
    <w:rsid w:val="002B7488"/>
    <w:rsid w:val="002C4573"/>
    <w:rsid w:val="002D1EB6"/>
    <w:rsid w:val="002E3576"/>
    <w:rsid w:val="002F1C57"/>
    <w:rsid w:val="003112F8"/>
    <w:rsid w:val="00312BAB"/>
    <w:rsid w:val="003343C8"/>
    <w:rsid w:val="00345BEA"/>
    <w:rsid w:val="003663A9"/>
    <w:rsid w:val="00366D35"/>
    <w:rsid w:val="003B367E"/>
    <w:rsid w:val="003B7D7F"/>
    <w:rsid w:val="003C3171"/>
    <w:rsid w:val="003E0ADE"/>
    <w:rsid w:val="003E2B23"/>
    <w:rsid w:val="003E3211"/>
    <w:rsid w:val="003F5A0C"/>
    <w:rsid w:val="004006E7"/>
    <w:rsid w:val="00401F8F"/>
    <w:rsid w:val="00424EE5"/>
    <w:rsid w:val="0045720C"/>
    <w:rsid w:val="00457EB0"/>
    <w:rsid w:val="0047565C"/>
    <w:rsid w:val="00480DCF"/>
    <w:rsid w:val="00482757"/>
    <w:rsid w:val="00492F3D"/>
    <w:rsid w:val="004B4DC2"/>
    <w:rsid w:val="004B7FAF"/>
    <w:rsid w:val="004C26B5"/>
    <w:rsid w:val="004C5B79"/>
    <w:rsid w:val="004C7007"/>
    <w:rsid w:val="004D49C2"/>
    <w:rsid w:val="004E2DAE"/>
    <w:rsid w:val="004F1218"/>
    <w:rsid w:val="004F765C"/>
    <w:rsid w:val="00512451"/>
    <w:rsid w:val="00523FE9"/>
    <w:rsid w:val="005749EA"/>
    <w:rsid w:val="00583599"/>
    <w:rsid w:val="005A2ACD"/>
    <w:rsid w:val="005A419E"/>
    <w:rsid w:val="005C38F3"/>
    <w:rsid w:val="005D1291"/>
    <w:rsid w:val="005D6FD4"/>
    <w:rsid w:val="006039A8"/>
    <w:rsid w:val="006074D0"/>
    <w:rsid w:val="006146C2"/>
    <w:rsid w:val="0062575B"/>
    <w:rsid w:val="006266E5"/>
    <w:rsid w:val="006405FB"/>
    <w:rsid w:val="00676792"/>
    <w:rsid w:val="006A720E"/>
    <w:rsid w:val="006D2572"/>
    <w:rsid w:val="006D443D"/>
    <w:rsid w:val="006F2741"/>
    <w:rsid w:val="006F654D"/>
    <w:rsid w:val="00702947"/>
    <w:rsid w:val="0070314A"/>
    <w:rsid w:val="00705381"/>
    <w:rsid w:val="00717C0C"/>
    <w:rsid w:val="00730E3A"/>
    <w:rsid w:val="00731D56"/>
    <w:rsid w:val="007566CA"/>
    <w:rsid w:val="00762956"/>
    <w:rsid w:val="00762F3D"/>
    <w:rsid w:val="00770C18"/>
    <w:rsid w:val="007A625C"/>
    <w:rsid w:val="007F5CFA"/>
    <w:rsid w:val="00811C7A"/>
    <w:rsid w:val="008219DA"/>
    <w:rsid w:val="00852490"/>
    <w:rsid w:val="00867A18"/>
    <w:rsid w:val="008719A1"/>
    <w:rsid w:val="00882D5A"/>
    <w:rsid w:val="008F5AE9"/>
    <w:rsid w:val="0090190E"/>
    <w:rsid w:val="00905743"/>
    <w:rsid w:val="009121F5"/>
    <w:rsid w:val="00927615"/>
    <w:rsid w:val="00934CA4"/>
    <w:rsid w:val="00937535"/>
    <w:rsid w:val="00951231"/>
    <w:rsid w:val="00954F8D"/>
    <w:rsid w:val="00955248"/>
    <w:rsid w:val="0096352C"/>
    <w:rsid w:val="00974674"/>
    <w:rsid w:val="009E15D1"/>
    <w:rsid w:val="009E38B0"/>
    <w:rsid w:val="00A05B01"/>
    <w:rsid w:val="00A074D3"/>
    <w:rsid w:val="00A32451"/>
    <w:rsid w:val="00A50A1D"/>
    <w:rsid w:val="00A52D39"/>
    <w:rsid w:val="00A55B01"/>
    <w:rsid w:val="00A56637"/>
    <w:rsid w:val="00A84DA6"/>
    <w:rsid w:val="00A9075E"/>
    <w:rsid w:val="00AB6CBA"/>
    <w:rsid w:val="00AC7822"/>
    <w:rsid w:val="00AD71B6"/>
    <w:rsid w:val="00AF3ABC"/>
    <w:rsid w:val="00B22E21"/>
    <w:rsid w:val="00B23D50"/>
    <w:rsid w:val="00B3775D"/>
    <w:rsid w:val="00B451B5"/>
    <w:rsid w:val="00B5594D"/>
    <w:rsid w:val="00B66BD1"/>
    <w:rsid w:val="00B72071"/>
    <w:rsid w:val="00B75AD6"/>
    <w:rsid w:val="00B90705"/>
    <w:rsid w:val="00BA4A31"/>
    <w:rsid w:val="00BC4A8A"/>
    <w:rsid w:val="00BD0CE3"/>
    <w:rsid w:val="00BE0B21"/>
    <w:rsid w:val="00BE0C28"/>
    <w:rsid w:val="00C021CA"/>
    <w:rsid w:val="00C5267D"/>
    <w:rsid w:val="00C52BC3"/>
    <w:rsid w:val="00C62D70"/>
    <w:rsid w:val="00CA22B3"/>
    <w:rsid w:val="00CA3E9E"/>
    <w:rsid w:val="00CB2D64"/>
    <w:rsid w:val="00CB3A1B"/>
    <w:rsid w:val="00CB7C3F"/>
    <w:rsid w:val="00CD3E03"/>
    <w:rsid w:val="00D26126"/>
    <w:rsid w:val="00D401C0"/>
    <w:rsid w:val="00D933E7"/>
    <w:rsid w:val="00DA2E4A"/>
    <w:rsid w:val="00DC4483"/>
    <w:rsid w:val="00DD5553"/>
    <w:rsid w:val="00DD5F68"/>
    <w:rsid w:val="00DD7FDD"/>
    <w:rsid w:val="00DE5FCD"/>
    <w:rsid w:val="00E03026"/>
    <w:rsid w:val="00E2123C"/>
    <w:rsid w:val="00E93800"/>
    <w:rsid w:val="00E9686B"/>
    <w:rsid w:val="00EA18FA"/>
    <w:rsid w:val="00EB492D"/>
    <w:rsid w:val="00EC31EE"/>
    <w:rsid w:val="00EC5879"/>
    <w:rsid w:val="00ED5185"/>
    <w:rsid w:val="00ED55C6"/>
    <w:rsid w:val="00EF4B49"/>
    <w:rsid w:val="00F0040F"/>
    <w:rsid w:val="00F11160"/>
    <w:rsid w:val="00F23C1A"/>
    <w:rsid w:val="00F55FA7"/>
    <w:rsid w:val="00F57770"/>
    <w:rsid w:val="00FB676C"/>
    <w:rsid w:val="00FF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lime"/>
    </o:shapedefaults>
    <o:shapelayout v:ext="edit">
      <o:idmap v:ext="edit" data="1"/>
    </o:shapelayout>
  </w:shapeDefaults>
  <w:decimalSymbol w:val="."/>
  <w:listSeparator w:val=","/>
  <w14:docId w14:val="32349392"/>
  <w15:docId w15:val="{F0376A9A-74C3-4346-89BF-BAE52E51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C2"/>
    <w:rPr>
      <w:sz w:val="24"/>
      <w:szCs w:val="24"/>
      <w:lang w:eastAsia="ja-JP"/>
    </w:rPr>
  </w:style>
  <w:style w:type="paragraph" w:styleId="Heading1">
    <w:name w:val="heading 1"/>
    <w:basedOn w:val="Normal"/>
    <w:next w:val="Normal"/>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40A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8"/>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ABDAS12SubBab">
    <w:name w:val="LABDAS (12) Sub Bab"/>
    <w:basedOn w:val="Heading2"/>
    <w:next w:val="LABDAS11BabIsi"/>
    <w:rsid w:val="004F765C"/>
    <w:pPr>
      <w:numPr>
        <w:ilvl w:val="1"/>
        <w:numId w:val="8"/>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numPr>
        <w:numId w:val="43"/>
      </w:numPr>
      <w:spacing w:before="120" w:after="1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lang w:val="id-ID"/>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9746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cprogramming/c_file_io.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y\Downloads\Template%20Laporan%20&amp;%20Panduan%20Penulisan%20Laporan%20-%20%200511201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emester%204\EL2208%20-%20Praktikum%20PMC\TP\Muhammad%20Ali%20Novandhika-13218067\Kuis%204\test.tx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Nilai dari 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spPr>
            <a:solidFill>
              <a:schemeClr val="accent1"/>
            </a:solidFill>
            <a:ln>
              <a:noFill/>
            </a:ln>
            <a:effectLst/>
          </c:spPr>
          <c:val>
            <c:numRef>
              <c:f>test!$A$1:$A$362</c:f>
              <c:numCache>
                <c:formatCode>General</c:formatCode>
                <c:ptCount val="362"/>
                <c:pt idx="0">
                  <c:v>0.45454545454545398</c:v>
                </c:pt>
                <c:pt idx="1">
                  <c:v>0.86776859504132198</c:v>
                </c:pt>
                <c:pt idx="2">
                  <c:v>1.2434259954921101</c:v>
                </c:pt>
                <c:pt idx="3">
                  <c:v>1.58493272317464</c:v>
                </c:pt>
                <c:pt idx="4">
                  <c:v>1.8953933847042199</c:v>
                </c:pt>
                <c:pt idx="5">
                  <c:v>2.17763034973111</c:v>
                </c:pt>
                <c:pt idx="6">
                  <c:v>2.4342094088464599</c:v>
                </c:pt>
                <c:pt idx="7">
                  <c:v>2.6674630989513299</c:v>
                </c:pt>
                <c:pt idx="8">
                  <c:v>2.87951190813757</c:v>
                </c:pt>
                <c:pt idx="9">
                  <c:v>3.07228355285234</c:v>
                </c:pt>
                <c:pt idx="10">
                  <c:v>3.2475305025930301</c:v>
                </c:pt>
                <c:pt idx="11">
                  <c:v>3.4068459114482099</c:v>
                </c:pt>
                <c:pt idx="12">
                  <c:v>3.5516781013165599</c:v>
                </c:pt>
                <c:pt idx="13">
                  <c:v>3.6833437284696</c:v>
                </c:pt>
                <c:pt idx="14">
                  <c:v>3.80303975315418</c:v>
                </c:pt>
                <c:pt idx="15">
                  <c:v>3.9118543210492498</c:v>
                </c:pt>
                <c:pt idx="16">
                  <c:v>4.0107766554993196</c:v>
                </c:pt>
                <c:pt idx="17">
                  <c:v>4.1007060504539297</c:v>
                </c:pt>
                <c:pt idx="18">
                  <c:v>4.1824600458672103</c:v>
                </c:pt>
                <c:pt idx="19">
                  <c:v>4.2567818598792799</c:v>
                </c:pt>
                <c:pt idx="20">
                  <c:v>4.3243471453447997</c:v>
                </c:pt>
                <c:pt idx="21">
                  <c:v>4.3857701321316398</c:v>
                </c:pt>
                <c:pt idx="22">
                  <c:v>4.4416092110287604</c:v>
                </c:pt>
                <c:pt idx="23">
                  <c:v>4.4923720100261502</c:v>
                </c:pt>
                <c:pt idx="24">
                  <c:v>4.5385200091146798</c:v>
                </c:pt>
                <c:pt idx="25">
                  <c:v>4.5804727355588</c:v>
                </c:pt>
                <c:pt idx="26">
                  <c:v>4.6186115777807304</c:v>
                </c:pt>
                <c:pt idx="27">
                  <c:v>4.6532832525279302</c:v>
                </c:pt>
                <c:pt idx="28">
                  <c:v>4.6848029568435701</c:v>
                </c:pt>
                <c:pt idx="29">
                  <c:v>4.71345723349416</c:v>
                </c:pt>
                <c:pt idx="30">
                  <c:v>4.7395065759037802</c:v>
                </c:pt>
                <c:pt idx="31">
                  <c:v>4.76318779627616</c:v>
                </c:pt>
                <c:pt idx="32">
                  <c:v>4.7847161784328804</c:v>
                </c:pt>
                <c:pt idx="33">
                  <c:v>4.8042874349389804</c:v>
                </c:pt>
                <c:pt idx="34">
                  <c:v>4.8220794863081604</c:v>
                </c:pt>
                <c:pt idx="35">
                  <c:v>4.8382540784619703</c:v>
                </c:pt>
                <c:pt idx="36">
                  <c:v>4.8529582531472402</c:v>
                </c:pt>
                <c:pt idx="37">
                  <c:v>4.8663256846793104</c:v>
                </c:pt>
                <c:pt idx="38">
                  <c:v>4.8784778951630097</c:v>
                </c:pt>
                <c:pt idx="39">
                  <c:v>4.8895253592390997</c:v>
                </c:pt>
                <c:pt idx="40">
                  <c:v>4.89956850839918</c:v>
                </c:pt>
                <c:pt idx="41">
                  <c:v>4.9086986439992604</c:v>
                </c:pt>
                <c:pt idx="42">
                  <c:v>4.9169987672720499</c:v>
                </c:pt>
                <c:pt idx="43">
                  <c:v>4.9245443338836798</c:v>
                </c:pt>
                <c:pt idx="44">
                  <c:v>4.9314039398942597</c:v>
                </c:pt>
                <c:pt idx="45">
                  <c:v>4.9376399453584199</c:v>
                </c:pt>
                <c:pt idx="46">
                  <c:v>4.9433090412349197</c:v>
                </c:pt>
                <c:pt idx="47">
                  <c:v>4.9484627647590198</c:v>
                </c:pt>
                <c:pt idx="48">
                  <c:v>4.9531479679627504</c:v>
                </c:pt>
                <c:pt idx="49">
                  <c:v>4.9574072436024998</c:v>
                </c:pt>
                <c:pt idx="50">
                  <c:v>4.9612793123659102</c:v>
                </c:pt>
                <c:pt idx="51">
                  <c:v>4.9647993748781003</c:v>
                </c:pt>
                <c:pt idx="52">
                  <c:v>4.9679994317073604</c:v>
                </c:pt>
                <c:pt idx="53">
                  <c:v>4.9709085742794201</c:v>
                </c:pt>
                <c:pt idx="54">
                  <c:v>4.9735532493449304</c:v>
                </c:pt>
                <c:pt idx="55">
                  <c:v>4.9759574994044797</c:v>
                </c:pt>
                <c:pt idx="56">
                  <c:v>4.9781431812768</c:v>
                </c:pt>
                <c:pt idx="57">
                  <c:v>4.9801301647970897</c:v>
                </c:pt>
                <c:pt idx="58">
                  <c:v>4.9819365134518998</c:v>
                </c:pt>
                <c:pt idx="59">
                  <c:v>4.9835786485926397</c:v>
                </c:pt>
                <c:pt idx="60">
                  <c:v>4.98507149872058</c:v>
                </c:pt>
                <c:pt idx="61">
                  <c:v>4.9864286352005296</c:v>
                </c:pt>
                <c:pt idx="62">
                  <c:v>4.98766239563684</c:v>
                </c:pt>
                <c:pt idx="63">
                  <c:v>4.9887839960334901</c:v>
                </c:pt>
                <c:pt idx="64">
                  <c:v>4.9898036327577202</c:v>
                </c:pt>
                <c:pt idx="65">
                  <c:v>4.9907305752342896</c:v>
                </c:pt>
                <c:pt idx="66">
                  <c:v>4.9915732502129897</c:v>
                </c:pt>
                <c:pt idx="67">
                  <c:v>4.9923393183754499</c:v>
                </c:pt>
                <c:pt idx="68">
                  <c:v>4.9930357439776802</c:v>
                </c:pt>
                <c:pt idx="69">
                  <c:v>4.9936688581615298</c:v>
                </c:pt>
                <c:pt idx="70">
                  <c:v>4.9942444165104796</c:v>
                </c:pt>
                <c:pt idx="71">
                  <c:v>4.9947676513731603</c:v>
                </c:pt>
                <c:pt idx="72">
                  <c:v>4.9952433194301502</c:v>
                </c:pt>
                <c:pt idx="73">
                  <c:v>4.9956757449365004</c:v>
                </c:pt>
                <c:pt idx="74">
                  <c:v>4.9960688590331799</c:v>
                </c:pt>
                <c:pt idx="75">
                  <c:v>4.9964262354847104</c:v>
                </c:pt>
                <c:pt idx="76">
                  <c:v>4.99675112316792</c:v>
                </c:pt>
                <c:pt idx="77">
                  <c:v>4.9970464756071999</c:v>
                </c:pt>
                <c:pt idx="78">
                  <c:v>4.9973149778247201</c:v>
                </c:pt>
                <c:pt idx="79">
                  <c:v>4.9975590707497499</c:v>
                </c:pt>
                <c:pt idx="80">
                  <c:v>4.9977809734088599</c:v>
                </c:pt>
                <c:pt idx="81">
                  <c:v>4.9979827030989696</c:v>
                </c:pt>
                <c:pt idx="82">
                  <c:v>4.9981660937263301</c:v>
                </c:pt>
                <c:pt idx="83">
                  <c:v>4.9983328124784796</c:v>
                </c:pt>
                <c:pt idx="84">
                  <c:v>4.99848437498044</c:v>
                </c:pt>
                <c:pt idx="85">
                  <c:v>4.9986221590731299</c:v>
                </c:pt>
                <c:pt idx="86">
                  <c:v>4.9987474173392101</c:v>
                </c:pt>
                <c:pt idx="87">
                  <c:v>4.9988612884901897</c:v>
                </c:pt>
                <c:pt idx="88">
                  <c:v>4.9989648077183499</c:v>
                </c:pt>
                <c:pt idx="89">
                  <c:v>4.9990589161075896</c:v>
                </c:pt>
                <c:pt idx="90">
                  <c:v>4.9991444691887201</c:v>
                </c:pt>
                <c:pt idx="91">
                  <c:v>4.9992222447170196</c:v>
                </c:pt>
                <c:pt idx="92">
                  <c:v>4.9992929497427401</c:v>
                </c:pt>
                <c:pt idx="93">
                  <c:v>4.9993572270388604</c:v>
                </c:pt>
                <c:pt idx="94">
                  <c:v>4.99941566094442</c:v>
                </c:pt>
                <c:pt idx="95">
                  <c:v>4.9994687826767397</c:v>
                </c:pt>
                <c:pt idx="96">
                  <c:v>4.9995170751606803</c:v>
                </c:pt>
                <c:pt idx="97">
                  <c:v>4.9995609774187999</c:v>
                </c:pt>
                <c:pt idx="98">
                  <c:v>4.99960088856254</c:v>
                </c:pt>
                <c:pt idx="99">
                  <c:v>4.9996371714204901</c:v>
                </c:pt>
                <c:pt idx="100">
                  <c:v>4.9996701558368102</c:v>
                </c:pt>
                <c:pt idx="101">
                  <c:v>4.9997001416698303</c:v>
                </c:pt>
                <c:pt idx="102">
                  <c:v>4.9997274015180304</c:v>
                </c:pt>
                <c:pt idx="103">
                  <c:v>4.9997521831982104</c:v>
                </c:pt>
                <c:pt idx="104">
                  <c:v>4.99977471199837</c:v>
                </c:pt>
                <c:pt idx="105">
                  <c:v>4.9997951927257898</c:v>
                </c:pt>
                <c:pt idx="106">
                  <c:v>4.9998138115688997</c:v>
                </c:pt>
                <c:pt idx="107">
                  <c:v>4.9998307377899103</c:v>
                </c:pt>
                <c:pt idx="108">
                  <c:v>4.9998461252635504</c:v>
                </c:pt>
                <c:pt idx="109">
                  <c:v>4.9998601138759602</c:v>
                </c:pt>
                <c:pt idx="110">
                  <c:v>4.9998728307963196</c:v>
                </c:pt>
                <c:pt idx="111">
                  <c:v>4.99988439163302</c:v>
                </c:pt>
                <c:pt idx="112">
                  <c:v>4.9998949014845699</c:v>
                </c:pt>
                <c:pt idx="113">
                  <c:v>4.9999044558950603</c:v>
                </c:pt>
                <c:pt idx="114">
                  <c:v>4.9999131417227796</c:v>
                </c:pt>
                <c:pt idx="115">
                  <c:v>4.9999210379298002</c:v>
                </c:pt>
                <c:pt idx="116">
                  <c:v>4.9999282162998204</c:v>
                </c:pt>
                <c:pt idx="117">
                  <c:v>4.9999347420907503</c:v>
                </c:pt>
                <c:pt idx="118">
                  <c:v>4.9999406746279504</c:v>
                </c:pt>
                <c:pt idx="119">
                  <c:v>4.9999460678435899</c:v>
                </c:pt>
                <c:pt idx="120">
                  <c:v>4.9999509707668999</c:v>
                </c:pt>
                <c:pt idx="121">
                  <c:v>4.9999554279699101</c:v>
                </c:pt>
                <c:pt idx="122">
                  <c:v>4.9999594799726497</c:v>
                </c:pt>
                <c:pt idx="123">
                  <c:v>4.9999631636114996</c:v>
                </c:pt>
                <c:pt idx="124">
                  <c:v>4.9999665123740904</c:v>
                </c:pt>
                <c:pt idx="125">
                  <c:v>4.9999695567037197</c:v>
                </c:pt>
                <c:pt idx="126">
                  <c:v>4.9999723242760998</c:v>
                </c:pt>
                <c:pt idx="127">
                  <c:v>4.9999748402510003</c:v>
                </c:pt>
                <c:pt idx="128">
                  <c:v>4.9999771275009097</c:v>
                </c:pt>
                <c:pt idx="129">
                  <c:v>4.9999792068190096</c:v>
                </c:pt>
                <c:pt idx="130">
                  <c:v>4.9999810971081899</c:v>
                </c:pt>
                <c:pt idx="131">
                  <c:v>4.9999828155529</c:v>
                </c:pt>
                <c:pt idx="132">
                  <c:v>4.9999843777753696</c:v>
                </c:pt>
                <c:pt idx="133">
                  <c:v>4.9999857979776001</c:v>
                </c:pt>
                <c:pt idx="134">
                  <c:v>4.99998708907055</c:v>
                </c:pt>
                <c:pt idx="135">
                  <c:v>4.9999882627914101</c:v>
                </c:pt>
                <c:pt idx="136">
                  <c:v>4.9999893298103704</c:v>
                </c:pt>
                <c:pt idx="137">
                  <c:v>4.9999902998276102</c:v>
                </c:pt>
                <c:pt idx="138">
                  <c:v>4.9999911816614597</c:v>
                </c:pt>
                <c:pt idx="139">
                  <c:v>4.9999919833286004</c:v>
                </c:pt>
                <c:pt idx="140">
                  <c:v>4.9999927121169101</c:v>
                </c:pt>
                <c:pt idx="141">
                  <c:v>4.9999933746517398</c:v>
                </c:pt>
                <c:pt idx="142">
                  <c:v>4.9999939769561301</c:v>
                </c:pt>
                <c:pt idx="143">
                  <c:v>4.9999945245055697</c:v>
                </c:pt>
                <c:pt idx="144">
                  <c:v>4.9999950222777896</c:v>
                </c:pt>
                <c:pt idx="145">
                  <c:v>4.9999954747979896</c:v>
                </c:pt>
                <c:pt idx="146">
                  <c:v>4.99999588617999</c:v>
                </c:pt>
                <c:pt idx="147">
                  <c:v>4.9999962601636296</c:v>
                </c:pt>
                <c:pt idx="148">
                  <c:v>4.9999966001487497</c:v>
                </c:pt>
                <c:pt idx="149">
                  <c:v>4.99999690922614</c:v>
                </c:pt>
                <c:pt idx="150">
                  <c:v>4.9999971902055798</c:v>
                </c:pt>
                <c:pt idx="151">
                  <c:v>4.9999974456414398</c:v>
                </c:pt>
                <c:pt idx="152">
                  <c:v>4.9999976778558501</c:v>
                </c:pt>
                <c:pt idx="153">
                  <c:v>4.9999978889598697</c:v>
                </c:pt>
                <c:pt idx="154">
                  <c:v>4.9999980808725999</c:v>
                </c:pt>
                <c:pt idx="155">
                  <c:v>4.9999982553387303</c:v>
                </c:pt>
                <c:pt idx="156">
                  <c:v>4.9999984139442999</c:v>
                </c:pt>
                <c:pt idx="157">
                  <c:v>4.9999985581311801</c:v>
                </c:pt>
                <c:pt idx="158">
                  <c:v>4.9999986892101704</c:v>
                </c:pt>
                <c:pt idx="159">
                  <c:v>4.9999988083728804</c:v>
                </c:pt>
                <c:pt idx="160">
                  <c:v>4.9999989167026202</c:v>
                </c:pt>
                <c:pt idx="161">
                  <c:v>4.9999990151842004</c:v>
                </c:pt>
                <c:pt idx="162">
                  <c:v>4.9999991047129102</c:v>
                </c:pt>
                <c:pt idx="163">
                  <c:v>4.9999991861026398</c:v>
                </c:pt>
                <c:pt idx="164">
                  <c:v>4.9999992600933103</c:v>
                </c:pt>
                <c:pt idx="165">
                  <c:v>4.9999993273575596</c:v>
                </c:pt>
                <c:pt idx="166">
                  <c:v>4.9999993885068701</c:v>
                </c:pt>
                <c:pt idx="167">
                  <c:v>4.99999944409715</c:v>
                </c:pt>
                <c:pt idx="168">
                  <c:v>4.99999949463378</c:v>
                </c:pt>
                <c:pt idx="169">
                  <c:v>4.9999995405761597</c:v>
                </c:pt>
                <c:pt idx="170">
                  <c:v>4.9999995823419603</c:v>
                </c:pt>
                <c:pt idx="171">
                  <c:v>4.9999996203108701</c:v>
                </c:pt>
                <c:pt idx="172">
                  <c:v>4.9999996548280699</c:v>
                </c:pt>
                <c:pt idx="173">
                  <c:v>4.9999996862073299</c:v>
                </c:pt>
                <c:pt idx="174">
                  <c:v>4.9999997147339403</c:v>
                </c:pt>
                <c:pt idx="175">
                  <c:v>4.9999997406672199</c:v>
                </c:pt>
                <c:pt idx="176">
                  <c:v>4.9999997642429301</c:v>
                </c:pt>
                <c:pt idx="177">
                  <c:v>4.9999997856753904</c:v>
                </c:pt>
                <c:pt idx="178">
                  <c:v>4.9999998051594403</c:v>
                </c:pt>
                <c:pt idx="179">
                  <c:v>4.99999982287222</c:v>
                </c:pt>
                <c:pt idx="180">
                  <c:v>4.99999983897475</c:v>
                </c:pt>
                <c:pt idx="181">
                  <c:v>4.99999985361341</c:v>
                </c:pt>
                <c:pt idx="182">
                  <c:v>4.9999998669212804</c:v>
                </c:pt>
                <c:pt idx="183">
                  <c:v>4.9999998790193398</c:v>
                </c:pt>
                <c:pt idx="184">
                  <c:v>4.9999998900175804</c:v>
                </c:pt>
                <c:pt idx="185">
                  <c:v>4.9999999000159896</c:v>
                </c:pt>
                <c:pt idx="186">
                  <c:v>4.9999999091054397</c:v>
                </c:pt>
                <c:pt idx="187">
                  <c:v>4.9999999173685801</c:v>
                </c:pt>
                <c:pt idx="188">
                  <c:v>4.9999999248805302</c:v>
                </c:pt>
                <c:pt idx="189">
                  <c:v>4.9999999317095698</c:v>
                </c:pt>
                <c:pt idx="190">
                  <c:v>4.9999999379177904</c:v>
                </c:pt>
                <c:pt idx="191">
                  <c:v>4.9999999435616296</c:v>
                </c:pt>
                <c:pt idx="192">
                  <c:v>4.9999999486923903</c:v>
                </c:pt>
                <c:pt idx="193">
                  <c:v>4.9999999533567197</c:v>
                </c:pt>
                <c:pt idx="194">
                  <c:v>4.9999999575970202</c:v>
                </c:pt>
                <c:pt idx="195">
                  <c:v>4.99999996145183</c:v>
                </c:pt>
                <c:pt idx="196">
                  <c:v>4.9999999649562099</c:v>
                </c:pt>
                <c:pt idx="197">
                  <c:v>4.99999996814201</c:v>
                </c:pt>
                <c:pt idx="198">
                  <c:v>4.9999999710381902</c:v>
                </c:pt>
                <c:pt idx="199">
                  <c:v>4.9999999736710796</c:v>
                </c:pt>
                <c:pt idx="200">
                  <c:v>4.9999999760646201</c:v>
                </c:pt>
                <c:pt idx="201">
                  <c:v>4.9999999782405702</c:v>
                </c:pt>
                <c:pt idx="202">
                  <c:v>4.9999999802186998</c:v>
                </c:pt>
                <c:pt idx="203">
                  <c:v>4.999999982017</c:v>
                </c:pt>
                <c:pt idx="204">
                  <c:v>4.9999999836518096</c:v>
                </c:pt>
                <c:pt idx="205">
                  <c:v>4.9999999851380101</c:v>
                </c:pt>
                <c:pt idx="206">
                  <c:v>4.9999999864891</c:v>
                </c:pt>
                <c:pt idx="207">
                  <c:v>4.99999998771737</c:v>
                </c:pt>
                <c:pt idx="208">
                  <c:v>4.9999999888339701</c:v>
                </c:pt>
                <c:pt idx="209">
                  <c:v>4.9999999898490604</c:v>
                </c:pt>
                <c:pt idx="210">
                  <c:v>4.9999999907718804</c:v>
                </c:pt>
                <c:pt idx="211">
                  <c:v>4.9999999916108004</c:v>
                </c:pt>
                <c:pt idx="212">
                  <c:v>4.9999999923734499</c:v>
                </c:pt>
                <c:pt idx="213">
                  <c:v>4.99999999306677</c:v>
                </c:pt>
                <c:pt idx="214">
                  <c:v>4.9999999936970703</c:v>
                </c:pt>
                <c:pt idx="215">
                  <c:v>4.9999999942700599</c:v>
                </c:pt>
                <c:pt idx="216">
                  <c:v>4.9999999947909597</c:v>
                </c:pt>
                <c:pt idx="217">
                  <c:v>4.9999999952645098</c:v>
                </c:pt>
                <c:pt idx="218">
                  <c:v>4.9999999956950099</c:v>
                </c:pt>
                <c:pt idx="219">
                  <c:v>4.9999999960863697</c:v>
                </c:pt>
                <c:pt idx="220">
                  <c:v>4.9999999964421598</c:v>
                </c:pt>
                <c:pt idx="221">
                  <c:v>4.9999999967655997</c:v>
                </c:pt>
                <c:pt idx="222">
                  <c:v>4.9999999970596303</c:v>
                </c:pt>
                <c:pt idx="223">
                  <c:v>4.99999999732694</c:v>
                </c:pt>
                <c:pt idx="224">
                  <c:v>4.9999999975699501</c:v>
                </c:pt>
                <c:pt idx="225">
                  <c:v>4.9999999977908596</c:v>
                </c:pt>
                <c:pt idx="226">
                  <c:v>4.99999999799169</c:v>
                </c:pt>
                <c:pt idx="227">
                  <c:v>4.9999999981742604</c:v>
                </c:pt>
                <c:pt idx="228">
                  <c:v>4.9999999983402397</c:v>
                </c:pt>
                <c:pt idx="229">
                  <c:v>4.9999999984911296</c:v>
                </c:pt>
                <c:pt idx="230">
                  <c:v>4.9999999986282999</c:v>
                </c:pt>
                <c:pt idx="231">
                  <c:v>4.9999999987530002</c:v>
                </c:pt>
                <c:pt idx="232">
                  <c:v>4.9999999988663602</c:v>
                </c:pt>
                <c:pt idx="233">
                  <c:v>4.9999999989694199</c:v>
                </c:pt>
                <c:pt idx="234">
                  <c:v>4.9999999990631103</c:v>
                </c:pt>
                <c:pt idx="235">
                  <c:v>4.9999999991482804</c:v>
                </c:pt>
                <c:pt idx="236">
                  <c:v>4.99999999922571</c:v>
                </c:pt>
                <c:pt idx="237">
                  <c:v>4.9999999992961</c:v>
                </c:pt>
                <c:pt idx="238">
                  <c:v>4.9999999993600897</c:v>
                </c:pt>
                <c:pt idx="239">
                  <c:v>4.99999999941826</c:v>
                </c:pt>
                <c:pt idx="240">
                  <c:v>4.9999999994711501</c:v>
                </c:pt>
                <c:pt idx="241">
                  <c:v>4.9999999995192299</c:v>
                </c:pt>
                <c:pt idx="242">
                  <c:v>4.9999999995629301</c:v>
                </c:pt>
                <c:pt idx="243">
                  <c:v>4.9999999996026698</c:v>
                </c:pt>
                <c:pt idx="244">
                  <c:v>4.9999999996387903</c:v>
                </c:pt>
                <c:pt idx="245">
                  <c:v>4.99999999967162</c:v>
                </c:pt>
                <c:pt idx="246">
                  <c:v>4.9999999997014797</c:v>
                </c:pt>
                <c:pt idx="247">
                  <c:v>4.9999999997286197</c:v>
                </c:pt>
                <c:pt idx="248">
                  <c:v>4.9999999997532898</c:v>
                </c:pt>
                <c:pt idx="249">
                  <c:v>4.9999999997757101</c:v>
                </c:pt>
                <c:pt idx="250">
                  <c:v>4.9999999997961</c:v>
                </c:pt>
                <c:pt idx="251">
                  <c:v>4.9999999998146398</c:v>
                </c:pt>
                <c:pt idx="252">
                  <c:v>4.9999999998314903</c:v>
                </c:pt>
                <c:pt idx="253">
                  <c:v>4.9999999998468097</c:v>
                </c:pt>
                <c:pt idx="254">
                  <c:v>4.9999999998607398</c:v>
                </c:pt>
                <c:pt idx="255">
                  <c:v>4.9999999998733999</c:v>
                </c:pt>
                <c:pt idx="256">
                  <c:v>4.9999999998849098</c:v>
                </c:pt>
                <c:pt idx="257">
                  <c:v>4.9999999998953699</c:v>
                </c:pt>
                <c:pt idx="258">
                  <c:v>4.9999999999048796</c:v>
                </c:pt>
                <c:pt idx="259">
                  <c:v>4.9999999999135296</c:v>
                </c:pt>
                <c:pt idx="260">
                  <c:v>4.99999999992139</c:v>
                </c:pt>
                <c:pt idx="261">
                  <c:v>4.9999999999285398</c:v>
                </c:pt>
                <c:pt idx="262">
                  <c:v>4.9999999999350297</c:v>
                </c:pt>
                <c:pt idx="263">
                  <c:v>4.9999999999409397</c:v>
                </c:pt>
                <c:pt idx="264">
                  <c:v>4.9999999999463096</c:v>
                </c:pt>
                <c:pt idx="265">
                  <c:v>4.9999999999511902</c:v>
                </c:pt>
                <c:pt idx="266">
                  <c:v>4.9999999999556302</c:v>
                </c:pt>
                <c:pt idx="267">
                  <c:v>4.9999999999596598</c:v>
                </c:pt>
                <c:pt idx="268">
                  <c:v>4.9999999999633298</c:v>
                </c:pt>
                <c:pt idx="269">
                  <c:v>4.9999999999666596</c:v>
                </c:pt>
                <c:pt idx="270">
                  <c:v>4.99999999996969</c:v>
                </c:pt>
                <c:pt idx="271">
                  <c:v>4.9999999999724496</c:v>
                </c:pt>
                <c:pt idx="272">
                  <c:v>4.9999999999749498</c:v>
                </c:pt>
                <c:pt idx="273">
                  <c:v>4.9999999999772298</c:v>
                </c:pt>
                <c:pt idx="274">
                  <c:v>4.9999999999793001</c:v>
                </c:pt>
                <c:pt idx="275">
                  <c:v>4.9999999999811804</c:v>
                </c:pt>
                <c:pt idx="276">
                  <c:v>4.9999999999828901</c:v>
                </c:pt>
                <c:pt idx="277">
                  <c:v>4.9999999999844498</c:v>
                </c:pt>
                <c:pt idx="278">
                  <c:v>4.9999999999858602</c:v>
                </c:pt>
                <c:pt idx="279">
                  <c:v>4.9999999999871498</c:v>
                </c:pt>
                <c:pt idx="280">
                  <c:v>4.9999999999883196</c:v>
                </c:pt>
                <c:pt idx="281">
                  <c:v>4.9999999999893801</c:v>
                </c:pt>
                <c:pt idx="282">
                  <c:v>4.9999999999903402</c:v>
                </c:pt>
                <c:pt idx="283">
                  <c:v>4.9999999999912204</c:v>
                </c:pt>
                <c:pt idx="284">
                  <c:v>4.9999999999920197</c:v>
                </c:pt>
                <c:pt idx="285">
                  <c:v>4.99999999999274</c:v>
                </c:pt>
                <c:pt idx="286">
                  <c:v>4.9999999999933999</c:v>
                </c:pt>
                <c:pt idx="287">
                  <c:v>4.9999999999940004</c:v>
                </c:pt>
                <c:pt idx="288">
                  <c:v>4.9999999999945501</c:v>
                </c:pt>
                <c:pt idx="289">
                  <c:v>4.9999999999950502</c:v>
                </c:pt>
                <c:pt idx="290">
                  <c:v>4.9999999999954996</c:v>
                </c:pt>
                <c:pt idx="291">
                  <c:v>4.9999999999959002</c:v>
                </c:pt>
                <c:pt idx="292">
                  <c:v>4.9999999999962803</c:v>
                </c:pt>
                <c:pt idx="293">
                  <c:v>4.9999999999966196</c:v>
                </c:pt>
                <c:pt idx="294">
                  <c:v>4.9999999999969198</c:v>
                </c:pt>
                <c:pt idx="295">
                  <c:v>4.9999999999971996</c:v>
                </c:pt>
                <c:pt idx="296">
                  <c:v>4.9999999999974598</c:v>
                </c:pt>
                <c:pt idx="297">
                  <c:v>4.9999999999976898</c:v>
                </c:pt>
                <c:pt idx="298">
                  <c:v>4.9999999999979003</c:v>
                </c:pt>
                <c:pt idx="299">
                  <c:v>4.9999999999980904</c:v>
                </c:pt>
                <c:pt idx="300">
                  <c:v>4.9999999999982601</c:v>
                </c:pt>
                <c:pt idx="301">
                  <c:v>4.9999999999984199</c:v>
                </c:pt>
                <c:pt idx="302">
                  <c:v>4.99999999999857</c:v>
                </c:pt>
                <c:pt idx="303">
                  <c:v>4.9999999999986997</c:v>
                </c:pt>
                <c:pt idx="304">
                  <c:v>4.9999999999988098</c:v>
                </c:pt>
                <c:pt idx="305">
                  <c:v>4.99999999999892</c:v>
                </c:pt>
                <c:pt idx="306">
                  <c:v>4.9999999999990203</c:v>
                </c:pt>
                <c:pt idx="307">
                  <c:v>4.99999999999911</c:v>
                </c:pt>
                <c:pt idx="308">
                  <c:v>4.99999999999919</c:v>
                </c:pt>
                <c:pt idx="309">
                  <c:v>4.9999999999992601</c:v>
                </c:pt>
                <c:pt idx="310">
                  <c:v>4.9999999999993303</c:v>
                </c:pt>
                <c:pt idx="311">
                  <c:v>4.9999999999993898</c:v>
                </c:pt>
                <c:pt idx="312">
                  <c:v>4.9999999999994502</c:v>
                </c:pt>
                <c:pt idx="313">
                  <c:v>4.9999999999995</c:v>
                </c:pt>
                <c:pt idx="314">
                  <c:v>4.9999999999995399</c:v>
                </c:pt>
                <c:pt idx="315">
                  <c:v>4.9999999999995799</c:v>
                </c:pt>
                <c:pt idx="316">
                  <c:v>4.9999999999996199</c:v>
                </c:pt>
                <c:pt idx="317">
                  <c:v>4.9999999999996598</c:v>
                </c:pt>
                <c:pt idx="318">
                  <c:v>4.99999999999969</c:v>
                </c:pt>
                <c:pt idx="319">
                  <c:v>4.9999999999997202</c:v>
                </c:pt>
                <c:pt idx="320">
                  <c:v>4.9999999999997398</c:v>
                </c:pt>
                <c:pt idx="321">
                  <c:v>4.99999999999977</c:v>
                </c:pt>
                <c:pt idx="322">
                  <c:v>4.9999999999997904</c:v>
                </c:pt>
                <c:pt idx="323">
                  <c:v>4.9999999999998099</c:v>
                </c:pt>
                <c:pt idx="324">
                  <c:v>4.9999999999998197</c:v>
                </c:pt>
                <c:pt idx="325">
                  <c:v>4.9999999999998401</c:v>
                </c:pt>
                <c:pt idx="326">
                  <c:v>4.9999999999998499</c:v>
                </c:pt>
                <c:pt idx="327">
                  <c:v>4.9999999999998703</c:v>
                </c:pt>
                <c:pt idx="328">
                  <c:v>4.9999999999998801</c:v>
                </c:pt>
                <c:pt idx="329">
                  <c:v>4.9999999999998899</c:v>
                </c:pt>
                <c:pt idx="330">
                  <c:v>4.9999999999998996</c:v>
                </c:pt>
                <c:pt idx="331">
                  <c:v>4.9999999999999103</c:v>
                </c:pt>
                <c:pt idx="332">
                  <c:v>4.9999999999999201</c:v>
                </c:pt>
                <c:pt idx="333">
                  <c:v>4.9999999999999201</c:v>
                </c:pt>
                <c:pt idx="334">
                  <c:v>4.9999999999999298</c:v>
                </c:pt>
                <c:pt idx="335">
                  <c:v>4.9999999999999396</c:v>
                </c:pt>
                <c:pt idx="336">
                  <c:v>4.9999999999999396</c:v>
                </c:pt>
                <c:pt idx="337">
                  <c:v>4.9999999999999503</c:v>
                </c:pt>
                <c:pt idx="338">
                  <c:v>4.9999999999999503</c:v>
                </c:pt>
                <c:pt idx="339">
                  <c:v>4.99999999999996</c:v>
                </c:pt>
                <c:pt idx="340">
                  <c:v>4.99999999999996</c:v>
                </c:pt>
                <c:pt idx="341">
                  <c:v>4.99999999999996</c:v>
                </c:pt>
                <c:pt idx="342">
                  <c:v>4.9999999999999698</c:v>
                </c:pt>
                <c:pt idx="343">
                  <c:v>4.9999999999999698</c:v>
                </c:pt>
                <c:pt idx="344">
                  <c:v>4.9999999999999698</c:v>
                </c:pt>
                <c:pt idx="345">
                  <c:v>4.9999999999999796</c:v>
                </c:pt>
                <c:pt idx="346">
                  <c:v>4.9999999999999796</c:v>
                </c:pt>
                <c:pt idx="347">
                  <c:v>4.9999999999999796</c:v>
                </c:pt>
                <c:pt idx="348">
                  <c:v>4.9999999999999796</c:v>
                </c:pt>
                <c:pt idx="349">
                  <c:v>4.9999999999999796</c:v>
                </c:pt>
                <c:pt idx="350">
                  <c:v>4.9999999999999796</c:v>
                </c:pt>
                <c:pt idx="351">
                  <c:v>4.9999999999999902</c:v>
                </c:pt>
                <c:pt idx="352">
                  <c:v>4.9999999999999902</c:v>
                </c:pt>
                <c:pt idx="353">
                  <c:v>4.9999999999999902</c:v>
                </c:pt>
                <c:pt idx="354">
                  <c:v>4.9999999999999902</c:v>
                </c:pt>
                <c:pt idx="355">
                  <c:v>4.9999999999999902</c:v>
                </c:pt>
                <c:pt idx="356">
                  <c:v>4.9999999999999902</c:v>
                </c:pt>
                <c:pt idx="357">
                  <c:v>4.9999999999999902</c:v>
                </c:pt>
                <c:pt idx="358">
                  <c:v>4.9999999999999902</c:v>
                </c:pt>
                <c:pt idx="359">
                  <c:v>4.9999999999999902</c:v>
                </c:pt>
                <c:pt idx="360">
                  <c:v>4.9999999999999902</c:v>
                </c:pt>
                <c:pt idx="361">
                  <c:v>5</c:v>
                </c:pt>
              </c:numCache>
            </c:numRef>
          </c:val>
        </c:ser>
        <c:dLbls>
          <c:showLegendKey val="0"/>
          <c:showVal val="0"/>
          <c:showCatName val="0"/>
          <c:showSerName val="0"/>
          <c:showPercent val="0"/>
          <c:showBubbleSize val="0"/>
        </c:dLbls>
        <c:axId val="223762816"/>
        <c:axId val="223756288"/>
      </c:areaChart>
      <c:catAx>
        <c:axId val="223762816"/>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756288"/>
        <c:crosses val="autoZero"/>
        <c:auto val="1"/>
        <c:lblAlgn val="ctr"/>
        <c:lblOffset val="100"/>
        <c:noMultiLvlLbl val="0"/>
      </c:catAx>
      <c:valAx>
        <c:axId val="22375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762816"/>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D0F9875-B053-4E70-B2E0-5EB117561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&amp; Panduan Penulisan Laporan -  05112011</Template>
  <TotalTime>240</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JUDUL PERCOBAAN</vt:lpstr>
    </vt:vector>
  </TitlesOfParts>
  <Company>Sony Electronics, Inc.</Company>
  <LinksUpToDate>false</LinksUpToDate>
  <CharactersWithSpaces>3894</CharactersWithSpaces>
  <SharedDoc>false</SharedDoc>
  <HLinks>
    <vt:vector size="6" baseType="variant">
      <vt:variant>
        <vt:i4>917527</vt:i4>
      </vt:variant>
      <vt:variant>
        <vt:i4>15</vt:i4>
      </vt:variant>
      <vt:variant>
        <vt:i4>0</vt:i4>
      </vt:variant>
      <vt:variant>
        <vt:i4>5</vt:i4>
      </vt:variant>
      <vt:variant>
        <vt:lpwstr>http://www.alamat-website.ac.id/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PERCOBAAN</dc:title>
  <dc:creator>Harry</dc:creator>
  <cp:lastModifiedBy>USER</cp:lastModifiedBy>
  <cp:revision>25</cp:revision>
  <cp:lastPrinted>2019-02-14T09:02:00Z</cp:lastPrinted>
  <dcterms:created xsi:type="dcterms:W3CDTF">2012-02-06T09:16:00Z</dcterms:created>
  <dcterms:modified xsi:type="dcterms:W3CDTF">2020-02-15T14:45:00Z</dcterms:modified>
</cp:coreProperties>
</file>
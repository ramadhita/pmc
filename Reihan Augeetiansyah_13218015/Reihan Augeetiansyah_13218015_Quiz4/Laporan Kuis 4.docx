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6F326" w14:textId="537BDF61" w:rsidR="00B104E6" w:rsidRPr="00BA4A31" w:rsidRDefault="00C81A5F" w:rsidP="00B104E6">
      <w:pPr>
        <w:pStyle w:val="LABDAS01Judul"/>
      </w:pPr>
      <w:bookmarkStart w:id="0" w:name="_GoBack"/>
      <w:bookmarkEnd w:id="0"/>
      <w:proofErr w:type="spellStart"/>
      <w:r>
        <w:t>Kuis</w:t>
      </w:r>
      <w:proofErr w:type="spellEnd"/>
      <w:r>
        <w:t xml:space="preserve"> 4 PMC</w:t>
      </w:r>
    </w:p>
    <w:p w14:paraId="7B3AB917" w14:textId="77777777" w:rsidR="00B104E6" w:rsidRPr="00BA4A31" w:rsidRDefault="00B104E6" w:rsidP="00B104E6">
      <w:pPr>
        <w:pStyle w:val="LABDAS02Penulis"/>
      </w:pPr>
      <w:proofErr w:type="spellStart"/>
      <w:r>
        <w:t>Reihan</w:t>
      </w:r>
      <w:proofErr w:type="spellEnd"/>
      <w:r>
        <w:t xml:space="preserve"> </w:t>
      </w:r>
      <w:proofErr w:type="spellStart"/>
      <w:r>
        <w:t>Augeetiansyah</w:t>
      </w:r>
      <w:proofErr w:type="spellEnd"/>
      <w:r w:rsidRPr="002449BD">
        <w:t xml:space="preserve"> (</w:t>
      </w:r>
      <w:proofErr w:type="gramStart"/>
      <w:r>
        <w:t>13218015</w:t>
      </w:r>
      <w:proofErr w:type="gramEnd"/>
      <w:r w:rsidRPr="002449BD">
        <w:t>)</w:t>
      </w:r>
    </w:p>
    <w:p w14:paraId="64D503EA" w14:textId="77777777" w:rsidR="00086ADE" w:rsidRDefault="00086ADE" w:rsidP="00086ADE">
      <w:pPr>
        <w:rPr>
          <w:lang w:val="sv-SE"/>
        </w:rPr>
      </w:pPr>
    </w:p>
    <w:p w14:paraId="5B041241" w14:textId="77777777" w:rsidR="00086ADE" w:rsidRPr="00086ADE" w:rsidRDefault="00086ADE" w:rsidP="00086ADE">
      <w:pPr>
        <w:rPr>
          <w:lang w:val="sv-SE"/>
        </w:rPr>
        <w:sectPr w:rsidR="00086ADE" w:rsidRPr="00086ADE" w:rsidSect="004E2DAE">
          <w:headerReference w:type="default" r:id="rId8"/>
          <w:footerReference w:type="default" r:id="rId9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20F7EE3F" w14:textId="77777777" w:rsidR="00C25560" w:rsidRDefault="00C25560" w:rsidP="00C25560">
      <w:pPr>
        <w:pStyle w:val="LABDAS10Bab"/>
      </w:pPr>
      <w:proofErr w:type="spellStart"/>
      <w:r>
        <w:t>Penurunan</w:t>
      </w:r>
      <w:proofErr w:type="spellEnd"/>
      <w:r>
        <w:t xml:space="preserve"> </w:t>
      </w:r>
      <w:proofErr w:type="spellStart"/>
      <w:r>
        <w:t>Rumus</w:t>
      </w:r>
      <w:proofErr w:type="spellEnd"/>
    </w:p>
    <w:p w14:paraId="64E139CC" w14:textId="463F7259" w:rsidR="005B28F2" w:rsidRPr="005B28F2" w:rsidRDefault="005B28F2" w:rsidP="005B28F2">
      <w:pPr>
        <w:pStyle w:val="LABDAS11BabIsi"/>
        <w:jc w:val="center"/>
      </w:pPr>
      <w:r w:rsidRPr="006A108D">
        <w:rPr>
          <w:rFonts w:ascii="Neue Haas Grotesk Text Pro" w:hAnsi="Neue Haas Grotesk Text Pro"/>
          <w:noProof/>
        </w:rPr>
        <w:drawing>
          <wp:inline distT="0" distB="0" distL="0" distR="0" wp14:anchorId="0B12A26B" wp14:editId="52B17FC9">
            <wp:extent cx="1490980" cy="130377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191" cy="13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FBAE" w14:textId="0D149F72" w:rsidR="005B28F2" w:rsidRDefault="005B28F2" w:rsidP="00AC7822">
      <w:pPr>
        <w:pStyle w:val="LABDAS11BabIsi"/>
        <w:rPr>
          <w:lang w:val="sv-SE"/>
        </w:rPr>
      </w:pPr>
      <w:proofErr w:type="spellStart"/>
      <w:r>
        <w:rPr>
          <w:lang w:val="sv-SE"/>
        </w:rPr>
        <w:t>Analisis</w:t>
      </w:r>
      <w:proofErr w:type="spellEnd"/>
      <w:r>
        <w:rPr>
          <w:lang w:val="sv-SE"/>
        </w:rPr>
        <w:t xml:space="preserve"> </w:t>
      </w:r>
      <w:proofErr w:type="spellStart"/>
      <w:proofErr w:type="gramStart"/>
      <w:r>
        <w:rPr>
          <w:lang w:val="sv-SE"/>
        </w:rPr>
        <w:t>mesh</w:t>
      </w:r>
      <w:proofErr w:type="spellEnd"/>
      <w:r>
        <w:rPr>
          <w:lang w:val="sv-SE"/>
        </w:rPr>
        <w:t xml:space="preserve"> :</w:t>
      </w:r>
      <w:proofErr w:type="gramEnd"/>
    </w:p>
    <w:p w14:paraId="02FD3E3A" w14:textId="77777777" w:rsidR="005B28F2" w:rsidRPr="006D524D" w:rsidRDefault="005B28F2" w:rsidP="005B28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Vs=Vr+Vc</m:t>
          </m:r>
        </m:oMath>
      </m:oMathPara>
    </w:p>
    <w:p w14:paraId="4848E72D" w14:textId="77777777" w:rsidR="005B28F2" w:rsidRPr="006D524D" w:rsidRDefault="005B28F2" w:rsidP="005B28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Vs=iR+Vc</m:t>
          </m:r>
        </m:oMath>
      </m:oMathPara>
    </w:p>
    <w:p w14:paraId="6B358C1D" w14:textId="3653053F" w:rsidR="005B28F2" w:rsidRDefault="005B28F2" w:rsidP="00AC7822">
      <w:pPr>
        <w:pStyle w:val="LABDAS11BabIsi"/>
        <w:rPr>
          <w:lang w:val="sv-SE"/>
        </w:rPr>
      </w:pPr>
      <w:proofErr w:type="spellStart"/>
      <w:r>
        <w:rPr>
          <w:lang w:val="sv-SE"/>
        </w:rPr>
        <w:t>Besar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arus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melewati</w:t>
      </w:r>
      <w:proofErr w:type="spellEnd"/>
      <w:r>
        <w:rPr>
          <w:lang w:val="sv-SE"/>
        </w:rPr>
        <w:t xml:space="preserve"> kapasitor </w:t>
      </w:r>
      <w:proofErr w:type="spellStart"/>
      <w:r>
        <w:rPr>
          <w:lang w:val="sv-SE"/>
        </w:rPr>
        <w:t>memiliki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persamaan</w:t>
      </w:r>
      <w:proofErr w:type="spellEnd"/>
    </w:p>
    <w:p w14:paraId="0B1382C8" w14:textId="6F8D4F51" w:rsidR="005B28F2" w:rsidRPr="006D524D" w:rsidRDefault="005B28F2" w:rsidP="005B28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dVc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9FD1A61" w14:textId="376A0DB4" w:rsidR="005B28F2" w:rsidRDefault="005B28F2" w:rsidP="00AC7822">
      <w:pPr>
        <w:pStyle w:val="LABDAS11BabIsi"/>
        <w:rPr>
          <w:lang w:val="sv-SE"/>
        </w:rPr>
      </w:pPr>
      <w:proofErr w:type="spellStart"/>
      <w:r>
        <w:rPr>
          <w:lang w:val="sv-SE"/>
        </w:rPr>
        <w:t>Dengan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pendekatan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menggunakan</w:t>
      </w:r>
      <w:proofErr w:type="spellEnd"/>
      <w:r>
        <w:rPr>
          <w:lang w:val="sv-SE"/>
        </w:rPr>
        <w:t xml:space="preserve"> limit </w:t>
      </w:r>
      <w:proofErr w:type="spellStart"/>
      <w:r>
        <w:rPr>
          <w:lang w:val="sv-SE"/>
        </w:rPr>
        <w:t>dapat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diperoleh</w:t>
      </w:r>
      <w:proofErr w:type="spellEnd"/>
      <w:r>
        <w:rPr>
          <w:lang w:val="sv-SE"/>
        </w:rPr>
        <w:t xml:space="preserve"> </w:t>
      </w:r>
    </w:p>
    <w:p w14:paraId="7A9C711A" w14:textId="67C33CA6" w:rsidR="005B28F2" w:rsidRPr="005B28F2" w:rsidRDefault="005B28F2" w:rsidP="00AC7822">
      <w:pPr>
        <w:pStyle w:val="LABDAS11BabIsi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∆t 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-V(t-∆t)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den>
              </m:f>
            </m:e>
          </m:func>
        </m:oMath>
      </m:oMathPara>
    </w:p>
    <w:p w14:paraId="47FA9FD8" w14:textId="7058B606" w:rsidR="005B28F2" w:rsidRDefault="005B28F2" w:rsidP="00AC7822">
      <w:pPr>
        <w:pStyle w:val="LABDAS11BabIsi"/>
        <w:rPr>
          <w:lang w:val="sv-SE"/>
        </w:rPr>
      </w:pPr>
      <w:r>
        <w:rPr>
          <w:lang w:val="sv-SE"/>
        </w:rPr>
        <w:t xml:space="preserve">Dari </w:t>
      </w:r>
      <w:proofErr w:type="spellStart"/>
      <w:r>
        <w:rPr>
          <w:lang w:val="sv-SE"/>
        </w:rPr>
        <w:t>persamaan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tersebut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dapat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diperoleh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hubungan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Tegangan</w:t>
      </w:r>
      <w:proofErr w:type="spellEnd"/>
      <w:r>
        <w:rPr>
          <w:lang w:val="sv-SE"/>
        </w:rPr>
        <w:t xml:space="preserve"> </w:t>
      </w:r>
      <w:proofErr w:type="spellStart"/>
      <w:r w:rsidR="00A730B5">
        <w:rPr>
          <w:lang w:val="sv-SE"/>
        </w:rPr>
        <w:t>pada</w:t>
      </w:r>
      <w:proofErr w:type="spellEnd"/>
      <w:r w:rsidR="00A730B5">
        <w:rPr>
          <w:lang w:val="sv-SE"/>
        </w:rPr>
        <w:t xml:space="preserve"> </w:t>
      </w:r>
      <w:proofErr w:type="spellStart"/>
      <w:r w:rsidR="00A730B5">
        <w:rPr>
          <w:lang w:val="sv-SE"/>
        </w:rPr>
        <w:t>kapasistor</w:t>
      </w:r>
      <w:proofErr w:type="spellEnd"/>
      <w:r w:rsidR="00A730B5">
        <w:rPr>
          <w:lang w:val="sv-SE"/>
        </w:rPr>
        <w:t xml:space="preserve"> (</w:t>
      </w:r>
      <w:proofErr w:type="spellStart"/>
      <w:r w:rsidR="00A730B5">
        <w:rPr>
          <w:lang w:val="sv-SE"/>
        </w:rPr>
        <w:t>Vc</w:t>
      </w:r>
      <w:proofErr w:type="spellEnd"/>
      <w:r w:rsidR="00A730B5">
        <w:rPr>
          <w:lang w:val="sv-SE"/>
        </w:rPr>
        <w:t>)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sebagai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berikut</w:t>
      </w:r>
      <w:proofErr w:type="spellEnd"/>
    </w:p>
    <w:p w14:paraId="7D62401C" w14:textId="77777777" w:rsidR="00A730B5" w:rsidRPr="009D748E" w:rsidRDefault="00A730B5" w:rsidP="00A730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Vc(t)=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Vs.∆t+Vc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t-∆t</m:t>
                  </m:r>
                </m:e>
              </m:d>
              <m:r>
                <w:rPr>
                  <w:rFonts w:ascii="Cambria Math" w:eastAsiaTheme="minorEastAsia" w:hAnsi="Cambria Math"/>
                </w:rPr>
                <m:t>.R.C</m:t>
              </m:r>
            </m:num>
            <m:den>
              <m:r>
                <w:rPr>
                  <w:rFonts w:ascii="Cambria Math" w:eastAsiaTheme="minorEastAsia" w:hAnsi="Cambria Math"/>
                </w:rPr>
                <m:t>R.C+ ∆t</m:t>
              </m:r>
            </m:den>
          </m:f>
        </m:oMath>
      </m:oMathPara>
    </w:p>
    <w:p w14:paraId="164C04D6" w14:textId="77777777" w:rsidR="00A730B5" w:rsidRDefault="00A730B5" w:rsidP="00AC7822">
      <w:pPr>
        <w:pStyle w:val="LABDAS11BabIsi"/>
        <w:rPr>
          <w:lang w:val="sv-SE"/>
        </w:rPr>
      </w:pPr>
    </w:p>
    <w:p w14:paraId="56298455" w14:textId="77777777" w:rsidR="005B28F2" w:rsidRDefault="005B28F2" w:rsidP="00AC7822">
      <w:pPr>
        <w:pStyle w:val="LABDAS11BabIsi"/>
        <w:rPr>
          <w:lang w:val="sv-SE"/>
        </w:rPr>
      </w:pPr>
    </w:p>
    <w:p w14:paraId="2E1775F3" w14:textId="61CC9EC8" w:rsidR="002E3576" w:rsidRDefault="005B28F2" w:rsidP="001637A6">
      <w:pPr>
        <w:pStyle w:val="LABDAS10Bab"/>
      </w:pPr>
      <w:r>
        <w:t>Flowchart</w:t>
      </w:r>
    </w:p>
    <w:p w14:paraId="01F43D4B" w14:textId="79B37446" w:rsidR="005B28F2" w:rsidRPr="005B28F2" w:rsidRDefault="00C060B2" w:rsidP="005B28F2">
      <w:pPr>
        <w:pStyle w:val="LABDAS11BabIsi"/>
      </w:pPr>
      <w:r>
        <w:rPr>
          <w:noProof/>
        </w:rPr>
        <w:drawing>
          <wp:inline distT="0" distB="0" distL="0" distR="0" wp14:anchorId="7480A17B" wp14:editId="2B7C1B3C">
            <wp:extent cx="2298700" cy="6045200"/>
            <wp:effectExtent l="0" t="0" r="0" b="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ngkaian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851E" w14:textId="2004B66F" w:rsidR="002E3576" w:rsidRDefault="00C060B2" w:rsidP="00312BAB">
      <w:pPr>
        <w:pStyle w:val="LABDAS10Bab"/>
      </w:pPr>
      <w:r>
        <w:lastRenderedPageBreak/>
        <w:t xml:space="preserve">Hasil </w:t>
      </w:r>
      <w:proofErr w:type="spellStart"/>
      <w:r>
        <w:t>Pemrograman</w:t>
      </w:r>
      <w:proofErr w:type="spellEnd"/>
    </w:p>
    <w:p w14:paraId="165F85A9" w14:textId="729A1385" w:rsidR="00E93800" w:rsidRPr="003F5A0C" w:rsidRDefault="00676AFE" w:rsidP="00C81A5F">
      <w:pPr>
        <w:pStyle w:val="LABDAS16NomorDaftarPustaka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1BEBD453" wp14:editId="4BE15AA1">
            <wp:extent cx="2861945" cy="2327275"/>
            <wp:effectExtent l="0" t="0" r="825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8577ED6-B81E-4D6E-B198-B34E738E88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E93800" w:rsidRPr="003F5A0C" w:rsidSect="00E2123C">
      <w:type w:val="continuous"/>
      <w:pgSz w:w="11906" w:h="16838"/>
      <w:pgMar w:top="964" w:right="964" w:bottom="964" w:left="1531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3A036" w14:textId="77777777" w:rsidR="00137686" w:rsidRDefault="00137686" w:rsidP="00DD5F68">
      <w:r>
        <w:separator/>
      </w:r>
    </w:p>
  </w:endnote>
  <w:endnote w:type="continuationSeparator" w:id="0">
    <w:p w14:paraId="49EDCEDD" w14:textId="77777777" w:rsidR="00137686" w:rsidRDefault="00137686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Neue Haas Grotesk Text Pro">
    <w:panose1 w:val="020B0504020202020204"/>
    <w:charset w:val="00"/>
    <w:family w:val="swiss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51"/>
      <w:gridCol w:w="381"/>
    </w:tblGrid>
    <w:tr w:rsidR="003F5A0C" w14:paraId="0FAC8343" w14:textId="77777777" w:rsidTr="00E93800">
      <w:tc>
        <w:tcPr>
          <w:tcW w:w="9464" w:type="dxa"/>
        </w:tcPr>
        <w:p w14:paraId="04E23D10" w14:textId="77777777" w:rsidR="003F5A0C" w:rsidRDefault="003F5A0C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proofErr w:type="spellStart"/>
          <w:r w:rsidRPr="00401F8F">
            <w:rPr>
              <w:rFonts w:ascii="Cambria" w:hAnsi="Cambria"/>
              <w:b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Dasar Teknik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– STEI ITB</w:t>
          </w:r>
        </w:p>
      </w:tc>
      <w:tc>
        <w:tcPr>
          <w:tcW w:w="384" w:type="dxa"/>
        </w:tcPr>
        <w:p w14:paraId="764D546B" w14:textId="77777777" w:rsidR="003F5A0C" w:rsidRPr="00E93800" w:rsidRDefault="00BE0B21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="003F5A0C"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="001637A6"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68345484" w14:textId="77777777" w:rsidR="00401F8F" w:rsidRDefault="004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FF3D2" w14:textId="77777777" w:rsidR="00137686" w:rsidRDefault="00137686" w:rsidP="00DD5F68">
      <w:r>
        <w:separator/>
      </w:r>
    </w:p>
  </w:footnote>
  <w:footnote w:type="continuationSeparator" w:id="0">
    <w:p w14:paraId="1732FF9C" w14:textId="77777777" w:rsidR="00137686" w:rsidRDefault="00137686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FA93" w14:textId="77777777" w:rsidR="002B4E98" w:rsidRDefault="00B265F3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887EADE">
              <wp:simplePos x="0" y="0"/>
              <wp:positionH relativeFrom="page">
                <wp:posOffset>7022465</wp:posOffset>
              </wp:positionH>
              <wp:positionV relativeFrom="page">
                <wp:posOffset>781050</wp:posOffset>
              </wp:positionV>
              <wp:extent cx="351790" cy="556450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51790" cy="556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4A46DA" w14:textId="77777777" w:rsidR="00DD5F68" w:rsidRPr="00401F8F" w:rsidRDefault="00DD5F68" w:rsidP="00401F8F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87EADE" id="Rectangle 1" o:spid="_x0000_s1026" style="position:absolute;margin-left:552.95pt;margin-top:61.5pt;width:27.7pt;height:438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" o:allowincell="f" filled="f" stroked="f">
              <v:path arrowok="t"/>
              <v:textbox style="layout-flow:vertical;mso-fit-shape-to-text:t">
                <w:txbxContent>
                  <w:p w14:paraId="414A46DA" w14:textId="77777777" w:rsidR="00DD5F68" w:rsidRPr="00401F8F" w:rsidRDefault="00DD5F68" w:rsidP="00401F8F">
                    <w:pPr>
                      <w:rPr>
                        <w:szCs w:val="4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4FE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2C8610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32B369C"/>
    <w:multiLevelType w:val="multilevel"/>
    <w:tmpl w:val="E6B2D88E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AD3B00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075C02C5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55439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085E2AB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08AC5450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0A063043"/>
    <w:multiLevelType w:val="hybridMultilevel"/>
    <w:tmpl w:val="58AC4D9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F410F"/>
    <w:multiLevelType w:val="hybridMultilevel"/>
    <w:tmpl w:val="1F8E13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C91115"/>
    <w:multiLevelType w:val="multilevel"/>
    <w:tmpl w:val="15826BB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11DC5F4F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141F0E51"/>
    <w:multiLevelType w:val="hybridMultilevel"/>
    <w:tmpl w:val="E77069EE"/>
    <w:lvl w:ilvl="0" w:tplc="4F54D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31D76"/>
    <w:multiLevelType w:val="hybridMultilevel"/>
    <w:tmpl w:val="3260D644"/>
    <w:lvl w:ilvl="0" w:tplc="D4265578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E724F0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941A02"/>
    <w:multiLevelType w:val="hybridMultilevel"/>
    <w:tmpl w:val="EA8CABF2"/>
    <w:lvl w:ilvl="0" w:tplc="87E62124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5B5495"/>
    <w:multiLevelType w:val="hybridMultilevel"/>
    <w:tmpl w:val="383EFBC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B66B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2C1F650E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 w15:restartNumberingAfterBreak="0">
    <w:nsid w:val="2CB85559"/>
    <w:multiLevelType w:val="hybridMultilevel"/>
    <w:tmpl w:val="E68AE816"/>
    <w:lvl w:ilvl="0" w:tplc="1730DB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A939C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2F6E5C75"/>
    <w:multiLevelType w:val="multilevel"/>
    <w:tmpl w:val="E68AE816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A612BD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053C2F"/>
    <w:multiLevelType w:val="hybridMultilevel"/>
    <w:tmpl w:val="292E4480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503B1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3AA759B9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 w15:restartNumberingAfterBreak="0">
    <w:nsid w:val="40CD4691"/>
    <w:multiLevelType w:val="hybridMultilevel"/>
    <w:tmpl w:val="E8580C3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E0CB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8" w15:restartNumberingAfterBreak="0">
    <w:nsid w:val="4767764D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485A72EB"/>
    <w:multiLevelType w:val="hybridMultilevel"/>
    <w:tmpl w:val="E6B2D88E"/>
    <w:lvl w:ilvl="0" w:tplc="51C8DB74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881377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9A498C"/>
    <w:multiLevelType w:val="multilevel"/>
    <w:tmpl w:val="EA8CABF2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FBE7DAE"/>
    <w:multiLevelType w:val="hybridMultilevel"/>
    <w:tmpl w:val="4DFE9BE0"/>
    <w:lvl w:ilvl="0" w:tplc="33BC0A88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0D07B2F"/>
    <w:multiLevelType w:val="multilevel"/>
    <w:tmpl w:val="661EEAF2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5" w15:restartNumberingAfterBreak="0">
    <w:nsid w:val="521F2B5A"/>
    <w:multiLevelType w:val="hybridMultilevel"/>
    <w:tmpl w:val="9C1448A8"/>
    <w:lvl w:ilvl="0" w:tplc="D4A0A126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2C16CC1"/>
    <w:multiLevelType w:val="multilevel"/>
    <w:tmpl w:val="2886165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7" w15:restartNumberingAfterBreak="0">
    <w:nsid w:val="559E5388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8" w15:restartNumberingAfterBreak="0">
    <w:nsid w:val="581F6ACB"/>
    <w:multiLevelType w:val="hybridMultilevel"/>
    <w:tmpl w:val="AECC56A0"/>
    <w:lvl w:ilvl="0" w:tplc="99CCA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EADF4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51046CAE">
      <w:numFmt w:val="none"/>
      <w:lvlText w:val=""/>
      <w:lvlJc w:val="left"/>
      <w:pPr>
        <w:tabs>
          <w:tab w:val="num" w:pos="360"/>
        </w:tabs>
      </w:pPr>
    </w:lvl>
    <w:lvl w:ilvl="3" w:tplc="E14CC310">
      <w:numFmt w:val="none"/>
      <w:lvlText w:val=""/>
      <w:lvlJc w:val="left"/>
      <w:pPr>
        <w:tabs>
          <w:tab w:val="num" w:pos="360"/>
        </w:tabs>
      </w:pPr>
    </w:lvl>
    <w:lvl w:ilvl="4" w:tplc="BA60720E">
      <w:numFmt w:val="none"/>
      <w:lvlText w:val=""/>
      <w:lvlJc w:val="left"/>
      <w:pPr>
        <w:tabs>
          <w:tab w:val="num" w:pos="360"/>
        </w:tabs>
      </w:pPr>
    </w:lvl>
    <w:lvl w:ilvl="5" w:tplc="E60AAD18">
      <w:numFmt w:val="none"/>
      <w:lvlText w:val=""/>
      <w:lvlJc w:val="left"/>
      <w:pPr>
        <w:tabs>
          <w:tab w:val="num" w:pos="360"/>
        </w:tabs>
      </w:pPr>
    </w:lvl>
    <w:lvl w:ilvl="6" w:tplc="0BD40AAE">
      <w:numFmt w:val="none"/>
      <w:lvlText w:val=""/>
      <w:lvlJc w:val="left"/>
      <w:pPr>
        <w:tabs>
          <w:tab w:val="num" w:pos="360"/>
        </w:tabs>
      </w:pPr>
    </w:lvl>
    <w:lvl w:ilvl="7" w:tplc="005ABEA4">
      <w:numFmt w:val="none"/>
      <w:lvlText w:val=""/>
      <w:lvlJc w:val="left"/>
      <w:pPr>
        <w:tabs>
          <w:tab w:val="num" w:pos="360"/>
        </w:tabs>
      </w:pPr>
    </w:lvl>
    <w:lvl w:ilvl="8" w:tplc="4210AD60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584338E6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0" w15:restartNumberingAfterBreak="0">
    <w:nsid w:val="5C630EB8"/>
    <w:multiLevelType w:val="multilevel"/>
    <w:tmpl w:val="43766A7E"/>
    <w:name w:val="LABDAS (10) Bab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1" w15:restartNumberingAfterBreak="0">
    <w:nsid w:val="5DF95776"/>
    <w:multiLevelType w:val="hybridMultilevel"/>
    <w:tmpl w:val="352656E8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0EF6C0B"/>
    <w:multiLevelType w:val="multilevel"/>
    <w:tmpl w:val="9C1448A8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3FD234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4FA0E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65732755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38"/>
  </w:num>
  <w:num w:numId="2">
    <w:abstractNumId w:val="27"/>
  </w:num>
  <w:num w:numId="3">
    <w:abstractNumId w:val="10"/>
  </w:num>
  <w:num w:numId="4">
    <w:abstractNumId w:val="6"/>
  </w:num>
  <w:num w:numId="5">
    <w:abstractNumId w:val="20"/>
  </w:num>
  <w:num w:numId="6">
    <w:abstractNumId w:val="5"/>
  </w:num>
  <w:num w:numId="7">
    <w:abstractNumId w:val="39"/>
  </w:num>
  <w:num w:numId="8">
    <w:abstractNumId w:val="40"/>
  </w:num>
  <w:num w:numId="9">
    <w:abstractNumId w:val="7"/>
  </w:num>
  <w:num w:numId="10">
    <w:abstractNumId w:val="24"/>
  </w:num>
  <w:num w:numId="11">
    <w:abstractNumId w:val="33"/>
  </w:num>
  <w:num w:numId="12">
    <w:abstractNumId w:val="30"/>
  </w:num>
  <w:num w:numId="13">
    <w:abstractNumId w:val="4"/>
  </w:num>
  <w:num w:numId="14">
    <w:abstractNumId w:val="43"/>
  </w:num>
  <w:num w:numId="15">
    <w:abstractNumId w:val="11"/>
  </w:num>
  <w:num w:numId="16">
    <w:abstractNumId w:val="18"/>
  </w:num>
  <w:num w:numId="17">
    <w:abstractNumId w:val="3"/>
  </w:num>
  <w:num w:numId="18">
    <w:abstractNumId w:val="25"/>
  </w:num>
  <w:num w:numId="19">
    <w:abstractNumId w:val="45"/>
  </w:num>
  <w:num w:numId="20">
    <w:abstractNumId w:val="28"/>
  </w:num>
  <w:num w:numId="21">
    <w:abstractNumId w:val="17"/>
  </w:num>
  <w:num w:numId="22">
    <w:abstractNumId w:val="13"/>
  </w:num>
  <w:num w:numId="23">
    <w:abstractNumId w:val="22"/>
  </w:num>
  <w:num w:numId="24">
    <w:abstractNumId w:val="14"/>
  </w:num>
  <w:num w:numId="25">
    <w:abstractNumId w:val="37"/>
  </w:num>
  <w:num w:numId="26">
    <w:abstractNumId w:val="1"/>
  </w:num>
  <w:num w:numId="27">
    <w:abstractNumId w:val="34"/>
  </w:num>
  <w:num w:numId="28">
    <w:abstractNumId w:val="8"/>
  </w:num>
  <w:num w:numId="29">
    <w:abstractNumId w:val="41"/>
  </w:num>
  <w:num w:numId="30">
    <w:abstractNumId w:val="23"/>
  </w:num>
  <w:num w:numId="31">
    <w:abstractNumId w:val="12"/>
  </w:num>
  <w:num w:numId="32">
    <w:abstractNumId w:val="26"/>
  </w:num>
  <w:num w:numId="33">
    <w:abstractNumId w:val="9"/>
  </w:num>
  <w:num w:numId="34">
    <w:abstractNumId w:val="35"/>
  </w:num>
  <w:num w:numId="35">
    <w:abstractNumId w:val="42"/>
  </w:num>
  <w:num w:numId="36">
    <w:abstractNumId w:val="15"/>
  </w:num>
  <w:num w:numId="37">
    <w:abstractNumId w:val="31"/>
  </w:num>
  <w:num w:numId="38">
    <w:abstractNumId w:val="29"/>
  </w:num>
  <w:num w:numId="39">
    <w:abstractNumId w:val="2"/>
  </w:num>
  <w:num w:numId="40">
    <w:abstractNumId w:val="19"/>
  </w:num>
  <w:num w:numId="41">
    <w:abstractNumId w:val="21"/>
  </w:num>
  <w:num w:numId="42">
    <w:abstractNumId w:val="44"/>
  </w:num>
  <w:num w:numId="43">
    <w:abstractNumId w:val="32"/>
  </w:num>
  <w:num w:numId="44">
    <w:abstractNumId w:val="0"/>
  </w:num>
  <w:num w:numId="45">
    <w:abstractNumId w:val="16"/>
  </w:num>
  <w:num w:numId="46">
    <w:abstractNumId w:val="36"/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C"/>
    <w:rsid w:val="00021882"/>
    <w:rsid w:val="00030E8A"/>
    <w:rsid w:val="00045CC6"/>
    <w:rsid w:val="00050238"/>
    <w:rsid w:val="00083AB7"/>
    <w:rsid w:val="00086ADE"/>
    <w:rsid w:val="00090C4A"/>
    <w:rsid w:val="00096B9E"/>
    <w:rsid w:val="000A3E84"/>
    <w:rsid w:val="000B189E"/>
    <w:rsid w:val="000D5202"/>
    <w:rsid w:val="000E00B7"/>
    <w:rsid w:val="00101387"/>
    <w:rsid w:val="0010492E"/>
    <w:rsid w:val="00127694"/>
    <w:rsid w:val="00137686"/>
    <w:rsid w:val="001637A6"/>
    <w:rsid w:val="00176C25"/>
    <w:rsid w:val="001773AF"/>
    <w:rsid w:val="001B3A20"/>
    <w:rsid w:val="001F71E1"/>
    <w:rsid w:val="00232BF0"/>
    <w:rsid w:val="002373FA"/>
    <w:rsid w:val="00240A7F"/>
    <w:rsid w:val="002449BD"/>
    <w:rsid w:val="002640BE"/>
    <w:rsid w:val="0029364A"/>
    <w:rsid w:val="002978F4"/>
    <w:rsid w:val="002B1F89"/>
    <w:rsid w:val="002B4E98"/>
    <w:rsid w:val="002B7488"/>
    <w:rsid w:val="002C4573"/>
    <w:rsid w:val="002D1EB6"/>
    <w:rsid w:val="002E3576"/>
    <w:rsid w:val="003112F8"/>
    <w:rsid w:val="00312BAB"/>
    <w:rsid w:val="003343C8"/>
    <w:rsid w:val="00345BEA"/>
    <w:rsid w:val="003663A9"/>
    <w:rsid w:val="00366D35"/>
    <w:rsid w:val="003B367E"/>
    <w:rsid w:val="003B7D7F"/>
    <w:rsid w:val="003C3171"/>
    <w:rsid w:val="003E2B23"/>
    <w:rsid w:val="003E3211"/>
    <w:rsid w:val="003F5A0C"/>
    <w:rsid w:val="004006E7"/>
    <w:rsid w:val="00401F8F"/>
    <w:rsid w:val="00424EE5"/>
    <w:rsid w:val="0045720C"/>
    <w:rsid w:val="00457EB0"/>
    <w:rsid w:val="0047565C"/>
    <w:rsid w:val="0047597B"/>
    <w:rsid w:val="00480DCF"/>
    <w:rsid w:val="00482757"/>
    <w:rsid w:val="00492F3D"/>
    <w:rsid w:val="004B4DC2"/>
    <w:rsid w:val="004B7FAF"/>
    <w:rsid w:val="004C26B5"/>
    <w:rsid w:val="004C5B79"/>
    <w:rsid w:val="004C7007"/>
    <w:rsid w:val="004D49C2"/>
    <w:rsid w:val="004E2DAE"/>
    <w:rsid w:val="004F765C"/>
    <w:rsid w:val="00512451"/>
    <w:rsid w:val="00523FE9"/>
    <w:rsid w:val="005749EA"/>
    <w:rsid w:val="005819DD"/>
    <w:rsid w:val="00583599"/>
    <w:rsid w:val="005A2ACD"/>
    <w:rsid w:val="005A419E"/>
    <w:rsid w:val="005B28F2"/>
    <w:rsid w:val="005C38F3"/>
    <w:rsid w:val="005D1291"/>
    <w:rsid w:val="005D6FD4"/>
    <w:rsid w:val="006039A8"/>
    <w:rsid w:val="006074D0"/>
    <w:rsid w:val="006146C2"/>
    <w:rsid w:val="0062575B"/>
    <w:rsid w:val="006266E5"/>
    <w:rsid w:val="00676792"/>
    <w:rsid w:val="00676AFE"/>
    <w:rsid w:val="0068530C"/>
    <w:rsid w:val="006A720E"/>
    <w:rsid w:val="006D443D"/>
    <w:rsid w:val="006F654D"/>
    <w:rsid w:val="00702947"/>
    <w:rsid w:val="00717C0C"/>
    <w:rsid w:val="00730E3A"/>
    <w:rsid w:val="007566CA"/>
    <w:rsid w:val="00762956"/>
    <w:rsid w:val="00770C18"/>
    <w:rsid w:val="007A625C"/>
    <w:rsid w:val="007F5CFA"/>
    <w:rsid w:val="00811C7A"/>
    <w:rsid w:val="008219DA"/>
    <w:rsid w:val="00852490"/>
    <w:rsid w:val="00867A18"/>
    <w:rsid w:val="008719A1"/>
    <w:rsid w:val="00882D5A"/>
    <w:rsid w:val="008F5AE9"/>
    <w:rsid w:val="0090190E"/>
    <w:rsid w:val="009121F5"/>
    <w:rsid w:val="00927615"/>
    <w:rsid w:val="00934CA4"/>
    <w:rsid w:val="00937535"/>
    <w:rsid w:val="00951231"/>
    <w:rsid w:val="00955248"/>
    <w:rsid w:val="0096352C"/>
    <w:rsid w:val="009E15D1"/>
    <w:rsid w:val="009E38B0"/>
    <w:rsid w:val="00A05B01"/>
    <w:rsid w:val="00A32451"/>
    <w:rsid w:val="00A50A1D"/>
    <w:rsid w:val="00A52D39"/>
    <w:rsid w:val="00A55B01"/>
    <w:rsid w:val="00A56637"/>
    <w:rsid w:val="00A730B5"/>
    <w:rsid w:val="00A84DA6"/>
    <w:rsid w:val="00AB6CBA"/>
    <w:rsid w:val="00AC7822"/>
    <w:rsid w:val="00AD71B6"/>
    <w:rsid w:val="00AF3ABC"/>
    <w:rsid w:val="00B104E6"/>
    <w:rsid w:val="00B22E21"/>
    <w:rsid w:val="00B23D50"/>
    <w:rsid w:val="00B265F3"/>
    <w:rsid w:val="00B3775D"/>
    <w:rsid w:val="00B66BD1"/>
    <w:rsid w:val="00B72071"/>
    <w:rsid w:val="00B75AD6"/>
    <w:rsid w:val="00B90705"/>
    <w:rsid w:val="00BA4A31"/>
    <w:rsid w:val="00BC4A8A"/>
    <w:rsid w:val="00BD0CE3"/>
    <w:rsid w:val="00BE0B21"/>
    <w:rsid w:val="00BE0C28"/>
    <w:rsid w:val="00C021CA"/>
    <w:rsid w:val="00C060B2"/>
    <w:rsid w:val="00C25560"/>
    <w:rsid w:val="00C5267D"/>
    <w:rsid w:val="00C52BC3"/>
    <w:rsid w:val="00C62D70"/>
    <w:rsid w:val="00C81A5F"/>
    <w:rsid w:val="00CA3E9E"/>
    <w:rsid w:val="00CB2D64"/>
    <w:rsid w:val="00CB7C3F"/>
    <w:rsid w:val="00CD3E03"/>
    <w:rsid w:val="00D26126"/>
    <w:rsid w:val="00D401C0"/>
    <w:rsid w:val="00D77DDC"/>
    <w:rsid w:val="00D933E7"/>
    <w:rsid w:val="00DA2E4A"/>
    <w:rsid w:val="00DC4483"/>
    <w:rsid w:val="00DD5553"/>
    <w:rsid w:val="00DD5F68"/>
    <w:rsid w:val="00DE5FCD"/>
    <w:rsid w:val="00E03026"/>
    <w:rsid w:val="00E2123C"/>
    <w:rsid w:val="00E93800"/>
    <w:rsid w:val="00E9686B"/>
    <w:rsid w:val="00EA18FA"/>
    <w:rsid w:val="00EB492D"/>
    <w:rsid w:val="00EC5879"/>
    <w:rsid w:val="00ED5185"/>
    <w:rsid w:val="00ED55C6"/>
    <w:rsid w:val="00EF4B49"/>
    <w:rsid w:val="00F10D49"/>
    <w:rsid w:val="00F11160"/>
    <w:rsid w:val="00F23C1A"/>
    <w:rsid w:val="00F55FA7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2349392"/>
  <w15:docId w15:val="{F0376A9A-74C3-4346-89BF-BAE52E5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46C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ED5185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8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8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43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tif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rry\Downloads\Template%20Laporan%20&amp;%20Panduan%20Penulisan%20Laporan%20-%20%200511201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udhiesetyanto/Documents/Reihan%20Augee/KULIAH/Tingkat%202/Kuliah/PMC/Tugas/Rangkaian/Augee%20titip%20re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Grafik Tegangan Kapasitor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3.0000000000000001E-5</c:v>
                </c:pt>
                <c:pt idx="4">
                  <c:v>4.0000000000000003E-5</c:v>
                </c:pt>
                <c:pt idx="5">
                  <c:v>5.0000000000000002E-5</c:v>
                </c:pt>
                <c:pt idx="6">
                  <c:v>6.0000000000000002E-5</c:v>
                </c:pt>
                <c:pt idx="7">
                  <c:v>6.9999999999999994E-5</c:v>
                </c:pt>
                <c:pt idx="8">
                  <c:v>8.0000000000000007E-5</c:v>
                </c:pt>
                <c:pt idx="9">
                  <c:v>9.0000000000000006E-5</c:v>
                </c:pt>
                <c:pt idx="10">
                  <c:v>1E-4</c:v>
                </c:pt>
                <c:pt idx="11">
                  <c:v>1.1E-4</c:v>
                </c:pt>
                <c:pt idx="12">
                  <c:v>1.2E-4</c:v>
                </c:pt>
                <c:pt idx="13">
                  <c:v>1.2999999999999999E-4</c:v>
                </c:pt>
                <c:pt idx="14">
                  <c:v>1.3999999999999999E-4</c:v>
                </c:pt>
                <c:pt idx="15">
                  <c:v>1.4999999999999999E-4</c:v>
                </c:pt>
                <c:pt idx="16">
                  <c:v>1.6000000000000001E-4</c:v>
                </c:pt>
                <c:pt idx="17">
                  <c:v>1.7000000000000001E-4</c:v>
                </c:pt>
                <c:pt idx="18">
                  <c:v>1.8000000000000001E-4</c:v>
                </c:pt>
                <c:pt idx="19">
                  <c:v>1.9000000000000001E-4</c:v>
                </c:pt>
                <c:pt idx="20">
                  <c:v>2.0000000000000001E-4</c:v>
                </c:pt>
                <c:pt idx="21">
                  <c:v>2.1000000000000001E-4</c:v>
                </c:pt>
                <c:pt idx="22">
                  <c:v>2.2000000000000001E-4</c:v>
                </c:pt>
                <c:pt idx="23">
                  <c:v>2.3000000000000001E-4</c:v>
                </c:pt>
                <c:pt idx="24">
                  <c:v>2.4000000000000001E-4</c:v>
                </c:pt>
                <c:pt idx="25">
                  <c:v>2.5000000000000001E-4</c:v>
                </c:pt>
                <c:pt idx="26">
                  <c:v>2.5999999999999998E-4</c:v>
                </c:pt>
                <c:pt idx="27">
                  <c:v>2.7E-4</c:v>
                </c:pt>
                <c:pt idx="28">
                  <c:v>2.7999999999999998E-4</c:v>
                </c:pt>
                <c:pt idx="29">
                  <c:v>2.9E-4</c:v>
                </c:pt>
                <c:pt idx="30">
                  <c:v>2.9999999999999997E-4</c:v>
                </c:pt>
                <c:pt idx="31">
                  <c:v>3.1E-4</c:v>
                </c:pt>
                <c:pt idx="32">
                  <c:v>3.2000000000000003E-4</c:v>
                </c:pt>
                <c:pt idx="33">
                  <c:v>3.3E-4</c:v>
                </c:pt>
                <c:pt idx="34">
                  <c:v>3.4000000000000002E-4</c:v>
                </c:pt>
                <c:pt idx="35">
                  <c:v>3.5E-4</c:v>
                </c:pt>
                <c:pt idx="36">
                  <c:v>3.6000000000000002E-4</c:v>
                </c:pt>
                <c:pt idx="37">
                  <c:v>3.6999999999999999E-4</c:v>
                </c:pt>
                <c:pt idx="38">
                  <c:v>3.8000000000000002E-4</c:v>
                </c:pt>
                <c:pt idx="39">
                  <c:v>3.8999999999999999E-4</c:v>
                </c:pt>
                <c:pt idx="40">
                  <c:v>4.0000000000000002E-4</c:v>
                </c:pt>
                <c:pt idx="41">
                  <c:v>4.0999999999999999E-4</c:v>
                </c:pt>
                <c:pt idx="42">
                  <c:v>4.2000000000000002E-4</c:v>
                </c:pt>
                <c:pt idx="43">
                  <c:v>4.2999999999999999E-4</c:v>
                </c:pt>
                <c:pt idx="44">
                  <c:v>4.4000000000000002E-4</c:v>
                </c:pt>
                <c:pt idx="45">
                  <c:v>4.4999999999999999E-4</c:v>
                </c:pt>
                <c:pt idx="46">
                  <c:v>4.6000000000000001E-4</c:v>
                </c:pt>
                <c:pt idx="47">
                  <c:v>4.6999999999999999E-4</c:v>
                </c:pt>
                <c:pt idx="48">
                  <c:v>4.8000000000000001E-4</c:v>
                </c:pt>
                <c:pt idx="49">
                  <c:v>4.8999999999999998E-4</c:v>
                </c:pt>
                <c:pt idx="50">
                  <c:v>5.0000000000000001E-4</c:v>
                </c:pt>
                <c:pt idx="51">
                  <c:v>5.1000000000000004E-4</c:v>
                </c:pt>
                <c:pt idx="52">
                  <c:v>5.1999999999999995E-4</c:v>
                </c:pt>
                <c:pt idx="53">
                  <c:v>5.2999999999999998E-4</c:v>
                </c:pt>
                <c:pt idx="54">
                  <c:v>5.4000000000000001E-4</c:v>
                </c:pt>
                <c:pt idx="55">
                  <c:v>5.5000000000000003E-4</c:v>
                </c:pt>
                <c:pt idx="56">
                  <c:v>5.5999999999999995E-4</c:v>
                </c:pt>
                <c:pt idx="57">
                  <c:v>5.6999999999999998E-4</c:v>
                </c:pt>
                <c:pt idx="58">
                  <c:v>5.8E-4</c:v>
                </c:pt>
                <c:pt idx="59">
                  <c:v>5.9000000000000003E-4</c:v>
                </c:pt>
                <c:pt idx="60">
                  <c:v>5.9999999999999995E-4</c:v>
                </c:pt>
                <c:pt idx="61">
                  <c:v>6.0999999999999997E-4</c:v>
                </c:pt>
                <c:pt idx="62">
                  <c:v>6.2E-4</c:v>
                </c:pt>
                <c:pt idx="63">
                  <c:v>6.3000000000000003E-4</c:v>
                </c:pt>
                <c:pt idx="64">
                  <c:v>6.4000000000000005E-4</c:v>
                </c:pt>
                <c:pt idx="65">
                  <c:v>6.4999999999999997E-4</c:v>
                </c:pt>
                <c:pt idx="66">
                  <c:v>6.6E-4</c:v>
                </c:pt>
                <c:pt idx="67">
                  <c:v>6.7000000000000002E-4</c:v>
                </c:pt>
                <c:pt idx="68">
                  <c:v>6.8000000000000005E-4</c:v>
                </c:pt>
                <c:pt idx="69">
                  <c:v>6.8999999999999997E-4</c:v>
                </c:pt>
                <c:pt idx="70">
                  <c:v>6.9999999999999999E-4</c:v>
                </c:pt>
                <c:pt idx="71">
                  <c:v>7.1000000000000002E-4</c:v>
                </c:pt>
                <c:pt idx="72">
                  <c:v>7.2000000000000005E-4</c:v>
                </c:pt>
                <c:pt idx="73">
                  <c:v>7.2999999999999996E-4</c:v>
                </c:pt>
                <c:pt idx="74">
                  <c:v>7.3999999999999999E-4</c:v>
                </c:pt>
                <c:pt idx="75">
                  <c:v>7.5000000000000002E-4</c:v>
                </c:pt>
                <c:pt idx="76">
                  <c:v>7.6000000000000004E-4</c:v>
                </c:pt>
                <c:pt idx="77">
                  <c:v>7.6999999999999996E-4</c:v>
                </c:pt>
                <c:pt idx="78">
                  <c:v>7.7999999999999999E-4</c:v>
                </c:pt>
                <c:pt idx="79">
                  <c:v>7.9000000000000001E-4</c:v>
                </c:pt>
                <c:pt idx="80">
                  <c:v>8.0000000000000004E-4</c:v>
                </c:pt>
                <c:pt idx="81">
                  <c:v>8.0999999999999996E-4</c:v>
                </c:pt>
                <c:pt idx="82">
                  <c:v>8.1999999999999998E-4</c:v>
                </c:pt>
                <c:pt idx="83">
                  <c:v>8.3000000000000001E-4</c:v>
                </c:pt>
                <c:pt idx="84">
                  <c:v>8.4000000000000003E-4</c:v>
                </c:pt>
                <c:pt idx="85">
                  <c:v>8.4999999999999995E-4</c:v>
                </c:pt>
                <c:pt idx="86">
                  <c:v>8.5999999999999998E-4</c:v>
                </c:pt>
                <c:pt idx="87">
                  <c:v>8.7000000000000001E-4</c:v>
                </c:pt>
                <c:pt idx="88">
                  <c:v>8.8000000000000003E-4</c:v>
                </c:pt>
                <c:pt idx="89">
                  <c:v>8.8999999999999995E-4</c:v>
                </c:pt>
                <c:pt idx="90">
                  <c:v>8.9999999999999998E-4</c:v>
                </c:pt>
                <c:pt idx="91">
                  <c:v>9.1E-4</c:v>
                </c:pt>
                <c:pt idx="92">
                  <c:v>9.2000000000000003E-4</c:v>
                </c:pt>
                <c:pt idx="93">
                  <c:v>9.3000000000000005E-4</c:v>
                </c:pt>
                <c:pt idx="94">
                  <c:v>9.3999999999999997E-4</c:v>
                </c:pt>
                <c:pt idx="95">
                  <c:v>9.5E-4</c:v>
                </c:pt>
                <c:pt idx="96">
                  <c:v>9.6000000000000002E-4</c:v>
                </c:pt>
                <c:pt idx="97">
                  <c:v>9.7000000000000005E-4</c:v>
                </c:pt>
                <c:pt idx="98">
                  <c:v>9.7999999999999997E-4</c:v>
                </c:pt>
                <c:pt idx="99">
                  <c:v>9.8999999999999999E-4</c:v>
                </c:pt>
                <c:pt idx="100">
                  <c:v>1E-3</c:v>
                </c:pt>
                <c:pt idx="101">
                  <c:v>1.01E-3</c:v>
                </c:pt>
                <c:pt idx="102">
                  <c:v>1.0200000000000001E-3</c:v>
                </c:pt>
                <c:pt idx="103">
                  <c:v>1.0300000000000001E-3</c:v>
                </c:pt>
                <c:pt idx="104">
                  <c:v>1.0399999999999999E-3</c:v>
                </c:pt>
                <c:pt idx="105">
                  <c:v>1.0499999999999999E-3</c:v>
                </c:pt>
                <c:pt idx="106">
                  <c:v>1.06E-3</c:v>
                </c:pt>
                <c:pt idx="107">
                  <c:v>1.07E-3</c:v>
                </c:pt>
                <c:pt idx="108">
                  <c:v>1.08E-3</c:v>
                </c:pt>
                <c:pt idx="109">
                  <c:v>1.09E-3</c:v>
                </c:pt>
                <c:pt idx="110">
                  <c:v>1.1000000000000001E-3</c:v>
                </c:pt>
                <c:pt idx="111">
                  <c:v>1.1100000000000001E-3</c:v>
                </c:pt>
                <c:pt idx="112">
                  <c:v>1.1199999999999999E-3</c:v>
                </c:pt>
                <c:pt idx="113">
                  <c:v>1.1299999999999999E-3</c:v>
                </c:pt>
                <c:pt idx="114">
                  <c:v>1.14E-3</c:v>
                </c:pt>
                <c:pt idx="115">
                  <c:v>1.15E-3</c:v>
                </c:pt>
                <c:pt idx="116">
                  <c:v>1.16E-3</c:v>
                </c:pt>
                <c:pt idx="117">
                  <c:v>1.17E-3</c:v>
                </c:pt>
                <c:pt idx="118">
                  <c:v>1.1800000000000001E-3</c:v>
                </c:pt>
                <c:pt idx="119">
                  <c:v>1.1900000000000001E-3</c:v>
                </c:pt>
                <c:pt idx="120">
                  <c:v>1.1999999999999999E-3</c:v>
                </c:pt>
                <c:pt idx="121">
                  <c:v>1.2099999999999999E-3</c:v>
                </c:pt>
                <c:pt idx="122">
                  <c:v>1.2199999999999999E-3</c:v>
                </c:pt>
                <c:pt idx="123">
                  <c:v>1.23E-3</c:v>
                </c:pt>
                <c:pt idx="124">
                  <c:v>1.24E-3</c:v>
                </c:pt>
                <c:pt idx="125">
                  <c:v>1.25E-3</c:v>
                </c:pt>
                <c:pt idx="126">
                  <c:v>1.2600000000000001E-3</c:v>
                </c:pt>
                <c:pt idx="127">
                  <c:v>1.2700000000000001E-3</c:v>
                </c:pt>
                <c:pt idx="128">
                  <c:v>1.2800000000000001E-3</c:v>
                </c:pt>
                <c:pt idx="129">
                  <c:v>1.2899999999999999E-3</c:v>
                </c:pt>
                <c:pt idx="130">
                  <c:v>1.2999999999999999E-3</c:v>
                </c:pt>
                <c:pt idx="131">
                  <c:v>1.31E-3</c:v>
                </c:pt>
                <c:pt idx="132">
                  <c:v>1.32E-3</c:v>
                </c:pt>
                <c:pt idx="133">
                  <c:v>1.33E-3</c:v>
                </c:pt>
                <c:pt idx="134">
                  <c:v>1.34E-3</c:v>
                </c:pt>
                <c:pt idx="135">
                  <c:v>1.3500000000000001E-3</c:v>
                </c:pt>
                <c:pt idx="136">
                  <c:v>1.3600000000000001E-3</c:v>
                </c:pt>
                <c:pt idx="137">
                  <c:v>1.3699999999999999E-3</c:v>
                </c:pt>
                <c:pt idx="138">
                  <c:v>1.3799999999999999E-3</c:v>
                </c:pt>
                <c:pt idx="139">
                  <c:v>1.39E-3</c:v>
                </c:pt>
                <c:pt idx="140">
                  <c:v>1.4E-3</c:v>
                </c:pt>
                <c:pt idx="141">
                  <c:v>1.41E-3</c:v>
                </c:pt>
                <c:pt idx="142">
                  <c:v>1.42E-3</c:v>
                </c:pt>
                <c:pt idx="143">
                  <c:v>1.4300000000000001E-3</c:v>
                </c:pt>
                <c:pt idx="144">
                  <c:v>1.4400000000000001E-3</c:v>
                </c:pt>
                <c:pt idx="145">
                  <c:v>1.4499999999999999E-3</c:v>
                </c:pt>
                <c:pt idx="146">
                  <c:v>1.4599999999999999E-3</c:v>
                </c:pt>
                <c:pt idx="147">
                  <c:v>1.47E-3</c:v>
                </c:pt>
                <c:pt idx="148">
                  <c:v>1.48E-3</c:v>
                </c:pt>
                <c:pt idx="149">
                  <c:v>1.49E-3</c:v>
                </c:pt>
                <c:pt idx="150">
                  <c:v>1.5E-3</c:v>
                </c:pt>
                <c:pt idx="151">
                  <c:v>1.5100000000000001E-3</c:v>
                </c:pt>
                <c:pt idx="152">
                  <c:v>1.5200000000000001E-3</c:v>
                </c:pt>
                <c:pt idx="153">
                  <c:v>1.5299999999999999E-3</c:v>
                </c:pt>
                <c:pt idx="154">
                  <c:v>1.5399999999999999E-3</c:v>
                </c:pt>
                <c:pt idx="155">
                  <c:v>1.5499999999999999E-3</c:v>
                </c:pt>
                <c:pt idx="156">
                  <c:v>1.56E-3</c:v>
                </c:pt>
                <c:pt idx="157">
                  <c:v>1.57E-3</c:v>
                </c:pt>
                <c:pt idx="158">
                  <c:v>1.58E-3</c:v>
                </c:pt>
                <c:pt idx="159">
                  <c:v>1.5900000000000001E-3</c:v>
                </c:pt>
                <c:pt idx="160">
                  <c:v>1.6000000000000001E-3</c:v>
                </c:pt>
                <c:pt idx="161">
                  <c:v>1.6100000000000001E-3</c:v>
                </c:pt>
                <c:pt idx="162">
                  <c:v>1.6199999999999999E-3</c:v>
                </c:pt>
                <c:pt idx="163">
                  <c:v>1.6299999999999999E-3</c:v>
                </c:pt>
                <c:pt idx="164">
                  <c:v>1.64E-3</c:v>
                </c:pt>
                <c:pt idx="165">
                  <c:v>1.65E-3</c:v>
                </c:pt>
                <c:pt idx="166">
                  <c:v>1.66E-3</c:v>
                </c:pt>
                <c:pt idx="167">
                  <c:v>1.67E-3</c:v>
                </c:pt>
                <c:pt idx="168">
                  <c:v>1.6800000000000001E-3</c:v>
                </c:pt>
                <c:pt idx="169">
                  <c:v>1.6900000000000001E-3</c:v>
                </c:pt>
                <c:pt idx="170">
                  <c:v>1.6999999999999999E-3</c:v>
                </c:pt>
                <c:pt idx="171">
                  <c:v>1.7099999999999999E-3</c:v>
                </c:pt>
                <c:pt idx="172">
                  <c:v>1.72E-3</c:v>
                </c:pt>
                <c:pt idx="173">
                  <c:v>1.73E-3</c:v>
                </c:pt>
                <c:pt idx="174">
                  <c:v>1.74E-3</c:v>
                </c:pt>
                <c:pt idx="175">
                  <c:v>1.75E-3</c:v>
                </c:pt>
                <c:pt idx="176">
                  <c:v>1.7600000000000001E-3</c:v>
                </c:pt>
                <c:pt idx="177">
                  <c:v>1.7700000000000001E-3</c:v>
                </c:pt>
                <c:pt idx="178">
                  <c:v>1.7799999999999999E-3</c:v>
                </c:pt>
                <c:pt idx="179">
                  <c:v>1.7899999999999999E-3</c:v>
                </c:pt>
                <c:pt idx="180">
                  <c:v>1.8E-3</c:v>
                </c:pt>
                <c:pt idx="181">
                  <c:v>1.81E-3</c:v>
                </c:pt>
                <c:pt idx="182">
                  <c:v>1.82E-3</c:v>
                </c:pt>
                <c:pt idx="183">
                  <c:v>1.83E-3</c:v>
                </c:pt>
                <c:pt idx="184">
                  <c:v>1.8400000000000001E-3</c:v>
                </c:pt>
                <c:pt idx="185">
                  <c:v>1.8500000000000001E-3</c:v>
                </c:pt>
                <c:pt idx="186">
                  <c:v>1.8600000000000001E-3</c:v>
                </c:pt>
                <c:pt idx="187">
                  <c:v>1.8699999999999999E-3</c:v>
                </c:pt>
                <c:pt idx="188">
                  <c:v>1.8799999999999999E-3</c:v>
                </c:pt>
                <c:pt idx="189">
                  <c:v>1.89E-3</c:v>
                </c:pt>
                <c:pt idx="190">
                  <c:v>1.9E-3</c:v>
                </c:pt>
                <c:pt idx="191">
                  <c:v>1.91E-3</c:v>
                </c:pt>
                <c:pt idx="192">
                  <c:v>1.92E-3</c:v>
                </c:pt>
                <c:pt idx="193">
                  <c:v>1.9300000000000001E-3</c:v>
                </c:pt>
                <c:pt idx="194">
                  <c:v>1.9400000000000001E-3</c:v>
                </c:pt>
                <c:pt idx="195">
                  <c:v>1.9499999999999999E-3</c:v>
                </c:pt>
                <c:pt idx="196">
                  <c:v>1.9599999999999999E-3</c:v>
                </c:pt>
                <c:pt idx="197">
                  <c:v>1.97E-3</c:v>
                </c:pt>
                <c:pt idx="198">
                  <c:v>1.98E-3</c:v>
                </c:pt>
                <c:pt idx="199">
                  <c:v>1.99E-3</c:v>
                </c:pt>
                <c:pt idx="200">
                  <c:v>2E-3</c:v>
                </c:pt>
                <c:pt idx="201">
                  <c:v>2.0100000000000001E-3</c:v>
                </c:pt>
                <c:pt idx="202">
                  <c:v>2.0200000000000001E-3</c:v>
                </c:pt>
                <c:pt idx="203">
                  <c:v>2.0300000000000001E-3</c:v>
                </c:pt>
                <c:pt idx="204">
                  <c:v>2.0400000000000001E-3</c:v>
                </c:pt>
                <c:pt idx="205">
                  <c:v>2.0500000000000002E-3</c:v>
                </c:pt>
                <c:pt idx="206">
                  <c:v>2.0600000000000002E-3</c:v>
                </c:pt>
                <c:pt idx="207">
                  <c:v>2.0699999999999998E-3</c:v>
                </c:pt>
                <c:pt idx="208">
                  <c:v>2.0799999999999998E-3</c:v>
                </c:pt>
                <c:pt idx="209">
                  <c:v>2.0899999999999998E-3</c:v>
                </c:pt>
                <c:pt idx="210">
                  <c:v>2.0999999999999999E-3</c:v>
                </c:pt>
                <c:pt idx="211">
                  <c:v>2.1099999999999999E-3</c:v>
                </c:pt>
                <c:pt idx="212">
                  <c:v>2.1199999999999999E-3</c:v>
                </c:pt>
                <c:pt idx="213">
                  <c:v>2.1299999999999999E-3</c:v>
                </c:pt>
                <c:pt idx="214">
                  <c:v>2.14E-3</c:v>
                </c:pt>
                <c:pt idx="215">
                  <c:v>2.15E-3</c:v>
                </c:pt>
                <c:pt idx="216">
                  <c:v>2.16E-3</c:v>
                </c:pt>
                <c:pt idx="217">
                  <c:v>2.1700000000000001E-3</c:v>
                </c:pt>
                <c:pt idx="218">
                  <c:v>2.1800000000000001E-3</c:v>
                </c:pt>
                <c:pt idx="219">
                  <c:v>2.1900000000000001E-3</c:v>
                </c:pt>
                <c:pt idx="220">
                  <c:v>2.2000000000000001E-3</c:v>
                </c:pt>
                <c:pt idx="221">
                  <c:v>2.2100000000000002E-3</c:v>
                </c:pt>
                <c:pt idx="222">
                  <c:v>2.2200000000000002E-3</c:v>
                </c:pt>
                <c:pt idx="223">
                  <c:v>2.2300000000000002E-3</c:v>
                </c:pt>
                <c:pt idx="224">
                  <c:v>2.2399999999999998E-3</c:v>
                </c:pt>
                <c:pt idx="225">
                  <c:v>2.2499999999999998E-3</c:v>
                </c:pt>
                <c:pt idx="226">
                  <c:v>2.2599999999999999E-3</c:v>
                </c:pt>
                <c:pt idx="227">
                  <c:v>2.2699999999999999E-3</c:v>
                </c:pt>
                <c:pt idx="228">
                  <c:v>2.2799999999999999E-3</c:v>
                </c:pt>
                <c:pt idx="229">
                  <c:v>2.2899999999999999E-3</c:v>
                </c:pt>
                <c:pt idx="230">
                  <c:v>2.3E-3</c:v>
                </c:pt>
                <c:pt idx="231">
                  <c:v>2.31E-3</c:v>
                </c:pt>
                <c:pt idx="232">
                  <c:v>2.32E-3</c:v>
                </c:pt>
                <c:pt idx="233">
                  <c:v>2.33E-3</c:v>
                </c:pt>
                <c:pt idx="234">
                  <c:v>2.3400000000000001E-3</c:v>
                </c:pt>
                <c:pt idx="235">
                  <c:v>2.3500000000000001E-3</c:v>
                </c:pt>
                <c:pt idx="236">
                  <c:v>2.3600000000000001E-3</c:v>
                </c:pt>
                <c:pt idx="237">
                  <c:v>2.3700000000000001E-3</c:v>
                </c:pt>
                <c:pt idx="238">
                  <c:v>2.3800000000000002E-3</c:v>
                </c:pt>
                <c:pt idx="239">
                  <c:v>2.3900000000000002E-3</c:v>
                </c:pt>
                <c:pt idx="240">
                  <c:v>2.3999999999999998E-3</c:v>
                </c:pt>
                <c:pt idx="241">
                  <c:v>2.4099999999999998E-3</c:v>
                </c:pt>
                <c:pt idx="242">
                  <c:v>2.4199999999999998E-3</c:v>
                </c:pt>
                <c:pt idx="243">
                  <c:v>2.4299999999999999E-3</c:v>
                </c:pt>
                <c:pt idx="244">
                  <c:v>2.4399999999999999E-3</c:v>
                </c:pt>
                <c:pt idx="245">
                  <c:v>2.4499999999999999E-3</c:v>
                </c:pt>
                <c:pt idx="246">
                  <c:v>2.4599999999999999E-3</c:v>
                </c:pt>
                <c:pt idx="247">
                  <c:v>2.47E-3</c:v>
                </c:pt>
                <c:pt idx="248">
                  <c:v>2.48E-3</c:v>
                </c:pt>
                <c:pt idx="249">
                  <c:v>2.49E-3</c:v>
                </c:pt>
                <c:pt idx="250">
                  <c:v>2.5000000000000001E-3</c:v>
                </c:pt>
                <c:pt idx="251">
                  <c:v>2.5100000000000001E-3</c:v>
                </c:pt>
                <c:pt idx="252">
                  <c:v>2.5200000000000001E-3</c:v>
                </c:pt>
                <c:pt idx="253">
                  <c:v>2.5300000000000001E-3</c:v>
                </c:pt>
                <c:pt idx="254">
                  <c:v>2.5400000000000002E-3</c:v>
                </c:pt>
                <c:pt idx="255">
                  <c:v>2.5500000000000002E-3</c:v>
                </c:pt>
                <c:pt idx="256">
                  <c:v>2.5600000000000002E-3</c:v>
                </c:pt>
                <c:pt idx="257">
                  <c:v>2.5699999999999998E-3</c:v>
                </c:pt>
                <c:pt idx="258">
                  <c:v>2.5799999999999998E-3</c:v>
                </c:pt>
                <c:pt idx="259">
                  <c:v>2.5899999999999999E-3</c:v>
                </c:pt>
                <c:pt idx="260">
                  <c:v>2.5999999999999999E-3</c:v>
                </c:pt>
                <c:pt idx="261">
                  <c:v>2.6099999999999999E-3</c:v>
                </c:pt>
                <c:pt idx="262">
                  <c:v>2.6199999999999999E-3</c:v>
                </c:pt>
                <c:pt idx="263">
                  <c:v>2.63E-3</c:v>
                </c:pt>
                <c:pt idx="264">
                  <c:v>2.64E-3</c:v>
                </c:pt>
                <c:pt idx="265">
                  <c:v>2.65E-3</c:v>
                </c:pt>
                <c:pt idx="266">
                  <c:v>2.66E-3</c:v>
                </c:pt>
                <c:pt idx="267">
                  <c:v>2.6700000000000001E-3</c:v>
                </c:pt>
                <c:pt idx="268">
                  <c:v>2.6800000000000001E-3</c:v>
                </c:pt>
                <c:pt idx="269">
                  <c:v>2.6900000000000001E-3</c:v>
                </c:pt>
                <c:pt idx="270">
                  <c:v>2.7000000000000001E-3</c:v>
                </c:pt>
                <c:pt idx="271">
                  <c:v>2.7100000000000002E-3</c:v>
                </c:pt>
                <c:pt idx="272">
                  <c:v>2.7200000000000002E-3</c:v>
                </c:pt>
                <c:pt idx="273">
                  <c:v>2.7299999999999998E-3</c:v>
                </c:pt>
                <c:pt idx="274">
                  <c:v>2.7399999999999998E-3</c:v>
                </c:pt>
                <c:pt idx="275">
                  <c:v>2.7499999999999998E-3</c:v>
                </c:pt>
                <c:pt idx="276">
                  <c:v>2.7599999999999999E-3</c:v>
                </c:pt>
                <c:pt idx="277">
                  <c:v>2.7699999999999999E-3</c:v>
                </c:pt>
                <c:pt idx="278">
                  <c:v>2.7799999999999999E-3</c:v>
                </c:pt>
                <c:pt idx="279">
                  <c:v>2.7899999999999999E-3</c:v>
                </c:pt>
                <c:pt idx="280">
                  <c:v>2.8E-3</c:v>
                </c:pt>
                <c:pt idx="281">
                  <c:v>2.81E-3</c:v>
                </c:pt>
                <c:pt idx="282">
                  <c:v>2.82E-3</c:v>
                </c:pt>
                <c:pt idx="283">
                  <c:v>2.8300000000000001E-3</c:v>
                </c:pt>
                <c:pt idx="284">
                  <c:v>2.8400000000000001E-3</c:v>
                </c:pt>
                <c:pt idx="285">
                  <c:v>2.8500000000000001E-3</c:v>
                </c:pt>
                <c:pt idx="286">
                  <c:v>2.8600000000000001E-3</c:v>
                </c:pt>
                <c:pt idx="287">
                  <c:v>2.8700000000000002E-3</c:v>
                </c:pt>
                <c:pt idx="288">
                  <c:v>2.8800000000000002E-3</c:v>
                </c:pt>
                <c:pt idx="289">
                  <c:v>2.8900000000000002E-3</c:v>
                </c:pt>
                <c:pt idx="290">
                  <c:v>2.8999999999999998E-3</c:v>
                </c:pt>
                <c:pt idx="291">
                  <c:v>2.9099999999999998E-3</c:v>
                </c:pt>
                <c:pt idx="292">
                  <c:v>2.9199999999999999E-3</c:v>
                </c:pt>
                <c:pt idx="293">
                  <c:v>2.9299999999999999E-3</c:v>
                </c:pt>
                <c:pt idx="294">
                  <c:v>2.9399999999999999E-3</c:v>
                </c:pt>
                <c:pt idx="295">
                  <c:v>2.9499999999999999E-3</c:v>
                </c:pt>
                <c:pt idx="296">
                  <c:v>2.96E-3</c:v>
                </c:pt>
                <c:pt idx="297">
                  <c:v>2.97E-3</c:v>
                </c:pt>
                <c:pt idx="298">
                  <c:v>2.98E-3</c:v>
                </c:pt>
                <c:pt idx="299">
                  <c:v>2.99E-3</c:v>
                </c:pt>
                <c:pt idx="300">
                  <c:v>3.0000000000000001E-3</c:v>
                </c:pt>
                <c:pt idx="301">
                  <c:v>3.0100000000000001E-3</c:v>
                </c:pt>
                <c:pt idx="302">
                  <c:v>3.0200000000000001E-3</c:v>
                </c:pt>
                <c:pt idx="303">
                  <c:v>3.0300000000000001E-3</c:v>
                </c:pt>
                <c:pt idx="304">
                  <c:v>3.0400000000000002E-3</c:v>
                </c:pt>
                <c:pt idx="305">
                  <c:v>3.0500000000000002E-3</c:v>
                </c:pt>
                <c:pt idx="306">
                  <c:v>3.0599999999999998E-3</c:v>
                </c:pt>
                <c:pt idx="307">
                  <c:v>3.0699999999999998E-3</c:v>
                </c:pt>
                <c:pt idx="308">
                  <c:v>3.0799999999999998E-3</c:v>
                </c:pt>
                <c:pt idx="309">
                  <c:v>3.0899999999999999E-3</c:v>
                </c:pt>
                <c:pt idx="310">
                  <c:v>3.0999999999999999E-3</c:v>
                </c:pt>
                <c:pt idx="311">
                  <c:v>3.1099999999999999E-3</c:v>
                </c:pt>
                <c:pt idx="312">
                  <c:v>3.1199999999999999E-3</c:v>
                </c:pt>
                <c:pt idx="313">
                  <c:v>3.13E-3</c:v>
                </c:pt>
                <c:pt idx="314">
                  <c:v>3.14E-3</c:v>
                </c:pt>
                <c:pt idx="315">
                  <c:v>3.15E-3</c:v>
                </c:pt>
                <c:pt idx="316">
                  <c:v>3.16E-3</c:v>
                </c:pt>
                <c:pt idx="317">
                  <c:v>3.1700000000000001E-3</c:v>
                </c:pt>
                <c:pt idx="318">
                  <c:v>3.1800000000000001E-3</c:v>
                </c:pt>
                <c:pt idx="319">
                  <c:v>3.1900000000000001E-3</c:v>
                </c:pt>
                <c:pt idx="320">
                  <c:v>3.2000000000000002E-3</c:v>
                </c:pt>
                <c:pt idx="321">
                  <c:v>3.2100000000000002E-3</c:v>
                </c:pt>
                <c:pt idx="322">
                  <c:v>3.2200000000000002E-3</c:v>
                </c:pt>
                <c:pt idx="323">
                  <c:v>3.2299999999999998E-3</c:v>
                </c:pt>
                <c:pt idx="324">
                  <c:v>3.2399999999999998E-3</c:v>
                </c:pt>
                <c:pt idx="325">
                  <c:v>3.2499999999999999E-3</c:v>
                </c:pt>
                <c:pt idx="326">
                  <c:v>3.2599999999999999E-3</c:v>
                </c:pt>
                <c:pt idx="327">
                  <c:v>3.2699999999999999E-3</c:v>
                </c:pt>
                <c:pt idx="328">
                  <c:v>3.2799999999999999E-3</c:v>
                </c:pt>
                <c:pt idx="329">
                  <c:v>3.29E-3</c:v>
                </c:pt>
                <c:pt idx="330">
                  <c:v>3.3E-3</c:v>
                </c:pt>
                <c:pt idx="331">
                  <c:v>3.31E-3</c:v>
                </c:pt>
                <c:pt idx="332">
                  <c:v>3.32E-3</c:v>
                </c:pt>
                <c:pt idx="333">
                  <c:v>3.3300000000000001E-3</c:v>
                </c:pt>
                <c:pt idx="334">
                  <c:v>3.3400000000000001E-3</c:v>
                </c:pt>
                <c:pt idx="335">
                  <c:v>3.3500000000000001E-3</c:v>
                </c:pt>
                <c:pt idx="336">
                  <c:v>3.3600000000000001E-3</c:v>
                </c:pt>
                <c:pt idx="337">
                  <c:v>3.3700000000000002E-3</c:v>
                </c:pt>
                <c:pt idx="338">
                  <c:v>3.3800000000000002E-3</c:v>
                </c:pt>
                <c:pt idx="339">
                  <c:v>3.3899999999999998E-3</c:v>
                </c:pt>
                <c:pt idx="340">
                  <c:v>3.3999999999999998E-3</c:v>
                </c:pt>
                <c:pt idx="341">
                  <c:v>3.4099999999999998E-3</c:v>
                </c:pt>
                <c:pt idx="342">
                  <c:v>3.4199999999999999E-3</c:v>
                </c:pt>
                <c:pt idx="343">
                  <c:v>3.4299999999999999E-3</c:v>
                </c:pt>
                <c:pt idx="344">
                  <c:v>3.4399999999999999E-3</c:v>
                </c:pt>
                <c:pt idx="345">
                  <c:v>3.4499999999999999E-3</c:v>
                </c:pt>
                <c:pt idx="346">
                  <c:v>3.46E-3</c:v>
                </c:pt>
                <c:pt idx="347">
                  <c:v>3.47E-3</c:v>
                </c:pt>
                <c:pt idx="348">
                  <c:v>3.48E-3</c:v>
                </c:pt>
                <c:pt idx="349">
                  <c:v>3.49E-3</c:v>
                </c:pt>
                <c:pt idx="350">
                  <c:v>3.5000000000000001E-3</c:v>
                </c:pt>
                <c:pt idx="351">
                  <c:v>3.5100000000000001E-3</c:v>
                </c:pt>
                <c:pt idx="352">
                  <c:v>3.5200000000000001E-3</c:v>
                </c:pt>
                <c:pt idx="353">
                  <c:v>3.5300000000000002E-3</c:v>
                </c:pt>
                <c:pt idx="354">
                  <c:v>3.5400000000000002E-3</c:v>
                </c:pt>
                <c:pt idx="355">
                  <c:v>3.5500000000000002E-3</c:v>
                </c:pt>
                <c:pt idx="356">
                  <c:v>3.5599999999999998E-3</c:v>
                </c:pt>
                <c:pt idx="357">
                  <c:v>3.5699999999999998E-3</c:v>
                </c:pt>
                <c:pt idx="358">
                  <c:v>3.5799999999999998E-3</c:v>
                </c:pt>
                <c:pt idx="359">
                  <c:v>3.5899999999999999E-3</c:v>
                </c:pt>
                <c:pt idx="360">
                  <c:v>3.5999999999999999E-3</c:v>
                </c:pt>
                <c:pt idx="361">
                  <c:v>3.6099999999999999E-3</c:v>
                </c:pt>
                <c:pt idx="362">
                  <c:v>3.62E-3</c:v>
                </c:pt>
                <c:pt idx="363">
                  <c:v>3.63E-3</c:v>
                </c:pt>
                <c:pt idx="364">
                  <c:v>3.64E-3</c:v>
                </c:pt>
                <c:pt idx="365">
                  <c:v>3.65E-3</c:v>
                </c:pt>
                <c:pt idx="366">
                  <c:v>3.6600000000000001E-3</c:v>
                </c:pt>
                <c:pt idx="367">
                  <c:v>3.6700000000000001E-3</c:v>
                </c:pt>
                <c:pt idx="368">
                  <c:v>3.6800000000000001E-3</c:v>
                </c:pt>
                <c:pt idx="369">
                  <c:v>3.6900000000000001E-3</c:v>
                </c:pt>
                <c:pt idx="370">
                  <c:v>3.7000000000000002E-3</c:v>
                </c:pt>
                <c:pt idx="371">
                  <c:v>3.7100000000000002E-3</c:v>
                </c:pt>
                <c:pt idx="372">
                  <c:v>3.7200000000000002E-3</c:v>
                </c:pt>
                <c:pt idx="373">
                  <c:v>3.7299999999999998E-3</c:v>
                </c:pt>
                <c:pt idx="374">
                  <c:v>3.7399999999999998E-3</c:v>
                </c:pt>
                <c:pt idx="375">
                  <c:v>3.7499999999999999E-3</c:v>
                </c:pt>
                <c:pt idx="376">
                  <c:v>3.7599999999999999E-3</c:v>
                </c:pt>
                <c:pt idx="377">
                  <c:v>3.7699999999999999E-3</c:v>
                </c:pt>
                <c:pt idx="378">
                  <c:v>3.7799999999999999E-3</c:v>
                </c:pt>
                <c:pt idx="379">
                  <c:v>3.79E-3</c:v>
                </c:pt>
                <c:pt idx="380">
                  <c:v>3.8E-3</c:v>
                </c:pt>
                <c:pt idx="381">
                  <c:v>3.81E-3</c:v>
                </c:pt>
                <c:pt idx="382">
                  <c:v>3.82E-3</c:v>
                </c:pt>
                <c:pt idx="383">
                  <c:v>3.8300000000000001E-3</c:v>
                </c:pt>
                <c:pt idx="384">
                  <c:v>3.8400000000000001E-3</c:v>
                </c:pt>
                <c:pt idx="385">
                  <c:v>3.8500000000000001E-3</c:v>
                </c:pt>
                <c:pt idx="386">
                  <c:v>3.8600000000000001E-3</c:v>
                </c:pt>
                <c:pt idx="387">
                  <c:v>3.8700000000000002E-3</c:v>
                </c:pt>
                <c:pt idx="388">
                  <c:v>3.8800000000000002E-3</c:v>
                </c:pt>
                <c:pt idx="389">
                  <c:v>3.8899999999999998E-3</c:v>
                </c:pt>
                <c:pt idx="390">
                  <c:v>3.8999999999999998E-3</c:v>
                </c:pt>
                <c:pt idx="391">
                  <c:v>3.9100000000000003E-3</c:v>
                </c:pt>
                <c:pt idx="392">
                  <c:v>3.9199999999999999E-3</c:v>
                </c:pt>
                <c:pt idx="393">
                  <c:v>3.9300000000000003E-3</c:v>
                </c:pt>
                <c:pt idx="394">
                  <c:v>3.9399999999999999E-3</c:v>
                </c:pt>
                <c:pt idx="395">
                  <c:v>3.9500000000000004E-3</c:v>
                </c:pt>
                <c:pt idx="396">
                  <c:v>3.96E-3</c:v>
                </c:pt>
                <c:pt idx="397">
                  <c:v>3.9699999999999996E-3</c:v>
                </c:pt>
                <c:pt idx="398">
                  <c:v>3.98E-3</c:v>
                </c:pt>
                <c:pt idx="399">
                  <c:v>3.9899999999999996E-3</c:v>
                </c:pt>
                <c:pt idx="400">
                  <c:v>4.0000000000000001E-3</c:v>
                </c:pt>
                <c:pt idx="401">
                  <c:v>4.0099999999999997E-3</c:v>
                </c:pt>
                <c:pt idx="402">
                  <c:v>4.0200000000000001E-3</c:v>
                </c:pt>
                <c:pt idx="403">
                  <c:v>4.0299999999999997E-3</c:v>
                </c:pt>
                <c:pt idx="404">
                  <c:v>4.0400000000000002E-3</c:v>
                </c:pt>
                <c:pt idx="405">
                  <c:v>4.0499999999999998E-3</c:v>
                </c:pt>
                <c:pt idx="406">
                  <c:v>4.0600000000000002E-3</c:v>
                </c:pt>
                <c:pt idx="407">
                  <c:v>4.0699999999999998E-3</c:v>
                </c:pt>
                <c:pt idx="408">
                  <c:v>4.0800000000000003E-3</c:v>
                </c:pt>
                <c:pt idx="409">
                  <c:v>4.0899999999999999E-3</c:v>
                </c:pt>
                <c:pt idx="410">
                  <c:v>4.1000000000000003E-3</c:v>
                </c:pt>
                <c:pt idx="411">
                  <c:v>4.1099999999999999E-3</c:v>
                </c:pt>
                <c:pt idx="412">
                  <c:v>4.1200000000000004E-3</c:v>
                </c:pt>
                <c:pt idx="413">
                  <c:v>4.13E-3</c:v>
                </c:pt>
                <c:pt idx="414">
                  <c:v>4.1399999999999996E-3</c:v>
                </c:pt>
                <c:pt idx="415">
                  <c:v>4.15E-3</c:v>
                </c:pt>
                <c:pt idx="416">
                  <c:v>4.1599999999999996E-3</c:v>
                </c:pt>
                <c:pt idx="417">
                  <c:v>4.1700000000000001E-3</c:v>
                </c:pt>
                <c:pt idx="418">
                  <c:v>4.1799999999999997E-3</c:v>
                </c:pt>
                <c:pt idx="419">
                  <c:v>4.1900000000000001E-3</c:v>
                </c:pt>
                <c:pt idx="420">
                  <c:v>4.1999999999999997E-3</c:v>
                </c:pt>
                <c:pt idx="421">
                  <c:v>4.2100000000000002E-3</c:v>
                </c:pt>
                <c:pt idx="422">
                  <c:v>4.2199999999999998E-3</c:v>
                </c:pt>
                <c:pt idx="423">
                  <c:v>4.2300000000000003E-3</c:v>
                </c:pt>
                <c:pt idx="424">
                  <c:v>4.2399999999999998E-3</c:v>
                </c:pt>
                <c:pt idx="425">
                  <c:v>4.2500000000000003E-3</c:v>
                </c:pt>
                <c:pt idx="426">
                  <c:v>4.2599999999999999E-3</c:v>
                </c:pt>
                <c:pt idx="427">
                  <c:v>4.2700000000000004E-3</c:v>
                </c:pt>
                <c:pt idx="428">
                  <c:v>4.28E-3</c:v>
                </c:pt>
                <c:pt idx="429">
                  <c:v>4.2900000000000004E-3</c:v>
                </c:pt>
                <c:pt idx="430">
                  <c:v>4.3E-3</c:v>
                </c:pt>
                <c:pt idx="431">
                  <c:v>4.3099999999999996E-3</c:v>
                </c:pt>
                <c:pt idx="432">
                  <c:v>4.3200000000000001E-3</c:v>
                </c:pt>
                <c:pt idx="433">
                  <c:v>4.3299999999999996E-3</c:v>
                </c:pt>
                <c:pt idx="434">
                  <c:v>4.3400000000000001E-3</c:v>
                </c:pt>
                <c:pt idx="435">
                  <c:v>4.3499999999999997E-3</c:v>
                </c:pt>
                <c:pt idx="436">
                  <c:v>4.3600000000000002E-3</c:v>
                </c:pt>
                <c:pt idx="437">
                  <c:v>4.3699999999999998E-3</c:v>
                </c:pt>
                <c:pt idx="438">
                  <c:v>4.3800000000000002E-3</c:v>
                </c:pt>
                <c:pt idx="439">
                  <c:v>4.3899999999999998E-3</c:v>
                </c:pt>
                <c:pt idx="440">
                  <c:v>4.4000000000000003E-3</c:v>
                </c:pt>
                <c:pt idx="441">
                  <c:v>4.4099999999999999E-3</c:v>
                </c:pt>
                <c:pt idx="442">
                  <c:v>4.4200000000000003E-3</c:v>
                </c:pt>
                <c:pt idx="443">
                  <c:v>4.4299999999999999E-3</c:v>
                </c:pt>
                <c:pt idx="444">
                  <c:v>4.4400000000000004E-3</c:v>
                </c:pt>
                <c:pt idx="445">
                  <c:v>4.45E-3</c:v>
                </c:pt>
                <c:pt idx="446">
                  <c:v>4.4600000000000004E-3</c:v>
                </c:pt>
                <c:pt idx="447">
                  <c:v>4.47E-3</c:v>
                </c:pt>
                <c:pt idx="448">
                  <c:v>4.4799999999999996E-3</c:v>
                </c:pt>
                <c:pt idx="449">
                  <c:v>4.4900000000000001E-3</c:v>
                </c:pt>
                <c:pt idx="450">
                  <c:v>4.4999999999999997E-3</c:v>
                </c:pt>
                <c:pt idx="451">
                  <c:v>4.5100000000000001E-3</c:v>
                </c:pt>
                <c:pt idx="452">
                  <c:v>4.5199999999999997E-3</c:v>
                </c:pt>
                <c:pt idx="453">
                  <c:v>4.5300000000000002E-3</c:v>
                </c:pt>
                <c:pt idx="454">
                  <c:v>4.5399999999999998E-3</c:v>
                </c:pt>
                <c:pt idx="455">
                  <c:v>4.5500000000000002E-3</c:v>
                </c:pt>
                <c:pt idx="456">
                  <c:v>4.5599999999999998E-3</c:v>
                </c:pt>
                <c:pt idx="457">
                  <c:v>4.5700000000000003E-3</c:v>
                </c:pt>
                <c:pt idx="458">
                  <c:v>4.5799999999999999E-3</c:v>
                </c:pt>
                <c:pt idx="459">
                  <c:v>4.5900000000000003E-3</c:v>
                </c:pt>
                <c:pt idx="460">
                  <c:v>4.5999999999999999E-3</c:v>
                </c:pt>
                <c:pt idx="461">
                  <c:v>4.6100000000000004E-3</c:v>
                </c:pt>
                <c:pt idx="462">
                  <c:v>4.62E-3</c:v>
                </c:pt>
                <c:pt idx="463">
                  <c:v>4.6299999999999996E-3</c:v>
                </c:pt>
                <c:pt idx="464">
                  <c:v>4.64E-3</c:v>
                </c:pt>
                <c:pt idx="465">
                  <c:v>4.6499999999999996E-3</c:v>
                </c:pt>
                <c:pt idx="466">
                  <c:v>4.6600000000000001E-3</c:v>
                </c:pt>
                <c:pt idx="467">
                  <c:v>4.6699999999999997E-3</c:v>
                </c:pt>
                <c:pt idx="468">
                  <c:v>4.6800000000000001E-3</c:v>
                </c:pt>
                <c:pt idx="469">
                  <c:v>4.6899999999999997E-3</c:v>
                </c:pt>
                <c:pt idx="470">
                  <c:v>4.7000000000000002E-3</c:v>
                </c:pt>
                <c:pt idx="471">
                  <c:v>4.7099999999999998E-3</c:v>
                </c:pt>
                <c:pt idx="472">
                  <c:v>4.7200000000000002E-3</c:v>
                </c:pt>
                <c:pt idx="473">
                  <c:v>4.7299999999999998E-3</c:v>
                </c:pt>
                <c:pt idx="474">
                  <c:v>4.7400000000000003E-3</c:v>
                </c:pt>
                <c:pt idx="475">
                  <c:v>4.7499999999999999E-3</c:v>
                </c:pt>
                <c:pt idx="476">
                  <c:v>4.7600000000000003E-3</c:v>
                </c:pt>
                <c:pt idx="477">
                  <c:v>4.7699999999999999E-3</c:v>
                </c:pt>
                <c:pt idx="478">
                  <c:v>4.7800000000000004E-3</c:v>
                </c:pt>
                <c:pt idx="479">
                  <c:v>4.79E-3</c:v>
                </c:pt>
                <c:pt idx="480">
                  <c:v>4.7999999999999996E-3</c:v>
                </c:pt>
                <c:pt idx="481">
                  <c:v>4.81E-3</c:v>
                </c:pt>
                <c:pt idx="482">
                  <c:v>4.8199999999999996E-3</c:v>
                </c:pt>
                <c:pt idx="483">
                  <c:v>4.8300000000000001E-3</c:v>
                </c:pt>
                <c:pt idx="484">
                  <c:v>4.8399999999999997E-3</c:v>
                </c:pt>
                <c:pt idx="485">
                  <c:v>4.8500000000000001E-3</c:v>
                </c:pt>
                <c:pt idx="486">
                  <c:v>4.8599999999999997E-3</c:v>
                </c:pt>
                <c:pt idx="487">
                  <c:v>4.8700000000000002E-3</c:v>
                </c:pt>
                <c:pt idx="488">
                  <c:v>4.8799999999999998E-3</c:v>
                </c:pt>
                <c:pt idx="489">
                  <c:v>4.8900000000000002E-3</c:v>
                </c:pt>
                <c:pt idx="490">
                  <c:v>4.8999999999999998E-3</c:v>
                </c:pt>
                <c:pt idx="491">
                  <c:v>4.9100000000000003E-3</c:v>
                </c:pt>
                <c:pt idx="492">
                  <c:v>4.9199999999999999E-3</c:v>
                </c:pt>
                <c:pt idx="493">
                  <c:v>4.9300000000000004E-3</c:v>
                </c:pt>
                <c:pt idx="494">
                  <c:v>4.9399999999999999E-3</c:v>
                </c:pt>
                <c:pt idx="495">
                  <c:v>4.9500000000000004E-3</c:v>
                </c:pt>
                <c:pt idx="496">
                  <c:v>4.96E-3</c:v>
                </c:pt>
                <c:pt idx="497">
                  <c:v>4.9699999999999996E-3</c:v>
                </c:pt>
                <c:pt idx="498">
                  <c:v>4.9800000000000001E-3</c:v>
                </c:pt>
                <c:pt idx="499">
                  <c:v>4.9899999999999996E-3</c:v>
                </c:pt>
                <c:pt idx="500">
                  <c:v>5.0000000000000001E-3</c:v>
                </c:pt>
                <c:pt idx="501">
                  <c:v>5.0099999999999997E-3</c:v>
                </c:pt>
                <c:pt idx="502">
                  <c:v>5.0200000000000002E-3</c:v>
                </c:pt>
                <c:pt idx="503">
                  <c:v>5.0299999999999997E-3</c:v>
                </c:pt>
                <c:pt idx="504">
                  <c:v>5.0400000000000002E-3</c:v>
                </c:pt>
                <c:pt idx="505">
                  <c:v>5.0499999999999998E-3</c:v>
                </c:pt>
                <c:pt idx="506">
                  <c:v>5.0600000000000003E-3</c:v>
                </c:pt>
                <c:pt idx="507">
                  <c:v>5.0699999999999999E-3</c:v>
                </c:pt>
                <c:pt idx="508">
                  <c:v>5.0800000000000003E-3</c:v>
                </c:pt>
                <c:pt idx="509">
                  <c:v>5.0899999999999999E-3</c:v>
                </c:pt>
                <c:pt idx="510">
                  <c:v>5.1000000000000004E-3</c:v>
                </c:pt>
                <c:pt idx="511">
                  <c:v>5.11E-3</c:v>
                </c:pt>
                <c:pt idx="512">
                  <c:v>5.1200000000000004E-3</c:v>
                </c:pt>
                <c:pt idx="513">
                  <c:v>5.13E-3</c:v>
                </c:pt>
                <c:pt idx="514">
                  <c:v>5.1399999999999996E-3</c:v>
                </c:pt>
                <c:pt idx="515">
                  <c:v>5.1500000000000001E-3</c:v>
                </c:pt>
                <c:pt idx="516">
                  <c:v>5.1599999999999997E-3</c:v>
                </c:pt>
                <c:pt idx="517">
                  <c:v>5.1700000000000001E-3</c:v>
                </c:pt>
                <c:pt idx="518">
                  <c:v>5.1799999999999997E-3</c:v>
                </c:pt>
                <c:pt idx="519">
                  <c:v>5.1900000000000002E-3</c:v>
                </c:pt>
                <c:pt idx="520">
                  <c:v>5.1999999999999998E-3</c:v>
                </c:pt>
                <c:pt idx="521">
                  <c:v>5.2100000000000002E-3</c:v>
                </c:pt>
                <c:pt idx="522">
                  <c:v>5.2199999999999998E-3</c:v>
                </c:pt>
                <c:pt idx="523">
                  <c:v>5.2300000000000003E-3</c:v>
                </c:pt>
                <c:pt idx="524">
                  <c:v>5.2399999999999999E-3</c:v>
                </c:pt>
                <c:pt idx="525">
                  <c:v>5.2500000000000003E-3</c:v>
                </c:pt>
                <c:pt idx="526">
                  <c:v>5.2599999999999999E-3</c:v>
                </c:pt>
                <c:pt idx="527">
                  <c:v>5.2700000000000004E-3</c:v>
                </c:pt>
                <c:pt idx="528">
                  <c:v>5.28E-3</c:v>
                </c:pt>
                <c:pt idx="529">
                  <c:v>5.2900000000000004E-3</c:v>
                </c:pt>
                <c:pt idx="530">
                  <c:v>5.3E-3</c:v>
                </c:pt>
                <c:pt idx="531">
                  <c:v>5.3099999999999996E-3</c:v>
                </c:pt>
                <c:pt idx="532">
                  <c:v>5.3200000000000001E-3</c:v>
                </c:pt>
                <c:pt idx="533">
                  <c:v>5.3299999999999997E-3</c:v>
                </c:pt>
                <c:pt idx="534">
                  <c:v>5.3400000000000001E-3</c:v>
                </c:pt>
                <c:pt idx="535">
                  <c:v>5.3499999999999997E-3</c:v>
                </c:pt>
                <c:pt idx="536">
                  <c:v>5.3600000000000002E-3</c:v>
                </c:pt>
                <c:pt idx="537">
                  <c:v>5.3699999999999998E-3</c:v>
                </c:pt>
                <c:pt idx="538">
                  <c:v>5.3800000000000002E-3</c:v>
                </c:pt>
                <c:pt idx="539">
                  <c:v>5.3899999999999998E-3</c:v>
                </c:pt>
                <c:pt idx="540">
                  <c:v>5.4000000000000003E-3</c:v>
                </c:pt>
                <c:pt idx="541">
                  <c:v>5.4099999999999999E-3</c:v>
                </c:pt>
                <c:pt idx="542">
                  <c:v>5.4200000000000003E-3</c:v>
                </c:pt>
                <c:pt idx="543">
                  <c:v>5.4299999999999999E-3</c:v>
                </c:pt>
                <c:pt idx="544">
                  <c:v>5.4400000000000004E-3</c:v>
                </c:pt>
                <c:pt idx="545">
                  <c:v>5.45E-3</c:v>
                </c:pt>
                <c:pt idx="546">
                  <c:v>5.4599999999999996E-3</c:v>
                </c:pt>
                <c:pt idx="547">
                  <c:v>5.47E-3</c:v>
                </c:pt>
                <c:pt idx="548">
                  <c:v>5.4799999999999996E-3</c:v>
                </c:pt>
                <c:pt idx="549">
                  <c:v>5.4900000000000001E-3</c:v>
                </c:pt>
                <c:pt idx="550">
                  <c:v>5.4999999999999997E-3</c:v>
                </c:pt>
                <c:pt idx="551">
                  <c:v>5.5100000000000001E-3</c:v>
                </c:pt>
                <c:pt idx="552">
                  <c:v>5.5199999999999997E-3</c:v>
                </c:pt>
                <c:pt idx="553">
                  <c:v>5.5300000000000002E-3</c:v>
                </c:pt>
                <c:pt idx="554">
                  <c:v>5.5399999999999998E-3</c:v>
                </c:pt>
                <c:pt idx="555">
                  <c:v>5.5500000000000002E-3</c:v>
                </c:pt>
                <c:pt idx="556">
                  <c:v>5.5599999999999998E-3</c:v>
                </c:pt>
                <c:pt idx="557">
                  <c:v>5.5700000000000003E-3</c:v>
                </c:pt>
                <c:pt idx="558">
                  <c:v>5.5799999999999999E-3</c:v>
                </c:pt>
                <c:pt idx="559">
                  <c:v>5.5900000000000004E-3</c:v>
                </c:pt>
                <c:pt idx="560">
                  <c:v>5.5999999999999999E-3</c:v>
                </c:pt>
                <c:pt idx="561">
                  <c:v>5.6100000000000004E-3</c:v>
                </c:pt>
                <c:pt idx="562">
                  <c:v>5.62E-3</c:v>
                </c:pt>
                <c:pt idx="563">
                  <c:v>5.6299999999999996E-3</c:v>
                </c:pt>
                <c:pt idx="564">
                  <c:v>5.64E-3</c:v>
                </c:pt>
                <c:pt idx="565">
                  <c:v>5.6499999999999996E-3</c:v>
                </c:pt>
                <c:pt idx="566">
                  <c:v>5.6600000000000001E-3</c:v>
                </c:pt>
                <c:pt idx="567">
                  <c:v>5.6699999999999997E-3</c:v>
                </c:pt>
                <c:pt idx="568">
                  <c:v>5.6800000000000002E-3</c:v>
                </c:pt>
                <c:pt idx="569">
                  <c:v>5.6899999999999997E-3</c:v>
                </c:pt>
                <c:pt idx="570">
                  <c:v>5.7000000000000002E-3</c:v>
                </c:pt>
                <c:pt idx="571">
                  <c:v>5.7099999999999998E-3</c:v>
                </c:pt>
                <c:pt idx="572">
                  <c:v>5.7200000000000003E-3</c:v>
                </c:pt>
                <c:pt idx="573">
                  <c:v>5.7299999999999999E-3</c:v>
                </c:pt>
                <c:pt idx="574">
                  <c:v>5.7400000000000003E-3</c:v>
                </c:pt>
                <c:pt idx="575">
                  <c:v>5.7499999999999999E-3</c:v>
                </c:pt>
                <c:pt idx="576">
                  <c:v>5.7600000000000004E-3</c:v>
                </c:pt>
                <c:pt idx="577">
                  <c:v>5.77E-3</c:v>
                </c:pt>
                <c:pt idx="578">
                  <c:v>5.7800000000000004E-3</c:v>
                </c:pt>
                <c:pt idx="579">
                  <c:v>5.79E-3</c:v>
                </c:pt>
                <c:pt idx="580">
                  <c:v>5.7999999999999996E-3</c:v>
                </c:pt>
                <c:pt idx="581">
                  <c:v>5.8100000000000001E-3</c:v>
                </c:pt>
                <c:pt idx="582">
                  <c:v>5.8199999999999997E-3</c:v>
                </c:pt>
                <c:pt idx="583">
                  <c:v>5.8300000000000001E-3</c:v>
                </c:pt>
                <c:pt idx="584">
                  <c:v>5.8399999999999997E-3</c:v>
                </c:pt>
                <c:pt idx="585">
                  <c:v>5.8500000000000002E-3</c:v>
                </c:pt>
                <c:pt idx="586">
                  <c:v>5.8599999999999998E-3</c:v>
                </c:pt>
                <c:pt idx="587">
                  <c:v>5.8700000000000002E-3</c:v>
                </c:pt>
                <c:pt idx="588">
                  <c:v>5.8799999999999998E-3</c:v>
                </c:pt>
                <c:pt idx="589">
                  <c:v>5.8900000000000003E-3</c:v>
                </c:pt>
                <c:pt idx="590">
                  <c:v>5.8999999999999999E-3</c:v>
                </c:pt>
                <c:pt idx="591">
                  <c:v>5.9100000000000003E-3</c:v>
                </c:pt>
                <c:pt idx="592">
                  <c:v>5.9199999999999999E-3</c:v>
                </c:pt>
                <c:pt idx="593">
                  <c:v>5.9300000000000004E-3</c:v>
                </c:pt>
                <c:pt idx="594">
                  <c:v>5.94E-3</c:v>
                </c:pt>
                <c:pt idx="595">
                  <c:v>5.9500000000000004E-3</c:v>
                </c:pt>
                <c:pt idx="596">
                  <c:v>5.96E-3</c:v>
                </c:pt>
                <c:pt idx="597">
                  <c:v>5.9699999999999996E-3</c:v>
                </c:pt>
                <c:pt idx="598">
                  <c:v>5.9800000000000001E-3</c:v>
                </c:pt>
                <c:pt idx="599">
                  <c:v>5.9899999999999997E-3</c:v>
                </c:pt>
                <c:pt idx="600">
                  <c:v>6.0000000000000001E-3</c:v>
                </c:pt>
                <c:pt idx="601">
                  <c:v>6.0099999999999997E-3</c:v>
                </c:pt>
                <c:pt idx="602">
                  <c:v>6.0200000000000002E-3</c:v>
                </c:pt>
                <c:pt idx="603">
                  <c:v>6.0299999999999998E-3</c:v>
                </c:pt>
                <c:pt idx="604">
                  <c:v>6.0400000000000002E-3</c:v>
                </c:pt>
                <c:pt idx="605">
                  <c:v>6.0499999999999998E-3</c:v>
                </c:pt>
                <c:pt idx="606">
                  <c:v>6.0600000000000003E-3</c:v>
                </c:pt>
                <c:pt idx="607">
                  <c:v>6.0699999999999999E-3</c:v>
                </c:pt>
                <c:pt idx="608">
                  <c:v>6.0800000000000003E-3</c:v>
                </c:pt>
                <c:pt idx="609">
                  <c:v>6.0899999999999999E-3</c:v>
                </c:pt>
                <c:pt idx="610">
                  <c:v>6.1000000000000004E-3</c:v>
                </c:pt>
                <c:pt idx="611">
                  <c:v>6.11E-3</c:v>
                </c:pt>
                <c:pt idx="612">
                  <c:v>6.1199999999999996E-3</c:v>
                </c:pt>
                <c:pt idx="613">
                  <c:v>6.13E-3</c:v>
                </c:pt>
                <c:pt idx="614">
                  <c:v>6.1399999999999996E-3</c:v>
                </c:pt>
                <c:pt idx="615">
                  <c:v>6.1500000000000001E-3</c:v>
                </c:pt>
                <c:pt idx="616">
                  <c:v>6.1599999999999997E-3</c:v>
                </c:pt>
                <c:pt idx="617">
                  <c:v>6.1700000000000001E-3</c:v>
                </c:pt>
                <c:pt idx="618">
                  <c:v>6.1799999999999997E-3</c:v>
                </c:pt>
                <c:pt idx="619">
                  <c:v>6.1900000000000002E-3</c:v>
                </c:pt>
                <c:pt idx="620">
                  <c:v>6.1999999999999998E-3</c:v>
                </c:pt>
                <c:pt idx="621">
                  <c:v>6.2100000000000002E-3</c:v>
                </c:pt>
                <c:pt idx="622">
                  <c:v>6.2199999999999998E-3</c:v>
                </c:pt>
                <c:pt idx="623">
                  <c:v>6.2300000000000003E-3</c:v>
                </c:pt>
                <c:pt idx="624">
                  <c:v>6.2399999999999999E-3</c:v>
                </c:pt>
                <c:pt idx="625">
                  <c:v>6.2500000000000003E-3</c:v>
                </c:pt>
                <c:pt idx="626">
                  <c:v>6.2599999999999999E-3</c:v>
                </c:pt>
                <c:pt idx="627">
                  <c:v>6.2700000000000004E-3</c:v>
                </c:pt>
                <c:pt idx="628">
                  <c:v>6.28E-3</c:v>
                </c:pt>
                <c:pt idx="629">
                  <c:v>6.2899999999999996E-3</c:v>
                </c:pt>
                <c:pt idx="630">
                  <c:v>6.3E-3</c:v>
                </c:pt>
                <c:pt idx="631">
                  <c:v>6.3099999999999996E-3</c:v>
                </c:pt>
                <c:pt idx="632">
                  <c:v>6.3200000000000001E-3</c:v>
                </c:pt>
                <c:pt idx="633">
                  <c:v>6.3299999999999997E-3</c:v>
                </c:pt>
                <c:pt idx="634">
                  <c:v>6.3400000000000001E-3</c:v>
                </c:pt>
                <c:pt idx="635">
                  <c:v>6.3499999999999997E-3</c:v>
                </c:pt>
                <c:pt idx="636">
                  <c:v>6.3600000000000002E-3</c:v>
                </c:pt>
                <c:pt idx="637">
                  <c:v>6.3699999999999998E-3</c:v>
                </c:pt>
                <c:pt idx="638">
                  <c:v>6.3800000000000003E-3</c:v>
                </c:pt>
                <c:pt idx="639">
                  <c:v>6.3899999999999998E-3</c:v>
                </c:pt>
                <c:pt idx="640">
                  <c:v>6.4000000000000003E-3</c:v>
                </c:pt>
                <c:pt idx="641">
                  <c:v>6.4099999999999999E-3</c:v>
                </c:pt>
                <c:pt idx="642">
                  <c:v>6.4200000000000004E-3</c:v>
                </c:pt>
                <c:pt idx="643">
                  <c:v>6.43E-3</c:v>
                </c:pt>
                <c:pt idx="644">
                  <c:v>6.4400000000000004E-3</c:v>
                </c:pt>
                <c:pt idx="645">
                  <c:v>6.45E-3</c:v>
                </c:pt>
                <c:pt idx="646">
                  <c:v>6.4599999999999996E-3</c:v>
                </c:pt>
                <c:pt idx="647">
                  <c:v>6.4700000000000001E-3</c:v>
                </c:pt>
                <c:pt idx="648">
                  <c:v>6.4799999999999996E-3</c:v>
                </c:pt>
                <c:pt idx="649">
                  <c:v>6.4900000000000001E-3</c:v>
                </c:pt>
                <c:pt idx="650">
                  <c:v>6.4999999999999997E-3</c:v>
                </c:pt>
                <c:pt idx="651">
                  <c:v>6.5100000000000002E-3</c:v>
                </c:pt>
                <c:pt idx="652">
                  <c:v>6.5199999999999998E-3</c:v>
                </c:pt>
                <c:pt idx="653">
                  <c:v>6.5300000000000002E-3</c:v>
                </c:pt>
                <c:pt idx="654">
                  <c:v>6.5399999999999998E-3</c:v>
                </c:pt>
                <c:pt idx="655">
                  <c:v>6.5500000000000003E-3</c:v>
                </c:pt>
                <c:pt idx="656">
                  <c:v>6.5599999999999999E-3</c:v>
                </c:pt>
                <c:pt idx="657">
                  <c:v>6.5700000000000003E-3</c:v>
                </c:pt>
                <c:pt idx="658">
                  <c:v>6.5799999999999999E-3</c:v>
                </c:pt>
                <c:pt idx="659">
                  <c:v>6.5900000000000004E-3</c:v>
                </c:pt>
                <c:pt idx="660">
                  <c:v>6.6E-3</c:v>
                </c:pt>
                <c:pt idx="661">
                  <c:v>6.6100000000000004E-3</c:v>
                </c:pt>
                <c:pt idx="662">
                  <c:v>6.62E-3</c:v>
                </c:pt>
                <c:pt idx="663">
                  <c:v>6.6299999999999996E-3</c:v>
                </c:pt>
                <c:pt idx="664">
                  <c:v>6.6400000000000001E-3</c:v>
                </c:pt>
                <c:pt idx="665">
                  <c:v>6.6499999999999997E-3</c:v>
                </c:pt>
                <c:pt idx="666">
                  <c:v>6.6600000000000001E-3</c:v>
                </c:pt>
                <c:pt idx="667">
                  <c:v>6.6699999999999997E-3</c:v>
                </c:pt>
                <c:pt idx="668">
                  <c:v>6.6800000000000002E-3</c:v>
                </c:pt>
                <c:pt idx="669">
                  <c:v>6.6899999999999998E-3</c:v>
                </c:pt>
                <c:pt idx="670">
                  <c:v>6.7000000000000002E-3</c:v>
                </c:pt>
                <c:pt idx="671">
                  <c:v>6.7099999999999998E-3</c:v>
                </c:pt>
                <c:pt idx="672">
                  <c:v>6.7200000000000003E-3</c:v>
                </c:pt>
                <c:pt idx="673">
                  <c:v>6.7299999999999999E-3</c:v>
                </c:pt>
                <c:pt idx="674">
                  <c:v>6.7400000000000003E-3</c:v>
                </c:pt>
                <c:pt idx="675">
                  <c:v>6.7499999999999999E-3</c:v>
                </c:pt>
                <c:pt idx="676">
                  <c:v>6.7600000000000004E-3</c:v>
                </c:pt>
                <c:pt idx="677">
                  <c:v>6.77E-3</c:v>
                </c:pt>
                <c:pt idx="678">
                  <c:v>6.7799999999999996E-3</c:v>
                </c:pt>
                <c:pt idx="679">
                  <c:v>6.79E-3</c:v>
                </c:pt>
                <c:pt idx="680">
                  <c:v>6.7999999999999996E-3</c:v>
                </c:pt>
                <c:pt idx="681">
                  <c:v>6.8100000000000001E-3</c:v>
                </c:pt>
                <c:pt idx="682">
                  <c:v>6.8199999999999997E-3</c:v>
                </c:pt>
                <c:pt idx="683">
                  <c:v>6.8300000000000001E-3</c:v>
                </c:pt>
                <c:pt idx="684">
                  <c:v>6.8399999999999997E-3</c:v>
                </c:pt>
                <c:pt idx="685">
                  <c:v>6.8500000000000002E-3</c:v>
                </c:pt>
                <c:pt idx="686">
                  <c:v>6.8599999999999998E-3</c:v>
                </c:pt>
                <c:pt idx="687">
                  <c:v>6.8700000000000002E-3</c:v>
                </c:pt>
                <c:pt idx="688">
                  <c:v>6.8799999999999998E-3</c:v>
                </c:pt>
                <c:pt idx="689">
                  <c:v>6.8900000000000003E-3</c:v>
                </c:pt>
                <c:pt idx="690">
                  <c:v>6.8999999999999999E-3</c:v>
                </c:pt>
                <c:pt idx="691">
                  <c:v>6.9100000000000003E-3</c:v>
                </c:pt>
                <c:pt idx="692">
                  <c:v>6.9199999999999999E-3</c:v>
                </c:pt>
                <c:pt idx="693">
                  <c:v>6.9300000000000004E-3</c:v>
                </c:pt>
                <c:pt idx="694">
                  <c:v>6.94E-3</c:v>
                </c:pt>
                <c:pt idx="695">
                  <c:v>6.9499999999999996E-3</c:v>
                </c:pt>
                <c:pt idx="696">
                  <c:v>6.96E-3</c:v>
                </c:pt>
                <c:pt idx="697">
                  <c:v>6.9699999999999996E-3</c:v>
                </c:pt>
                <c:pt idx="698">
                  <c:v>6.9800000000000001E-3</c:v>
                </c:pt>
                <c:pt idx="699">
                  <c:v>6.9899999999999997E-3</c:v>
                </c:pt>
                <c:pt idx="700">
                  <c:v>7.0000000000000001E-3</c:v>
                </c:pt>
                <c:pt idx="701">
                  <c:v>7.0099999999999997E-3</c:v>
                </c:pt>
                <c:pt idx="702">
                  <c:v>7.0200000000000002E-3</c:v>
                </c:pt>
                <c:pt idx="703">
                  <c:v>7.0299999999999998E-3</c:v>
                </c:pt>
                <c:pt idx="704">
                  <c:v>7.0400000000000003E-3</c:v>
                </c:pt>
                <c:pt idx="705">
                  <c:v>7.0499999999999998E-3</c:v>
                </c:pt>
                <c:pt idx="706">
                  <c:v>7.0600000000000003E-3</c:v>
                </c:pt>
                <c:pt idx="707">
                  <c:v>7.0699999999999999E-3</c:v>
                </c:pt>
                <c:pt idx="708">
                  <c:v>7.0800000000000004E-3</c:v>
                </c:pt>
                <c:pt idx="709">
                  <c:v>7.0899999999999999E-3</c:v>
                </c:pt>
                <c:pt idx="710">
                  <c:v>7.1000000000000004E-3</c:v>
                </c:pt>
                <c:pt idx="711">
                  <c:v>7.11E-3</c:v>
                </c:pt>
                <c:pt idx="712">
                  <c:v>7.1199999999999996E-3</c:v>
                </c:pt>
                <c:pt idx="713">
                  <c:v>7.1300000000000001E-3</c:v>
                </c:pt>
                <c:pt idx="714">
                  <c:v>7.1399999999999996E-3</c:v>
                </c:pt>
                <c:pt idx="715">
                  <c:v>7.1500000000000001E-3</c:v>
                </c:pt>
                <c:pt idx="716">
                  <c:v>7.1599999999999997E-3</c:v>
                </c:pt>
                <c:pt idx="717">
                  <c:v>7.1700000000000002E-3</c:v>
                </c:pt>
                <c:pt idx="718">
                  <c:v>7.1799999999999998E-3</c:v>
                </c:pt>
                <c:pt idx="719">
                  <c:v>7.1900000000000002E-3</c:v>
                </c:pt>
                <c:pt idx="720">
                  <c:v>7.1999999999999998E-3</c:v>
                </c:pt>
                <c:pt idx="721">
                  <c:v>7.2100000000000003E-3</c:v>
                </c:pt>
                <c:pt idx="722">
                  <c:v>7.2199999999999999E-3</c:v>
                </c:pt>
                <c:pt idx="723">
                  <c:v>7.2300000000000003E-3</c:v>
                </c:pt>
                <c:pt idx="724">
                  <c:v>7.2399999999999999E-3</c:v>
                </c:pt>
                <c:pt idx="725">
                  <c:v>7.2500000000000004E-3</c:v>
                </c:pt>
                <c:pt idx="726">
                  <c:v>7.26E-3</c:v>
                </c:pt>
                <c:pt idx="727">
                  <c:v>7.2700000000000004E-3</c:v>
                </c:pt>
                <c:pt idx="728">
                  <c:v>7.28E-3</c:v>
                </c:pt>
                <c:pt idx="729">
                  <c:v>7.2899999999999996E-3</c:v>
                </c:pt>
                <c:pt idx="730">
                  <c:v>7.3000000000000001E-3</c:v>
                </c:pt>
                <c:pt idx="731">
                  <c:v>7.3099999999999997E-3</c:v>
                </c:pt>
                <c:pt idx="732">
                  <c:v>7.3200000000000001E-3</c:v>
                </c:pt>
                <c:pt idx="733">
                  <c:v>7.3299999999999997E-3</c:v>
                </c:pt>
                <c:pt idx="734">
                  <c:v>7.3400000000000002E-3</c:v>
                </c:pt>
                <c:pt idx="735">
                  <c:v>7.3499999999999998E-3</c:v>
                </c:pt>
                <c:pt idx="736">
                  <c:v>7.3600000000000002E-3</c:v>
                </c:pt>
                <c:pt idx="737">
                  <c:v>7.3699999999999998E-3</c:v>
                </c:pt>
                <c:pt idx="738">
                  <c:v>7.3800000000000003E-3</c:v>
                </c:pt>
                <c:pt idx="739">
                  <c:v>7.3899999999999999E-3</c:v>
                </c:pt>
                <c:pt idx="740">
                  <c:v>7.4000000000000003E-3</c:v>
                </c:pt>
                <c:pt idx="741">
                  <c:v>7.4099999999999999E-3</c:v>
                </c:pt>
                <c:pt idx="742">
                  <c:v>7.4200000000000004E-3</c:v>
                </c:pt>
                <c:pt idx="743">
                  <c:v>7.43E-3</c:v>
                </c:pt>
                <c:pt idx="744">
                  <c:v>7.4400000000000004E-3</c:v>
                </c:pt>
                <c:pt idx="745">
                  <c:v>7.45E-3</c:v>
                </c:pt>
                <c:pt idx="746">
                  <c:v>7.4599999999999996E-3</c:v>
                </c:pt>
                <c:pt idx="747">
                  <c:v>7.4700000000000001E-3</c:v>
                </c:pt>
                <c:pt idx="748">
                  <c:v>7.4799999999999997E-3</c:v>
                </c:pt>
                <c:pt idx="749">
                  <c:v>7.4900000000000001E-3</c:v>
                </c:pt>
                <c:pt idx="750">
                  <c:v>7.4999999999999997E-3</c:v>
                </c:pt>
                <c:pt idx="751">
                  <c:v>7.5100000000000002E-3</c:v>
                </c:pt>
                <c:pt idx="752">
                  <c:v>7.5199999999999998E-3</c:v>
                </c:pt>
                <c:pt idx="753">
                  <c:v>7.5300000000000002E-3</c:v>
                </c:pt>
                <c:pt idx="754">
                  <c:v>7.5399999999999998E-3</c:v>
                </c:pt>
                <c:pt idx="755">
                  <c:v>7.5500000000000003E-3</c:v>
                </c:pt>
                <c:pt idx="756">
                  <c:v>7.5599999999999999E-3</c:v>
                </c:pt>
                <c:pt idx="757">
                  <c:v>7.5700000000000003E-3</c:v>
                </c:pt>
                <c:pt idx="758">
                  <c:v>7.5799999999999999E-3</c:v>
                </c:pt>
                <c:pt idx="759">
                  <c:v>7.5900000000000004E-3</c:v>
                </c:pt>
                <c:pt idx="760">
                  <c:v>7.6E-3</c:v>
                </c:pt>
                <c:pt idx="761">
                  <c:v>7.6099999999999996E-3</c:v>
                </c:pt>
                <c:pt idx="762">
                  <c:v>7.62E-3</c:v>
                </c:pt>
                <c:pt idx="763">
                  <c:v>7.6299999999999996E-3</c:v>
                </c:pt>
                <c:pt idx="764">
                  <c:v>7.6400000000000001E-3</c:v>
                </c:pt>
                <c:pt idx="765">
                  <c:v>7.6499999999999997E-3</c:v>
                </c:pt>
                <c:pt idx="766">
                  <c:v>7.6600000000000001E-3</c:v>
                </c:pt>
                <c:pt idx="767">
                  <c:v>7.6699999999999997E-3</c:v>
                </c:pt>
                <c:pt idx="768">
                  <c:v>7.6800000000000002E-3</c:v>
                </c:pt>
                <c:pt idx="769">
                  <c:v>7.6899999999999998E-3</c:v>
                </c:pt>
                <c:pt idx="770">
                  <c:v>7.7000000000000002E-3</c:v>
                </c:pt>
                <c:pt idx="771">
                  <c:v>7.7099999999999998E-3</c:v>
                </c:pt>
                <c:pt idx="772">
                  <c:v>7.7200000000000003E-3</c:v>
                </c:pt>
                <c:pt idx="773">
                  <c:v>7.7299999999999999E-3</c:v>
                </c:pt>
                <c:pt idx="774">
                  <c:v>7.7400000000000004E-3</c:v>
                </c:pt>
                <c:pt idx="775">
                  <c:v>7.7499999999999999E-3</c:v>
                </c:pt>
                <c:pt idx="776">
                  <c:v>7.7600000000000004E-3</c:v>
                </c:pt>
                <c:pt idx="777">
                  <c:v>7.77E-3</c:v>
                </c:pt>
                <c:pt idx="778">
                  <c:v>7.7799999999999996E-3</c:v>
                </c:pt>
                <c:pt idx="779">
                  <c:v>7.79E-3</c:v>
                </c:pt>
                <c:pt idx="780">
                  <c:v>7.7999999999999996E-3</c:v>
                </c:pt>
                <c:pt idx="781">
                  <c:v>7.8100000000000001E-3</c:v>
                </c:pt>
                <c:pt idx="782">
                  <c:v>7.8200000000000006E-3</c:v>
                </c:pt>
                <c:pt idx="783">
                  <c:v>7.8300000000000002E-3</c:v>
                </c:pt>
                <c:pt idx="784">
                  <c:v>7.8399999999999997E-3</c:v>
                </c:pt>
                <c:pt idx="785">
                  <c:v>7.8499999999999993E-3</c:v>
                </c:pt>
                <c:pt idx="786">
                  <c:v>7.8600000000000007E-3</c:v>
                </c:pt>
                <c:pt idx="787">
                  <c:v>7.8700000000000003E-3</c:v>
                </c:pt>
                <c:pt idx="788">
                  <c:v>7.8799999999999999E-3</c:v>
                </c:pt>
                <c:pt idx="789">
                  <c:v>7.8899999999999994E-3</c:v>
                </c:pt>
                <c:pt idx="790">
                  <c:v>7.9000000000000008E-3</c:v>
                </c:pt>
                <c:pt idx="791">
                  <c:v>7.9100000000000004E-3</c:v>
                </c:pt>
                <c:pt idx="792">
                  <c:v>7.92E-3</c:v>
                </c:pt>
                <c:pt idx="793">
                  <c:v>7.9299999999999995E-3</c:v>
                </c:pt>
                <c:pt idx="794">
                  <c:v>7.9399999999999991E-3</c:v>
                </c:pt>
                <c:pt idx="795">
                  <c:v>7.9500000000000005E-3</c:v>
                </c:pt>
                <c:pt idx="796">
                  <c:v>7.9600000000000001E-3</c:v>
                </c:pt>
                <c:pt idx="797">
                  <c:v>7.9699999999999997E-3</c:v>
                </c:pt>
                <c:pt idx="798">
                  <c:v>7.9799999999999992E-3</c:v>
                </c:pt>
                <c:pt idx="799">
                  <c:v>7.9900000000000006E-3</c:v>
                </c:pt>
                <c:pt idx="800">
                  <c:v>8.0000000000000002E-3</c:v>
                </c:pt>
                <c:pt idx="801">
                  <c:v>8.0099999999999998E-3</c:v>
                </c:pt>
                <c:pt idx="802">
                  <c:v>8.0199999999999994E-3</c:v>
                </c:pt>
                <c:pt idx="803">
                  <c:v>8.0300000000000007E-3</c:v>
                </c:pt>
                <c:pt idx="804">
                  <c:v>8.0400000000000003E-3</c:v>
                </c:pt>
                <c:pt idx="805">
                  <c:v>8.0499999999999999E-3</c:v>
                </c:pt>
                <c:pt idx="806">
                  <c:v>8.0599999999999995E-3</c:v>
                </c:pt>
                <c:pt idx="807">
                  <c:v>8.0700000000000008E-3</c:v>
                </c:pt>
                <c:pt idx="808">
                  <c:v>8.0800000000000004E-3</c:v>
                </c:pt>
                <c:pt idx="809">
                  <c:v>8.09E-3</c:v>
                </c:pt>
                <c:pt idx="810">
                  <c:v>8.0999999999999996E-3</c:v>
                </c:pt>
                <c:pt idx="811">
                  <c:v>8.1099999999999992E-3</c:v>
                </c:pt>
                <c:pt idx="812">
                  <c:v>8.1200000000000005E-3</c:v>
                </c:pt>
                <c:pt idx="813">
                  <c:v>8.1300000000000001E-3</c:v>
                </c:pt>
                <c:pt idx="814">
                  <c:v>8.1399999999999997E-3</c:v>
                </c:pt>
                <c:pt idx="815">
                  <c:v>8.1499999999999993E-3</c:v>
                </c:pt>
                <c:pt idx="816">
                  <c:v>8.1600000000000006E-3</c:v>
                </c:pt>
                <c:pt idx="817">
                  <c:v>8.1700000000000002E-3</c:v>
                </c:pt>
                <c:pt idx="818">
                  <c:v>8.1799999999999998E-3</c:v>
                </c:pt>
                <c:pt idx="819">
                  <c:v>8.1899999999999994E-3</c:v>
                </c:pt>
                <c:pt idx="820">
                  <c:v>8.2000000000000007E-3</c:v>
                </c:pt>
                <c:pt idx="821">
                  <c:v>8.2100000000000003E-3</c:v>
                </c:pt>
                <c:pt idx="822">
                  <c:v>8.2199999999999999E-3</c:v>
                </c:pt>
                <c:pt idx="823">
                  <c:v>8.2299999999999995E-3</c:v>
                </c:pt>
                <c:pt idx="824">
                  <c:v>8.2400000000000008E-3</c:v>
                </c:pt>
                <c:pt idx="825">
                  <c:v>8.2500000000000004E-3</c:v>
                </c:pt>
                <c:pt idx="826">
                  <c:v>8.26E-3</c:v>
                </c:pt>
                <c:pt idx="827">
                  <c:v>8.2699999999999996E-3</c:v>
                </c:pt>
                <c:pt idx="828">
                  <c:v>8.2799999999999992E-3</c:v>
                </c:pt>
                <c:pt idx="829">
                  <c:v>8.2900000000000005E-3</c:v>
                </c:pt>
                <c:pt idx="830">
                  <c:v>8.3000000000000001E-3</c:v>
                </c:pt>
                <c:pt idx="831">
                  <c:v>8.3099999999999997E-3</c:v>
                </c:pt>
                <c:pt idx="832">
                  <c:v>8.3199999999999993E-3</c:v>
                </c:pt>
                <c:pt idx="833">
                  <c:v>8.3300000000000006E-3</c:v>
                </c:pt>
                <c:pt idx="834">
                  <c:v>8.3400000000000002E-3</c:v>
                </c:pt>
                <c:pt idx="835">
                  <c:v>8.3499999999999998E-3</c:v>
                </c:pt>
                <c:pt idx="836">
                  <c:v>8.3599999999999994E-3</c:v>
                </c:pt>
                <c:pt idx="837">
                  <c:v>8.3700000000000007E-3</c:v>
                </c:pt>
                <c:pt idx="838">
                  <c:v>8.3800000000000003E-3</c:v>
                </c:pt>
                <c:pt idx="839">
                  <c:v>8.3899999999999999E-3</c:v>
                </c:pt>
                <c:pt idx="840">
                  <c:v>8.3999999999999995E-3</c:v>
                </c:pt>
                <c:pt idx="841">
                  <c:v>8.4100000000000008E-3</c:v>
                </c:pt>
                <c:pt idx="842">
                  <c:v>8.4200000000000004E-3</c:v>
                </c:pt>
                <c:pt idx="843">
                  <c:v>8.43E-3</c:v>
                </c:pt>
                <c:pt idx="844">
                  <c:v>8.4399999999999996E-3</c:v>
                </c:pt>
                <c:pt idx="845">
                  <c:v>8.4499999999999992E-3</c:v>
                </c:pt>
                <c:pt idx="846">
                  <c:v>8.4600000000000005E-3</c:v>
                </c:pt>
                <c:pt idx="847">
                  <c:v>8.4700000000000001E-3</c:v>
                </c:pt>
                <c:pt idx="848">
                  <c:v>8.4799999999999997E-3</c:v>
                </c:pt>
                <c:pt idx="849">
                  <c:v>8.4899999999999993E-3</c:v>
                </c:pt>
                <c:pt idx="850">
                  <c:v>8.5000000000000006E-3</c:v>
                </c:pt>
                <c:pt idx="851">
                  <c:v>8.5100000000000002E-3</c:v>
                </c:pt>
                <c:pt idx="852">
                  <c:v>8.5199999999999998E-3</c:v>
                </c:pt>
                <c:pt idx="853">
                  <c:v>8.5299999999999994E-3</c:v>
                </c:pt>
                <c:pt idx="854">
                  <c:v>8.5400000000000007E-3</c:v>
                </c:pt>
                <c:pt idx="855">
                  <c:v>8.5500000000000003E-3</c:v>
                </c:pt>
                <c:pt idx="856">
                  <c:v>8.5599999999999999E-3</c:v>
                </c:pt>
                <c:pt idx="857">
                  <c:v>8.5699999999999995E-3</c:v>
                </c:pt>
                <c:pt idx="858">
                  <c:v>8.5800000000000008E-3</c:v>
                </c:pt>
                <c:pt idx="859">
                  <c:v>8.5900000000000004E-3</c:v>
                </c:pt>
                <c:pt idx="860">
                  <c:v>8.6E-3</c:v>
                </c:pt>
                <c:pt idx="861">
                  <c:v>8.6099999999999996E-3</c:v>
                </c:pt>
                <c:pt idx="862">
                  <c:v>8.6199999999999992E-3</c:v>
                </c:pt>
                <c:pt idx="863">
                  <c:v>8.6300000000000005E-3</c:v>
                </c:pt>
                <c:pt idx="864">
                  <c:v>8.6400000000000001E-3</c:v>
                </c:pt>
                <c:pt idx="865">
                  <c:v>8.6499999999999997E-3</c:v>
                </c:pt>
                <c:pt idx="866">
                  <c:v>8.6599999999999993E-3</c:v>
                </c:pt>
                <c:pt idx="867">
                  <c:v>8.6700000000000006E-3</c:v>
                </c:pt>
                <c:pt idx="868">
                  <c:v>8.6800000000000002E-3</c:v>
                </c:pt>
                <c:pt idx="869">
                  <c:v>8.6899999999999998E-3</c:v>
                </c:pt>
                <c:pt idx="870">
                  <c:v>8.6999999999999994E-3</c:v>
                </c:pt>
                <c:pt idx="871">
                  <c:v>8.7100000000000007E-3</c:v>
                </c:pt>
                <c:pt idx="872">
                  <c:v>8.7200000000000003E-3</c:v>
                </c:pt>
                <c:pt idx="873">
                  <c:v>8.7299999999999999E-3</c:v>
                </c:pt>
                <c:pt idx="874">
                  <c:v>8.7399999999999995E-3</c:v>
                </c:pt>
                <c:pt idx="875">
                  <c:v>8.7500000000000008E-3</c:v>
                </c:pt>
                <c:pt idx="876">
                  <c:v>8.7600000000000004E-3</c:v>
                </c:pt>
                <c:pt idx="877">
                  <c:v>8.77E-3</c:v>
                </c:pt>
                <c:pt idx="878">
                  <c:v>8.7799999999999996E-3</c:v>
                </c:pt>
                <c:pt idx="879">
                  <c:v>8.7899999999999992E-3</c:v>
                </c:pt>
                <c:pt idx="880">
                  <c:v>8.8000000000000005E-3</c:v>
                </c:pt>
                <c:pt idx="881">
                  <c:v>8.8100000000000001E-3</c:v>
                </c:pt>
                <c:pt idx="882">
                  <c:v>8.8199999999999997E-3</c:v>
                </c:pt>
                <c:pt idx="883">
                  <c:v>8.8299999999999993E-3</c:v>
                </c:pt>
                <c:pt idx="884">
                  <c:v>8.8400000000000006E-3</c:v>
                </c:pt>
                <c:pt idx="885">
                  <c:v>8.8500000000000002E-3</c:v>
                </c:pt>
                <c:pt idx="886">
                  <c:v>8.8599999999999998E-3</c:v>
                </c:pt>
                <c:pt idx="887">
                  <c:v>8.8699999999999994E-3</c:v>
                </c:pt>
                <c:pt idx="888">
                  <c:v>8.8800000000000007E-3</c:v>
                </c:pt>
                <c:pt idx="889">
                  <c:v>8.8900000000000003E-3</c:v>
                </c:pt>
                <c:pt idx="890">
                  <c:v>8.8999999999999999E-3</c:v>
                </c:pt>
                <c:pt idx="891">
                  <c:v>8.9099999999999995E-3</c:v>
                </c:pt>
                <c:pt idx="892">
                  <c:v>8.9200000000000008E-3</c:v>
                </c:pt>
                <c:pt idx="893">
                  <c:v>8.9300000000000004E-3</c:v>
                </c:pt>
                <c:pt idx="894">
                  <c:v>8.94E-3</c:v>
                </c:pt>
                <c:pt idx="895">
                  <c:v>8.9499999999999996E-3</c:v>
                </c:pt>
                <c:pt idx="896">
                  <c:v>8.9599999999999992E-3</c:v>
                </c:pt>
                <c:pt idx="897">
                  <c:v>8.9700000000000005E-3</c:v>
                </c:pt>
                <c:pt idx="898">
                  <c:v>8.9800000000000001E-3</c:v>
                </c:pt>
                <c:pt idx="899">
                  <c:v>8.9899999999999997E-3</c:v>
                </c:pt>
                <c:pt idx="900">
                  <c:v>8.9999999999999993E-3</c:v>
                </c:pt>
                <c:pt idx="901">
                  <c:v>9.0100000000000006E-3</c:v>
                </c:pt>
                <c:pt idx="902">
                  <c:v>9.0200000000000002E-3</c:v>
                </c:pt>
                <c:pt idx="903">
                  <c:v>9.0299999999999998E-3</c:v>
                </c:pt>
                <c:pt idx="904">
                  <c:v>9.0399999999999994E-3</c:v>
                </c:pt>
                <c:pt idx="905">
                  <c:v>9.0500000000000008E-3</c:v>
                </c:pt>
                <c:pt idx="906">
                  <c:v>9.0600000000000003E-3</c:v>
                </c:pt>
                <c:pt idx="907">
                  <c:v>9.0699999999999999E-3</c:v>
                </c:pt>
                <c:pt idx="908">
                  <c:v>9.0799999999999995E-3</c:v>
                </c:pt>
                <c:pt idx="909">
                  <c:v>9.0900000000000009E-3</c:v>
                </c:pt>
                <c:pt idx="910">
                  <c:v>9.1000000000000004E-3</c:v>
                </c:pt>
                <c:pt idx="911">
                  <c:v>9.11E-3</c:v>
                </c:pt>
                <c:pt idx="912">
                  <c:v>9.1199999999999996E-3</c:v>
                </c:pt>
                <c:pt idx="913">
                  <c:v>9.1299999999999992E-3</c:v>
                </c:pt>
                <c:pt idx="914">
                  <c:v>9.1400000000000006E-3</c:v>
                </c:pt>
                <c:pt idx="915">
                  <c:v>9.1500000000000001E-3</c:v>
                </c:pt>
                <c:pt idx="916">
                  <c:v>9.1599999999999997E-3</c:v>
                </c:pt>
                <c:pt idx="917">
                  <c:v>9.1699999999999993E-3</c:v>
                </c:pt>
                <c:pt idx="918">
                  <c:v>9.1800000000000007E-3</c:v>
                </c:pt>
                <c:pt idx="919">
                  <c:v>9.1900000000000003E-3</c:v>
                </c:pt>
                <c:pt idx="920">
                  <c:v>9.1999999999999998E-3</c:v>
                </c:pt>
                <c:pt idx="921">
                  <c:v>9.2099999999999994E-3</c:v>
                </c:pt>
                <c:pt idx="922">
                  <c:v>9.2200000000000008E-3</c:v>
                </c:pt>
                <c:pt idx="923">
                  <c:v>9.2300000000000004E-3</c:v>
                </c:pt>
                <c:pt idx="924">
                  <c:v>9.2399999999999999E-3</c:v>
                </c:pt>
                <c:pt idx="925">
                  <c:v>9.2499999999999995E-3</c:v>
                </c:pt>
                <c:pt idx="926">
                  <c:v>9.2599999999999991E-3</c:v>
                </c:pt>
                <c:pt idx="927">
                  <c:v>9.2700000000000005E-3</c:v>
                </c:pt>
                <c:pt idx="928">
                  <c:v>9.2800000000000001E-3</c:v>
                </c:pt>
                <c:pt idx="929">
                  <c:v>9.2899999999999996E-3</c:v>
                </c:pt>
                <c:pt idx="930">
                  <c:v>9.2999999999999992E-3</c:v>
                </c:pt>
                <c:pt idx="931">
                  <c:v>9.3100000000000006E-3</c:v>
                </c:pt>
                <c:pt idx="932">
                  <c:v>9.3200000000000002E-3</c:v>
                </c:pt>
                <c:pt idx="933">
                  <c:v>9.3299999999999998E-3</c:v>
                </c:pt>
                <c:pt idx="934">
                  <c:v>9.3399999999999993E-3</c:v>
                </c:pt>
                <c:pt idx="935">
                  <c:v>9.3500000000000007E-3</c:v>
                </c:pt>
                <c:pt idx="936">
                  <c:v>9.3600000000000003E-3</c:v>
                </c:pt>
                <c:pt idx="937">
                  <c:v>9.3699999999999999E-3</c:v>
                </c:pt>
                <c:pt idx="938">
                  <c:v>9.3799999999999994E-3</c:v>
                </c:pt>
                <c:pt idx="939">
                  <c:v>9.3900000000000008E-3</c:v>
                </c:pt>
                <c:pt idx="940">
                  <c:v>9.4000000000000004E-3</c:v>
                </c:pt>
                <c:pt idx="941">
                  <c:v>9.41E-3</c:v>
                </c:pt>
                <c:pt idx="942">
                  <c:v>9.4199999999999996E-3</c:v>
                </c:pt>
                <c:pt idx="943">
                  <c:v>9.4299999999999991E-3</c:v>
                </c:pt>
                <c:pt idx="944">
                  <c:v>9.4400000000000005E-3</c:v>
                </c:pt>
                <c:pt idx="945">
                  <c:v>9.4500000000000001E-3</c:v>
                </c:pt>
                <c:pt idx="946">
                  <c:v>9.4599999999999997E-3</c:v>
                </c:pt>
                <c:pt idx="947">
                  <c:v>9.4699999999999993E-3</c:v>
                </c:pt>
                <c:pt idx="948">
                  <c:v>9.4800000000000006E-3</c:v>
                </c:pt>
                <c:pt idx="949">
                  <c:v>9.4900000000000002E-3</c:v>
                </c:pt>
                <c:pt idx="950">
                  <c:v>9.4999999999999998E-3</c:v>
                </c:pt>
                <c:pt idx="951">
                  <c:v>9.5099999999999994E-3</c:v>
                </c:pt>
                <c:pt idx="952">
                  <c:v>9.5200000000000007E-3</c:v>
                </c:pt>
                <c:pt idx="953">
                  <c:v>9.5300000000000003E-3</c:v>
                </c:pt>
                <c:pt idx="954">
                  <c:v>9.5399999999999999E-3</c:v>
                </c:pt>
                <c:pt idx="955">
                  <c:v>9.5499999999999995E-3</c:v>
                </c:pt>
                <c:pt idx="956">
                  <c:v>9.5600000000000008E-3</c:v>
                </c:pt>
                <c:pt idx="957">
                  <c:v>9.5700000000000004E-3</c:v>
                </c:pt>
                <c:pt idx="958">
                  <c:v>9.58E-3</c:v>
                </c:pt>
                <c:pt idx="959">
                  <c:v>9.5899999999999996E-3</c:v>
                </c:pt>
                <c:pt idx="960">
                  <c:v>9.5999999999999992E-3</c:v>
                </c:pt>
                <c:pt idx="961">
                  <c:v>9.6100000000000005E-3</c:v>
                </c:pt>
                <c:pt idx="962">
                  <c:v>9.6200000000000001E-3</c:v>
                </c:pt>
                <c:pt idx="963">
                  <c:v>9.6299999999999997E-3</c:v>
                </c:pt>
                <c:pt idx="964">
                  <c:v>9.6399999999999993E-3</c:v>
                </c:pt>
                <c:pt idx="965">
                  <c:v>9.6500000000000006E-3</c:v>
                </c:pt>
                <c:pt idx="966">
                  <c:v>9.6600000000000002E-3</c:v>
                </c:pt>
                <c:pt idx="967">
                  <c:v>9.6699999999999998E-3</c:v>
                </c:pt>
                <c:pt idx="968">
                  <c:v>9.6799999999999994E-3</c:v>
                </c:pt>
                <c:pt idx="969">
                  <c:v>9.6900000000000007E-3</c:v>
                </c:pt>
                <c:pt idx="970">
                  <c:v>9.7000000000000003E-3</c:v>
                </c:pt>
                <c:pt idx="971">
                  <c:v>9.7099999999999999E-3</c:v>
                </c:pt>
                <c:pt idx="972">
                  <c:v>9.7199999999999995E-3</c:v>
                </c:pt>
                <c:pt idx="973">
                  <c:v>9.7300000000000008E-3</c:v>
                </c:pt>
                <c:pt idx="974">
                  <c:v>9.7400000000000004E-3</c:v>
                </c:pt>
                <c:pt idx="975">
                  <c:v>9.75E-3</c:v>
                </c:pt>
                <c:pt idx="976">
                  <c:v>9.7599999999999996E-3</c:v>
                </c:pt>
                <c:pt idx="977">
                  <c:v>9.7699999999999992E-3</c:v>
                </c:pt>
                <c:pt idx="978">
                  <c:v>9.7800000000000005E-3</c:v>
                </c:pt>
                <c:pt idx="979">
                  <c:v>9.7900000000000001E-3</c:v>
                </c:pt>
                <c:pt idx="980">
                  <c:v>9.7999999999999997E-3</c:v>
                </c:pt>
                <c:pt idx="981">
                  <c:v>9.8099999999999993E-3</c:v>
                </c:pt>
                <c:pt idx="982">
                  <c:v>9.8200000000000006E-3</c:v>
                </c:pt>
                <c:pt idx="983">
                  <c:v>9.8300000000000002E-3</c:v>
                </c:pt>
                <c:pt idx="984">
                  <c:v>9.8399999999999998E-3</c:v>
                </c:pt>
                <c:pt idx="985">
                  <c:v>9.8499999999999994E-3</c:v>
                </c:pt>
                <c:pt idx="986">
                  <c:v>9.8600000000000007E-3</c:v>
                </c:pt>
                <c:pt idx="987">
                  <c:v>9.8700000000000003E-3</c:v>
                </c:pt>
                <c:pt idx="988">
                  <c:v>9.8799999999999999E-3</c:v>
                </c:pt>
                <c:pt idx="989">
                  <c:v>9.8899999999999995E-3</c:v>
                </c:pt>
                <c:pt idx="990">
                  <c:v>9.9000000000000008E-3</c:v>
                </c:pt>
                <c:pt idx="991">
                  <c:v>9.9100000000000004E-3</c:v>
                </c:pt>
                <c:pt idx="992">
                  <c:v>9.92E-3</c:v>
                </c:pt>
                <c:pt idx="993">
                  <c:v>9.9299999999999996E-3</c:v>
                </c:pt>
                <c:pt idx="994">
                  <c:v>9.9399999999999992E-3</c:v>
                </c:pt>
                <c:pt idx="995">
                  <c:v>9.9500000000000005E-3</c:v>
                </c:pt>
                <c:pt idx="996">
                  <c:v>9.9600000000000001E-3</c:v>
                </c:pt>
                <c:pt idx="997">
                  <c:v>9.9699999999999997E-3</c:v>
                </c:pt>
                <c:pt idx="998">
                  <c:v>9.9799999999999993E-3</c:v>
                </c:pt>
                <c:pt idx="999">
                  <c:v>9.9900000000000006E-3</c:v>
                </c:pt>
                <c:pt idx="1000">
                  <c:v>0.01</c:v>
                </c:pt>
                <c:pt idx="1001">
                  <c:v>1.001E-2</c:v>
                </c:pt>
                <c:pt idx="1002">
                  <c:v>1.0019999999999999E-2</c:v>
                </c:pt>
                <c:pt idx="1003">
                  <c:v>1.0030000000000001E-2</c:v>
                </c:pt>
                <c:pt idx="1004">
                  <c:v>1.004E-2</c:v>
                </c:pt>
                <c:pt idx="1005">
                  <c:v>1.005E-2</c:v>
                </c:pt>
                <c:pt idx="1006">
                  <c:v>1.0059999999999999E-2</c:v>
                </c:pt>
                <c:pt idx="1007">
                  <c:v>1.0070000000000001E-2</c:v>
                </c:pt>
                <c:pt idx="1008">
                  <c:v>1.008E-2</c:v>
                </c:pt>
                <c:pt idx="1009">
                  <c:v>1.009E-2</c:v>
                </c:pt>
                <c:pt idx="1010">
                  <c:v>1.01E-2</c:v>
                </c:pt>
                <c:pt idx="1011">
                  <c:v>1.0109999999999999E-2</c:v>
                </c:pt>
                <c:pt idx="1012">
                  <c:v>1.0120000000000001E-2</c:v>
                </c:pt>
                <c:pt idx="1013">
                  <c:v>1.013E-2</c:v>
                </c:pt>
                <c:pt idx="1014">
                  <c:v>1.014E-2</c:v>
                </c:pt>
                <c:pt idx="1015">
                  <c:v>1.0149999999999999E-2</c:v>
                </c:pt>
                <c:pt idx="1016">
                  <c:v>1.0160000000000001E-2</c:v>
                </c:pt>
                <c:pt idx="1017">
                  <c:v>1.017E-2</c:v>
                </c:pt>
                <c:pt idx="1018">
                  <c:v>1.018E-2</c:v>
                </c:pt>
                <c:pt idx="1019">
                  <c:v>1.0189999999999999E-2</c:v>
                </c:pt>
                <c:pt idx="1020">
                  <c:v>1.0200000000000001E-2</c:v>
                </c:pt>
                <c:pt idx="1021">
                  <c:v>1.021E-2</c:v>
                </c:pt>
                <c:pt idx="1022">
                  <c:v>1.022E-2</c:v>
                </c:pt>
                <c:pt idx="1023">
                  <c:v>1.023E-2</c:v>
                </c:pt>
                <c:pt idx="1024">
                  <c:v>1.0240000000000001E-2</c:v>
                </c:pt>
                <c:pt idx="1025">
                  <c:v>1.025E-2</c:v>
                </c:pt>
                <c:pt idx="1026">
                  <c:v>1.026E-2</c:v>
                </c:pt>
                <c:pt idx="1027">
                  <c:v>1.027E-2</c:v>
                </c:pt>
                <c:pt idx="1028">
                  <c:v>1.0279999999999999E-2</c:v>
                </c:pt>
                <c:pt idx="1029">
                  <c:v>1.0290000000000001E-2</c:v>
                </c:pt>
                <c:pt idx="1030">
                  <c:v>1.03E-2</c:v>
                </c:pt>
                <c:pt idx="1031">
                  <c:v>1.031E-2</c:v>
                </c:pt>
                <c:pt idx="1032">
                  <c:v>1.0319999999999999E-2</c:v>
                </c:pt>
                <c:pt idx="1033">
                  <c:v>1.0330000000000001E-2</c:v>
                </c:pt>
                <c:pt idx="1034">
                  <c:v>1.034E-2</c:v>
                </c:pt>
                <c:pt idx="1035">
                  <c:v>1.035E-2</c:v>
                </c:pt>
                <c:pt idx="1036">
                  <c:v>1.0359999999999999E-2</c:v>
                </c:pt>
                <c:pt idx="1037">
                  <c:v>1.0370000000000001E-2</c:v>
                </c:pt>
                <c:pt idx="1038">
                  <c:v>1.038E-2</c:v>
                </c:pt>
                <c:pt idx="1039">
                  <c:v>1.039E-2</c:v>
                </c:pt>
                <c:pt idx="1040">
                  <c:v>1.04E-2</c:v>
                </c:pt>
                <c:pt idx="1041">
                  <c:v>1.0410000000000001E-2</c:v>
                </c:pt>
                <c:pt idx="1042">
                  <c:v>1.042E-2</c:v>
                </c:pt>
                <c:pt idx="1043">
                  <c:v>1.043E-2</c:v>
                </c:pt>
                <c:pt idx="1044">
                  <c:v>1.044E-2</c:v>
                </c:pt>
                <c:pt idx="1045">
                  <c:v>1.0449999999999999E-2</c:v>
                </c:pt>
                <c:pt idx="1046">
                  <c:v>1.0460000000000001E-2</c:v>
                </c:pt>
                <c:pt idx="1047">
                  <c:v>1.047E-2</c:v>
                </c:pt>
                <c:pt idx="1048">
                  <c:v>1.048E-2</c:v>
                </c:pt>
                <c:pt idx="1049">
                  <c:v>1.0489999999999999E-2</c:v>
                </c:pt>
                <c:pt idx="1050">
                  <c:v>1.0500000000000001E-2</c:v>
                </c:pt>
                <c:pt idx="1051">
                  <c:v>1.051E-2</c:v>
                </c:pt>
                <c:pt idx="1052">
                  <c:v>1.052E-2</c:v>
                </c:pt>
                <c:pt idx="1053">
                  <c:v>1.0529999999999999E-2</c:v>
                </c:pt>
                <c:pt idx="1054">
                  <c:v>1.0540000000000001E-2</c:v>
                </c:pt>
                <c:pt idx="1055">
                  <c:v>1.055E-2</c:v>
                </c:pt>
                <c:pt idx="1056">
                  <c:v>1.056E-2</c:v>
                </c:pt>
                <c:pt idx="1057">
                  <c:v>1.057E-2</c:v>
                </c:pt>
                <c:pt idx="1058">
                  <c:v>1.0580000000000001E-2</c:v>
                </c:pt>
                <c:pt idx="1059">
                  <c:v>1.059E-2</c:v>
                </c:pt>
                <c:pt idx="1060">
                  <c:v>1.06E-2</c:v>
                </c:pt>
                <c:pt idx="1061">
                  <c:v>1.061E-2</c:v>
                </c:pt>
                <c:pt idx="1062">
                  <c:v>1.0619999999999999E-2</c:v>
                </c:pt>
                <c:pt idx="1063">
                  <c:v>1.0630000000000001E-2</c:v>
                </c:pt>
                <c:pt idx="1064">
                  <c:v>1.064E-2</c:v>
                </c:pt>
                <c:pt idx="1065">
                  <c:v>1.065E-2</c:v>
                </c:pt>
                <c:pt idx="1066">
                  <c:v>1.0659999999999999E-2</c:v>
                </c:pt>
                <c:pt idx="1067">
                  <c:v>1.0670000000000001E-2</c:v>
                </c:pt>
                <c:pt idx="1068">
                  <c:v>1.068E-2</c:v>
                </c:pt>
                <c:pt idx="1069">
                  <c:v>1.069E-2</c:v>
                </c:pt>
                <c:pt idx="1070">
                  <c:v>1.0699999999999999E-2</c:v>
                </c:pt>
                <c:pt idx="1071">
                  <c:v>1.0710000000000001E-2</c:v>
                </c:pt>
                <c:pt idx="1072">
                  <c:v>1.072E-2</c:v>
                </c:pt>
                <c:pt idx="1073">
                  <c:v>1.073E-2</c:v>
                </c:pt>
                <c:pt idx="1074">
                  <c:v>1.074E-2</c:v>
                </c:pt>
                <c:pt idx="1075">
                  <c:v>1.0749999999999999E-2</c:v>
                </c:pt>
                <c:pt idx="1076">
                  <c:v>1.076E-2</c:v>
                </c:pt>
                <c:pt idx="1077">
                  <c:v>1.077E-2</c:v>
                </c:pt>
                <c:pt idx="1078">
                  <c:v>1.078E-2</c:v>
                </c:pt>
                <c:pt idx="1079">
                  <c:v>1.0789999999999999E-2</c:v>
                </c:pt>
                <c:pt idx="1080">
                  <c:v>1.0800000000000001E-2</c:v>
                </c:pt>
                <c:pt idx="1081">
                  <c:v>1.081E-2</c:v>
                </c:pt>
                <c:pt idx="1082">
                  <c:v>1.082E-2</c:v>
                </c:pt>
                <c:pt idx="1083">
                  <c:v>1.0829999999999999E-2</c:v>
                </c:pt>
                <c:pt idx="1084">
                  <c:v>1.0840000000000001E-2</c:v>
                </c:pt>
                <c:pt idx="1085">
                  <c:v>1.085E-2</c:v>
                </c:pt>
                <c:pt idx="1086">
                  <c:v>1.086E-2</c:v>
                </c:pt>
                <c:pt idx="1087">
                  <c:v>1.0869999999999999E-2</c:v>
                </c:pt>
                <c:pt idx="1088">
                  <c:v>1.0880000000000001E-2</c:v>
                </c:pt>
                <c:pt idx="1089">
                  <c:v>1.089E-2</c:v>
                </c:pt>
                <c:pt idx="1090">
                  <c:v>1.09E-2</c:v>
                </c:pt>
                <c:pt idx="1091">
                  <c:v>1.091E-2</c:v>
                </c:pt>
                <c:pt idx="1092">
                  <c:v>1.0919999999999999E-2</c:v>
                </c:pt>
                <c:pt idx="1093">
                  <c:v>1.093E-2</c:v>
                </c:pt>
                <c:pt idx="1094">
                  <c:v>1.094E-2</c:v>
                </c:pt>
                <c:pt idx="1095">
                  <c:v>1.095E-2</c:v>
                </c:pt>
                <c:pt idx="1096">
                  <c:v>1.0959999999999999E-2</c:v>
                </c:pt>
                <c:pt idx="1097">
                  <c:v>1.0970000000000001E-2</c:v>
                </c:pt>
                <c:pt idx="1098">
                  <c:v>1.098E-2</c:v>
                </c:pt>
                <c:pt idx="1099">
                  <c:v>1.099E-2</c:v>
                </c:pt>
                <c:pt idx="1100">
                  <c:v>1.0999999999999999E-2</c:v>
                </c:pt>
                <c:pt idx="1101">
                  <c:v>1.1010000000000001E-2</c:v>
                </c:pt>
                <c:pt idx="1102">
                  <c:v>1.102E-2</c:v>
                </c:pt>
                <c:pt idx="1103">
                  <c:v>1.103E-2</c:v>
                </c:pt>
                <c:pt idx="1104">
                  <c:v>1.1039999999999999E-2</c:v>
                </c:pt>
                <c:pt idx="1105">
                  <c:v>1.1050000000000001E-2</c:v>
                </c:pt>
                <c:pt idx="1106">
                  <c:v>1.106E-2</c:v>
                </c:pt>
                <c:pt idx="1107">
                  <c:v>1.107E-2</c:v>
                </c:pt>
                <c:pt idx="1108">
                  <c:v>1.108E-2</c:v>
                </c:pt>
                <c:pt idx="1109">
                  <c:v>1.1089999999999999E-2</c:v>
                </c:pt>
                <c:pt idx="1110">
                  <c:v>1.11E-2</c:v>
                </c:pt>
                <c:pt idx="1111">
                  <c:v>1.111E-2</c:v>
                </c:pt>
                <c:pt idx="1112">
                  <c:v>1.112E-2</c:v>
                </c:pt>
                <c:pt idx="1113">
                  <c:v>1.1129999999999999E-2</c:v>
                </c:pt>
                <c:pt idx="1114">
                  <c:v>1.1140000000000001E-2</c:v>
                </c:pt>
                <c:pt idx="1115">
                  <c:v>1.115E-2</c:v>
                </c:pt>
                <c:pt idx="1116">
                  <c:v>1.116E-2</c:v>
                </c:pt>
                <c:pt idx="1117">
                  <c:v>1.1169999999999999E-2</c:v>
                </c:pt>
                <c:pt idx="1118">
                  <c:v>1.1180000000000001E-2</c:v>
                </c:pt>
                <c:pt idx="1119">
                  <c:v>1.119E-2</c:v>
                </c:pt>
                <c:pt idx="1120">
                  <c:v>1.12E-2</c:v>
                </c:pt>
                <c:pt idx="1121">
                  <c:v>1.1209999999999999E-2</c:v>
                </c:pt>
                <c:pt idx="1122">
                  <c:v>1.1220000000000001E-2</c:v>
                </c:pt>
                <c:pt idx="1123">
                  <c:v>1.123E-2</c:v>
                </c:pt>
                <c:pt idx="1124">
                  <c:v>1.124E-2</c:v>
                </c:pt>
                <c:pt idx="1125">
                  <c:v>1.125E-2</c:v>
                </c:pt>
                <c:pt idx="1126">
                  <c:v>1.1259999999999999E-2</c:v>
                </c:pt>
                <c:pt idx="1127">
                  <c:v>1.1270000000000001E-2</c:v>
                </c:pt>
                <c:pt idx="1128">
                  <c:v>1.128E-2</c:v>
                </c:pt>
                <c:pt idx="1129">
                  <c:v>1.129E-2</c:v>
                </c:pt>
                <c:pt idx="1130">
                  <c:v>1.1299999999999999E-2</c:v>
                </c:pt>
                <c:pt idx="1131">
                  <c:v>1.1310000000000001E-2</c:v>
                </c:pt>
                <c:pt idx="1132">
                  <c:v>1.132E-2</c:v>
                </c:pt>
                <c:pt idx="1133">
                  <c:v>1.133E-2</c:v>
                </c:pt>
                <c:pt idx="1134">
                  <c:v>1.1339999999999999E-2</c:v>
                </c:pt>
                <c:pt idx="1135">
                  <c:v>1.1350000000000001E-2</c:v>
                </c:pt>
                <c:pt idx="1136">
                  <c:v>1.136E-2</c:v>
                </c:pt>
                <c:pt idx="1137">
                  <c:v>1.137E-2</c:v>
                </c:pt>
                <c:pt idx="1138">
                  <c:v>1.1379999999999999E-2</c:v>
                </c:pt>
                <c:pt idx="1139">
                  <c:v>1.1390000000000001E-2</c:v>
                </c:pt>
                <c:pt idx="1140">
                  <c:v>1.14E-2</c:v>
                </c:pt>
                <c:pt idx="1141">
                  <c:v>1.141E-2</c:v>
                </c:pt>
                <c:pt idx="1142">
                  <c:v>1.142E-2</c:v>
                </c:pt>
                <c:pt idx="1143">
                  <c:v>1.1429999999999999E-2</c:v>
                </c:pt>
                <c:pt idx="1144">
                  <c:v>1.1440000000000001E-2</c:v>
                </c:pt>
                <c:pt idx="1145">
                  <c:v>1.145E-2</c:v>
                </c:pt>
                <c:pt idx="1146">
                  <c:v>1.146E-2</c:v>
                </c:pt>
                <c:pt idx="1147">
                  <c:v>1.1469999999999999E-2</c:v>
                </c:pt>
                <c:pt idx="1148">
                  <c:v>1.1480000000000001E-2</c:v>
                </c:pt>
                <c:pt idx="1149">
                  <c:v>1.149E-2</c:v>
                </c:pt>
                <c:pt idx="1150">
                  <c:v>1.15E-2</c:v>
                </c:pt>
                <c:pt idx="1151">
                  <c:v>1.1509999999999999E-2</c:v>
                </c:pt>
                <c:pt idx="1152">
                  <c:v>1.1520000000000001E-2</c:v>
                </c:pt>
                <c:pt idx="1153">
                  <c:v>1.153E-2</c:v>
                </c:pt>
                <c:pt idx="1154">
                  <c:v>1.154E-2</c:v>
                </c:pt>
                <c:pt idx="1155">
                  <c:v>1.155E-2</c:v>
                </c:pt>
                <c:pt idx="1156">
                  <c:v>1.1560000000000001E-2</c:v>
                </c:pt>
                <c:pt idx="1157">
                  <c:v>1.157E-2</c:v>
                </c:pt>
                <c:pt idx="1158">
                  <c:v>1.158E-2</c:v>
                </c:pt>
                <c:pt idx="1159">
                  <c:v>1.159E-2</c:v>
                </c:pt>
                <c:pt idx="1160">
                  <c:v>1.1599999999999999E-2</c:v>
                </c:pt>
                <c:pt idx="1161">
                  <c:v>1.1610000000000001E-2</c:v>
                </c:pt>
                <c:pt idx="1162">
                  <c:v>1.162E-2</c:v>
                </c:pt>
                <c:pt idx="1163">
                  <c:v>1.163E-2</c:v>
                </c:pt>
                <c:pt idx="1164">
                  <c:v>1.1639999999999999E-2</c:v>
                </c:pt>
                <c:pt idx="1165">
                  <c:v>1.1650000000000001E-2</c:v>
                </c:pt>
                <c:pt idx="1166">
                  <c:v>1.166E-2</c:v>
                </c:pt>
                <c:pt idx="1167">
                  <c:v>1.167E-2</c:v>
                </c:pt>
                <c:pt idx="1168">
                  <c:v>1.1679999999999999E-2</c:v>
                </c:pt>
                <c:pt idx="1169">
                  <c:v>1.1690000000000001E-2</c:v>
                </c:pt>
                <c:pt idx="1170">
                  <c:v>1.17E-2</c:v>
                </c:pt>
                <c:pt idx="1171">
                  <c:v>1.171E-2</c:v>
                </c:pt>
                <c:pt idx="1172">
                  <c:v>1.172E-2</c:v>
                </c:pt>
                <c:pt idx="1173">
                  <c:v>1.1730000000000001E-2</c:v>
                </c:pt>
                <c:pt idx="1174">
                  <c:v>1.174E-2</c:v>
                </c:pt>
                <c:pt idx="1175">
                  <c:v>1.175E-2</c:v>
                </c:pt>
                <c:pt idx="1176">
                  <c:v>1.176E-2</c:v>
                </c:pt>
                <c:pt idx="1177">
                  <c:v>1.1769999999999999E-2</c:v>
                </c:pt>
                <c:pt idx="1178">
                  <c:v>1.1780000000000001E-2</c:v>
                </c:pt>
                <c:pt idx="1179">
                  <c:v>1.179E-2</c:v>
                </c:pt>
                <c:pt idx="1180">
                  <c:v>1.18E-2</c:v>
                </c:pt>
                <c:pt idx="1181">
                  <c:v>1.1809999999999999E-2</c:v>
                </c:pt>
                <c:pt idx="1182">
                  <c:v>1.1820000000000001E-2</c:v>
                </c:pt>
                <c:pt idx="1183">
                  <c:v>1.183E-2</c:v>
                </c:pt>
                <c:pt idx="1184">
                  <c:v>1.184E-2</c:v>
                </c:pt>
                <c:pt idx="1185">
                  <c:v>1.1849999999999999E-2</c:v>
                </c:pt>
                <c:pt idx="1186">
                  <c:v>1.1860000000000001E-2</c:v>
                </c:pt>
                <c:pt idx="1187">
                  <c:v>1.187E-2</c:v>
                </c:pt>
                <c:pt idx="1188">
                  <c:v>1.188E-2</c:v>
                </c:pt>
                <c:pt idx="1189">
                  <c:v>1.189E-2</c:v>
                </c:pt>
                <c:pt idx="1190">
                  <c:v>1.1900000000000001E-2</c:v>
                </c:pt>
                <c:pt idx="1191">
                  <c:v>1.191E-2</c:v>
                </c:pt>
                <c:pt idx="1192">
                  <c:v>1.192E-2</c:v>
                </c:pt>
                <c:pt idx="1193">
                  <c:v>1.193E-2</c:v>
                </c:pt>
                <c:pt idx="1194">
                  <c:v>1.1939999999999999E-2</c:v>
                </c:pt>
                <c:pt idx="1195">
                  <c:v>1.1950000000000001E-2</c:v>
                </c:pt>
                <c:pt idx="1196">
                  <c:v>1.196E-2</c:v>
                </c:pt>
                <c:pt idx="1197">
                  <c:v>1.197E-2</c:v>
                </c:pt>
                <c:pt idx="1198">
                  <c:v>1.1979999999999999E-2</c:v>
                </c:pt>
                <c:pt idx="1199">
                  <c:v>1.1990000000000001E-2</c:v>
                </c:pt>
                <c:pt idx="1200">
                  <c:v>1.2E-2</c:v>
                </c:pt>
                <c:pt idx="1201">
                  <c:v>1.201E-2</c:v>
                </c:pt>
                <c:pt idx="1202">
                  <c:v>1.2019999999999999E-2</c:v>
                </c:pt>
                <c:pt idx="1203">
                  <c:v>1.2030000000000001E-2</c:v>
                </c:pt>
                <c:pt idx="1204">
                  <c:v>1.204E-2</c:v>
                </c:pt>
                <c:pt idx="1205">
                  <c:v>1.205E-2</c:v>
                </c:pt>
                <c:pt idx="1206">
                  <c:v>1.206E-2</c:v>
                </c:pt>
                <c:pt idx="1207">
                  <c:v>1.2070000000000001E-2</c:v>
                </c:pt>
                <c:pt idx="1208">
                  <c:v>1.208E-2</c:v>
                </c:pt>
                <c:pt idx="1209">
                  <c:v>1.209E-2</c:v>
                </c:pt>
                <c:pt idx="1210">
                  <c:v>1.21E-2</c:v>
                </c:pt>
                <c:pt idx="1211">
                  <c:v>1.2109999999999999E-2</c:v>
                </c:pt>
                <c:pt idx="1212">
                  <c:v>1.2120000000000001E-2</c:v>
                </c:pt>
                <c:pt idx="1213">
                  <c:v>1.213E-2</c:v>
                </c:pt>
                <c:pt idx="1214">
                  <c:v>1.214E-2</c:v>
                </c:pt>
                <c:pt idx="1215">
                  <c:v>1.2149999999999999E-2</c:v>
                </c:pt>
                <c:pt idx="1216">
                  <c:v>1.2160000000000001E-2</c:v>
                </c:pt>
                <c:pt idx="1217">
                  <c:v>1.217E-2</c:v>
                </c:pt>
                <c:pt idx="1218">
                  <c:v>1.218E-2</c:v>
                </c:pt>
                <c:pt idx="1219">
                  <c:v>1.2189999999999999E-2</c:v>
                </c:pt>
                <c:pt idx="1220">
                  <c:v>1.2200000000000001E-2</c:v>
                </c:pt>
                <c:pt idx="1221">
                  <c:v>1.221E-2</c:v>
                </c:pt>
                <c:pt idx="1222">
                  <c:v>1.222E-2</c:v>
                </c:pt>
                <c:pt idx="1223">
                  <c:v>1.223E-2</c:v>
                </c:pt>
                <c:pt idx="1224">
                  <c:v>1.2239999999999999E-2</c:v>
                </c:pt>
                <c:pt idx="1225">
                  <c:v>1.225E-2</c:v>
                </c:pt>
                <c:pt idx="1226">
                  <c:v>1.226E-2</c:v>
                </c:pt>
                <c:pt idx="1227">
                  <c:v>1.227E-2</c:v>
                </c:pt>
                <c:pt idx="1228">
                  <c:v>1.2279999999999999E-2</c:v>
                </c:pt>
                <c:pt idx="1229">
                  <c:v>1.2290000000000001E-2</c:v>
                </c:pt>
                <c:pt idx="1230">
                  <c:v>1.23E-2</c:v>
                </c:pt>
                <c:pt idx="1231">
                  <c:v>1.231E-2</c:v>
                </c:pt>
                <c:pt idx="1232">
                  <c:v>1.2319999999999999E-2</c:v>
                </c:pt>
                <c:pt idx="1233">
                  <c:v>1.2330000000000001E-2</c:v>
                </c:pt>
                <c:pt idx="1234">
                  <c:v>1.234E-2</c:v>
                </c:pt>
                <c:pt idx="1235">
                  <c:v>1.235E-2</c:v>
                </c:pt>
                <c:pt idx="1236">
                  <c:v>1.2359999999999999E-2</c:v>
                </c:pt>
                <c:pt idx="1237">
                  <c:v>1.2370000000000001E-2</c:v>
                </c:pt>
                <c:pt idx="1238">
                  <c:v>1.238E-2</c:v>
                </c:pt>
                <c:pt idx="1239">
                  <c:v>1.239E-2</c:v>
                </c:pt>
                <c:pt idx="1240">
                  <c:v>1.24E-2</c:v>
                </c:pt>
                <c:pt idx="1241">
                  <c:v>1.2409999999999999E-2</c:v>
                </c:pt>
                <c:pt idx="1242">
                  <c:v>1.242E-2</c:v>
                </c:pt>
                <c:pt idx="1243">
                  <c:v>1.243E-2</c:v>
                </c:pt>
                <c:pt idx="1244">
                  <c:v>1.244E-2</c:v>
                </c:pt>
                <c:pt idx="1245">
                  <c:v>1.2449999999999999E-2</c:v>
                </c:pt>
                <c:pt idx="1246">
                  <c:v>1.2460000000000001E-2</c:v>
                </c:pt>
                <c:pt idx="1247">
                  <c:v>1.247E-2</c:v>
                </c:pt>
                <c:pt idx="1248">
                  <c:v>1.248E-2</c:v>
                </c:pt>
                <c:pt idx="1249">
                  <c:v>1.2489999999999999E-2</c:v>
                </c:pt>
                <c:pt idx="1250">
                  <c:v>1.2500000000000001E-2</c:v>
                </c:pt>
                <c:pt idx="1251">
                  <c:v>1.251E-2</c:v>
                </c:pt>
                <c:pt idx="1252">
                  <c:v>1.252E-2</c:v>
                </c:pt>
                <c:pt idx="1253">
                  <c:v>1.2529999999999999E-2</c:v>
                </c:pt>
                <c:pt idx="1254">
                  <c:v>1.2540000000000001E-2</c:v>
                </c:pt>
                <c:pt idx="1255">
                  <c:v>1.255E-2</c:v>
                </c:pt>
                <c:pt idx="1256">
                  <c:v>1.256E-2</c:v>
                </c:pt>
                <c:pt idx="1257">
                  <c:v>1.257E-2</c:v>
                </c:pt>
                <c:pt idx="1258">
                  <c:v>1.2579999999999999E-2</c:v>
                </c:pt>
                <c:pt idx="1259">
                  <c:v>1.259E-2</c:v>
                </c:pt>
                <c:pt idx="1260">
                  <c:v>1.26E-2</c:v>
                </c:pt>
                <c:pt idx="1261">
                  <c:v>1.261E-2</c:v>
                </c:pt>
                <c:pt idx="1262">
                  <c:v>1.2619999999999999E-2</c:v>
                </c:pt>
                <c:pt idx="1263">
                  <c:v>1.2630000000000001E-2</c:v>
                </c:pt>
                <c:pt idx="1264">
                  <c:v>1.264E-2</c:v>
                </c:pt>
                <c:pt idx="1265">
                  <c:v>1.265E-2</c:v>
                </c:pt>
                <c:pt idx="1266">
                  <c:v>1.2659999999999999E-2</c:v>
                </c:pt>
                <c:pt idx="1267">
                  <c:v>1.2670000000000001E-2</c:v>
                </c:pt>
                <c:pt idx="1268">
                  <c:v>1.268E-2</c:v>
                </c:pt>
                <c:pt idx="1269">
                  <c:v>1.269E-2</c:v>
                </c:pt>
                <c:pt idx="1270">
                  <c:v>1.2699999999999999E-2</c:v>
                </c:pt>
                <c:pt idx="1271">
                  <c:v>1.2710000000000001E-2</c:v>
                </c:pt>
                <c:pt idx="1272">
                  <c:v>1.272E-2</c:v>
                </c:pt>
                <c:pt idx="1273">
                  <c:v>1.273E-2</c:v>
                </c:pt>
                <c:pt idx="1274">
                  <c:v>1.274E-2</c:v>
                </c:pt>
                <c:pt idx="1275">
                  <c:v>1.2749999999999999E-2</c:v>
                </c:pt>
                <c:pt idx="1276">
                  <c:v>1.2760000000000001E-2</c:v>
                </c:pt>
                <c:pt idx="1277">
                  <c:v>1.277E-2</c:v>
                </c:pt>
                <c:pt idx="1278">
                  <c:v>1.278E-2</c:v>
                </c:pt>
                <c:pt idx="1279">
                  <c:v>1.2789999999999999E-2</c:v>
                </c:pt>
                <c:pt idx="1280">
                  <c:v>1.2800000000000001E-2</c:v>
                </c:pt>
                <c:pt idx="1281">
                  <c:v>1.281E-2</c:v>
                </c:pt>
                <c:pt idx="1282">
                  <c:v>1.282E-2</c:v>
                </c:pt>
                <c:pt idx="1283">
                  <c:v>1.2829999999999999E-2</c:v>
                </c:pt>
                <c:pt idx="1284">
                  <c:v>1.2840000000000001E-2</c:v>
                </c:pt>
                <c:pt idx="1285">
                  <c:v>1.285E-2</c:v>
                </c:pt>
                <c:pt idx="1286">
                  <c:v>1.286E-2</c:v>
                </c:pt>
                <c:pt idx="1287">
                  <c:v>1.2869999999999999E-2</c:v>
                </c:pt>
                <c:pt idx="1288">
                  <c:v>1.2880000000000001E-2</c:v>
                </c:pt>
                <c:pt idx="1289">
                  <c:v>1.289E-2</c:v>
                </c:pt>
                <c:pt idx="1290">
                  <c:v>1.29E-2</c:v>
                </c:pt>
                <c:pt idx="1291">
                  <c:v>1.291E-2</c:v>
                </c:pt>
                <c:pt idx="1292">
                  <c:v>1.2919999999999999E-2</c:v>
                </c:pt>
                <c:pt idx="1293">
                  <c:v>1.2930000000000001E-2</c:v>
                </c:pt>
                <c:pt idx="1294">
                  <c:v>1.294E-2</c:v>
                </c:pt>
                <c:pt idx="1295">
                  <c:v>1.295E-2</c:v>
                </c:pt>
                <c:pt idx="1296">
                  <c:v>1.2959999999999999E-2</c:v>
                </c:pt>
                <c:pt idx="1297">
                  <c:v>1.2970000000000001E-2</c:v>
                </c:pt>
                <c:pt idx="1298">
                  <c:v>1.298E-2</c:v>
                </c:pt>
                <c:pt idx="1299">
                  <c:v>1.299E-2</c:v>
                </c:pt>
                <c:pt idx="1300">
                  <c:v>1.2999999999999999E-2</c:v>
                </c:pt>
                <c:pt idx="1301">
                  <c:v>1.3010000000000001E-2</c:v>
                </c:pt>
                <c:pt idx="1302">
                  <c:v>1.302E-2</c:v>
                </c:pt>
                <c:pt idx="1303">
                  <c:v>1.303E-2</c:v>
                </c:pt>
                <c:pt idx="1304">
                  <c:v>1.304E-2</c:v>
                </c:pt>
                <c:pt idx="1305">
                  <c:v>1.3050000000000001E-2</c:v>
                </c:pt>
                <c:pt idx="1306">
                  <c:v>1.306E-2</c:v>
                </c:pt>
                <c:pt idx="1307">
                  <c:v>1.307E-2</c:v>
                </c:pt>
                <c:pt idx="1308">
                  <c:v>1.308E-2</c:v>
                </c:pt>
                <c:pt idx="1309">
                  <c:v>1.3089999999999999E-2</c:v>
                </c:pt>
                <c:pt idx="1310">
                  <c:v>1.3100000000000001E-2</c:v>
                </c:pt>
                <c:pt idx="1311">
                  <c:v>1.311E-2</c:v>
                </c:pt>
                <c:pt idx="1312">
                  <c:v>1.312E-2</c:v>
                </c:pt>
                <c:pt idx="1313">
                  <c:v>1.3129999999999999E-2</c:v>
                </c:pt>
                <c:pt idx="1314">
                  <c:v>1.3140000000000001E-2</c:v>
                </c:pt>
                <c:pt idx="1315">
                  <c:v>1.315E-2</c:v>
                </c:pt>
                <c:pt idx="1316">
                  <c:v>1.316E-2</c:v>
                </c:pt>
                <c:pt idx="1317">
                  <c:v>1.3169999999999999E-2</c:v>
                </c:pt>
                <c:pt idx="1318">
                  <c:v>1.3180000000000001E-2</c:v>
                </c:pt>
                <c:pt idx="1319">
                  <c:v>1.319E-2</c:v>
                </c:pt>
                <c:pt idx="1320">
                  <c:v>1.32E-2</c:v>
                </c:pt>
                <c:pt idx="1321">
                  <c:v>1.321E-2</c:v>
                </c:pt>
                <c:pt idx="1322">
                  <c:v>1.3220000000000001E-2</c:v>
                </c:pt>
                <c:pt idx="1323">
                  <c:v>1.323E-2</c:v>
                </c:pt>
                <c:pt idx="1324">
                  <c:v>1.324E-2</c:v>
                </c:pt>
                <c:pt idx="1325">
                  <c:v>1.325E-2</c:v>
                </c:pt>
                <c:pt idx="1326">
                  <c:v>1.3259999999999999E-2</c:v>
                </c:pt>
                <c:pt idx="1327">
                  <c:v>1.3270000000000001E-2</c:v>
                </c:pt>
                <c:pt idx="1328">
                  <c:v>1.328E-2</c:v>
                </c:pt>
                <c:pt idx="1329">
                  <c:v>1.329E-2</c:v>
                </c:pt>
                <c:pt idx="1330">
                  <c:v>1.3299999999999999E-2</c:v>
                </c:pt>
                <c:pt idx="1331">
                  <c:v>1.3310000000000001E-2</c:v>
                </c:pt>
                <c:pt idx="1332">
                  <c:v>1.332E-2</c:v>
                </c:pt>
                <c:pt idx="1333">
                  <c:v>1.333E-2</c:v>
                </c:pt>
                <c:pt idx="1334">
                  <c:v>1.3339999999999999E-2</c:v>
                </c:pt>
                <c:pt idx="1335">
                  <c:v>1.3350000000000001E-2</c:v>
                </c:pt>
                <c:pt idx="1336">
                  <c:v>1.336E-2</c:v>
                </c:pt>
                <c:pt idx="1337">
                  <c:v>1.337E-2</c:v>
                </c:pt>
                <c:pt idx="1338">
                  <c:v>1.338E-2</c:v>
                </c:pt>
                <c:pt idx="1339">
                  <c:v>1.3390000000000001E-2</c:v>
                </c:pt>
                <c:pt idx="1340">
                  <c:v>1.34E-2</c:v>
                </c:pt>
                <c:pt idx="1341">
                  <c:v>1.341E-2</c:v>
                </c:pt>
                <c:pt idx="1342">
                  <c:v>1.342E-2</c:v>
                </c:pt>
                <c:pt idx="1343">
                  <c:v>1.3429999999999999E-2</c:v>
                </c:pt>
                <c:pt idx="1344">
                  <c:v>1.3440000000000001E-2</c:v>
                </c:pt>
                <c:pt idx="1345">
                  <c:v>1.345E-2</c:v>
                </c:pt>
                <c:pt idx="1346">
                  <c:v>1.346E-2</c:v>
                </c:pt>
                <c:pt idx="1347">
                  <c:v>1.3469999999999999E-2</c:v>
                </c:pt>
                <c:pt idx="1348">
                  <c:v>1.3480000000000001E-2</c:v>
                </c:pt>
                <c:pt idx="1349">
                  <c:v>1.349E-2</c:v>
                </c:pt>
                <c:pt idx="1350">
                  <c:v>1.35E-2</c:v>
                </c:pt>
                <c:pt idx="1351">
                  <c:v>1.3509999999999999E-2</c:v>
                </c:pt>
                <c:pt idx="1352">
                  <c:v>1.3520000000000001E-2</c:v>
                </c:pt>
                <c:pt idx="1353">
                  <c:v>1.353E-2</c:v>
                </c:pt>
                <c:pt idx="1354">
                  <c:v>1.354E-2</c:v>
                </c:pt>
                <c:pt idx="1355">
                  <c:v>1.355E-2</c:v>
                </c:pt>
                <c:pt idx="1356">
                  <c:v>1.3559999999999999E-2</c:v>
                </c:pt>
                <c:pt idx="1357">
                  <c:v>1.357E-2</c:v>
                </c:pt>
                <c:pt idx="1358">
                  <c:v>1.358E-2</c:v>
                </c:pt>
                <c:pt idx="1359">
                  <c:v>1.359E-2</c:v>
                </c:pt>
                <c:pt idx="1360">
                  <c:v>1.3599999999999999E-2</c:v>
                </c:pt>
                <c:pt idx="1361">
                  <c:v>1.3610000000000001E-2</c:v>
                </c:pt>
                <c:pt idx="1362">
                  <c:v>1.362E-2</c:v>
                </c:pt>
                <c:pt idx="1363">
                  <c:v>1.363E-2</c:v>
                </c:pt>
                <c:pt idx="1364">
                  <c:v>1.3639999999999999E-2</c:v>
                </c:pt>
                <c:pt idx="1365">
                  <c:v>1.3650000000000001E-2</c:v>
                </c:pt>
                <c:pt idx="1366">
                  <c:v>1.366E-2</c:v>
                </c:pt>
                <c:pt idx="1367">
                  <c:v>1.367E-2</c:v>
                </c:pt>
                <c:pt idx="1368">
                  <c:v>1.3679999999999999E-2</c:v>
                </c:pt>
                <c:pt idx="1369">
                  <c:v>1.3690000000000001E-2</c:v>
                </c:pt>
                <c:pt idx="1370">
                  <c:v>1.37E-2</c:v>
                </c:pt>
                <c:pt idx="1371">
                  <c:v>1.371E-2</c:v>
                </c:pt>
                <c:pt idx="1372">
                  <c:v>1.372E-2</c:v>
                </c:pt>
                <c:pt idx="1373">
                  <c:v>1.3729999999999999E-2</c:v>
                </c:pt>
                <c:pt idx="1374">
                  <c:v>1.374E-2</c:v>
                </c:pt>
                <c:pt idx="1375">
                  <c:v>1.375E-2</c:v>
                </c:pt>
                <c:pt idx="1376">
                  <c:v>1.376E-2</c:v>
                </c:pt>
                <c:pt idx="1377">
                  <c:v>1.3769999999999999E-2</c:v>
                </c:pt>
                <c:pt idx="1378">
                  <c:v>1.3780000000000001E-2</c:v>
                </c:pt>
                <c:pt idx="1379">
                  <c:v>1.379E-2</c:v>
                </c:pt>
                <c:pt idx="1380">
                  <c:v>1.38E-2</c:v>
                </c:pt>
                <c:pt idx="1381">
                  <c:v>1.3809999999999999E-2</c:v>
                </c:pt>
                <c:pt idx="1382">
                  <c:v>1.3820000000000001E-2</c:v>
                </c:pt>
                <c:pt idx="1383">
                  <c:v>1.383E-2</c:v>
                </c:pt>
                <c:pt idx="1384">
                  <c:v>1.384E-2</c:v>
                </c:pt>
                <c:pt idx="1385">
                  <c:v>1.3849999999999999E-2</c:v>
                </c:pt>
                <c:pt idx="1386">
                  <c:v>1.3860000000000001E-2</c:v>
                </c:pt>
                <c:pt idx="1387">
                  <c:v>1.387E-2</c:v>
                </c:pt>
                <c:pt idx="1388">
                  <c:v>1.388E-2</c:v>
                </c:pt>
                <c:pt idx="1389">
                  <c:v>1.389E-2</c:v>
                </c:pt>
                <c:pt idx="1390">
                  <c:v>1.3899999999999999E-2</c:v>
                </c:pt>
                <c:pt idx="1391">
                  <c:v>1.391E-2</c:v>
                </c:pt>
                <c:pt idx="1392">
                  <c:v>1.392E-2</c:v>
                </c:pt>
                <c:pt idx="1393">
                  <c:v>1.393E-2</c:v>
                </c:pt>
                <c:pt idx="1394">
                  <c:v>1.3939999999999999E-2</c:v>
                </c:pt>
                <c:pt idx="1395">
                  <c:v>1.3950000000000001E-2</c:v>
                </c:pt>
                <c:pt idx="1396">
                  <c:v>1.396E-2</c:v>
                </c:pt>
                <c:pt idx="1397">
                  <c:v>1.397E-2</c:v>
                </c:pt>
                <c:pt idx="1398">
                  <c:v>1.3979999999999999E-2</c:v>
                </c:pt>
                <c:pt idx="1399">
                  <c:v>1.3990000000000001E-2</c:v>
                </c:pt>
                <c:pt idx="1400">
                  <c:v>1.4E-2</c:v>
                </c:pt>
                <c:pt idx="1401">
                  <c:v>1.401E-2</c:v>
                </c:pt>
                <c:pt idx="1402">
                  <c:v>1.4019999999999999E-2</c:v>
                </c:pt>
                <c:pt idx="1403">
                  <c:v>1.4030000000000001E-2</c:v>
                </c:pt>
                <c:pt idx="1404">
                  <c:v>1.404E-2</c:v>
                </c:pt>
                <c:pt idx="1405">
                  <c:v>1.405E-2</c:v>
                </c:pt>
                <c:pt idx="1406">
                  <c:v>1.406E-2</c:v>
                </c:pt>
                <c:pt idx="1407">
                  <c:v>1.4069999999999999E-2</c:v>
                </c:pt>
                <c:pt idx="1408">
                  <c:v>1.4080000000000001E-2</c:v>
                </c:pt>
                <c:pt idx="1409">
                  <c:v>1.409E-2</c:v>
                </c:pt>
                <c:pt idx="1410">
                  <c:v>1.41E-2</c:v>
                </c:pt>
                <c:pt idx="1411">
                  <c:v>1.4109999999999999E-2</c:v>
                </c:pt>
                <c:pt idx="1412">
                  <c:v>1.4120000000000001E-2</c:v>
                </c:pt>
                <c:pt idx="1413">
                  <c:v>1.413E-2</c:v>
                </c:pt>
                <c:pt idx="1414">
                  <c:v>1.414E-2</c:v>
                </c:pt>
                <c:pt idx="1415">
                  <c:v>1.4149999999999999E-2</c:v>
                </c:pt>
                <c:pt idx="1416">
                  <c:v>1.4160000000000001E-2</c:v>
                </c:pt>
                <c:pt idx="1417">
                  <c:v>1.417E-2</c:v>
                </c:pt>
                <c:pt idx="1418">
                  <c:v>1.418E-2</c:v>
                </c:pt>
                <c:pt idx="1419">
                  <c:v>1.4189999999999999E-2</c:v>
                </c:pt>
                <c:pt idx="1420">
                  <c:v>1.4200000000000001E-2</c:v>
                </c:pt>
                <c:pt idx="1421">
                  <c:v>1.421E-2</c:v>
                </c:pt>
                <c:pt idx="1422">
                  <c:v>1.422E-2</c:v>
                </c:pt>
                <c:pt idx="1423">
                  <c:v>1.423E-2</c:v>
                </c:pt>
                <c:pt idx="1424">
                  <c:v>1.4239999999999999E-2</c:v>
                </c:pt>
                <c:pt idx="1425">
                  <c:v>1.4250000000000001E-2</c:v>
                </c:pt>
                <c:pt idx="1426">
                  <c:v>1.426E-2</c:v>
                </c:pt>
                <c:pt idx="1427">
                  <c:v>1.427E-2</c:v>
                </c:pt>
                <c:pt idx="1428">
                  <c:v>1.4279999999999999E-2</c:v>
                </c:pt>
                <c:pt idx="1429">
                  <c:v>1.4290000000000001E-2</c:v>
                </c:pt>
                <c:pt idx="1430">
                  <c:v>1.43E-2</c:v>
                </c:pt>
                <c:pt idx="1431">
                  <c:v>1.431E-2</c:v>
                </c:pt>
                <c:pt idx="1432">
                  <c:v>1.4319999999999999E-2</c:v>
                </c:pt>
                <c:pt idx="1433">
                  <c:v>1.4330000000000001E-2</c:v>
                </c:pt>
                <c:pt idx="1434">
                  <c:v>1.434E-2</c:v>
                </c:pt>
                <c:pt idx="1435">
                  <c:v>1.435E-2</c:v>
                </c:pt>
                <c:pt idx="1436">
                  <c:v>1.436E-2</c:v>
                </c:pt>
                <c:pt idx="1437">
                  <c:v>1.4370000000000001E-2</c:v>
                </c:pt>
                <c:pt idx="1438">
                  <c:v>1.438E-2</c:v>
                </c:pt>
                <c:pt idx="1439">
                  <c:v>1.439E-2</c:v>
                </c:pt>
                <c:pt idx="1440">
                  <c:v>1.44E-2</c:v>
                </c:pt>
                <c:pt idx="1441">
                  <c:v>1.4409999999999999E-2</c:v>
                </c:pt>
                <c:pt idx="1442">
                  <c:v>1.4420000000000001E-2</c:v>
                </c:pt>
                <c:pt idx="1443">
                  <c:v>1.443E-2</c:v>
                </c:pt>
                <c:pt idx="1444">
                  <c:v>1.444E-2</c:v>
                </c:pt>
                <c:pt idx="1445">
                  <c:v>1.4449999999999999E-2</c:v>
                </c:pt>
                <c:pt idx="1446">
                  <c:v>1.4460000000000001E-2</c:v>
                </c:pt>
                <c:pt idx="1447">
                  <c:v>1.447E-2</c:v>
                </c:pt>
                <c:pt idx="1448">
                  <c:v>1.448E-2</c:v>
                </c:pt>
                <c:pt idx="1449">
                  <c:v>1.4489999999999999E-2</c:v>
                </c:pt>
                <c:pt idx="1450">
                  <c:v>1.4500000000000001E-2</c:v>
                </c:pt>
                <c:pt idx="1451">
                  <c:v>1.451E-2</c:v>
                </c:pt>
                <c:pt idx="1452">
                  <c:v>1.452E-2</c:v>
                </c:pt>
                <c:pt idx="1453">
                  <c:v>1.453E-2</c:v>
                </c:pt>
                <c:pt idx="1454">
                  <c:v>1.4540000000000001E-2</c:v>
                </c:pt>
                <c:pt idx="1455">
                  <c:v>1.455E-2</c:v>
                </c:pt>
                <c:pt idx="1456">
                  <c:v>1.456E-2</c:v>
                </c:pt>
                <c:pt idx="1457">
                  <c:v>1.457E-2</c:v>
                </c:pt>
                <c:pt idx="1458">
                  <c:v>1.4579999999999999E-2</c:v>
                </c:pt>
                <c:pt idx="1459">
                  <c:v>1.4590000000000001E-2</c:v>
                </c:pt>
                <c:pt idx="1460">
                  <c:v>1.46E-2</c:v>
                </c:pt>
                <c:pt idx="1461">
                  <c:v>1.461E-2</c:v>
                </c:pt>
                <c:pt idx="1462">
                  <c:v>1.4619999999999999E-2</c:v>
                </c:pt>
                <c:pt idx="1463">
                  <c:v>1.4630000000000001E-2</c:v>
                </c:pt>
                <c:pt idx="1464">
                  <c:v>1.464E-2</c:v>
                </c:pt>
                <c:pt idx="1465">
                  <c:v>1.465E-2</c:v>
                </c:pt>
                <c:pt idx="1466">
                  <c:v>1.4659999999999999E-2</c:v>
                </c:pt>
                <c:pt idx="1467">
                  <c:v>1.4670000000000001E-2</c:v>
                </c:pt>
                <c:pt idx="1468">
                  <c:v>1.468E-2</c:v>
                </c:pt>
                <c:pt idx="1469">
                  <c:v>1.469E-2</c:v>
                </c:pt>
                <c:pt idx="1470">
                  <c:v>1.47E-2</c:v>
                </c:pt>
                <c:pt idx="1471">
                  <c:v>1.4710000000000001E-2</c:v>
                </c:pt>
                <c:pt idx="1472">
                  <c:v>1.472E-2</c:v>
                </c:pt>
                <c:pt idx="1473">
                  <c:v>1.473E-2</c:v>
                </c:pt>
                <c:pt idx="1474">
                  <c:v>1.474E-2</c:v>
                </c:pt>
                <c:pt idx="1475">
                  <c:v>1.4749999999999999E-2</c:v>
                </c:pt>
                <c:pt idx="1476">
                  <c:v>1.4760000000000001E-2</c:v>
                </c:pt>
                <c:pt idx="1477">
                  <c:v>1.477E-2</c:v>
                </c:pt>
                <c:pt idx="1478">
                  <c:v>1.478E-2</c:v>
                </c:pt>
                <c:pt idx="1479">
                  <c:v>1.4789999999999999E-2</c:v>
                </c:pt>
                <c:pt idx="1480">
                  <c:v>1.4800000000000001E-2</c:v>
                </c:pt>
                <c:pt idx="1481">
                  <c:v>1.481E-2</c:v>
                </c:pt>
                <c:pt idx="1482">
                  <c:v>1.482E-2</c:v>
                </c:pt>
                <c:pt idx="1483">
                  <c:v>1.4829999999999999E-2</c:v>
                </c:pt>
                <c:pt idx="1484">
                  <c:v>1.4840000000000001E-2</c:v>
                </c:pt>
                <c:pt idx="1485">
                  <c:v>1.485E-2</c:v>
                </c:pt>
                <c:pt idx="1486">
                  <c:v>1.486E-2</c:v>
                </c:pt>
                <c:pt idx="1487">
                  <c:v>1.487E-2</c:v>
                </c:pt>
                <c:pt idx="1488">
                  <c:v>1.4880000000000001E-2</c:v>
                </c:pt>
                <c:pt idx="1489">
                  <c:v>1.489E-2</c:v>
                </c:pt>
                <c:pt idx="1490">
                  <c:v>1.49E-2</c:v>
                </c:pt>
                <c:pt idx="1491">
                  <c:v>1.491E-2</c:v>
                </c:pt>
                <c:pt idx="1492">
                  <c:v>1.4919999999999999E-2</c:v>
                </c:pt>
                <c:pt idx="1493">
                  <c:v>1.4930000000000001E-2</c:v>
                </c:pt>
                <c:pt idx="1494">
                  <c:v>1.494E-2</c:v>
                </c:pt>
                <c:pt idx="1495">
                  <c:v>1.495E-2</c:v>
                </c:pt>
                <c:pt idx="1496">
                  <c:v>1.4959999999999999E-2</c:v>
                </c:pt>
                <c:pt idx="1497">
                  <c:v>1.4970000000000001E-2</c:v>
                </c:pt>
                <c:pt idx="1498">
                  <c:v>1.498E-2</c:v>
                </c:pt>
                <c:pt idx="1499">
                  <c:v>1.499E-2</c:v>
                </c:pt>
                <c:pt idx="1500">
                  <c:v>1.4999999999999999E-2</c:v>
                </c:pt>
                <c:pt idx="1501">
                  <c:v>1.5010000000000001E-2</c:v>
                </c:pt>
                <c:pt idx="1502">
                  <c:v>1.502E-2</c:v>
                </c:pt>
                <c:pt idx="1503">
                  <c:v>1.503E-2</c:v>
                </c:pt>
                <c:pt idx="1504">
                  <c:v>1.504E-2</c:v>
                </c:pt>
                <c:pt idx="1505">
                  <c:v>1.5049999999999999E-2</c:v>
                </c:pt>
                <c:pt idx="1506">
                  <c:v>1.506E-2</c:v>
                </c:pt>
                <c:pt idx="1507">
                  <c:v>1.507E-2</c:v>
                </c:pt>
                <c:pt idx="1508">
                  <c:v>1.508E-2</c:v>
                </c:pt>
                <c:pt idx="1509">
                  <c:v>1.5089999999999999E-2</c:v>
                </c:pt>
                <c:pt idx="1510">
                  <c:v>1.5100000000000001E-2</c:v>
                </c:pt>
                <c:pt idx="1511">
                  <c:v>1.511E-2</c:v>
                </c:pt>
                <c:pt idx="1512">
                  <c:v>1.512E-2</c:v>
                </c:pt>
                <c:pt idx="1513">
                  <c:v>1.5129999999999999E-2</c:v>
                </c:pt>
                <c:pt idx="1514">
                  <c:v>1.5140000000000001E-2</c:v>
                </c:pt>
                <c:pt idx="1515">
                  <c:v>1.515E-2</c:v>
                </c:pt>
                <c:pt idx="1516">
                  <c:v>1.516E-2</c:v>
                </c:pt>
                <c:pt idx="1517">
                  <c:v>1.5169999999999999E-2</c:v>
                </c:pt>
                <c:pt idx="1518">
                  <c:v>1.5180000000000001E-2</c:v>
                </c:pt>
                <c:pt idx="1519">
                  <c:v>1.519E-2</c:v>
                </c:pt>
                <c:pt idx="1520">
                  <c:v>1.52E-2</c:v>
                </c:pt>
                <c:pt idx="1521">
                  <c:v>1.521E-2</c:v>
                </c:pt>
                <c:pt idx="1522">
                  <c:v>1.5219999999999999E-2</c:v>
                </c:pt>
                <c:pt idx="1523">
                  <c:v>1.523E-2</c:v>
                </c:pt>
                <c:pt idx="1524">
                  <c:v>1.524E-2</c:v>
                </c:pt>
                <c:pt idx="1525">
                  <c:v>1.525E-2</c:v>
                </c:pt>
                <c:pt idx="1526">
                  <c:v>1.5259999999999999E-2</c:v>
                </c:pt>
                <c:pt idx="1527">
                  <c:v>1.5270000000000001E-2</c:v>
                </c:pt>
                <c:pt idx="1528">
                  <c:v>1.528E-2</c:v>
                </c:pt>
                <c:pt idx="1529">
                  <c:v>1.529E-2</c:v>
                </c:pt>
                <c:pt idx="1530">
                  <c:v>1.5299999999999999E-2</c:v>
                </c:pt>
                <c:pt idx="1531">
                  <c:v>1.5310000000000001E-2</c:v>
                </c:pt>
                <c:pt idx="1532">
                  <c:v>1.532E-2</c:v>
                </c:pt>
                <c:pt idx="1533">
                  <c:v>1.533E-2</c:v>
                </c:pt>
                <c:pt idx="1534">
                  <c:v>1.5339999999999999E-2</c:v>
                </c:pt>
                <c:pt idx="1535">
                  <c:v>1.5350000000000001E-2</c:v>
                </c:pt>
                <c:pt idx="1536">
                  <c:v>1.536E-2</c:v>
                </c:pt>
                <c:pt idx="1537">
                  <c:v>1.537E-2</c:v>
                </c:pt>
                <c:pt idx="1538">
                  <c:v>1.538E-2</c:v>
                </c:pt>
                <c:pt idx="1539">
                  <c:v>1.5389999999999999E-2</c:v>
                </c:pt>
                <c:pt idx="1540">
                  <c:v>1.54E-2</c:v>
                </c:pt>
                <c:pt idx="1541">
                  <c:v>1.541E-2</c:v>
                </c:pt>
                <c:pt idx="1542">
                  <c:v>1.542E-2</c:v>
                </c:pt>
                <c:pt idx="1543">
                  <c:v>1.5429999999999999E-2</c:v>
                </c:pt>
                <c:pt idx="1544">
                  <c:v>1.5440000000000001E-2</c:v>
                </c:pt>
                <c:pt idx="1545">
                  <c:v>1.545E-2</c:v>
                </c:pt>
                <c:pt idx="1546">
                  <c:v>1.546E-2</c:v>
                </c:pt>
                <c:pt idx="1547">
                  <c:v>1.5469999999999999E-2</c:v>
                </c:pt>
                <c:pt idx="1548">
                  <c:v>1.5480000000000001E-2</c:v>
                </c:pt>
                <c:pt idx="1549">
                  <c:v>1.549E-2</c:v>
                </c:pt>
                <c:pt idx="1550">
                  <c:v>1.55E-2</c:v>
                </c:pt>
                <c:pt idx="1551">
                  <c:v>1.5509999999999999E-2</c:v>
                </c:pt>
                <c:pt idx="1552">
                  <c:v>1.5520000000000001E-2</c:v>
                </c:pt>
                <c:pt idx="1553">
                  <c:v>1.553E-2</c:v>
                </c:pt>
                <c:pt idx="1554">
                  <c:v>1.554E-2</c:v>
                </c:pt>
                <c:pt idx="1555">
                  <c:v>1.555E-2</c:v>
                </c:pt>
                <c:pt idx="1556">
                  <c:v>1.5559999999999999E-2</c:v>
                </c:pt>
                <c:pt idx="1557">
                  <c:v>1.5570000000000001E-2</c:v>
                </c:pt>
                <c:pt idx="1558">
                  <c:v>1.558E-2</c:v>
                </c:pt>
                <c:pt idx="1559">
                  <c:v>1.559E-2</c:v>
                </c:pt>
                <c:pt idx="1560">
                  <c:v>1.5599999999999999E-2</c:v>
                </c:pt>
                <c:pt idx="1561">
                  <c:v>1.5610000000000001E-2</c:v>
                </c:pt>
                <c:pt idx="1562">
                  <c:v>1.562E-2</c:v>
                </c:pt>
                <c:pt idx="1563">
                  <c:v>1.5630000000000002E-2</c:v>
                </c:pt>
                <c:pt idx="1564">
                  <c:v>1.5640000000000001E-2</c:v>
                </c:pt>
                <c:pt idx="1565">
                  <c:v>1.5650000000000001E-2</c:v>
                </c:pt>
                <c:pt idx="1566">
                  <c:v>1.566E-2</c:v>
                </c:pt>
                <c:pt idx="1567">
                  <c:v>1.567E-2</c:v>
                </c:pt>
                <c:pt idx="1568">
                  <c:v>1.5679999999999999E-2</c:v>
                </c:pt>
                <c:pt idx="1569">
                  <c:v>1.5689999999999999E-2</c:v>
                </c:pt>
                <c:pt idx="1570">
                  <c:v>1.5699999999999999E-2</c:v>
                </c:pt>
                <c:pt idx="1571">
                  <c:v>1.5709999999999998E-2</c:v>
                </c:pt>
                <c:pt idx="1572">
                  <c:v>1.5720000000000001E-2</c:v>
                </c:pt>
                <c:pt idx="1573">
                  <c:v>1.5730000000000001E-2</c:v>
                </c:pt>
                <c:pt idx="1574">
                  <c:v>1.5740000000000001E-2</c:v>
                </c:pt>
                <c:pt idx="1575">
                  <c:v>1.575E-2</c:v>
                </c:pt>
                <c:pt idx="1576">
                  <c:v>1.576E-2</c:v>
                </c:pt>
                <c:pt idx="1577">
                  <c:v>1.5769999999999999E-2</c:v>
                </c:pt>
                <c:pt idx="1578">
                  <c:v>1.5779999999999999E-2</c:v>
                </c:pt>
                <c:pt idx="1579">
                  <c:v>1.5789999999999998E-2</c:v>
                </c:pt>
                <c:pt idx="1580">
                  <c:v>1.5800000000000002E-2</c:v>
                </c:pt>
                <c:pt idx="1581">
                  <c:v>1.5810000000000001E-2</c:v>
                </c:pt>
                <c:pt idx="1582">
                  <c:v>1.5820000000000001E-2</c:v>
                </c:pt>
                <c:pt idx="1583">
                  <c:v>1.583E-2</c:v>
                </c:pt>
                <c:pt idx="1584">
                  <c:v>1.584E-2</c:v>
                </c:pt>
                <c:pt idx="1585">
                  <c:v>1.585E-2</c:v>
                </c:pt>
                <c:pt idx="1586">
                  <c:v>1.5859999999999999E-2</c:v>
                </c:pt>
                <c:pt idx="1587">
                  <c:v>1.5869999999999999E-2</c:v>
                </c:pt>
                <c:pt idx="1588">
                  <c:v>1.5879999999999998E-2</c:v>
                </c:pt>
                <c:pt idx="1589">
                  <c:v>1.5890000000000001E-2</c:v>
                </c:pt>
                <c:pt idx="1590">
                  <c:v>1.5900000000000001E-2</c:v>
                </c:pt>
                <c:pt idx="1591">
                  <c:v>1.5910000000000001E-2</c:v>
                </c:pt>
                <c:pt idx="1592">
                  <c:v>1.592E-2</c:v>
                </c:pt>
                <c:pt idx="1593">
                  <c:v>1.593E-2</c:v>
                </c:pt>
                <c:pt idx="1594">
                  <c:v>1.5939999999999999E-2</c:v>
                </c:pt>
                <c:pt idx="1595">
                  <c:v>1.5949999999999999E-2</c:v>
                </c:pt>
                <c:pt idx="1596">
                  <c:v>1.5959999999999998E-2</c:v>
                </c:pt>
                <c:pt idx="1597">
                  <c:v>1.5970000000000002E-2</c:v>
                </c:pt>
                <c:pt idx="1598">
                  <c:v>1.5980000000000001E-2</c:v>
                </c:pt>
                <c:pt idx="1599">
                  <c:v>1.5990000000000001E-2</c:v>
                </c:pt>
                <c:pt idx="1600">
                  <c:v>1.6E-2</c:v>
                </c:pt>
                <c:pt idx="1601">
                  <c:v>1.601E-2</c:v>
                </c:pt>
                <c:pt idx="1602">
                  <c:v>1.602E-2</c:v>
                </c:pt>
                <c:pt idx="1603">
                  <c:v>1.6029999999999999E-2</c:v>
                </c:pt>
                <c:pt idx="1604">
                  <c:v>1.6039999999999999E-2</c:v>
                </c:pt>
                <c:pt idx="1605">
                  <c:v>1.6049999999999998E-2</c:v>
                </c:pt>
                <c:pt idx="1606">
                  <c:v>1.6060000000000001E-2</c:v>
                </c:pt>
                <c:pt idx="1607">
                  <c:v>1.6070000000000001E-2</c:v>
                </c:pt>
                <c:pt idx="1608">
                  <c:v>1.6080000000000001E-2</c:v>
                </c:pt>
                <c:pt idx="1609">
                  <c:v>1.609E-2</c:v>
                </c:pt>
                <c:pt idx="1610">
                  <c:v>1.61E-2</c:v>
                </c:pt>
                <c:pt idx="1611">
                  <c:v>1.6109999999999999E-2</c:v>
                </c:pt>
                <c:pt idx="1612">
                  <c:v>1.6119999999999999E-2</c:v>
                </c:pt>
                <c:pt idx="1613">
                  <c:v>1.6129999999999999E-2</c:v>
                </c:pt>
                <c:pt idx="1614">
                  <c:v>1.6140000000000002E-2</c:v>
                </c:pt>
                <c:pt idx="1615">
                  <c:v>1.6150000000000001E-2</c:v>
                </c:pt>
                <c:pt idx="1616">
                  <c:v>1.6160000000000001E-2</c:v>
                </c:pt>
                <c:pt idx="1617">
                  <c:v>1.617E-2</c:v>
                </c:pt>
                <c:pt idx="1618">
                  <c:v>1.618E-2</c:v>
                </c:pt>
                <c:pt idx="1619">
                  <c:v>1.619E-2</c:v>
                </c:pt>
                <c:pt idx="1620">
                  <c:v>1.6199999999999999E-2</c:v>
                </c:pt>
                <c:pt idx="1621">
                  <c:v>1.6209999999999999E-2</c:v>
                </c:pt>
                <c:pt idx="1622">
                  <c:v>1.6219999999999998E-2</c:v>
                </c:pt>
                <c:pt idx="1623">
                  <c:v>1.6230000000000001E-2</c:v>
                </c:pt>
                <c:pt idx="1624">
                  <c:v>1.6240000000000001E-2</c:v>
                </c:pt>
                <c:pt idx="1625">
                  <c:v>1.6250000000000001E-2</c:v>
                </c:pt>
                <c:pt idx="1626">
                  <c:v>1.626E-2</c:v>
                </c:pt>
                <c:pt idx="1627">
                  <c:v>1.627E-2</c:v>
                </c:pt>
                <c:pt idx="1628">
                  <c:v>1.6279999999999999E-2</c:v>
                </c:pt>
                <c:pt idx="1629">
                  <c:v>1.6289999999999999E-2</c:v>
                </c:pt>
                <c:pt idx="1630">
                  <c:v>1.6299999999999999E-2</c:v>
                </c:pt>
                <c:pt idx="1631">
                  <c:v>1.6310000000000002E-2</c:v>
                </c:pt>
                <c:pt idx="1632">
                  <c:v>1.6320000000000001E-2</c:v>
                </c:pt>
                <c:pt idx="1633">
                  <c:v>1.6330000000000001E-2</c:v>
                </c:pt>
                <c:pt idx="1634">
                  <c:v>1.634E-2</c:v>
                </c:pt>
                <c:pt idx="1635">
                  <c:v>1.635E-2</c:v>
                </c:pt>
                <c:pt idx="1636">
                  <c:v>1.636E-2</c:v>
                </c:pt>
                <c:pt idx="1637">
                  <c:v>1.6369999999999999E-2</c:v>
                </c:pt>
                <c:pt idx="1638">
                  <c:v>1.6379999999999999E-2</c:v>
                </c:pt>
                <c:pt idx="1639">
                  <c:v>1.6389999999999998E-2</c:v>
                </c:pt>
                <c:pt idx="1640">
                  <c:v>1.6400000000000001E-2</c:v>
                </c:pt>
                <c:pt idx="1641">
                  <c:v>1.6410000000000001E-2</c:v>
                </c:pt>
                <c:pt idx="1642">
                  <c:v>1.6420000000000001E-2</c:v>
                </c:pt>
                <c:pt idx="1643">
                  <c:v>1.643E-2</c:v>
                </c:pt>
                <c:pt idx="1644">
                  <c:v>1.644E-2</c:v>
                </c:pt>
                <c:pt idx="1645">
                  <c:v>1.6449999999999999E-2</c:v>
                </c:pt>
                <c:pt idx="1646">
                  <c:v>1.6459999999999999E-2</c:v>
                </c:pt>
                <c:pt idx="1647">
                  <c:v>1.6469999999999999E-2</c:v>
                </c:pt>
                <c:pt idx="1648">
                  <c:v>1.6480000000000002E-2</c:v>
                </c:pt>
                <c:pt idx="1649">
                  <c:v>1.6490000000000001E-2</c:v>
                </c:pt>
                <c:pt idx="1650">
                  <c:v>1.6500000000000001E-2</c:v>
                </c:pt>
                <c:pt idx="1651">
                  <c:v>1.651E-2</c:v>
                </c:pt>
                <c:pt idx="1652">
                  <c:v>1.652E-2</c:v>
                </c:pt>
                <c:pt idx="1653">
                  <c:v>1.653E-2</c:v>
                </c:pt>
                <c:pt idx="1654">
                  <c:v>1.6539999999999999E-2</c:v>
                </c:pt>
                <c:pt idx="1655">
                  <c:v>1.6549999999999999E-2</c:v>
                </c:pt>
                <c:pt idx="1656">
                  <c:v>1.6559999999999998E-2</c:v>
                </c:pt>
                <c:pt idx="1657">
                  <c:v>1.6570000000000001E-2</c:v>
                </c:pt>
                <c:pt idx="1658">
                  <c:v>1.6580000000000001E-2</c:v>
                </c:pt>
                <c:pt idx="1659">
                  <c:v>1.6590000000000001E-2</c:v>
                </c:pt>
                <c:pt idx="1660">
                  <c:v>1.66E-2</c:v>
                </c:pt>
                <c:pt idx="1661">
                  <c:v>1.661E-2</c:v>
                </c:pt>
                <c:pt idx="1662">
                  <c:v>1.6619999999999999E-2</c:v>
                </c:pt>
                <c:pt idx="1663">
                  <c:v>1.6629999999999999E-2</c:v>
                </c:pt>
                <c:pt idx="1664">
                  <c:v>1.6639999999999999E-2</c:v>
                </c:pt>
                <c:pt idx="1665">
                  <c:v>1.6650000000000002E-2</c:v>
                </c:pt>
                <c:pt idx="1666">
                  <c:v>1.6660000000000001E-2</c:v>
                </c:pt>
                <c:pt idx="1667">
                  <c:v>1.6670000000000001E-2</c:v>
                </c:pt>
                <c:pt idx="1668">
                  <c:v>1.668E-2</c:v>
                </c:pt>
                <c:pt idx="1669">
                  <c:v>1.669E-2</c:v>
                </c:pt>
                <c:pt idx="1670">
                  <c:v>1.67E-2</c:v>
                </c:pt>
                <c:pt idx="1671">
                  <c:v>1.6709999999999999E-2</c:v>
                </c:pt>
                <c:pt idx="1672">
                  <c:v>1.6719999999999999E-2</c:v>
                </c:pt>
                <c:pt idx="1673">
                  <c:v>1.6729999999999998E-2</c:v>
                </c:pt>
                <c:pt idx="1674">
                  <c:v>1.6740000000000001E-2</c:v>
                </c:pt>
                <c:pt idx="1675">
                  <c:v>1.6750000000000001E-2</c:v>
                </c:pt>
                <c:pt idx="1676">
                  <c:v>1.6760000000000001E-2</c:v>
                </c:pt>
                <c:pt idx="1677">
                  <c:v>1.677E-2</c:v>
                </c:pt>
                <c:pt idx="1678">
                  <c:v>1.678E-2</c:v>
                </c:pt>
                <c:pt idx="1679">
                  <c:v>1.6789999999999999E-2</c:v>
                </c:pt>
                <c:pt idx="1680">
                  <c:v>1.6799999999999999E-2</c:v>
                </c:pt>
                <c:pt idx="1681">
                  <c:v>1.6809999999999999E-2</c:v>
                </c:pt>
                <c:pt idx="1682">
                  <c:v>1.6820000000000002E-2</c:v>
                </c:pt>
                <c:pt idx="1683">
                  <c:v>1.6830000000000001E-2</c:v>
                </c:pt>
                <c:pt idx="1684">
                  <c:v>1.6840000000000001E-2</c:v>
                </c:pt>
                <c:pt idx="1685">
                  <c:v>1.685E-2</c:v>
                </c:pt>
                <c:pt idx="1686">
                  <c:v>1.686E-2</c:v>
                </c:pt>
                <c:pt idx="1687">
                  <c:v>1.687E-2</c:v>
                </c:pt>
                <c:pt idx="1688">
                  <c:v>1.6879999999999999E-2</c:v>
                </c:pt>
                <c:pt idx="1689">
                  <c:v>1.6889999999999999E-2</c:v>
                </c:pt>
                <c:pt idx="1690">
                  <c:v>1.6899999999999998E-2</c:v>
                </c:pt>
                <c:pt idx="1691">
                  <c:v>1.6910000000000001E-2</c:v>
                </c:pt>
                <c:pt idx="1692">
                  <c:v>1.6920000000000001E-2</c:v>
                </c:pt>
                <c:pt idx="1693">
                  <c:v>1.6930000000000001E-2</c:v>
                </c:pt>
                <c:pt idx="1694">
                  <c:v>1.694E-2</c:v>
                </c:pt>
                <c:pt idx="1695">
                  <c:v>1.695E-2</c:v>
                </c:pt>
                <c:pt idx="1696">
                  <c:v>1.6959999999999999E-2</c:v>
                </c:pt>
                <c:pt idx="1697">
                  <c:v>1.6969999999999999E-2</c:v>
                </c:pt>
                <c:pt idx="1698">
                  <c:v>1.6979999999999999E-2</c:v>
                </c:pt>
                <c:pt idx="1699">
                  <c:v>1.6990000000000002E-2</c:v>
                </c:pt>
                <c:pt idx="1700">
                  <c:v>1.7000000000000001E-2</c:v>
                </c:pt>
                <c:pt idx="1701">
                  <c:v>1.7010000000000001E-2</c:v>
                </c:pt>
                <c:pt idx="1702">
                  <c:v>1.702E-2</c:v>
                </c:pt>
                <c:pt idx="1703">
                  <c:v>1.703E-2</c:v>
                </c:pt>
                <c:pt idx="1704">
                  <c:v>1.704E-2</c:v>
                </c:pt>
                <c:pt idx="1705">
                  <c:v>1.7049999999999999E-2</c:v>
                </c:pt>
                <c:pt idx="1706">
                  <c:v>1.7059999999999999E-2</c:v>
                </c:pt>
                <c:pt idx="1707">
                  <c:v>1.7069999999999998E-2</c:v>
                </c:pt>
                <c:pt idx="1708">
                  <c:v>1.7080000000000001E-2</c:v>
                </c:pt>
                <c:pt idx="1709">
                  <c:v>1.7090000000000001E-2</c:v>
                </c:pt>
                <c:pt idx="1710">
                  <c:v>1.7100000000000001E-2</c:v>
                </c:pt>
                <c:pt idx="1711">
                  <c:v>1.711E-2</c:v>
                </c:pt>
                <c:pt idx="1712">
                  <c:v>1.712E-2</c:v>
                </c:pt>
                <c:pt idx="1713">
                  <c:v>1.7129999999999999E-2</c:v>
                </c:pt>
                <c:pt idx="1714">
                  <c:v>1.7139999999999999E-2</c:v>
                </c:pt>
                <c:pt idx="1715">
                  <c:v>1.7149999999999999E-2</c:v>
                </c:pt>
                <c:pt idx="1716">
                  <c:v>1.7160000000000002E-2</c:v>
                </c:pt>
                <c:pt idx="1717">
                  <c:v>1.7170000000000001E-2</c:v>
                </c:pt>
                <c:pt idx="1718">
                  <c:v>1.7180000000000001E-2</c:v>
                </c:pt>
                <c:pt idx="1719">
                  <c:v>1.719E-2</c:v>
                </c:pt>
                <c:pt idx="1720">
                  <c:v>1.72E-2</c:v>
                </c:pt>
                <c:pt idx="1721">
                  <c:v>1.721E-2</c:v>
                </c:pt>
                <c:pt idx="1722">
                  <c:v>1.7219999999999999E-2</c:v>
                </c:pt>
                <c:pt idx="1723">
                  <c:v>1.7229999999999999E-2</c:v>
                </c:pt>
                <c:pt idx="1724">
                  <c:v>1.7239999999999998E-2</c:v>
                </c:pt>
                <c:pt idx="1725">
                  <c:v>1.7250000000000001E-2</c:v>
                </c:pt>
                <c:pt idx="1726">
                  <c:v>1.7260000000000001E-2</c:v>
                </c:pt>
                <c:pt idx="1727">
                  <c:v>1.7270000000000001E-2</c:v>
                </c:pt>
                <c:pt idx="1728">
                  <c:v>1.728E-2</c:v>
                </c:pt>
                <c:pt idx="1729">
                  <c:v>1.729E-2</c:v>
                </c:pt>
                <c:pt idx="1730">
                  <c:v>1.7299999999999999E-2</c:v>
                </c:pt>
                <c:pt idx="1731">
                  <c:v>1.7309999999999999E-2</c:v>
                </c:pt>
                <c:pt idx="1732">
                  <c:v>1.7319999999999999E-2</c:v>
                </c:pt>
                <c:pt idx="1733">
                  <c:v>1.7330000000000002E-2</c:v>
                </c:pt>
                <c:pt idx="1734">
                  <c:v>1.7340000000000001E-2</c:v>
                </c:pt>
                <c:pt idx="1735">
                  <c:v>1.7350000000000001E-2</c:v>
                </c:pt>
                <c:pt idx="1736">
                  <c:v>1.736E-2</c:v>
                </c:pt>
                <c:pt idx="1737">
                  <c:v>1.737E-2</c:v>
                </c:pt>
                <c:pt idx="1738">
                  <c:v>1.738E-2</c:v>
                </c:pt>
                <c:pt idx="1739">
                  <c:v>1.7389999999999999E-2</c:v>
                </c:pt>
                <c:pt idx="1740">
                  <c:v>1.7399999999999999E-2</c:v>
                </c:pt>
                <c:pt idx="1741">
                  <c:v>1.7409999999999998E-2</c:v>
                </c:pt>
                <c:pt idx="1742">
                  <c:v>1.7420000000000001E-2</c:v>
                </c:pt>
                <c:pt idx="1743">
                  <c:v>1.7430000000000001E-2</c:v>
                </c:pt>
                <c:pt idx="1744">
                  <c:v>1.7440000000000001E-2</c:v>
                </c:pt>
                <c:pt idx="1745">
                  <c:v>1.745E-2</c:v>
                </c:pt>
                <c:pt idx="1746">
                  <c:v>1.746E-2</c:v>
                </c:pt>
                <c:pt idx="1747">
                  <c:v>1.7469999999999999E-2</c:v>
                </c:pt>
                <c:pt idx="1748">
                  <c:v>1.7479999999999999E-2</c:v>
                </c:pt>
                <c:pt idx="1749">
                  <c:v>1.7489999999999999E-2</c:v>
                </c:pt>
                <c:pt idx="1750">
                  <c:v>1.7500000000000002E-2</c:v>
                </c:pt>
                <c:pt idx="1751">
                  <c:v>1.7510000000000001E-2</c:v>
                </c:pt>
                <c:pt idx="1752">
                  <c:v>1.7520000000000001E-2</c:v>
                </c:pt>
                <c:pt idx="1753">
                  <c:v>1.753E-2</c:v>
                </c:pt>
                <c:pt idx="1754">
                  <c:v>1.754E-2</c:v>
                </c:pt>
                <c:pt idx="1755">
                  <c:v>1.755E-2</c:v>
                </c:pt>
                <c:pt idx="1756">
                  <c:v>1.7559999999999999E-2</c:v>
                </c:pt>
                <c:pt idx="1757">
                  <c:v>1.7569999999999999E-2</c:v>
                </c:pt>
                <c:pt idx="1758">
                  <c:v>1.7579999999999998E-2</c:v>
                </c:pt>
                <c:pt idx="1759">
                  <c:v>1.7590000000000001E-2</c:v>
                </c:pt>
                <c:pt idx="1760">
                  <c:v>1.7600000000000001E-2</c:v>
                </c:pt>
                <c:pt idx="1761">
                  <c:v>1.7610000000000001E-2</c:v>
                </c:pt>
                <c:pt idx="1762">
                  <c:v>1.762E-2</c:v>
                </c:pt>
                <c:pt idx="1763">
                  <c:v>1.763E-2</c:v>
                </c:pt>
                <c:pt idx="1764">
                  <c:v>1.7639999999999999E-2</c:v>
                </c:pt>
                <c:pt idx="1765">
                  <c:v>1.7649999999999999E-2</c:v>
                </c:pt>
                <c:pt idx="1766">
                  <c:v>1.7659999999999999E-2</c:v>
                </c:pt>
                <c:pt idx="1767">
                  <c:v>1.7670000000000002E-2</c:v>
                </c:pt>
                <c:pt idx="1768">
                  <c:v>1.7680000000000001E-2</c:v>
                </c:pt>
                <c:pt idx="1769">
                  <c:v>1.7690000000000001E-2</c:v>
                </c:pt>
                <c:pt idx="1770">
                  <c:v>1.77E-2</c:v>
                </c:pt>
                <c:pt idx="1771">
                  <c:v>1.771E-2</c:v>
                </c:pt>
                <c:pt idx="1772">
                  <c:v>1.772E-2</c:v>
                </c:pt>
                <c:pt idx="1773">
                  <c:v>1.7729999999999999E-2</c:v>
                </c:pt>
                <c:pt idx="1774">
                  <c:v>1.7739999999999999E-2</c:v>
                </c:pt>
                <c:pt idx="1775">
                  <c:v>1.7749999999999998E-2</c:v>
                </c:pt>
                <c:pt idx="1776">
                  <c:v>1.7760000000000001E-2</c:v>
                </c:pt>
                <c:pt idx="1777">
                  <c:v>1.7770000000000001E-2</c:v>
                </c:pt>
                <c:pt idx="1778">
                  <c:v>1.7780000000000001E-2</c:v>
                </c:pt>
                <c:pt idx="1779">
                  <c:v>1.779E-2</c:v>
                </c:pt>
                <c:pt idx="1780">
                  <c:v>1.78E-2</c:v>
                </c:pt>
                <c:pt idx="1781">
                  <c:v>1.7809999999999999E-2</c:v>
                </c:pt>
                <c:pt idx="1782">
                  <c:v>1.7819999999999999E-2</c:v>
                </c:pt>
                <c:pt idx="1783">
                  <c:v>1.7829999999999999E-2</c:v>
                </c:pt>
                <c:pt idx="1784">
                  <c:v>1.7840000000000002E-2</c:v>
                </c:pt>
                <c:pt idx="1785">
                  <c:v>1.7850000000000001E-2</c:v>
                </c:pt>
                <c:pt idx="1786">
                  <c:v>1.7860000000000001E-2</c:v>
                </c:pt>
                <c:pt idx="1787">
                  <c:v>1.787E-2</c:v>
                </c:pt>
                <c:pt idx="1788">
                  <c:v>1.788E-2</c:v>
                </c:pt>
                <c:pt idx="1789">
                  <c:v>1.789E-2</c:v>
                </c:pt>
                <c:pt idx="1790">
                  <c:v>1.7899999999999999E-2</c:v>
                </c:pt>
                <c:pt idx="1791">
                  <c:v>1.7909999999999999E-2</c:v>
                </c:pt>
                <c:pt idx="1792">
                  <c:v>1.7919999999999998E-2</c:v>
                </c:pt>
                <c:pt idx="1793">
                  <c:v>1.7930000000000001E-2</c:v>
                </c:pt>
                <c:pt idx="1794">
                  <c:v>1.7940000000000001E-2</c:v>
                </c:pt>
                <c:pt idx="1795">
                  <c:v>1.7950000000000001E-2</c:v>
                </c:pt>
                <c:pt idx="1796">
                  <c:v>1.796E-2</c:v>
                </c:pt>
                <c:pt idx="1797">
                  <c:v>1.797E-2</c:v>
                </c:pt>
                <c:pt idx="1798">
                  <c:v>1.7979999999999999E-2</c:v>
                </c:pt>
                <c:pt idx="1799">
                  <c:v>1.7989999999999999E-2</c:v>
                </c:pt>
                <c:pt idx="1800">
                  <c:v>1.7999999999999999E-2</c:v>
                </c:pt>
                <c:pt idx="1801">
                  <c:v>1.8010000000000002E-2</c:v>
                </c:pt>
                <c:pt idx="1802">
                  <c:v>1.8020000000000001E-2</c:v>
                </c:pt>
                <c:pt idx="1803">
                  <c:v>1.8030000000000001E-2</c:v>
                </c:pt>
                <c:pt idx="1804">
                  <c:v>1.804E-2</c:v>
                </c:pt>
                <c:pt idx="1805">
                  <c:v>1.805E-2</c:v>
                </c:pt>
                <c:pt idx="1806">
                  <c:v>1.806E-2</c:v>
                </c:pt>
                <c:pt idx="1807">
                  <c:v>1.8069999999999999E-2</c:v>
                </c:pt>
                <c:pt idx="1808">
                  <c:v>1.8079999999999999E-2</c:v>
                </c:pt>
                <c:pt idx="1809">
                  <c:v>1.8089999999999998E-2</c:v>
                </c:pt>
                <c:pt idx="1810">
                  <c:v>1.8100000000000002E-2</c:v>
                </c:pt>
                <c:pt idx="1811">
                  <c:v>1.8110000000000001E-2</c:v>
                </c:pt>
                <c:pt idx="1812">
                  <c:v>1.8120000000000001E-2</c:v>
                </c:pt>
                <c:pt idx="1813">
                  <c:v>1.813E-2</c:v>
                </c:pt>
                <c:pt idx="1814">
                  <c:v>1.814E-2</c:v>
                </c:pt>
                <c:pt idx="1815">
                  <c:v>1.8149999999999999E-2</c:v>
                </c:pt>
                <c:pt idx="1816">
                  <c:v>1.8159999999999999E-2</c:v>
                </c:pt>
                <c:pt idx="1817">
                  <c:v>1.8169999999999999E-2</c:v>
                </c:pt>
                <c:pt idx="1818">
                  <c:v>1.8180000000000002E-2</c:v>
                </c:pt>
                <c:pt idx="1819">
                  <c:v>1.8190000000000001E-2</c:v>
                </c:pt>
                <c:pt idx="1820">
                  <c:v>1.8200000000000001E-2</c:v>
                </c:pt>
                <c:pt idx="1821">
                  <c:v>1.821E-2</c:v>
                </c:pt>
                <c:pt idx="1822">
                  <c:v>1.822E-2</c:v>
                </c:pt>
                <c:pt idx="1823">
                  <c:v>1.823E-2</c:v>
                </c:pt>
                <c:pt idx="1824">
                  <c:v>1.8239999999999999E-2</c:v>
                </c:pt>
                <c:pt idx="1825">
                  <c:v>1.8249999999999999E-2</c:v>
                </c:pt>
                <c:pt idx="1826">
                  <c:v>1.8259999999999998E-2</c:v>
                </c:pt>
                <c:pt idx="1827">
                  <c:v>1.8270000000000002E-2</c:v>
                </c:pt>
                <c:pt idx="1828">
                  <c:v>1.8280000000000001E-2</c:v>
                </c:pt>
                <c:pt idx="1829">
                  <c:v>1.8290000000000001E-2</c:v>
                </c:pt>
                <c:pt idx="1830">
                  <c:v>1.83E-2</c:v>
                </c:pt>
                <c:pt idx="1831">
                  <c:v>1.831E-2</c:v>
                </c:pt>
                <c:pt idx="1832">
                  <c:v>1.8319999999999999E-2</c:v>
                </c:pt>
                <c:pt idx="1833">
                  <c:v>1.8329999999999999E-2</c:v>
                </c:pt>
                <c:pt idx="1834">
                  <c:v>1.8339999999999999E-2</c:v>
                </c:pt>
                <c:pt idx="1835">
                  <c:v>1.8350000000000002E-2</c:v>
                </c:pt>
                <c:pt idx="1836">
                  <c:v>1.8360000000000001E-2</c:v>
                </c:pt>
                <c:pt idx="1837">
                  <c:v>1.8370000000000001E-2</c:v>
                </c:pt>
                <c:pt idx="1838">
                  <c:v>1.8380000000000001E-2</c:v>
                </c:pt>
                <c:pt idx="1839">
                  <c:v>1.839E-2</c:v>
                </c:pt>
                <c:pt idx="1840">
                  <c:v>1.84E-2</c:v>
                </c:pt>
                <c:pt idx="1841">
                  <c:v>1.8409999999999999E-2</c:v>
                </c:pt>
                <c:pt idx="1842">
                  <c:v>1.8419999999999999E-2</c:v>
                </c:pt>
                <c:pt idx="1843">
                  <c:v>1.8429999999999998E-2</c:v>
                </c:pt>
                <c:pt idx="1844">
                  <c:v>1.8440000000000002E-2</c:v>
                </c:pt>
                <c:pt idx="1845">
                  <c:v>1.8450000000000001E-2</c:v>
                </c:pt>
                <c:pt idx="1846">
                  <c:v>1.8460000000000001E-2</c:v>
                </c:pt>
                <c:pt idx="1847">
                  <c:v>1.847E-2</c:v>
                </c:pt>
                <c:pt idx="1848">
                  <c:v>1.848E-2</c:v>
                </c:pt>
                <c:pt idx="1849">
                  <c:v>1.8489999999999999E-2</c:v>
                </c:pt>
                <c:pt idx="1850">
                  <c:v>1.8499999999999999E-2</c:v>
                </c:pt>
                <c:pt idx="1851">
                  <c:v>1.8509999999999999E-2</c:v>
                </c:pt>
                <c:pt idx="1852">
                  <c:v>1.8519999999999998E-2</c:v>
                </c:pt>
                <c:pt idx="1853">
                  <c:v>1.8530000000000001E-2</c:v>
                </c:pt>
                <c:pt idx="1854">
                  <c:v>1.8540000000000001E-2</c:v>
                </c:pt>
                <c:pt idx="1855">
                  <c:v>1.8550000000000001E-2</c:v>
                </c:pt>
                <c:pt idx="1856">
                  <c:v>1.856E-2</c:v>
                </c:pt>
                <c:pt idx="1857">
                  <c:v>1.857E-2</c:v>
                </c:pt>
                <c:pt idx="1858">
                  <c:v>1.8579999999999999E-2</c:v>
                </c:pt>
                <c:pt idx="1859">
                  <c:v>1.8589999999999999E-2</c:v>
                </c:pt>
                <c:pt idx="1860">
                  <c:v>1.8599999999999998E-2</c:v>
                </c:pt>
                <c:pt idx="1861">
                  <c:v>1.8610000000000002E-2</c:v>
                </c:pt>
                <c:pt idx="1862">
                  <c:v>1.8620000000000001E-2</c:v>
                </c:pt>
                <c:pt idx="1863">
                  <c:v>1.8630000000000001E-2</c:v>
                </c:pt>
                <c:pt idx="1864">
                  <c:v>1.864E-2</c:v>
                </c:pt>
                <c:pt idx="1865">
                  <c:v>1.865E-2</c:v>
                </c:pt>
                <c:pt idx="1866">
                  <c:v>1.866E-2</c:v>
                </c:pt>
                <c:pt idx="1867">
                  <c:v>1.8669999999999999E-2</c:v>
                </c:pt>
                <c:pt idx="1868">
                  <c:v>1.8679999999999999E-2</c:v>
                </c:pt>
                <c:pt idx="1869">
                  <c:v>1.8689999999999998E-2</c:v>
                </c:pt>
                <c:pt idx="1870">
                  <c:v>1.8700000000000001E-2</c:v>
                </c:pt>
                <c:pt idx="1871">
                  <c:v>1.8710000000000001E-2</c:v>
                </c:pt>
                <c:pt idx="1872">
                  <c:v>1.8720000000000001E-2</c:v>
                </c:pt>
                <c:pt idx="1873">
                  <c:v>1.873E-2</c:v>
                </c:pt>
                <c:pt idx="1874">
                  <c:v>1.874E-2</c:v>
                </c:pt>
                <c:pt idx="1875">
                  <c:v>1.8749999999999999E-2</c:v>
                </c:pt>
                <c:pt idx="1876">
                  <c:v>1.8759999999999999E-2</c:v>
                </c:pt>
                <c:pt idx="1877">
                  <c:v>1.8769999999999998E-2</c:v>
                </c:pt>
                <c:pt idx="1878">
                  <c:v>1.8780000000000002E-2</c:v>
                </c:pt>
                <c:pt idx="1879">
                  <c:v>1.8790000000000001E-2</c:v>
                </c:pt>
                <c:pt idx="1880">
                  <c:v>1.8800000000000001E-2</c:v>
                </c:pt>
                <c:pt idx="1881">
                  <c:v>1.881E-2</c:v>
                </c:pt>
                <c:pt idx="1882">
                  <c:v>1.882E-2</c:v>
                </c:pt>
                <c:pt idx="1883">
                  <c:v>1.883E-2</c:v>
                </c:pt>
                <c:pt idx="1884">
                  <c:v>1.8839999999999999E-2</c:v>
                </c:pt>
                <c:pt idx="1885">
                  <c:v>1.8849999999999999E-2</c:v>
                </c:pt>
                <c:pt idx="1886">
                  <c:v>1.8859999999999998E-2</c:v>
                </c:pt>
                <c:pt idx="1887">
                  <c:v>1.8870000000000001E-2</c:v>
                </c:pt>
                <c:pt idx="1888">
                  <c:v>1.8880000000000001E-2</c:v>
                </c:pt>
                <c:pt idx="1889">
                  <c:v>1.8890000000000001E-2</c:v>
                </c:pt>
                <c:pt idx="1890">
                  <c:v>1.89E-2</c:v>
                </c:pt>
                <c:pt idx="1891">
                  <c:v>1.891E-2</c:v>
                </c:pt>
                <c:pt idx="1892">
                  <c:v>1.8919999999999999E-2</c:v>
                </c:pt>
                <c:pt idx="1893">
                  <c:v>1.8929999999999999E-2</c:v>
                </c:pt>
                <c:pt idx="1894">
                  <c:v>1.8939999999999999E-2</c:v>
                </c:pt>
                <c:pt idx="1895">
                  <c:v>1.8950000000000002E-2</c:v>
                </c:pt>
                <c:pt idx="1896">
                  <c:v>1.8960000000000001E-2</c:v>
                </c:pt>
                <c:pt idx="1897">
                  <c:v>1.8970000000000001E-2</c:v>
                </c:pt>
                <c:pt idx="1898">
                  <c:v>1.898E-2</c:v>
                </c:pt>
                <c:pt idx="1899">
                  <c:v>1.899E-2</c:v>
                </c:pt>
                <c:pt idx="1900">
                  <c:v>1.9E-2</c:v>
                </c:pt>
                <c:pt idx="1901">
                  <c:v>1.9009999999999999E-2</c:v>
                </c:pt>
                <c:pt idx="1902">
                  <c:v>1.9019999999999999E-2</c:v>
                </c:pt>
                <c:pt idx="1903">
                  <c:v>1.9029999999999998E-2</c:v>
                </c:pt>
                <c:pt idx="1904">
                  <c:v>1.9040000000000001E-2</c:v>
                </c:pt>
                <c:pt idx="1905">
                  <c:v>1.9050000000000001E-2</c:v>
                </c:pt>
                <c:pt idx="1906">
                  <c:v>1.9060000000000001E-2</c:v>
                </c:pt>
                <c:pt idx="1907">
                  <c:v>1.907E-2</c:v>
                </c:pt>
                <c:pt idx="1908">
                  <c:v>1.908E-2</c:v>
                </c:pt>
                <c:pt idx="1909">
                  <c:v>1.9089999999999999E-2</c:v>
                </c:pt>
                <c:pt idx="1910">
                  <c:v>1.9099999999999999E-2</c:v>
                </c:pt>
                <c:pt idx="1911">
                  <c:v>1.9109999999999999E-2</c:v>
                </c:pt>
                <c:pt idx="1912">
                  <c:v>1.9120000000000002E-2</c:v>
                </c:pt>
                <c:pt idx="1913">
                  <c:v>1.9130000000000001E-2</c:v>
                </c:pt>
                <c:pt idx="1914">
                  <c:v>1.9140000000000001E-2</c:v>
                </c:pt>
                <c:pt idx="1915">
                  <c:v>1.915E-2</c:v>
                </c:pt>
                <c:pt idx="1916">
                  <c:v>1.916E-2</c:v>
                </c:pt>
                <c:pt idx="1917">
                  <c:v>1.917E-2</c:v>
                </c:pt>
                <c:pt idx="1918">
                  <c:v>1.9179999999999999E-2</c:v>
                </c:pt>
                <c:pt idx="1919">
                  <c:v>1.9189999999999999E-2</c:v>
                </c:pt>
                <c:pt idx="1920">
                  <c:v>1.9199999999999998E-2</c:v>
                </c:pt>
                <c:pt idx="1921">
                  <c:v>1.9210000000000001E-2</c:v>
                </c:pt>
                <c:pt idx="1922">
                  <c:v>1.9220000000000001E-2</c:v>
                </c:pt>
                <c:pt idx="1923">
                  <c:v>1.9230000000000001E-2</c:v>
                </c:pt>
                <c:pt idx="1924">
                  <c:v>1.924E-2</c:v>
                </c:pt>
                <c:pt idx="1925">
                  <c:v>1.925E-2</c:v>
                </c:pt>
                <c:pt idx="1926">
                  <c:v>1.9259999999999999E-2</c:v>
                </c:pt>
                <c:pt idx="1927">
                  <c:v>1.9269999999999999E-2</c:v>
                </c:pt>
                <c:pt idx="1928">
                  <c:v>1.9279999999999999E-2</c:v>
                </c:pt>
                <c:pt idx="1929">
                  <c:v>1.9290000000000002E-2</c:v>
                </c:pt>
                <c:pt idx="1930">
                  <c:v>1.9300000000000001E-2</c:v>
                </c:pt>
                <c:pt idx="1931">
                  <c:v>1.9310000000000001E-2</c:v>
                </c:pt>
                <c:pt idx="1932">
                  <c:v>1.932E-2</c:v>
                </c:pt>
                <c:pt idx="1933">
                  <c:v>1.933E-2</c:v>
                </c:pt>
                <c:pt idx="1934">
                  <c:v>1.934E-2</c:v>
                </c:pt>
                <c:pt idx="1935">
                  <c:v>1.9349999999999999E-2</c:v>
                </c:pt>
                <c:pt idx="1936">
                  <c:v>1.9359999999999999E-2</c:v>
                </c:pt>
                <c:pt idx="1937">
                  <c:v>1.9369999999999998E-2</c:v>
                </c:pt>
                <c:pt idx="1938">
                  <c:v>1.9380000000000001E-2</c:v>
                </c:pt>
                <c:pt idx="1939">
                  <c:v>1.9390000000000001E-2</c:v>
                </c:pt>
                <c:pt idx="1940">
                  <c:v>1.9400000000000001E-2</c:v>
                </c:pt>
                <c:pt idx="1941">
                  <c:v>1.941E-2</c:v>
                </c:pt>
                <c:pt idx="1942">
                  <c:v>1.942E-2</c:v>
                </c:pt>
                <c:pt idx="1943">
                  <c:v>1.9429999999999999E-2</c:v>
                </c:pt>
                <c:pt idx="1944">
                  <c:v>1.9439999999999999E-2</c:v>
                </c:pt>
                <c:pt idx="1945">
                  <c:v>1.9449999999999999E-2</c:v>
                </c:pt>
                <c:pt idx="1946">
                  <c:v>1.9460000000000002E-2</c:v>
                </c:pt>
                <c:pt idx="1947">
                  <c:v>1.9470000000000001E-2</c:v>
                </c:pt>
                <c:pt idx="1948">
                  <c:v>1.9480000000000001E-2</c:v>
                </c:pt>
                <c:pt idx="1949">
                  <c:v>1.949E-2</c:v>
                </c:pt>
                <c:pt idx="1950">
                  <c:v>1.95E-2</c:v>
                </c:pt>
                <c:pt idx="1951">
                  <c:v>1.951E-2</c:v>
                </c:pt>
                <c:pt idx="1952">
                  <c:v>1.9519999999999999E-2</c:v>
                </c:pt>
                <c:pt idx="1953">
                  <c:v>1.9529999999999999E-2</c:v>
                </c:pt>
                <c:pt idx="1954">
                  <c:v>1.9539999999999998E-2</c:v>
                </c:pt>
                <c:pt idx="1955">
                  <c:v>1.9550000000000001E-2</c:v>
                </c:pt>
                <c:pt idx="1956">
                  <c:v>1.9560000000000001E-2</c:v>
                </c:pt>
                <c:pt idx="1957">
                  <c:v>1.9570000000000001E-2</c:v>
                </c:pt>
                <c:pt idx="1958">
                  <c:v>1.958E-2</c:v>
                </c:pt>
                <c:pt idx="1959">
                  <c:v>1.959E-2</c:v>
                </c:pt>
                <c:pt idx="1960">
                  <c:v>1.9599999999999999E-2</c:v>
                </c:pt>
                <c:pt idx="1961">
                  <c:v>1.9609999999999999E-2</c:v>
                </c:pt>
                <c:pt idx="1962">
                  <c:v>1.9619999999999999E-2</c:v>
                </c:pt>
                <c:pt idx="1963">
                  <c:v>1.9630000000000002E-2</c:v>
                </c:pt>
                <c:pt idx="1964">
                  <c:v>1.9640000000000001E-2</c:v>
                </c:pt>
                <c:pt idx="1965">
                  <c:v>1.9650000000000001E-2</c:v>
                </c:pt>
                <c:pt idx="1966">
                  <c:v>1.966E-2</c:v>
                </c:pt>
                <c:pt idx="1967">
                  <c:v>1.967E-2</c:v>
                </c:pt>
                <c:pt idx="1968">
                  <c:v>1.968E-2</c:v>
                </c:pt>
                <c:pt idx="1969">
                  <c:v>1.9689999999999999E-2</c:v>
                </c:pt>
                <c:pt idx="1970">
                  <c:v>1.9699999999999999E-2</c:v>
                </c:pt>
                <c:pt idx="1971">
                  <c:v>1.9709999999999998E-2</c:v>
                </c:pt>
                <c:pt idx="1972">
                  <c:v>1.9720000000000001E-2</c:v>
                </c:pt>
                <c:pt idx="1973">
                  <c:v>1.9730000000000001E-2</c:v>
                </c:pt>
                <c:pt idx="1974">
                  <c:v>1.9740000000000001E-2</c:v>
                </c:pt>
                <c:pt idx="1975">
                  <c:v>1.975E-2</c:v>
                </c:pt>
                <c:pt idx="1976">
                  <c:v>1.976E-2</c:v>
                </c:pt>
                <c:pt idx="1977">
                  <c:v>1.9769999999999999E-2</c:v>
                </c:pt>
                <c:pt idx="1978">
                  <c:v>1.9779999999999999E-2</c:v>
                </c:pt>
                <c:pt idx="1979">
                  <c:v>1.9789999999999999E-2</c:v>
                </c:pt>
                <c:pt idx="1980">
                  <c:v>1.9800000000000002E-2</c:v>
                </c:pt>
                <c:pt idx="1981">
                  <c:v>1.9810000000000001E-2</c:v>
                </c:pt>
                <c:pt idx="1982">
                  <c:v>1.9820000000000001E-2</c:v>
                </c:pt>
                <c:pt idx="1983">
                  <c:v>1.983E-2</c:v>
                </c:pt>
                <c:pt idx="1984">
                  <c:v>1.984E-2</c:v>
                </c:pt>
                <c:pt idx="1985">
                  <c:v>1.985E-2</c:v>
                </c:pt>
                <c:pt idx="1986">
                  <c:v>1.9859999999999999E-2</c:v>
                </c:pt>
                <c:pt idx="1987">
                  <c:v>1.9869999999999999E-2</c:v>
                </c:pt>
                <c:pt idx="1988">
                  <c:v>1.9879999999999998E-2</c:v>
                </c:pt>
                <c:pt idx="1989">
                  <c:v>1.9890000000000001E-2</c:v>
                </c:pt>
                <c:pt idx="1990">
                  <c:v>1.9900000000000001E-2</c:v>
                </c:pt>
                <c:pt idx="1991">
                  <c:v>1.9910000000000001E-2</c:v>
                </c:pt>
                <c:pt idx="1992">
                  <c:v>1.992E-2</c:v>
                </c:pt>
                <c:pt idx="1993">
                  <c:v>1.993E-2</c:v>
                </c:pt>
                <c:pt idx="1994">
                  <c:v>1.9939999999999999E-2</c:v>
                </c:pt>
                <c:pt idx="1995">
                  <c:v>1.9949999999999999E-2</c:v>
                </c:pt>
                <c:pt idx="1996">
                  <c:v>1.9959999999999999E-2</c:v>
                </c:pt>
                <c:pt idx="1997">
                  <c:v>1.9970000000000002E-2</c:v>
                </c:pt>
                <c:pt idx="1998">
                  <c:v>1.9980000000000001E-2</c:v>
                </c:pt>
                <c:pt idx="1999">
                  <c:v>1.9990000000000001E-2</c:v>
                </c:pt>
                <c:pt idx="2000">
                  <c:v>0.02</c:v>
                </c:pt>
                <c:pt idx="2001">
                  <c:v>2.001E-2</c:v>
                </c:pt>
                <c:pt idx="2002">
                  <c:v>2.002E-2</c:v>
                </c:pt>
                <c:pt idx="2003">
                  <c:v>2.0029999999999999E-2</c:v>
                </c:pt>
                <c:pt idx="2004">
                  <c:v>2.0039999999999999E-2</c:v>
                </c:pt>
                <c:pt idx="2005">
                  <c:v>2.0049999999999998E-2</c:v>
                </c:pt>
                <c:pt idx="2006">
                  <c:v>2.0060000000000001E-2</c:v>
                </c:pt>
                <c:pt idx="2007">
                  <c:v>2.0070000000000001E-2</c:v>
                </c:pt>
                <c:pt idx="2008">
                  <c:v>2.0080000000000001E-2</c:v>
                </c:pt>
                <c:pt idx="2009">
                  <c:v>2.009E-2</c:v>
                </c:pt>
                <c:pt idx="2010">
                  <c:v>2.01E-2</c:v>
                </c:pt>
                <c:pt idx="2011">
                  <c:v>2.0109999999999999E-2</c:v>
                </c:pt>
                <c:pt idx="2012">
                  <c:v>2.0119999999999999E-2</c:v>
                </c:pt>
                <c:pt idx="2013">
                  <c:v>2.0129999999999999E-2</c:v>
                </c:pt>
                <c:pt idx="2014">
                  <c:v>2.0140000000000002E-2</c:v>
                </c:pt>
                <c:pt idx="2015">
                  <c:v>2.0150000000000001E-2</c:v>
                </c:pt>
                <c:pt idx="2016">
                  <c:v>2.0160000000000001E-2</c:v>
                </c:pt>
                <c:pt idx="2017">
                  <c:v>2.017E-2</c:v>
                </c:pt>
                <c:pt idx="2018">
                  <c:v>2.018E-2</c:v>
                </c:pt>
                <c:pt idx="2019">
                  <c:v>2.019E-2</c:v>
                </c:pt>
                <c:pt idx="2020">
                  <c:v>2.0199999999999999E-2</c:v>
                </c:pt>
                <c:pt idx="2021">
                  <c:v>2.0209999999999999E-2</c:v>
                </c:pt>
                <c:pt idx="2022">
                  <c:v>2.0219999999999998E-2</c:v>
                </c:pt>
                <c:pt idx="2023">
                  <c:v>2.0230000000000001E-2</c:v>
                </c:pt>
                <c:pt idx="2024">
                  <c:v>2.0240000000000001E-2</c:v>
                </c:pt>
                <c:pt idx="2025">
                  <c:v>2.0250000000000001E-2</c:v>
                </c:pt>
                <c:pt idx="2026">
                  <c:v>2.026E-2</c:v>
                </c:pt>
                <c:pt idx="2027">
                  <c:v>2.027E-2</c:v>
                </c:pt>
                <c:pt idx="2028">
                  <c:v>2.0279999999999999E-2</c:v>
                </c:pt>
                <c:pt idx="2029">
                  <c:v>2.0289999999999999E-2</c:v>
                </c:pt>
                <c:pt idx="2030">
                  <c:v>2.0299999999999999E-2</c:v>
                </c:pt>
                <c:pt idx="2031">
                  <c:v>2.0310000000000002E-2</c:v>
                </c:pt>
                <c:pt idx="2032">
                  <c:v>2.0320000000000001E-2</c:v>
                </c:pt>
                <c:pt idx="2033">
                  <c:v>2.0330000000000001E-2</c:v>
                </c:pt>
                <c:pt idx="2034">
                  <c:v>2.034E-2</c:v>
                </c:pt>
                <c:pt idx="2035">
                  <c:v>2.035E-2</c:v>
                </c:pt>
                <c:pt idx="2036">
                  <c:v>2.036E-2</c:v>
                </c:pt>
                <c:pt idx="2037">
                  <c:v>2.0369999999999999E-2</c:v>
                </c:pt>
                <c:pt idx="2038">
                  <c:v>2.0379999999999999E-2</c:v>
                </c:pt>
                <c:pt idx="2039">
                  <c:v>2.0389999999999998E-2</c:v>
                </c:pt>
                <c:pt idx="2040">
                  <c:v>2.0400000000000001E-2</c:v>
                </c:pt>
                <c:pt idx="2041">
                  <c:v>2.0410000000000001E-2</c:v>
                </c:pt>
                <c:pt idx="2042">
                  <c:v>2.0420000000000001E-2</c:v>
                </c:pt>
                <c:pt idx="2043">
                  <c:v>2.043E-2</c:v>
                </c:pt>
                <c:pt idx="2044">
                  <c:v>2.044E-2</c:v>
                </c:pt>
                <c:pt idx="2045">
                  <c:v>2.0449999999999999E-2</c:v>
                </c:pt>
                <c:pt idx="2046">
                  <c:v>2.0459999999999999E-2</c:v>
                </c:pt>
                <c:pt idx="2047">
                  <c:v>2.0469999999999999E-2</c:v>
                </c:pt>
                <c:pt idx="2048">
                  <c:v>2.0480000000000002E-2</c:v>
                </c:pt>
                <c:pt idx="2049">
                  <c:v>2.0490000000000001E-2</c:v>
                </c:pt>
                <c:pt idx="2050">
                  <c:v>2.0500000000000001E-2</c:v>
                </c:pt>
                <c:pt idx="2051">
                  <c:v>2.051E-2</c:v>
                </c:pt>
                <c:pt idx="2052">
                  <c:v>2.052E-2</c:v>
                </c:pt>
                <c:pt idx="2053">
                  <c:v>2.053E-2</c:v>
                </c:pt>
                <c:pt idx="2054">
                  <c:v>2.0539999999999999E-2</c:v>
                </c:pt>
                <c:pt idx="2055">
                  <c:v>2.0549999999999999E-2</c:v>
                </c:pt>
                <c:pt idx="2056">
                  <c:v>2.0559999999999998E-2</c:v>
                </c:pt>
                <c:pt idx="2057">
                  <c:v>2.0570000000000001E-2</c:v>
                </c:pt>
                <c:pt idx="2058">
                  <c:v>2.0580000000000001E-2</c:v>
                </c:pt>
                <c:pt idx="2059">
                  <c:v>2.0590000000000001E-2</c:v>
                </c:pt>
                <c:pt idx="2060">
                  <c:v>2.06E-2</c:v>
                </c:pt>
                <c:pt idx="2061">
                  <c:v>2.061E-2</c:v>
                </c:pt>
                <c:pt idx="2062">
                  <c:v>2.0619999999999999E-2</c:v>
                </c:pt>
                <c:pt idx="2063">
                  <c:v>2.0629999999999999E-2</c:v>
                </c:pt>
                <c:pt idx="2064">
                  <c:v>2.0639999999999999E-2</c:v>
                </c:pt>
                <c:pt idx="2065">
                  <c:v>2.0650000000000002E-2</c:v>
                </c:pt>
                <c:pt idx="2066">
                  <c:v>2.0660000000000001E-2</c:v>
                </c:pt>
                <c:pt idx="2067">
                  <c:v>2.0670000000000001E-2</c:v>
                </c:pt>
                <c:pt idx="2068">
                  <c:v>2.068E-2</c:v>
                </c:pt>
                <c:pt idx="2069">
                  <c:v>2.069E-2</c:v>
                </c:pt>
                <c:pt idx="2070">
                  <c:v>2.07E-2</c:v>
                </c:pt>
                <c:pt idx="2071">
                  <c:v>2.0709999999999999E-2</c:v>
                </c:pt>
                <c:pt idx="2072">
                  <c:v>2.0719999999999999E-2</c:v>
                </c:pt>
                <c:pt idx="2073">
                  <c:v>2.0729999999999998E-2</c:v>
                </c:pt>
                <c:pt idx="2074">
                  <c:v>2.0740000000000001E-2</c:v>
                </c:pt>
                <c:pt idx="2075">
                  <c:v>2.0750000000000001E-2</c:v>
                </c:pt>
                <c:pt idx="2076">
                  <c:v>2.0760000000000001E-2</c:v>
                </c:pt>
                <c:pt idx="2077">
                  <c:v>2.077E-2</c:v>
                </c:pt>
                <c:pt idx="2078">
                  <c:v>2.078E-2</c:v>
                </c:pt>
                <c:pt idx="2079">
                  <c:v>2.0789999999999999E-2</c:v>
                </c:pt>
                <c:pt idx="2080">
                  <c:v>2.0799999999999999E-2</c:v>
                </c:pt>
                <c:pt idx="2081">
                  <c:v>2.0809999999999999E-2</c:v>
                </c:pt>
                <c:pt idx="2082">
                  <c:v>2.0820000000000002E-2</c:v>
                </c:pt>
                <c:pt idx="2083">
                  <c:v>2.0830000000000001E-2</c:v>
                </c:pt>
                <c:pt idx="2084">
                  <c:v>2.0840000000000001E-2</c:v>
                </c:pt>
                <c:pt idx="2085">
                  <c:v>2.085E-2</c:v>
                </c:pt>
                <c:pt idx="2086">
                  <c:v>2.086E-2</c:v>
                </c:pt>
                <c:pt idx="2087">
                  <c:v>2.087E-2</c:v>
                </c:pt>
                <c:pt idx="2088">
                  <c:v>2.0879999999999999E-2</c:v>
                </c:pt>
                <c:pt idx="2089">
                  <c:v>2.0889999999999999E-2</c:v>
                </c:pt>
                <c:pt idx="2090">
                  <c:v>2.0899999999999998E-2</c:v>
                </c:pt>
                <c:pt idx="2091">
                  <c:v>2.0910000000000002E-2</c:v>
                </c:pt>
                <c:pt idx="2092">
                  <c:v>2.0920000000000001E-2</c:v>
                </c:pt>
                <c:pt idx="2093">
                  <c:v>2.0930000000000001E-2</c:v>
                </c:pt>
                <c:pt idx="2094">
                  <c:v>2.094E-2</c:v>
                </c:pt>
                <c:pt idx="2095">
                  <c:v>2.095E-2</c:v>
                </c:pt>
                <c:pt idx="2096">
                  <c:v>2.0959999999999999E-2</c:v>
                </c:pt>
                <c:pt idx="2097">
                  <c:v>2.0969999999999999E-2</c:v>
                </c:pt>
                <c:pt idx="2098">
                  <c:v>2.0979999999999999E-2</c:v>
                </c:pt>
                <c:pt idx="2099">
                  <c:v>2.0990000000000002E-2</c:v>
                </c:pt>
                <c:pt idx="2100">
                  <c:v>2.1000000000000001E-2</c:v>
                </c:pt>
                <c:pt idx="2101">
                  <c:v>2.1010000000000001E-2</c:v>
                </c:pt>
                <c:pt idx="2102">
                  <c:v>2.102E-2</c:v>
                </c:pt>
                <c:pt idx="2103">
                  <c:v>2.103E-2</c:v>
                </c:pt>
                <c:pt idx="2104">
                  <c:v>2.104E-2</c:v>
                </c:pt>
                <c:pt idx="2105">
                  <c:v>2.1049999999999999E-2</c:v>
                </c:pt>
                <c:pt idx="2106">
                  <c:v>2.1059999999999999E-2</c:v>
                </c:pt>
                <c:pt idx="2107">
                  <c:v>2.1069999999999998E-2</c:v>
                </c:pt>
                <c:pt idx="2108">
                  <c:v>2.1080000000000002E-2</c:v>
                </c:pt>
                <c:pt idx="2109">
                  <c:v>2.1090000000000001E-2</c:v>
                </c:pt>
                <c:pt idx="2110">
                  <c:v>2.1100000000000001E-2</c:v>
                </c:pt>
                <c:pt idx="2111">
                  <c:v>2.111E-2</c:v>
                </c:pt>
                <c:pt idx="2112">
                  <c:v>2.112E-2</c:v>
                </c:pt>
                <c:pt idx="2113">
                  <c:v>2.1129999999999999E-2</c:v>
                </c:pt>
                <c:pt idx="2114">
                  <c:v>2.1139999999999999E-2</c:v>
                </c:pt>
                <c:pt idx="2115">
                  <c:v>2.1149999999999999E-2</c:v>
                </c:pt>
                <c:pt idx="2116">
                  <c:v>2.1160000000000002E-2</c:v>
                </c:pt>
                <c:pt idx="2117">
                  <c:v>2.1170000000000001E-2</c:v>
                </c:pt>
                <c:pt idx="2118">
                  <c:v>2.1180000000000001E-2</c:v>
                </c:pt>
                <c:pt idx="2119">
                  <c:v>2.1190000000000001E-2</c:v>
                </c:pt>
                <c:pt idx="2120">
                  <c:v>2.12E-2</c:v>
                </c:pt>
                <c:pt idx="2121">
                  <c:v>2.121E-2</c:v>
                </c:pt>
                <c:pt idx="2122">
                  <c:v>2.1219999999999999E-2</c:v>
                </c:pt>
                <c:pt idx="2123">
                  <c:v>2.1229999999999999E-2</c:v>
                </c:pt>
                <c:pt idx="2124">
                  <c:v>2.1239999999999998E-2</c:v>
                </c:pt>
                <c:pt idx="2125">
                  <c:v>2.1250000000000002E-2</c:v>
                </c:pt>
                <c:pt idx="2126">
                  <c:v>2.1260000000000001E-2</c:v>
                </c:pt>
                <c:pt idx="2127">
                  <c:v>2.1270000000000001E-2</c:v>
                </c:pt>
                <c:pt idx="2128">
                  <c:v>2.128E-2</c:v>
                </c:pt>
                <c:pt idx="2129">
                  <c:v>2.129E-2</c:v>
                </c:pt>
                <c:pt idx="2130">
                  <c:v>2.1299999999999999E-2</c:v>
                </c:pt>
                <c:pt idx="2131">
                  <c:v>2.1309999999999999E-2</c:v>
                </c:pt>
                <c:pt idx="2132">
                  <c:v>2.1319999999999999E-2</c:v>
                </c:pt>
                <c:pt idx="2133">
                  <c:v>2.1329999999999998E-2</c:v>
                </c:pt>
                <c:pt idx="2134">
                  <c:v>2.1340000000000001E-2</c:v>
                </c:pt>
                <c:pt idx="2135">
                  <c:v>2.1350000000000001E-2</c:v>
                </c:pt>
                <c:pt idx="2136">
                  <c:v>2.1360000000000001E-2</c:v>
                </c:pt>
                <c:pt idx="2137">
                  <c:v>2.137E-2</c:v>
                </c:pt>
                <c:pt idx="2138">
                  <c:v>2.138E-2</c:v>
                </c:pt>
                <c:pt idx="2139">
                  <c:v>2.1389999999999999E-2</c:v>
                </c:pt>
                <c:pt idx="2140">
                  <c:v>2.1399999999999999E-2</c:v>
                </c:pt>
                <c:pt idx="2141">
                  <c:v>2.1409999999999998E-2</c:v>
                </c:pt>
                <c:pt idx="2142">
                  <c:v>2.1420000000000002E-2</c:v>
                </c:pt>
                <c:pt idx="2143">
                  <c:v>2.1430000000000001E-2</c:v>
                </c:pt>
                <c:pt idx="2144">
                  <c:v>2.1440000000000001E-2</c:v>
                </c:pt>
                <c:pt idx="2145">
                  <c:v>2.145E-2</c:v>
                </c:pt>
                <c:pt idx="2146">
                  <c:v>2.146E-2</c:v>
                </c:pt>
                <c:pt idx="2147">
                  <c:v>2.147E-2</c:v>
                </c:pt>
                <c:pt idx="2148">
                  <c:v>2.1479999999999999E-2</c:v>
                </c:pt>
                <c:pt idx="2149">
                  <c:v>2.1489999999999999E-2</c:v>
                </c:pt>
                <c:pt idx="2150">
                  <c:v>2.1499999999999998E-2</c:v>
                </c:pt>
                <c:pt idx="2151">
                  <c:v>2.1510000000000001E-2</c:v>
                </c:pt>
                <c:pt idx="2152">
                  <c:v>2.1520000000000001E-2</c:v>
                </c:pt>
                <c:pt idx="2153">
                  <c:v>2.1530000000000001E-2</c:v>
                </c:pt>
                <c:pt idx="2154">
                  <c:v>2.154E-2</c:v>
                </c:pt>
                <c:pt idx="2155">
                  <c:v>2.155E-2</c:v>
                </c:pt>
                <c:pt idx="2156">
                  <c:v>2.1559999999999999E-2</c:v>
                </c:pt>
                <c:pt idx="2157">
                  <c:v>2.1569999999999999E-2</c:v>
                </c:pt>
                <c:pt idx="2158">
                  <c:v>2.1579999999999998E-2</c:v>
                </c:pt>
                <c:pt idx="2159">
                  <c:v>2.1590000000000002E-2</c:v>
                </c:pt>
                <c:pt idx="2160">
                  <c:v>2.1600000000000001E-2</c:v>
                </c:pt>
                <c:pt idx="2161">
                  <c:v>2.1610000000000001E-2</c:v>
                </c:pt>
                <c:pt idx="2162">
                  <c:v>2.162E-2</c:v>
                </c:pt>
                <c:pt idx="2163">
                  <c:v>2.163E-2</c:v>
                </c:pt>
                <c:pt idx="2164">
                  <c:v>2.164E-2</c:v>
                </c:pt>
                <c:pt idx="2165">
                  <c:v>2.1649999999999999E-2</c:v>
                </c:pt>
                <c:pt idx="2166">
                  <c:v>2.1659999999999999E-2</c:v>
                </c:pt>
                <c:pt idx="2167">
                  <c:v>2.1669999999999998E-2</c:v>
                </c:pt>
                <c:pt idx="2168">
                  <c:v>2.1680000000000001E-2</c:v>
                </c:pt>
                <c:pt idx="2169">
                  <c:v>2.1690000000000001E-2</c:v>
                </c:pt>
                <c:pt idx="2170">
                  <c:v>2.1700000000000001E-2</c:v>
                </c:pt>
                <c:pt idx="2171">
                  <c:v>2.171E-2</c:v>
                </c:pt>
                <c:pt idx="2172">
                  <c:v>2.172E-2</c:v>
                </c:pt>
                <c:pt idx="2173">
                  <c:v>2.1729999999999999E-2</c:v>
                </c:pt>
                <c:pt idx="2174">
                  <c:v>2.1739999999999999E-2</c:v>
                </c:pt>
                <c:pt idx="2175">
                  <c:v>2.1749999999999999E-2</c:v>
                </c:pt>
                <c:pt idx="2176">
                  <c:v>2.1760000000000002E-2</c:v>
                </c:pt>
                <c:pt idx="2177">
                  <c:v>2.1770000000000001E-2</c:v>
                </c:pt>
                <c:pt idx="2178">
                  <c:v>2.1780000000000001E-2</c:v>
                </c:pt>
                <c:pt idx="2179">
                  <c:v>2.179E-2</c:v>
                </c:pt>
                <c:pt idx="2180">
                  <c:v>2.18E-2</c:v>
                </c:pt>
                <c:pt idx="2181">
                  <c:v>2.181E-2</c:v>
                </c:pt>
                <c:pt idx="2182">
                  <c:v>2.1819999999999999E-2</c:v>
                </c:pt>
                <c:pt idx="2183">
                  <c:v>2.1829999999999999E-2</c:v>
                </c:pt>
                <c:pt idx="2184">
                  <c:v>2.1839999999999998E-2</c:v>
                </c:pt>
                <c:pt idx="2185">
                  <c:v>2.1850000000000001E-2</c:v>
                </c:pt>
                <c:pt idx="2186">
                  <c:v>2.1860000000000001E-2</c:v>
                </c:pt>
                <c:pt idx="2187">
                  <c:v>2.1870000000000001E-2</c:v>
                </c:pt>
                <c:pt idx="2188">
                  <c:v>2.188E-2</c:v>
                </c:pt>
                <c:pt idx="2189">
                  <c:v>2.189E-2</c:v>
                </c:pt>
                <c:pt idx="2190">
                  <c:v>2.1899999999999999E-2</c:v>
                </c:pt>
                <c:pt idx="2191">
                  <c:v>2.1909999999999999E-2</c:v>
                </c:pt>
                <c:pt idx="2192">
                  <c:v>2.1919999999999999E-2</c:v>
                </c:pt>
                <c:pt idx="2193">
                  <c:v>2.1930000000000002E-2</c:v>
                </c:pt>
                <c:pt idx="2194">
                  <c:v>2.1940000000000001E-2</c:v>
                </c:pt>
                <c:pt idx="2195">
                  <c:v>2.1950000000000001E-2</c:v>
                </c:pt>
                <c:pt idx="2196">
                  <c:v>2.196E-2</c:v>
                </c:pt>
                <c:pt idx="2197">
                  <c:v>2.197E-2</c:v>
                </c:pt>
                <c:pt idx="2198">
                  <c:v>2.198E-2</c:v>
                </c:pt>
                <c:pt idx="2199">
                  <c:v>2.1989999999999999E-2</c:v>
                </c:pt>
                <c:pt idx="2200">
                  <c:v>2.1999999999999999E-2</c:v>
                </c:pt>
                <c:pt idx="2201">
                  <c:v>2.2009999999999998E-2</c:v>
                </c:pt>
                <c:pt idx="2202">
                  <c:v>2.2020000000000001E-2</c:v>
                </c:pt>
                <c:pt idx="2203">
                  <c:v>2.2030000000000001E-2</c:v>
                </c:pt>
                <c:pt idx="2204">
                  <c:v>2.2040000000000001E-2</c:v>
                </c:pt>
                <c:pt idx="2205">
                  <c:v>2.205E-2</c:v>
                </c:pt>
                <c:pt idx="2206">
                  <c:v>2.206E-2</c:v>
                </c:pt>
                <c:pt idx="2207">
                  <c:v>2.2069999999999999E-2</c:v>
                </c:pt>
                <c:pt idx="2208">
                  <c:v>2.2079999999999999E-2</c:v>
                </c:pt>
                <c:pt idx="2209">
                  <c:v>2.2089999999999999E-2</c:v>
                </c:pt>
                <c:pt idx="2210">
                  <c:v>2.2100000000000002E-2</c:v>
                </c:pt>
                <c:pt idx="2211">
                  <c:v>2.2110000000000001E-2</c:v>
                </c:pt>
                <c:pt idx="2212">
                  <c:v>2.2120000000000001E-2</c:v>
                </c:pt>
                <c:pt idx="2213">
                  <c:v>2.213E-2</c:v>
                </c:pt>
                <c:pt idx="2214">
                  <c:v>2.214E-2</c:v>
                </c:pt>
                <c:pt idx="2215">
                  <c:v>2.215E-2</c:v>
                </c:pt>
                <c:pt idx="2216">
                  <c:v>2.2159999999999999E-2</c:v>
                </c:pt>
                <c:pt idx="2217">
                  <c:v>2.2169999999999999E-2</c:v>
                </c:pt>
                <c:pt idx="2218">
                  <c:v>2.2179999999999998E-2</c:v>
                </c:pt>
                <c:pt idx="2219">
                  <c:v>2.2190000000000001E-2</c:v>
                </c:pt>
                <c:pt idx="2220">
                  <c:v>2.2200000000000001E-2</c:v>
                </c:pt>
                <c:pt idx="2221">
                  <c:v>2.2210000000000001E-2</c:v>
                </c:pt>
                <c:pt idx="2222">
                  <c:v>2.222E-2</c:v>
                </c:pt>
                <c:pt idx="2223">
                  <c:v>2.223E-2</c:v>
                </c:pt>
                <c:pt idx="2224">
                  <c:v>2.2239999999999999E-2</c:v>
                </c:pt>
                <c:pt idx="2225">
                  <c:v>2.2249999999999999E-2</c:v>
                </c:pt>
                <c:pt idx="2226">
                  <c:v>2.2259999999999999E-2</c:v>
                </c:pt>
                <c:pt idx="2227">
                  <c:v>2.2270000000000002E-2</c:v>
                </c:pt>
                <c:pt idx="2228">
                  <c:v>2.2280000000000001E-2</c:v>
                </c:pt>
                <c:pt idx="2229">
                  <c:v>2.2290000000000001E-2</c:v>
                </c:pt>
                <c:pt idx="2230">
                  <c:v>2.23E-2</c:v>
                </c:pt>
                <c:pt idx="2231">
                  <c:v>2.231E-2</c:v>
                </c:pt>
                <c:pt idx="2232">
                  <c:v>2.232E-2</c:v>
                </c:pt>
                <c:pt idx="2233">
                  <c:v>2.2329999999999999E-2</c:v>
                </c:pt>
                <c:pt idx="2234">
                  <c:v>2.2339999999999999E-2</c:v>
                </c:pt>
                <c:pt idx="2235">
                  <c:v>2.2349999999999998E-2</c:v>
                </c:pt>
                <c:pt idx="2236">
                  <c:v>2.2360000000000001E-2</c:v>
                </c:pt>
                <c:pt idx="2237">
                  <c:v>2.2370000000000001E-2</c:v>
                </c:pt>
                <c:pt idx="2238">
                  <c:v>2.2380000000000001E-2</c:v>
                </c:pt>
                <c:pt idx="2239">
                  <c:v>2.239E-2</c:v>
                </c:pt>
                <c:pt idx="2240">
                  <c:v>2.24E-2</c:v>
                </c:pt>
                <c:pt idx="2241">
                  <c:v>2.2409999999999999E-2</c:v>
                </c:pt>
                <c:pt idx="2242">
                  <c:v>2.2419999999999999E-2</c:v>
                </c:pt>
                <c:pt idx="2243">
                  <c:v>2.2429999999999999E-2</c:v>
                </c:pt>
                <c:pt idx="2244">
                  <c:v>2.2440000000000002E-2</c:v>
                </c:pt>
                <c:pt idx="2245">
                  <c:v>2.2450000000000001E-2</c:v>
                </c:pt>
                <c:pt idx="2246">
                  <c:v>2.2460000000000001E-2</c:v>
                </c:pt>
                <c:pt idx="2247">
                  <c:v>2.247E-2</c:v>
                </c:pt>
                <c:pt idx="2248">
                  <c:v>2.248E-2</c:v>
                </c:pt>
                <c:pt idx="2249">
                  <c:v>2.249E-2</c:v>
                </c:pt>
                <c:pt idx="2250">
                  <c:v>2.2499999999999999E-2</c:v>
                </c:pt>
                <c:pt idx="2251">
                  <c:v>2.2509999999999999E-2</c:v>
                </c:pt>
                <c:pt idx="2252">
                  <c:v>2.2519999999999998E-2</c:v>
                </c:pt>
                <c:pt idx="2253">
                  <c:v>2.2530000000000001E-2</c:v>
                </c:pt>
                <c:pt idx="2254">
                  <c:v>2.2540000000000001E-2</c:v>
                </c:pt>
                <c:pt idx="2255">
                  <c:v>2.2550000000000001E-2</c:v>
                </c:pt>
                <c:pt idx="2256">
                  <c:v>2.256E-2</c:v>
                </c:pt>
                <c:pt idx="2257">
                  <c:v>2.257E-2</c:v>
                </c:pt>
                <c:pt idx="2258">
                  <c:v>2.2579999999999999E-2</c:v>
                </c:pt>
                <c:pt idx="2259">
                  <c:v>2.2589999999999999E-2</c:v>
                </c:pt>
                <c:pt idx="2260">
                  <c:v>2.2599999999999999E-2</c:v>
                </c:pt>
                <c:pt idx="2261">
                  <c:v>2.2610000000000002E-2</c:v>
                </c:pt>
                <c:pt idx="2262">
                  <c:v>2.2620000000000001E-2</c:v>
                </c:pt>
                <c:pt idx="2263">
                  <c:v>2.2630000000000001E-2</c:v>
                </c:pt>
                <c:pt idx="2264">
                  <c:v>2.264E-2</c:v>
                </c:pt>
                <c:pt idx="2265">
                  <c:v>2.265E-2</c:v>
                </c:pt>
                <c:pt idx="2266">
                  <c:v>2.266E-2</c:v>
                </c:pt>
                <c:pt idx="2267">
                  <c:v>2.2669999999999999E-2</c:v>
                </c:pt>
                <c:pt idx="2268">
                  <c:v>2.2679999999999999E-2</c:v>
                </c:pt>
                <c:pt idx="2269">
                  <c:v>2.2689999999999998E-2</c:v>
                </c:pt>
                <c:pt idx="2270">
                  <c:v>2.2700000000000001E-2</c:v>
                </c:pt>
                <c:pt idx="2271">
                  <c:v>2.2710000000000001E-2</c:v>
                </c:pt>
                <c:pt idx="2272">
                  <c:v>2.2720000000000001E-2</c:v>
                </c:pt>
                <c:pt idx="2273">
                  <c:v>2.273E-2</c:v>
                </c:pt>
                <c:pt idx="2274">
                  <c:v>2.274E-2</c:v>
                </c:pt>
                <c:pt idx="2275">
                  <c:v>2.2749999999999999E-2</c:v>
                </c:pt>
                <c:pt idx="2276">
                  <c:v>2.2759999999999999E-2</c:v>
                </c:pt>
                <c:pt idx="2277">
                  <c:v>2.2769999999999999E-2</c:v>
                </c:pt>
                <c:pt idx="2278">
                  <c:v>2.2780000000000002E-2</c:v>
                </c:pt>
                <c:pt idx="2279">
                  <c:v>2.2790000000000001E-2</c:v>
                </c:pt>
                <c:pt idx="2280">
                  <c:v>2.2800000000000001E-2</c:v>
                </c:pt>
                <c:pt idx="2281">
                  <c:v>2.281E-2</c:v>
                </c:pt>
                <c:pt idx="2282">
                  <c:v>2.282E-2</c:v>
                </c:pt>
                <c:pt idx="2283">
                  <c:v>2.283E-2</c:v>
                </c:pt>
                <c:pt idx="2284">
                  <c:v>2.2839999999999999E-2</c:v>
                </c:pt>
                <c:pt idx="2285">
                  <c:v>2.2849999999999999E-2</c:v>
                </c:pt>
                <c:pt idx="2286">
                  <c:v>2.2859999999999998E-2</c:v>
                </c:pt>
                <c:pt idx="2287">
                  <c:v>2.2870000000000001E-2</c:v>
                </c:pt>
                <c:pt idx="2288">
                  <c:v>2.2880000000000001E-2</c:v>
                </c:pt>
                <c:pt idx="2289">
                  <c:v>2.2890000000000001E-2</c:v>
                </c:pt>
                <c:pt idx="2290">
                  <c:v>2.29E-2</c:v>
                </c:pt>
                <c:pt idx="2291">
                  <c:v>2.291E-2</c:v>
                </c:pt>
                <c:pt idx="2292">
                  <c:v>2.2919999999999999E-2</c:v>
                </c:pt>
                <c:pt idx="2293">
                  <c:v>2.2929999999999999E-2</c:v>
                </c:pt>
                <c:pt idx="2294">
                  <c:v>2.2939999999999999E-2</c:v>
                </c:pt>
                <c:pt idx="2295">
                  <c:v>2.2950000000000002E-2</c:v>
                </c:pt>
                <c:pt idx="2296">
                  <c:v>2.2960000000000001E-2</c:v>
                </c:pt>
                <c:pt idx="2297">
                  <c:v>2.2970000000000001E-2</c:v>
                </c:pt>
                <c:pt idx="2298">
                  <c:v>2.298E-2</c:v>
                </c:pt>
                <c:pt idx="2299">
                  <c:v>2.299E-2</c:v>
                </c:pt>
                <c:pt idx="2300">
                  <c:v>2.3E-2</c:v>
                </c:pt>
                <c:pt idx="2301">
                  <c:v>2.3009999999999999E-2</c:v>
                </c:pt>
                <c:pt idx="2302">
                  <c:v>2.3019999999999999E-2</c:v>
                </c:pt>
                <c:pt idx="2303">
                  <c:v>2.3029999999999998E-2</c:v>
                </c:pt>
                <c:pt idx="2304">
                  <c:v>2.3040000000000001E-2</c:v>
                </c:pt>
                <c:pt idx="2305">
                  <c:v>2.3050000000000001E-2</c:v>
                </c:pt>
                <c:pt idx="2306">
                  <c:v>2.3060000000000001E-2</c:v>
                </c:pt>
                <c:pt idx="2307">
                  <c:v>2.307E-2</c:v>
                </c:pt>
                <c:pt idx="2308">
                  <c:v>2.308E-2</c:v>
                </c:pt>
                <c:pt idx="2309">
                  <c:v>2.3089999999999999E-2</c:v>
                </c:pt>
                <c:pt idx="2310">
                  <c:v>2.3099999999999999E-2</c:v>
                </c:pt>
                <c:pt idx="2311">
                  <c:v>2.3109999999999999E-2</c:v>
                </c:pt>
                <c:pt idx="2312">
                  <c:v>2.3120000000000002E-2</c:v>
                </c:pt>
                <c:pt idx="2313">
                  <c:v>2.3130000000000001E-2</c:v>
                </c:pt>
                <c:pt idx="2314">
                  <c:v>2.3140000000000001E-2</c:v>
                </c:pt>
                <c:pt idx="2315">
                  <c:v>2.315E-2</c:v>
                </c:pt>
                <c:pt idx="2316">
                  <c:v>2.316E-2</c:v>
                </c:pt>
                <c:pt idx="2317">
                  <c:v>2.317E-2</c:v>
                </c:pt>
                <c:pt idx="2318">
                  <c:v>2.3179999999999999E-2</c:v>
                </c:pt>
                <c:pt idx="2319">
                  <c:v>2.3189999999999999E-2</c:v>
                </c:pt>
                <c:pt idx="2320">
                  <c:v>2.3199999999999998E-2</c:v>
                </c:pt>
                <c:pt idx="2321">
                  <c:v>2.3210000000000001E-2</c:v>
                </c:pt>
                <c:pt idx="2322">
                  <c:v>2.3220000000000001E-2</c:v>
                </c:pt>
                <c:pt idx="2323">
                  <c:v>2.3230000000000001E-2</c:v>
                </c:pt>
                <c:pt idx="2324">
                  <c:v>2.324E-2</c:v>
                </c:pt>
                <c:pt idx="2325">
                  <c:v>2.325E-2</c:v>
                </c:pt>
                <c:pt idx="2326">
                  <c:v>2.3259999999999999E-2</c:v>
                </c:pt>
                <c:pt idx="2327">
                  <c:v>2.3269999999999999E-2</c:v>
                </c:pt>
                <c:pt idx="2328">
                  <c:v>2.3279999999999999E-2</c:v>
                </c:pt>
                <c:pt idx="2329">
                  <c:v>2.3290000000000002E-2</c:v>
                </c:pt>
                <c:pt idx="2330">
                  <c:v>2.3300000000000001E-2</c:v>
                </c:pt>
                <c:pt idx="2331">
                  <c:v>2.3310000000000001E-2</c:v>
                </c:pt>
                <c:pt idx="2332">
                  <c:v>2.332E-2</c:v>
                </c:pt>
                <c:pt idx="2333">
                  <c:v>2.333E-2</c:v>
                </c:pt>
                <c:pt idx="2334">
                  <c:v>2.334E-2</c:v>
                </c:pt>
                <c:pt idx="2335">
                  <c:v>2.3349999999999999E-2</c:v>
                </c:pt>
                <c:pt idx="2336">
                  <c:v>2.3359999999999999E-2</c:v>
                </c:pt>
                <c:pt idx="2337">
                  <c:v>2.3369999999999998E-2</c:v>
                </c:pt>
                <c:pt idx="2338">
                  <c:v>2.3380000000000001E-2</c:v>
                </c:pt>
                <c:pt idx="2339">
                  <c:v>2.3390000000000001E-2</c:v>
                </c:pt>
                <c:pt idx="2340">
                  <c:v>2.3400000000000001E-2</c:v>
                </c:pt>
                <c:pt idx="2341">
                  <c:v>2.341E-2</c:v>
                </c:pt>
                <c:pt idx="2342">
                  <c:v>2.342E-2</c:v>
                </c:pt>
                <c:pt idx="2343">
                  <c:v>2.3429999999999999E-2</c:v>
                </c:pt>
                <c:pt idx="2344">
                  <c:v>2.3439999999999999E-2</c:v>
                </c:pt>
                <c:pt idx="2345">
                  <c:v>2.3449999999999999E-2</c:v>
                </c:pt>
                <c:pt idx="2346">
                  <c:v>2.3460000000000002E-2</c:v>
                </c:pt>
                <c:pt idx="2347">
                  <c:v>2.3470000000000001E-2</c:v>
                </c:pt>
                <c:pt idx="2348">
                  <c:v>2.3480000000000001E-2</c:v>
                </c:pt>
                <c:pt idx="2349">
                  <c:v>2.349E-2</c:v>
                </c:pt>
                <c:pt idx="2350">
                  <c:v>2.35E-2</c:v>
                </c:pt>
                <c:pt idx="2351">
                  <c:v>2.351E-2</c:v>
                </c:pt>
                <c:pt idx="2352">
                  <c:v>2.3519999999999999E-2</c:v>
                </c:pt>
                <c:pt idx="2353">
                  <c:v>2.3529999999999999E-2</c:v>
                </c:pt>
                <c:pt idx="2354">
                  <c:v>2.3539999999999998E-2</c:v>
                </c:pt>
                <c:pt idx="2355">
                  <c:v>2.3550000000000001E-2</c:v>
                </c:pt>
                <c:pt idx="2356">
                  <c:v>2.3560000000000001E-2</c:v>
                </c:pt>
                <c:pt idx="2357">
                  <c:v>2.3570000000000001E-2</c:v>
                </c:pt>
                <c:pt idx="2358">
                  <c:v>2.358E-2</c:v>
                </c:pt>
                <c:pt idx="2359">
                  <c:v>2.359E-2</c:v>
                </c:pt>
                <c:pt idx="2360">
                  <c:v>2.3599999999999999E-2</c:v>
                </c:pt>
                <c:pt idx="2361">
                  <c:v>2.3609999999999999E-2</c:v>
                </c:pt>
                <c:pt idx="2362">
                  <c:v>2.3619999999999999E-2</c:v>
                </c:pt>
                <c:pt idx="2363">
                  <c:v>2.3630000000000002E-2</c:v>
                </c:pt>
                <c:pt idx="2364">
                  <c:v>2.3640000000000001E-2</c:v>
                </c:pt>
                <c:pt idx="2365">
                  <c:v>2.3650000000000001E-2</c:v>
                </c:pt>
                <c:pt idx="2366">
                  <c:v>2.366E-2</c:v>
                </c:pt>
                <c:pt idx="2367">
                  <c:v>2.367E-2</c:v>
                </c:pt>
                <c:pt idx="2368">
                  <c:v>2.368E-2</c:v>
                </c:pt>
                <c:pt idx="2369">
                  <c:v>2.3689999999999999E-2</c:v>
                </c:pt>
                <c:pt idx="2370">
                  <c:v>2.3699999999999999E-2</c:v>
                </c:pt>
                <c:pt idx="2371">
                  <c:v>2.3709999999999998E-2</c:v>
                </c:pt>
                <c:pt idx="2372">
                  <c:v>2.3720000000000001E-2</c:v>
                </c:pt>
                <c:pt idx="2373">
                  <c:v>2.3730000000000001E-2</c:v>
                </c:pt>
                <c:pt idx="2374">
                  <c:v>2.3740000000000001E-2</c:v>
                </c:pt>
                <c:pt idx="2375">
                  <c:v>2.375E-2</c:v>
                </c:pt>
                <c:pt idx="2376">
                  <c:v>2.376E-2</c:v>
                </c:pt>
                <c:pt idx="2377">
                  <c:v>2.3769999999999999E-2</c:v>
                </c:pt>
                <c:pt idx="2378">
                  <c:v>2.3779999999999999E-2</c:v>
                </c:pt>
                <c:pt idx="2379">
                  <c:v>2.3789999999999999E-2</c:v>
                </c:pt>
                <c:pt idx="2380">
                  <c:v>2.3800000000000002E-2</c:v>
                </c:pt>
                <c:pt idx="2381">
                  <c:v>2.3810000000000001E-2</c:v>
                </c:pt>
                <c:pt idx="2382">
                  <c:v>2.3820000000000001E-2</c:v>
                </c:pt>
                <c:pt idx="2383">
                  <c:v>2.383E-2</c:v>
                </c:pt>
                <c:pt idx="2384">
                  <c:v>2.384E-2</c:v>
                </c:pt>
                <c:pt idx="2385">
                  <c:v>2.385E-2</c:v>
                </c:pt>
                <c:pt idx="2386">
                  <c:v>2.3859999999999999E-2</c:v>
                </c:pt>
                <c:pt idx="2387">
                  <c:v>2.3869999999999999E-2</c:v>
                </c:pt>
                <c:pt idx="2388">
                  <c:v>2.3879999999999998E-2</c:v>
                </c:pt>
                <c:pt idx="2389">
                  <c:v>2.3890000000000002E-2</c:v>
                </c:pt>
                <c:pt idx="2390">
                  <c:v>2.3900000000000001E-2</c:v>
                </c:pt>
                <c:pt idx="2391">
                  <c:v>2.3910000000000001E-2</c:v>
                </c:pt>
                <c:pt idx="2392">
                  <c:v>2.392E-2</c:v>
                </c:pt>
                <c:pt idx="2393">
                  <c:v>2.393E-2</c:v>
                </c:pt>
                <c:pt idx="2394">
                  <c:v>2.3939999999999999E-2</c:v>
                </c:pt>
                <c:pt idx="2395">
                  <c:v>2.3949999999999999E-2</c:v>
                </c:pt>
                <c:pt idx="2396">
                  <c:v>2.3959999999999999E-2</c:v>
                </c:pt>
                <c:pt idx="2397">
                  <c:v>2.3970000000000002E-2</c:v>
                </c:pt>
                <c:pt idx="2398">
                  <c:v>2.3980000000000001E-2</c:v>
                </c:pt>
                <c:pt idx="2399">
                  <c:v>2.3990000000000001E-2</c:v>
                </c:pt>
                <c:pt idx="2400">
                  <c:v>2.4E-2</c:v>
                </c:pt>
                <c:pt idx="2401">
                  <c:v>2.401E-2</c:v>
                </c:pt>
                <c:pt idx="2402">
                  <c:v>2.402E-2</c:v>
                </c:pt>
                <c:pt idx="2403">
                  <c:v>2.4029999999999999E-2</c:v>
                </c:pt>
                <c:pt idx="2404">
                  <c:v>2.4039999999999999E-2</c:v>
                </c:pt>
                <c:pt idx="2405">
                  <c:v>2.4049999999999998E-2</c:v>
                </c:pt>
                <c:pt idx="2406">
                  <c:v>2.4060000000000002E-2</c:v>
                </c:pt>
                <c:pt idx="2407">
                  <c:v>2.4070000000000001E-2</c:v>
                </c:pt>
                <c:pt idx="2408">
                  <c:v>2.4080000000000001E-2</c:v>
                </c:pt>
                <c:pt idx="2409">
                  <c:v>2.409E-2</c:v>
                </c:pt>
                <c:pt idx="2410">
                  <c:v>2.41E-2</c:v>
                </c:pt>
                <c:pt idx="2411">
                  <c:v>2.4109999999999999E-2</c:v>
                </c:pt>
                <c:pt idx="2412">
                  <c:v>2.4119999999999999E-2</c:v>
                </c:pt>
                <c:pt idx="2413">
                  <c:v>2.4129999999999999E-2</c:v>
                </c:pt>
                <c:pt idx="2414">
                  <c:v>2.4140000000000002E-2</c:v>
                </c:pt>
                <c:pt idx="2415">
                  <c:v>2.4150000000000001E-2</c:v>
                </c:pt>
                <c:pt idx="2416">
                  <c:v>2.4160000000000001E-2</c:v>
                </c:pt>
                <c:pt idx="2417">
                  <c:v>2.4170000000000001E-2</c:v>
                </c:pt>
                <c:pt idx="2418">
                  <c:v>2.418E-2</c:v>
                </c:pt>
                <c:pt idx="2419">
                  <c:v>2.419E-2</c:v>
                </c:pt>
                <c:pt idx="2420">
                  <c:v>2.4199999999999999E-2</c:v>
                </c:pt>
                <c:pt idx="2421">
                  <c:v>2.4209999999999999E-2</c:v>
                </c:pt>
                <c:pt idx="2422">
                  <c:v>2.4219999999999998E-2</c:v>
                </c:pt>
                <c:pt idx="2423">
                  <c:v>2.4230000000000002E-2</c:v>
                </c:pt>
                <c:pt idx="2424">
                  <c:v>2.4240000000000001E-2</c:v>
                </c:pt>
                <c:pt idx="2425">
                  <c:v>2.4250000000000001E-2</c:v>
                </c:pt>
                <c:pt idx="2426">
                  <c:v>2.426E-2</c:v>
                </c:pt>
                <c:pt idx="2427">
                  <c:v>2.427E-2</c:v>
                </c:pt>
                <c:pt idx="2428">
                  <c:v>2.4279999999999999E-2</c:v>
                </c:pt>
                <c:pt idx="2429">
                  <c:v>2.4289999999999999E-2</c:v>
                </c:pt>
                <c:pt idx="2430">
                  <c:v>2.4299999999999999E-2</c:v>
                </c:pt>
                <c:pt idx="2431">
                  <c:v>2.4309999999999998E-2</c:v>
                </c:pt>
                <c:pt idx="2432">
                  <c:v>2.4320000000000001E-2</c:v>
                </c:pt>
                <c:pt idx="2433">
                  <c:v>2.4330000000000001E-2</c:v>
                </c:pt>
                <c:pt idx="2434">
                  <c:v>2.4340000000000001E-2</c:v>
                </c:pt>
                <c:pt idx="2435">
                  <c:v>2.435E-2</c:v>
                </c:pt>
                <c:pt idx="2436">
                  <c:v>2.436E-2</c:v>
                </c:pt>
                <c:pt idx="2437">
                  <c:v>2.4369999999999999E-2</c:v>
                </c:pt>
                <c:pt idx="2438">
                  <c:v>2.4379999999999999E-2</c:v>
                </c:pt>
                <c:pt idx="2439">
                  <c:v>2.4389999999999998E-2</c:v>
                </c:pt>
                <c:pt idx="2440">
                  <c:v>2.4400000000000002E-2</c:v>
                </c:pt>
                <c:pt idx="2441">
                  <c:v>2.4410000000000001E-2</c:v>
                </c:pt>
                <c:pt idx="2442">
                  <c:v>2.4420000000000001E-2</c:v>
                </c:pt>
                <c:pt idx="2443">
                  <c:v>2.443E-2</c:v>
                </c:pt>
                <c:pt idx="2444">
                  <c:v>2.444E-2</c:v>
                </c:pt>
                <c:pt idx="2445">
                  <c:v>2.445E-2</c:v>
                </c:pt>
                <c:pt idx="2446">
                  <c:v>2.4459999999999999E-2</c:v>
                </c:pt>
                <c:pt idx="2447">
                  <c:v>2.4469999999999999E-2</c:v>
                </c:pt>
                <c:pt idx="2448">
                  <c:v>2.4479999999999998E-2</c:v>
                </c:pt>
                <c:pt idx="2449">
                  <c:v>2.4490000000000001E-2</c:v>
                </c:pt>
                <c:pt idx="2450">
                  <c:v>2.4500000000000001E-2</c:v>
                </c:pt>
                <c:pt idx="2451">
                  <c:v>2.4510000000000001E-2</c:v>
                </c:pt>
                <c:pt idx="2452">
                  <c:v>2.452E-2</c:v>
                </c:pt>
                <c:pt idx="2453">
                  <c:v>2.453E-2</c:v>
                </c:pt>
                <c:pt idx="2454">
                  <c:v>2.4539999999999999E-2</c:v>
                </c:pt>
                <c:pt idx="2455">
                  <c:v>2.4549999999999999E-2</c:v>
                </c:pt>
                <c:pt idx="2456">
                  <c:v>2.4559999999999998E-2</c:v>
                </c:pt>
                <c:pt idx="2457">
                  <c:v>2.4570000000000002E-2</c:v>
                </c:pt>
                <c:pt idx="2458">
                  <c:v>2.4580000000000001E-2</c:v>
                </c:pt>
                <c:pt idx="2459">
                  <c:v>2.4590000000000001E-2</c:v>
                </c:pt>
                <c:pt idx="2460">
                  <c:v>2.46E-2</c:v>
                </c:pt>
                <c:pt idx="2461">
                  <c:v>2.461E-2</c:v>
                </c:pt>
                <c:pt idx="2462">
                  <c:v>2.462E-2</c:v>
                </c:pt>
                <c:pt idx="2463">
                  <c:v>2.4629999999999999E-2</c:v>
                </c:pt>
                <c:pt idx="2464">
                  <c:v>2.4639999999999999E-2</c:v>
                </c:pt>
                <c:pt idx="2465">
                  <c:v>2.4649999999999998E-2</c:v>
                </c:pt>
                <c:pt idx="2466">
                  <c:v>2.4660000000000001E-2</c:v>
                </c:pt>
                <c:pt idx="2467">
                  <c:v>2.4670000000000001E-2</c:v>
                </c:pt>
                <c:pt idx="2468">
                  <c:v>2.4680000000000001E-2</c:v>
                </c:pt>
                <c:pt idx="2469">
                  <c:v>2.469E-2</c:v>
                </c:pt>
                <c:pt idx="2470">
                  <c:v>2.47E-2</c:v>
                </c:pt>
                <c:pt idx="2471">
                  <c:v>2.4709999999999999E-2</c:v>
                </c:pt>
                <c:pt idx="2472">
                  <c:v>2.4719999999999999E-2</c:v>
                </c:pt>
                <c:pt idx="2473">
                  <c:v>2.4729999999999999E-2</c:v>
                </c:pt>
                <c:pt idx="2474">
                  <c:v>2.4740000000000002E-2</c:v>
                </c:pt>
                <c:pt idx="2475">
                  <c:v>2.4750000000000001E-2</c:v>
                </c:pt>
                <c:pt idx="2476">
                  <c:v>2.4760000000000001E-2</c:v>
                </c:pt>
                <c:pt idx="2477">
                  <c:v>2.477E-2</c:v>
                </c:pt>
                <c:pt idx="2478">
                  <c:v>2.478E-2</c:v>
                </c:pt>
                <c:pt idx="2479">
                  <c:v>2.479E-2</c:v>
                </c:pt>
                <c:pt idx="2480">
                  <c:v>2.4799999999999999E-2</c:v>
                </c:pt>
                <c:pt idx="2481">
                  <c:v>2.4809999999999999E-2</c:v>
                </c:pt>
                <c:pt idx="2482">
                  <c:v>2.4819999999999998E-2</c:v>
                </c:pt>
                <c:pt idx="2483">
                  <c:v>2.4830000000000001E-2</c:v>
                </c:pt>
                <c:pt idx="2484">
                  <c:v>2.4840000000000001E-2</c:v>
                </c:pt>
                <c:pt idx="2485">
                  <c:v>2.4850000000000001E-2</c:v>
                </c:pt>
                <c:pt idx="2486">
                  <c:v>2.486E-2</c:v>
                </c:pt>
                <c:pt idx="2487">
                  <c:v>2.487E-2</c:v>
                </c:pt>
                <c:pt idx="2488">
                  <c:v>2.4879999999999999E-2</c:v>
                </c:pt>
                <c:pt idx="2489">
                  <c:v>2.4889999999999999E-2</c:v>
                </c:pt>
                <c:pt idx="2490">
                  <c:v>2.4899999999999999E-2</c:v>
                </c:pt>
                <c:pt idx="2491">
                  <c:v>2.4910000000000002E-2</c:v>
                </c:pt>
                <c:pt idx="2492">
                  <c:v>2.4920000000000001E-2</c:v>
                </c:pt>
                <c:pt idx="2493">
                  <c:v>2.4930000000000001E-2</c:v>
                </c:pt>
                <c:pt idx="2494">
                  <c:v>2.494E-2</c:v>
                </c:pt>
                <c:pt idx="2495">
                  <c:v>2.495E-2</c:v>
                </c:pt>
                <c:pt idx="2496">
                  <c:v>2.496E-2</c:v>
                </c:pt>
                <c:pt idx="2497">
                  <c:v>2.4969999999999999E-2</c:v>
                </c:pt>
                <c:pt idx="2498">
                  <c:v>2.4979999999999999E-2</c:v>
                </c:pt>
                <c:pt idx="2499">
                  <c:v>2.4989999999999998E-2</c:v>
                </c:pt>
                <c:pt idx="2500">
                  <c:v>2.5000000000000001E-2</c:v>
                </c:pt>
                <c:pt idx="2501">
                  <c:v>2.5010000000000001E-2</c:v>
                </c:pt>
                <c:pt idx="2502">
                  <c:v>2.5020000000000001E-2</c:v>
                </c:pt>
                <c:pt idx="2503">
                  <c:v>2.503E-2</c:v>
                </c:pt>
                <c:pt idx="2504">
                  <c:v>2.504E-2</c:v>
                </c:pt>
                <c:pt idx="2505">
                  <c:v>2.5049999999999999E-2</c:v>
                </c:pt>
                <c:pt idx="2506">
                  <c:v>2.5059999999999999E-2</c:v>
                </c:pt>
                <c:pt idx="2507">
                  <c:v>2.5069999999999999E-2</c:v>
                </c:pt>
                <c:pt idx="2508">
                  <c:v>2.5080000000000002E-2</c:v>
                </c:pt>
                <c:pt idx="2509">
                  <c:v>2.5090000000000001E-2</c:v>
                </c:pt>
                <c:pt idx="2510">
                  <c:v>2.5100000000000001E-2</c:v>
                </c:pt>
                <c:pt idx="2511">
                  <c:v>2.511E-2</c:v>
                </c:pt>
                <c:pt idx="2512">
                  <c:v>2.512E-2</c:v>
                </c:pt>
                <c:pt idx="2513">
                  <c:v>2.513E-2</c:v>
                </c:pt>
                <c:pt idx="2514">
                  <c:v>2.5139999999999999E-2</c:v>
                </c:pt>
                <c:pt idx="2515">
                  <c:v>2.5149999999999999E-2</c:v>
                </c:pt>
                <c:pt idx="2516">
                  <c:v>2.5159999999999998E-2</c:v>
                </c:pt>
                <c:pt idx="2517">
                  <c:v>2.5170000000000001E-2</c:v>
                </c:pt>
                <c:pt idx="2518">
                  <c:v>2.5180000000000001E-2</c:v>
                </c:pt>
                <c:pt idx="2519">
                  <c:v>2.5190000000000001E-2</c:v>
                </c:pt>
                <c:pt idx="2520">
                  <c:v>2.52E-2</c:v>
                </c:pt>
                <c:pt idx="2521">
                  <c:v>2.521E-2</c:v>
                </c:pt>
                <c:pt idx="2522">
                  <c:v>2.5219999999999999E-2</c:v>
                </c:pt>
                <c:pt idx="2523">
                  <c:v>2.5229999999999999E-2</c:v>
                </c:pt>
                <c:pt idx="2524">
                  <c:v>2.5239999999999999E-2</c:v>
                </c:pt>
                <c:pt idx="2525">
                  <c:v>2.5250000000000002E-2</c:v>
                </c:pt>
                <c:pt idx="2526">
                  <c:v>2.5260000000000001E-2</c:v>
                </c:pt>
                <c:pt idx="2527">
                  <c:v>2.5270000000000001E-2</c:v>
                </c:pt>
                <c:pt idx="2528">
                  <c:v>2.528E-2</c:v>
                </c:pt>
                <c:pt idx="2529">
                  <c:v>2.529E-2</c:v>
                </c:pt>
                <c:pt idx="2530">
                  <c:v>2.53E-2</c:v>
                </c:pt>
                <c:pt idx="2531">
                  <c:v>2.5309999999999999E-2</c:v>
                </c:pt>
                <c:pt idx="2532">
                  <c:v>2.5319999999999999E-2</c:v>
                </c:pt>
                <c:pt idx="2533">
                  <c:v>2.5329999999999998E-2</c:v>
                </c:pt>
                <c:pt idx="2534">
                  <c:v>2.5340000000000001E-2</c:v>
                </c:pt>
                <c:pt idx="2535">
                  <c:v>2.5350000000000001E-2</c:v>
                </c:pt>
                <c:pt idx="2536">
                  <c:v>2.5360000000000001E-2</c:v>
                </c:pt>
                <c:pt idx="2537">
                  <c:v>2.537E-2</c:v>
                </c:pt>
                <c:pt idx="2538">
                  <c:v>2.538E-2</c:v>
                </c:pt>
                <c:pt idx="2539">
                  <c:v>2.5389999999999999E-2</c:v>
                </c:pt>
                <c:pt idx="2540">
                  <c:v>2.5399999999999999E-2</c:v>
                </c:pt>
                <c:pt idx="2541">
                  <c:v>2.5409999999999999E-2</c:v>
                </c:pt>
                <c:pt idx="2542">
                  <c:v>2.5420000000000002E-2</c:v>
                </c:pt>
                <c:pt idx="2543">
                  <c:v>2.5430000000000001E-2</c:v>
                </c:pt>
                <c:pt idx="2544">
                  <c:v>2.5440000000000001E-2</c:v>
                </c:pt>
                <c:pt idx="2545">
                  <c:v>2.545E-2</c:v>
                </c:pt>
                <c:pt idx="2546">
                  <c:v>2.546E-2</c:v>
                </c:pt>
                <c:pt idx="2547">
                  <c:v>2.547E-2</c:v>
                </c:pt>
                <c:pt idx="2548">
                  <c:v>2.5479999999999999E-2</c:v>
                </c:pt>
                <c:pt idx="2549">
                  <c:v>2.5489999999999999E-2</c:v>
                </c:pt>
                <c:pt idx="2550">
                  <c:v>2.5499999999999998E-2</c:v>
                </c:pt>
                <c:pt idx="2551">
                  <c:v>2.5510000000000001E-2</c:v>
                </c:pt>
                <c:pt idx="2552">
                  <c:v>2.5520000000000001E-2</c:v>
                </c:pt>
                <c:pt idx="2553">
                  <c:v>2.5530000000000001E-2</c:v>
                </c:pt>
                <c:pt idx="2554">
                  <c:v>2.554E-2</c:v>
                </c:pt>
                <c:pt idx="2555">
                  <c:v>2.555E-2</c:v>
                </c:pt>
                <c:pt idx="2556">
                  <c:v>2.5559999999999999E-2</c:v>
                </c:pt>
                <c:pt idx="2557">
                  <c:v>2.5569999999999999E-2</c:v>
                </c:pt>
                <c:pt idx="2558">
                  <c:v>2.5579999999999999E-2</c:v>
                </c:pt>
                <c:pt idx="2559">
                  <c:v>2.5590000000000002E-2</c:v>
                </c:pt>
                <c:pt idx="2560">
                  <c:v>2.5600000000000001E-2</c:v>
                </c:pt>
                <c:pt idx="2561">
                  <c:v>2.5610000000000001E-2</c:v>
                </c:pt>
                <c:pt idx="2562">
                  <c:v>2.562E-2</c:v>
                </c:pt>
                <c:pt idx="2563">
                  <c:v>2.563E-2</c:v>
                </c:pt>
                <c:pt idx="2564">
                  <c:v>2.564E-2</c:v>
                </c:pt>
                <c:pt idx="2565">
                  <c:v>2.5649999999999999E-2</c:v>
                </c:pt>
                <c:pt idx="2566">
                  <c:v>2.5659999999999999E-2</c:v>
                </c:pt>
                <c:pt idx="2567">
                  <c:v>2.5669999999999998E-2</c:v>
                </c:pt>
                <c:pt idx="2568">
                  <c:v>2.5680000000000001E-2</c:v>
                </c:pt>
                <c:pt idx="2569">
                  <c:v>2.5690000000000001E-2</c:v>
                </c:pt>
                <c:pt idx="2570">
                  <c:v>2.5700000000000001E-2</c:v>
                </c:pt>
                <c:pt idx="2571">
                  <c:v>2.571E-2</c:v>
                </c:pt>
                <c:pt idx="2572">
                  <c:v>2.572E-2</c:v>
                </c:pt>
                <c:pt idx="2573">
                  <c:v>2.5729999999999999E-2</c:v>
                </c:pt>
                <c:pt idx="2574">
                  <c:v>2.5739999999999999E-2</c:v>
                </c:pt>
                <c:pt idx="2575">
                  <c:v>2.5749999999999999E-2</c:v>
                </c:pt>
                <c:pt idx="2576">
                  <c:v>2.5760000000000002E-2</c:v>
                </c:pt>
                <c:pt idx="2577">
                  <c:v>2.5770000000000001E-2</c:v>
                </c:pt>
                <c:pt idx="2578">
                  <c:v>2.5780000000000001E-2</c:v>
                </c:pt>
                <c:pt idx="2579">
                  <c:v>2.579E-2</c:v>
                </c:pt>
                <c:pt idx="2580">
                  <c:v>2.58E-2</c:v>
                </c:pt>
                <c:pt idx="2581">
                  <c:v>2.581E-2</c:v>
                </c:pt>
                <c:pt idx="2582">
                  <c:v>2.5819999999999999E-2</c:v>
                </c:pt>
                <c:pt idx="2583">
                  <c:v>2.5829999999999999E-2</c:v>
                </c:pt>
                <c:pt idx="2584">
                  <c:v>2.5839999999999998E-2</c:v>
                </c:pt>
                <c:pt idx="2585">
                  <c:v>2.5850000000000001E-2</c:v>
                </c:pt>
                <c:pt idx="2586">
                  <c:v>2.5860000000000001E-2</c:v>
                </c:pt>
                <c:pt idx="2587">
                  <c:v>2.5870000000000001E-2</c:v>
                </c:pt>
                <c:pt idx="2588">
                  <c:v>2.588E-2</c:v>
                </c:pt>
                <c:pt idx="2589">
                  <c:v>2.589E-2</c:v>
                </c:pt>
                <c:pt idx="2590">
                  <c:v>2.5899999999999999E-2</c:v>
                </c:pt>
                <c:pt idx="2591">
                  <c:v>2.5909999999999999E-2</c:v>
                </c:pt>
                <c:pt idx="2592">
                  <c:v>2.5919999999999999E-2</c:v>
                </c:pt>
                <c:pt idx="2593">
                  <c:v>2.5930000000000002E-2</c:v>
                </c:pt>
                <c:pt idx="2594">
                  <c:v>2.5940000000000001E-2</c:v>
                </c:pt>
                <c:pt idx="2595">
                  <c:v>2.5950000000000001E-2</c:v>
                </c:pt>
                <c:pt idx="2596">
                  <c:v>2.596E-2</c:v>
                </c:pt>
                <c:pt idx="2597">
                  <c:v>2.597E-2</c:v>
                </c:pt>
                <c:pt idx="2598">
                  <c:v>2.598E-2</c:v>
                </c:pt>
                <c:pt idx="2599">
                  <c:v>2.5989999999999999E-2</c:v>
                </c:pt>
                <c:pt idx="2600">
                  <c:v>2.5999999999999999E-2</c:v>
                </c:pt>
                <c:pt idx="2601">
                  <c:v>2.6009999999999998E-2</c:v>
                </c:pt>
                <c:pt idx="2602">
                  <c:v>2.6020000000000001E-2</c:v>
                </c:pt>
                <c:pt idx="2603">
                  <c:v>2.6030000000000001E-2</c:v>
                </c:pt>
                <c:pt idx="2604">
                  <c:v>2.6040000000000001E-2</c:v>
                </c:pt>
                <c:pt idx="2605">
                  <c:v>2.605E-2</c:v>
                </c:pt>
                <c:pt idx="2606">
                  <c:v>2.606E-2</c:v>
                </c:pt>
                <c:pt idx="2607">
                  <c:v>2.6069999999999999E-2</c:v>
                </c:pt>
                <c:pt idx="2608">
                  <c:v>2.6079999999999999E-2</c:v>
                </c:pt>
                <c:pt idx="2609">
                  <c:v>2.6089999999999999E-2</c:v>
                </c:pt>
                <c:pt idx="2610">
                  <c:v>2.6100000000000002E-2</c:v>
                </c:pt>
                <c:pt idx="2611">
                  <c:v>2.6110000000000001E-2</c:v>
                </c:pt>
                <c:pt idx="2612">
                  <c:v>2.6120000000000001E-2</c:v>
                </c:pt>
                <c:pt idx="2613">
                  <c:v>2.613E-2</c:v>
                </c:pt>
                <c:pt idx="2614">
                  <c:v>2.614E-2</c:v>
                </c:pt>
                <c:pt idx="2615">
                  <c:v>2.615E-2</c:v>
                </c:pt>
                <c:pt idx="2616">
                  <c:v>2.6159999999999999E-2</c:v>
                </c:pt>
                <c:pt idx="2617">
                  <c:v>2.6169999999999999E-2</c:v>
                </c:pt>
                <c:pt idx="2618">
                  <c:v>2.6179999999999998E-2</c:v>
                </c:pt>
                <c:pt idx="2619">
                  <c:v>2.6190000000000001E-2</c:v>
                </c:pt>
                <c:pt idx="2620">
                  <c:v>2.6200000000000001E-2</c:v>
                </c:pt>
                <c:pt idx="2621">
                  <c:v>2.6210000000000001E-2</c:v>
                </c:pt>
                <c:pt idx="2622">
                  <c:v>2.622E-2</c:v>
                </c:pt>
                <c:pt idx="2623">
                  <c:v>2.623E-2</c:v>
                </c:pt>
                <c:pt idx="2624">
                  <c:v>2.6239999999999999E-2</c:v>
                </c:pt>
                <c:pt idx="2625">
                  <c:v>2.6249999999999999E-2</c:v>
                </c:pt>
                <c:pt idx="2626">
                  <c:v>2.6259999999999999E-2</c:v>
                </c:pt>
                <c:pt idx="2627">
                  <c:v>2.6270000000000002E-2</c:v>
                </c:pt>
                <c:pt idx="2628">
                  <c:v>2.6280000000000001E-2</c:v>
                </c:pt>
                <c:pt idx="2629">
                  <c:v>2.6290000000000001E-2</c:v>
                </c:pt>
                <c:pt idx="2630">
                  <c:v>2.63E-2</c:v>
                </c:pt>
                <c:pt idx="2631">
                  <c:v>2.631E-2</c:v>
                </c:pt>
                <c:pt idx="2632">
                  <c:v>2.632E-2</c:v>
                </c:pt>
                <c:pt idx="2633">
                  <c:v>2.6329999999999999E-2</c:v>
                </c:pt>
                <c:pt idx="2634">
                  <c:v>2.6339999999999999E-2</c:v>
                </c:pt>
                <c:pt idx="2635">
                  <c:v>2.6349999999999998E-2</c:v>
                </c:pt>
                <c:pt idx="2636">
                  <c:v>2.6360000000000001E-2</c:v>
                </c:pt>
                <c:pt idx="2637">
                  <c:v>2.6370000000000001E-2</c:v>
                </c:pt>
                <c:pt idx="2638">
                  <c:v>2.6380000000000001E-2</c:v>
                </c:pt>
                <c:pt idx="2639">
                  <c:v>2.639E-2</c:v>
                </c:pt>
                <c:pt idx="2640">
                  <c:v>2.64E-2</c:v>
                </c:pt>
                <c:pt idx="2641">
                  <c:v>2.6409999999999999E-2</c:v>
                </c:pt>
                <c:pt idx="2642">
                  <c:v>2.6419999999999999E-2</c:v>
                </c:pt>
                <c:pt idx="2643">
                  <c:v>2.6429999999999999E-2</c:v>
                </c:pt>
                <c:pt idx="2644">
                  <c:v>2.6440000000000002E-2</c:v>
                </c:pt>
                <c:pt idx="2645">
                  <c:v>2.6450000000000001E-2</c:v>
                </c:pt>
                <c:pt idx="2646">
                  <c:v>2.6460000000000001E-2</c:v>
                </c:pt>
                <c:pt idx="2647">
                  <c:v>2.647E-2</c:v>
                </c:pt>
                <c:pt idx="2648">
                  <c:v>2.648E-2</c:v>
                </c:pt>
                <c:pt idx="2649">
                  <c:v>2.649E-2</c:v>
                </c:pt>
                <c:pt idx="2650">
                  <c:v>2.6499999999999999E-2</c:v>
                </c:pt>
                <c:pt idx="2651">
                  <c:v>2.6509999999999999E-2</c:v>
                </c:pt>
                <c:pt idx="2652">
                  <c:v>2.6519999999999998E-2</c:v>
                </c:pt>
                <c:pt idx="2653">
                  <c:v>2.6530000000000001E-2</c:v>
                </c:pt>
                <c:pt idx="2654">
                  <c:v>2.6540000000000001E-2</c:v>
                </c:pt>
                <c:pt idx="2655">
                  <c:v>2.6550000000000001E-2</c:v>
                </c:pt>
                <c:pt idx="2656">
                  <c:v>2.656E-2</c:v>
                </c:pt>
                <c:pt idx="2657">
                  <c:v>2.657E-2</c:v>
                </c:pt>
                <c:pt idx="2658">
                  <c:v>2.6579999999999999E-2</c:v>
                </c:pt>
                <c:pt idx="2659">
                  <c:v>2.6589999999999999E-2</c:v>
                </c:pt>
                <c:pt idx="2660">
                  <c:v>2.6599999999999999E-2</c:v>
                </c:pt>
                <c:pt idx="2661">
                  <c:v>2.6610000000000002E-2</c:v>
                </c:pt>
                <c:pt idx="2662">
                  <c:v>2.6620000000000001E-2</c:v>
                </c:pt>
                <c:pt idx="2663">
                  <c:v>2.6630000000000001E-2</c:v>
                </c:pt>
                <c:pt idx="2664">
                  <c:v>2.664E-2</c:v>
                </c:pt>
                <c:pt idx="2665">
                  <c:v>2.665E-2</c:v>
                </c:pt>
                <c:pt idx="2666">
                  <c:v>2.666E-2</c:v>
                </c:pt>
                <c:pt idx="2667">
                  <c:v>2.6669999999999999E-2</c:v>
                </c:pt>
                <c:pt idx="2668">
                  <c:v>2.6679999999999999E-2</c:v>
                </c:pt>
                <c:pt idx="2669">
                  <c:v>2.6689999999999998E-2</c:v>
                </c:pt>
                <c:pt idx="2670">
                  <c:v>2.6700000000000002E-2</c:v>
                </c:pt>
                <c:pt idx="2671">
                  <c:v>2.6710000000000001E-2</c:v>
                </c:pt>
                <c:pt idx="2672">
                  <c:v>2.6720000000000001E-2</c:v>
                </c:pt>
                <c:pt idx="2673">
                  <c:v>2.673E-2</c:v>
                </c:pt>
                <c:pt idx="2674">
                  <c:v>2.674E-2</c:v>
                </c:pt>
                <c:pt idx="2675">
                  <c:v>2.6749999999999999E-2</c:v>
                </c:pt>
                <c:pt idx="2676">
                  <c:v>2.6759999999999999E-2</c:v>
                </c:pt>
                <c:pt idx="2677">
                  <c:v>2.6769999999999999E-2</c:v>
                </c:pt>
                <c:pt idx="2678">
                  <c:v>2.6780000000000002E-2</c:v>
                </c:pt>
                <c:pt idx="2679">
                  <c:v>2.6790000000000001E-2</c:v>
                </c:pt>
                <c:pt idx="2680">
                  <c:v>2.6800000000000001E-2</c:v>
                </c:pt>
                <c:pt idx="2681">
                  <c:v>2.681E-2</c:v>
                </c:pt>
                <c:pt idx="2682">
                  <c:v>2.682E-2</c:v>
                </c:pt>
                <c:pt idx="2683">
                  <c:v>2.683E-2</c:v>
                </c:pt>
                <c:pt idx="2684">
                  <c:v>2.6839999999999999E-2</c:v>
                </c:pt>
                <c:pt idx="2685">
                  <c:v>2.6849999999999999E-2</c:v>
                </c:pt>
                <c:pt idx="2686">
                  <c:v>2.6859999999999998E-2</c:v>
                </c:pt>
                <c:pt idx="2687">
                  <c:v>2.6870000000000002E-2</c:v>
                </c:pt>
                <c:pt idx="2688">
                  <c:v>2.6880000000000001E-2</c:v>
                </c:pt>
                <c:pt idx="2689">
                  <c:v>2.6890000000000001E-2</c:v>
                </c:pt>
                <c:pt idx="2690">
                  <c:v>2.69E-2</c:v>
                </c:pt>
                <c:pt idx="2691">
                  <c:v>2.691E-2</c:v>
                </c:pt>
                <c:pt idx="2692">
                  <c:v>2.6919999999999999E-2</c:v>
                </c:pt>
                <c:pt idx="2693">
                  <c:v>2.6929999999999999E-2</c:v>
                </c:pt>
                <c:pt idx="2694">
                  <c:v>2.6939999999999999E-2</c:v>
                </c:pt>
                <c:pt idx="2695">
                  <c:v>2.6950000000000002E-2</c:v>
                </c:pt>
                <c:pt idx="2696">
                  <c:v>2.6960000000000001E-2</c:v>
                </c:pt>
                <c:pt idx="2697">
                  <c:v>2.6970000000000001E-2</c:v>
                </c:pt>
                <c:pt idx="2698">
                  <c:v>2.6980000000000001E-2</c:v>
                </c:pt>
                <c:pt idx="2699">
                  <c:v>2.699E-2</c:v>
                </c:pt>
                <c:pt idx="2700">
                  <c:v>2.7E-2</c:v>
                </c:pt>
                <c:pt idx="2701">
                  <c:v>2.7009999999999999E-2</c:v>
                </c:pt>
                <c:pt idx="2702">
                  <c:v>2.7019999999999999E-2</c:v>
                </c:pt>
                <c:pt idx="2703">
                  <c:v>2.7029999999999998E-2</c:v>
                </c:pt>
                <c:pt idx="2704">
                  <c:v>2.7040000000000002E-2</c:v>
                </c:pt>
                <c:pt idx="2705">
                  <c:v>2.7050000000000001E-2</c:v>
                </c:pt>
                <c:pt idx="2706">
                  <c:v>2.7060000000000001E-2</c:v>
                </c:pt>
                <c:pt idx="2707">
                  <c:v>2.707E-2</c:v>
                </c:pt>
                <c:pt idx="2708">
                  <c:v>2.708E-2</c:v>
                </c:pt>
                <c:pt idx="2709">
                  <c:v>2.7089999999999999E-2</c:v>
                </c:pt>
                <c:pt idx="2710">
                  <c:v>2.7099999999999999E-2</c:v>
                </c:pt>
                <c:pt idx="2711">
                  <c:v>2.7109999999999999E-2</c:v>
                </c:pt>
                <c:pt idx="2712">
                  <c:v>2.7119999999999998E-2</c:v>
                </c:pt>
                <c:pt idx="2713">
                  <c:v>2.7130000000000001E-2</c:v>
                </c:pt>
                <c:pt idx="2714">
                  <c:v>2.7140000000000001E-2</c:v>
                </c:pt>
                <c:pt idx="2715">
                  <c:v>2.7150000000000001E-2</c:v>
                </c:pt>
                <c:pt idx="2716">
                  <c:v>2.716E-2</c:v>
                </c:pt>
                <c:pt idx="2717">
                  <c:v>2.717E-2</c:v>
                </c:pt>
                <c:pt idx="2718">
                  <c:v>2.7179999999999999E-2</c:v>
                </c:pt>
                <c:pt idx="2719">
                  <c:v>2.7189999999999999E-2</c:v>
                </c:pt>
                <c:pt idx="2720">
                  <c:v>2.7199999999999998E-2</c:v>
                </c:pt>
                <c:pt idx="2721">
                  <c:v>2.7210000000000002E-2</c:v>
                </c:pt>
                <c:pt idx="2722">
                  <c:v>2.7220000000000001E-2</c:v>
                </c:pt>
                <c:pt idx="2723">
                  <c:v>2.7230000000000001E-2</c:v>
                </c:pt>
                <c:pt idx="2724">
                  <c:v>2.724E-2</c:v>
                </c:pt>
                <c:pt idx="2725">
                  <c:v>2.725E-2</c:v>
                </c:pt>
                <c:pt idx="2726">
                  <c:v>2.726E-2</c:v>
                </c:pt>
                <c:pt idx="2727">
                  <c:v>2.7269999999999999E-2</c:v>
                </c:pt>
                <c:pt idx="2728">
                  <c:v>2.7279999999999999E-2</c:v>
                </c:pt>
                <c:pt idx="2729">
                  <c:v>2.7289999999999998E-2</c:v>
                </c:pt>
                <c:pt idx="2730">
                  <c:v>2.7300000000000001E-2</c:v>
                </c:pt>
                <c:pt idx="2731">
                  <c:v>2.7310000000000001E-2</c:v>
                </c:pt>
                <c:pt idx="2732">
                  <c:v>2.7320000000000001E-2</c:v>
                </c:pt>
                <c:pt idx="2733">
                  <c:v>2.733E-2</c:v>
                </c:pt>
                <c:pt idx="2734">
                  <c:v>2.734E-2</c:v>
                </c:pt>
                <c:pt idx="2735">
                  <c:v>2.7349999999999999E-2</c:v>
                </c:pt>
                <c:pt idx="2736">
                  <c:v>2.7359999999999999E-2</c:v>
                </c:pt>
                <c:pt idx="2737">
                  <c:v>2.7369999999999998E-2</c:v>
                </c:pt>
                <c:pt idx="2738">
                  <c:v>2.7380000000000002E-2</c:v>
                </c:pt>
                <c:pt idx="2739">
                  <c:v>2.7390000000000001E-2</c:v>
                </c:pt>
                <c:pt idx="2740">
                  <c:v>2.7400000000000001E-2</c:v>
                </c:pt>
                <c:pt idx="2741">
                  <c:v>2.741E-2</c:v>
                </c:pt>
                <c:pt idx="2742">
                  <c:v>2.742E-2</c:v>
                </c:pt>
                <c:pt idx="2743">
                  <c:v>2.743E-2</c:v>
                </c:pt>
                <c:pt idx="2744">
                  <c:v>2.7439999999999999E-2</c:v>
                </c:pt>
                <c:pt idx="2745">
                  <c:v>2.7449999999999999E-2</c:v>
                </c:pt>
                <c:pt idx="2746">
                  <c:v>2.7459999999999998E-2</c:v>
                </c:pt>
                <c:pt idx="2747">
                  <c:v>2.7470000000000001E-2</c:v>
                </c:pt>
                <c:pt idx="2748">
                  <c:v>2.7480000000000001E-2</c:v>
                </c:pt>
                <c:pt idx="2749">
                  <c:v>2.7490000000000001E-2</c:v>
                </c:pt>
                <c:pt idx="2750">
                  <c:v>2.75E-2</c:v>
                </c:pt>
                <c:pt idx="2751">
                  <c:v>2.751E-2</c:v>
                </c:pt>
                <c:pt idx="2752">
                  <c:v>2.7519999999999999E-2</c:v>
                </c:pt>
                <c:pt idx="2753">
                  <c:v>2.7529999999999999E-2</c:v>
                </c:pt>
                <c:pt idx="2754">
                  <c:v>2.7539999999999999E-2</c:v>
                </c:pt>
                <c:pt idx="2755">
                  <c:v>2.7550000000000002E-2</c:v>
                </c:pt>
                <c:pt idx="2756">
                  <c:v>2.7560000000000001E-2</c:v>
                </c:pt>
                <c:pt idx="2757">
                  <c:v>2.7570000000000001E-2</c:v>
                </c:pt>
                <c:pt idx="2758">
                  <c:v>2.758E-2</c:v>
                </c:pt>
                <c:pt idx="2759">
                  <c:v>2.759E-2</c:v>
                </c:pt>
                <c:pt idx="2760">
                  <c:v>2.76E-2</c:v>
                </c:pt>
                <c:pt idx="2761">
                  <c:v>2.7609999999999999E-2</c:v>
                </c:pt>
                <c:pt idx="2762">
                  <c:v>2.7619999999999999E-2</c:v>
                </c:pt>
                <c:pt idx="2763">
                  <c:v>2.7629999999999998E-2</c:v>
                </c:pt>
                <c:pt idx="2764">
                  <c:v>2.7640000000000001E-2</c:v>
                </c:pt>
                <c:pt idx="2765">
                  <c:v>2.7650000000000001E-2</c:v>
                </c:pt>
                <c:pt idx="2766">
                  <c:v>2.7660000000000001E-2</c:v>
                </c:pt>
                <c:pt idx="2767">
                  <c:v>2.767E-2</c:v>
                </c:pt>
                <c:pt idx="2768">
                  <c:v>2.768E-2</c:v>
                </c:pt>
                <c:pt idx="2769">
                  <c:v>2.7689999999999999E-2</c:v>
                </c:pt>
                <c:pt idx="2770">
                  <c:v>2.7699999999999999E-2</c:v>
                </c:pt>
                <c:pt idx="2771">
                  <c:v>2.7709999999999999E-2</c:v>
                </c:pt>
                <c:pt idx="2772">
                  <c:v>2.7720000000000002E-2</c:v>
                </c:pt>
                <c:pt idx="2773">
                  <c:v>2.7730000000000001E-2</c:v>
                </c:pt>
                <c:pt idx="2774">
                  <c:v>2.7740000000000001E-2</c:v>
                </c:pt>
                <c:pt idx="2775">
                  <c:v>2.775E-2</c:v>
                </c:pt>
                <c:pt idx="2776">
                  <c:v>2.776E-2</c:v>
                </c:pt>
                <c:pt idx="2777">
                  <c:v>2.777E-2</c:v>
                </c:pt>
                <c:pt idx="2778">
                  <c:v>2.7779999999999999E-2</c:v>
                </c:pt>
                <c:pt idx="2779">
                  <c:v>2.7789999999999999E-2</c:v>
                </c:pt>
                <c:pt idx="2780">
                  <c:v>2.7799999999999998E-2</c:v>
                </c:pt>
                <c:pt idx="2781">
                  <c:v>2.7810000000000001E-2</c:v>
                </c:pt>
                <c:pt idx="2782">
                  <c:v>2.7820000000000001E-2</c:v>
                </c:pt>
                <c:pt idx="2783">
                  <c:v>2.7830000000000001E-2</c:v>
                </c:pt>
                <c:pt idx="2784">
                  <c:v>2.784E-2</c:v>
                </c:pt>
                <c:pt idx="2785">
                  <c:v>2.785E-2</c:v>
                </c:pt>
                <c:pt idx="2786">
                  <c:v>2.7859999999999999E-2</c:v>
                </c:pt>
                <c:pt idx="2787">
                  <c:v>2.7869999999999999E-2</c:v>
                </c:pt>
                <c:pt idx="2788">
                  <c:v>2.7879999999999999E-2</c:v>
                </c:pt>
                <c:pt idx="2789">
                  <c:v>2.7890000000000002E-2</c:v>
                </c:pt>
                <c:pt idx="2790">
                  <c:v>2.7900000000000001E-2</c:v>
                </c:pt>
                <c:pt idx="2791">
                  <c:v>2.7910000000000001E-2</c:v>
                </c:pt>
                <c:pt idx="2792">
                  <c:v>2.792E-2</c:v>
                </c:pt>
                <c:pt idx="2793">
                  <c:v>2.793E-2</c:v>
                </c:pt>
                <c:pt idx="2794">
                  <c:v>2.794E-2</c:v>
                </c:pt>
                <c:pt idx="2795">
                  <c:v>2.7949999999999999E-2</c:v>
                </c:pt>
                <c:pt idx="2796">
                  <c:v>2.7959999999999999E-2</c:v>
                </c:pt>
                <c:pt idx="2797">
                  <c:v>2.7969999999999998E-2</c:v>
                </c:pt>
                <c:pt idx="2798">
                  <c:v>2.7980000000000001E-2</c:v>
                </c:pt>
                <c:pt idx="2799">
                  <c:v>2.7990000000000001E-2</c:v>
                </c:pt>
                <c:pt idx="2800">
                  <c:v>2.8000000000000001E-2</c:v>
                </c:pt>
                <c:pt idx="2801">
                  <c:v>2.801E-2</c:v>
                </c:pt>
                <c:pt idx="2802">
                  <c:v>2.802E-2</c:v>
                </c:pt>
                <c:pt idx="2803">
                  <c:v>2.8029999999999999E-2</c:v>
                </c:pt>
                <c:pt idx="2804">
                  <c:v>2.8039999999999999E-2</c:v>
                </c:pt>
                <c:pt idx="2805">
                  <c:v>2.8049999999999999E-2</c:v>
                </c:pt>
                <c:pt idx="2806">
                  <c:v>2.8060000000000002E-2</c:v>
                </c:pt>
                <c:pt idx="2807">
                  <c:v>2.8070000000000001E-2</c:v>
                </c:pt>
                <c:pt idx="2808">
                  <c:v>2.8080000000000001E-2</c:v>
                </c:pt>
                <c:pt idx="2809">
                  <c:v>2.809E-2</c:v>
                </c:pt>
                <c:pt idx="2810">
                  <c:v>2.81E-2</c:v>
                </c:pt>
                <c:pt idx="2811">
                  <c:v>2.811E-2</c:v>
                </c:pt>
                <c:pt idx="2812">
                  <c:v>2.8119999999999999E-2</c:v>
                </c:pt>
                <c:pt idx="2813">
                  <c:v>2.8129999999999999E-2</c:v>
                </c:pt>
                <c:pt idx="2814">
                  <c:v>2.8139999999999998E-2</c:v>
                </c:pt>
                <c:pt idx="2815">
                  <c:v>2.8150000000000001E-2</c:v>
                </c:pt>
                <c:pt idx="2816">
                  <c:v>2.8160000000000001E-2</c:v>
                </c:pt>
                <c:pt idx="2817">
                  <c:v>2.8170000000000001E-2</c:v>
                </c:pt>
                <c:pt idx="2818">
                  <c:v>2.818E-2</c:v>
                </c:pt>
                <c:pt idx="2819">
                  <c:v>2.819E-2</c:v>
                </c:pt>
                <c:pt idx="2820">
                  <c:v>2.8199999999999999E-2</c:v>
                </c:pt>
                <c:pt idx="2821">
                  <c:v>2.8209999999999999E-2</c:v>
                </c:pt>
                <c:pt idx="2822">
                  <c:v>2.8219999999999999E-2</c:v>
                </c:pt>
                <c:pt idx="2823">
                  <c:v>2.8230000000000002E-2</c:v>
                </c:pt>
                <c:pt idx="2824">
                  <c:v>2.8240000000000001E-2</c:v>
                </c:pt>
                <c:pt idx="2825">
                  <c:v>2.8250000000000001E-2</c:v>
                </c:pt>
                <c:pt idx="2826">
                  <c:v>2.826E-2</c:v>
                </c:pt>
                <c:pt idx="2827">
                  <c:v>2.827E-2</c:v>
                </c:pt>
                <c:pt idx="2828">
                  <c:v>2.828E-2</c:v>
                </c:pt>
                <c:pt idx="2829">
                  <c:v>2.8289999999999999E-2</c:v>
                </c:pt>
                <c:pt idx="2830">
                  <c:v>2.8299999999999999E-2</c:v>
                </c:pt>
                <c:pt idx="2831">
                  <c:v>2.8309999999999998E-2</c:v>
                </c:pt>
                <c:pt idx="2832">
                  <c:v>2.8320000000000001E-2</c:v>
                </c:pt>
                <c:pt idx="2833">
                  <c:v>2.8330000000000001E-2</c:v>
                </c:pt>
                <c:pt idx="2834">
                  <c:v>2.8340000000000001E-2</c:v>
                </c:pt>
                <c:pt idx="2835">
                  <c:v>2.835E-2</c:v>
                </c:pt>
                <c:pt idx="2836">
                  <c:v>2.836E-2</c:v>
                </c:pt>
                <c:pt idx="2837">
                  <c:v>2.8369999999999999E-2</c:v>
                </c:pt>
                <c:pt idx="2838">
                  <c:v>2.8379999999999999E-2</c:v>
                </c:pt>
                <c:pt idx="2839">
                  <c:v>2.8389999999999999E-2</c:v>
                </c:pt>
                <c:pt idx="2840">
                  <c:v>2.8400000000000002E-2</c:v>
                </c:pt>
                <c:pt idx="2841">
                  <c:v>2.8410000000000001E-2</c:v>
                </c:pt>
                <c:pt idx="2842">
                  <c:v>2.8420000000000001E-2</c:v>
                </c:pt>
                <c:pt idx="2843">
                  <c:v>2.843E-2</c:v>
                </c:pt>
                <c:pt idx="2844">
                  <c:v>2.844E-2</c:v>
                </c:pt>
                <c:pt idx="2845">
                  <c:v>2.845E-2</c:v>
                </c:pt>
                <c:pt idx="2846">
                  <c:v>2.8459999999999999E-2</c:v>
                </c:pt>
                <c:pt idx="2847">
                  <c:v>2.8469999999999999E-2</c:v>
                </c:pt>
                <c:pt idx="2848">
                  <c:v>2.8479999999999998E-2</c:v>
                </c:pt>
                <c:pt idx="2849">
                  <c:v>2.8490000000000001E-2</c:v>
                </c:pt>
                <c:pt idx="2850">
                  <c:v>2.8500000000000001E-2</c:v>
                </c:pt>
                <c:pt idx="2851">
                  <c:v>2.8510000000000001E-2</c:v>
                </c:pt>
                <c:pt idx="2852">
                  <c:v>2.852E-2</c:v>
                </c:pt>
                <c:pt idx="2853">
                  <c:v>2.853E-2</c:v>
                </c:pt>
                <c:pt idx="2854">
                  <c:v>2.8539999999999999E-2</c:v>
                </c:pt>
                <c:pt idx="2855">
                  <c:v>2.8549999999999999E-2</c:v>
                </c:pt>
                <c:pt idx="2856">
                  <c:v>2.8559999999999999E-2</c:v>
                </c:pt>
                <c:pt idx="2857">
                  <c:v>2.8570000000000002E-2</c:v>
                </c:pt>
                <c:pt idx="2858">
                  <c:v>2.8580000000000001E-2</c:v>
                </c:pt>
                <c:pt idx="2859">
                  <c:v>2.8590000000000001E-2</c:v>
                </c:pt>
                <c:pt idx="2860">
                  <c:v>2.86E-2</c:v>
                </c:pt>
                <c:pt idx="2861">
                  <c:v>2.861E-2</c:v>
                </c:pt>
                <c:pt idx="2862">
                  <c:v>2.862E-2</c:v>
                </c:pt>
                <c:pt idx="2863">
                  <c:v>2.8629999999999999E-2</c:v>
                </c:pt>
                <c:pt idx="2864">
                  <c:v>2.8639999999999999E-2</c:v>
                </c:pt>
                <c:pt idx="2865">
                  <c:v>2.8649999999999998E-2</c:v>
                </c:pt>
                <c:pt idx="2866">
                  <c:v>2.8660000000000001E-2</c:v>
                </c:pt>
                <c:pt idx="2867">
                  <c:v>2.8670000000000001E-2</c:v>
                </c:pt>
                <c:pt idx="2868">
                  <c:v>2.8680000000000001E-2</c:v>
                </c:pt>
                <c:pt idx="2869">
                  <c:v>2.869E-2</c:v>
                </c:pt>
                <c:pt idx="2870">
                  <c:v>2.87E-2</c:v>
                </c:pt>
                <c:pt idx="2871">
                  <c:v>2.8709999999999999E-2</c:v>
                </c:pt>
                <c:pt idx="2872">
                  <c:v>2.8719999999999999E-2</c:v>
                </c:pt>
                <c:pt idx="2873">
                  <c:v>2.8729999999999999E-2</c:v>
                </c:pt>
                <c:pt idx="2874">
                  <c:v>2.8740000000000002E-2</c:v>
                </c:pt>
                <c:pt idx="2875">
                  <c:v>2.8750000000000001E-2</c:v>
                </c:pt>
                <c:pt idx="2876">
                  <c:v>2.8760000000000001E-2</c:v>
                </c:pt>
                <c:pt idx="2877">
                  <c:v>2.877E-2</c:v>
                </c:pt>
                <c:pt idx="2878">
                  <c:v>2.878E-2</c:v>
                </c:pt>
                <c:pt idx="2879">
                  <c:v>2.879E-2</c:v>
                </c:pt>
                <c:pt idx="2880">
                  <c:v>2.8799999999999999E-2</c:v>
                </c:pt>
                <c:pt idx="2881">
                  <c:v>2.8809999999999999E-2</c:v>
                </c:pt>
                <c:pt idx="2882">
                  <c:v>2.8819999999999998E-2</c:v>
                </c:pt>
                <c:pt idx="2883">
                  <c:v>2.8830000000000001E-2</c:v>
                </c:pt>
                <c:pt idx="2884">
                  <c:v>2.8840000000000001E-2</c:v>
                </c:pt>
                <c:pt idx="2885">
                  <c:v>2.8850000000000001E-2</c:v>
                </c:pt>
                <c:pt idx="2886">
                  <c:v>2.886E-2</c:v>
                </c:pt>
                <c:pt idx="2887">
                  <c:v>2.887E-2</c:v>
                </c:pt>
                <c:pt idx="2888">
                  <c:v>2.8879999999999999E-2</c:v>
                </c:pt>
                <c:pt idx="2889">
                  <c:v>2.8889999999999999E-2</c:v>
                </c:pt>
                <c:pt idx="2890">
                  <c:v>2.8899999999999999E-2</c:v>
                </c:pt>
                <c:pt idx="2891">
                  <c:v>2.8910000000000002E-2</c:v>
                </c:pt>
                <c:pt idx="2892">
                  <c:v>2.8920000000000001E-2</c:v>
                </c:pt>
                <c:pt idx="2893">
                  <c:v>2.8930000000000001E-2</c:v>
                </c:pt>
                <c:pt idx="2894">
                  <c:v>2.894E-2</c:v>
                </c:pt>
                <c:pt idx="2895">
                  <c:v>2.895E-2</c:v>
                </c:pt>
                <c:pt idx="2896">
                  <c:v>2.896E-2</c:v>
                </c:pt>
                <c:pt idx="2897">
                  <c:v>2.8969999999999999E-2</c:v>
                </c:pt>
                <c:pt idx="2898">
                  <c:v>2.8979999999999999E-2</c:v>
                </c:pt>
                <c:pt idx="2899">
                  <c:v>2.8989999999999998E-2</c:v>
                </c:pt>
                <c:pt idx="2900">
                  <c:v>2.9000000000000001E-2</c:v>
                </c:pt>
                <c:pt idx="2901">
                  <c:v>2.9010000000000001E-2</c:v>
                </c:pt>
                <c:pt idx="2902">
                  <c:v>2.9020000000000001E-2</c:v>
                </c:pt>
                <c:pt idx="2903">
                  <c:v>2.903E-2</c:v>
                </c:pt>
                <c:pt idx="2904">
                  <c:v>2.904E-2</c:v>
                </c:pt>
                <c:pt idx="2905">
                  <c:v>2.9049999999999999E-2</c:v>
                </c:pt>
                <c:pt idx="2906">
                  <c:v>2.9059999999999999E-2</c:v>
                </c:pt>
                <c:pt idx="2907">
                  <c:v>2.9069999999999999E-2</c:v>
                </c:pt>
                <c:pt idx="2908">
                  <c:v>2.9080000000000002E-2</c:v>
                </c:pt>
                <c:pt idx="2909">
                  <c:v>2.9090000000000001E-2</c:v>
                </c:pt>
                <c:pt idx="2910">
                  <c:v>2.9100000000000001E-2</c:v>
                </c:pt>
                <c:pt idx="2911">
                  <c:v>2.911E-2</c:v>
                </c:pt>
                <c:pt idx="2912">
                  <c:v>2.912E-2</c:v>
                </c:pt>
                <c:pt idx="2913">
                  <c:v>2.913E-2</c:v>
                </c:pt>
                <c:pt idx="2914">
                  <c:v>2.9139999999999999E-2</c:v>
                </c:pt>
                <c:pt idx="2915">
                  <c:v>2.9149999999999999E-2</c:v>
                </c:pt>
                <c:pt idx="2916">
                  <c:v>2.9159999999999998E-2</c:v>
                </c:pt>
                <c:pt idx="2917">
                  <c:v>2.9170000000000001E-2</c:v>
                </c:pt>
                <c:pt idx="2918">
                  <c:v>2.9180000000000001E-2</c:v>
                </c:pt>
                <c:pt idx="2919">
                  <c:v>2.9190000000000001E-2</c:v>
                </c:pt>
                <c:pt idx="2920">
                  <c:v>2.92E-2</c:v>
                </c:pt>
                <c:pt idx="2921">
                  <c:v>2.921E-2</c:v>
                </c:pt>
                <c:pt idx="2922">
                  <c:v>2.9219999999999999E-2</c:v>
                </c:pt>
                <c:pt idx="2923">
                  <c:v>2.9229999999999999E-2</c:v>
                </c:pt>
                <c:pt idx="2924">
                  <c:v>2.9239999999999999E-2</c:v>
                </c:pt>
                <c:pt idx="2925">
                  <c:v>2.9250000000000002E-2</c:v>
                </c:pt>
                <c:pt idx="2926">
                  <c:v>2.9260000000000001E-2</c:v>
                </c:pt>
                <c:pt idx="2927">
                  <c:v>2.9270000000000001E-2</c:v>
                </c:pt>
                <c:pt idx="2928">
                  <c:v>2.928E-2</c:v>
                </c:pt>
                <c:pt idx="2929">
                  <c:v>2.929E-2</c:v>
                </c:pt>
                <c:pt idx="2930">
                  <c:v>2.93E-2</c:v>
                </c:pt>
                <c:pt idx="2931">
                  <c:v>2.9309999999999999E-2</c:v>
                </c:pt>
                <c:pt idx="2932">
                  <c:v>2.9319999999999999E-2</c:v>
                </c:pt>
                <c:pt idx="2933">
                  <c:v>2.9329999999999998E-2</c:v>
                </c:pt>
                <c:pt idx="2934">
                  <c:v>2.9340000000000001E-2</c:v>
                </c:pt>
                <c:pt idx="2935">
                  <c:v>2.9350000000000001E-2</c:v>
                </c:pt>
                <c:pt idx="2936">
                  <c:v>2.9360000000000001E-2</c:v>
                </c:pt>
                <c:pt idx="2937">
                  <c:v>2.937E-2</c:v>
                </c:pt>
                <c:pt idx="2938">
                  <c:v>2.938E-2</c:v>
                </c:pt>
                <c:pt idx="2939">
                  <c:v>2.9389999999999999E-2</c:v>
                </c:pt>
                <c:pt idx="2940">
                  <c:v>2.9399999999999999E-2</c:v>
                </c:pt>
                <c:pt idx="2941">
                  <c:v>2.9409999999999999E-2</c:v>
                </c:pt>
                <c:pt idx="2942">
                  <c:v>2.9420000000000002E-2</c:v>
                </c:pt>
                <c:pt idx="2943">
                  <c:v>2.9430000000000001E-2</c:v>
                </c:pt>
                <c:pt idx="2944">
                  <c:v>2.9440000000000001E-2</c:v>
                </c:pt>
                <c:pt idx="2945">
                  <c:v>2.945E-2</c:v>
                </c:pt>
                <c:pt idx="2946">
                  <c:v>2.946E-2</c:v>
                </c:pt>
                <c:pt idx="2947">
                  <c:v>2.947E-2</c:v>
                </c:pt>
                <c:pt idx="2948">
                  <c:v>2.9479999999999999E-2</c:v>
                </c:pt>
                <c:pt idx="2949">
                  <c:v>2.9489999999999999E-2</c:v>
                </c:pt>
                <c:pt idx="2950">
                  <c:v>2.9499999999999998E-2</c:v>
                </c:pt>
                <c:pt idx="2951">
                  <c:v>2.9510000000000002E-2</c:v>
                </c:pt>
                <c:pt idx="2952">
                  <c:v>2.9520000000000001E-2</c:v>
                </c:pt>
                <c:pt idx="2953">
                  <c:v>2.9530000000000001E-2</c:v>
                </c:pt>
                <c:pt idx="2954">
                  <c:v>2.954E-2</c:v>
                </c:pt>
                <c:pt idx="2955">
                  <c:v>2.955E-2</c:v>
                </c:pt>
                <c:pt idx="2956">
                  <c:v>2.9559999999999999E-2</c:v>
                </c:pt>
                <c:pt idx="2957">
                  <c:v>2.9569999999999999E-2</c:v>
                </c:pt>
                <c:pt idx="2958">
                  <c:v>2.9579999999999999E-2</c:v>
                </c:pt>
                <c:pt idx="2959">
                  <c:v>2.9590000000000002E-2</c:v>
                </c:pt>
                <c:pt idx="2960">
                  <c:v>2.9600000000000001E-2</c:v>
                </c:pt>
                <c:pt idx="2961">
                  <c:v>2.9610000000000001E-2</c:v>
                </c:pt>
                <c:pt idx="2962">
                  <c:v>2.962E-2</c:v>
                </c:pt>
                <c:pt idx="2963">
                  <c:v>2.963E-2</c:v>
                </c:pt>
                <c:pt idx="2964">
                  <c:v>2.964E-2</c:v>
                </c:pt>
                <c:pt idx="2965">
                  <c:v>2.9649999999999999E-2</c:v>
                </c:pt>
                <c:pt idx="2966">
                  <c:v>2.9659999999999999E-2</c:v>
                </c:pt>
                <c:pt idx="2967">
                  <c:v>2.9669999999999998E-2</c:v>
                </c:pt>
                <c:pt idx="2968">
                  <c:v>2.9680000000000002E-2</c:v>
                </c:pt>
                <c:pt idx="2969">
                  <c:v>2.9690000000000001E-2</c:v>
                </c:pt>
                <c:pt idx="2970">
                  <c:v>2.9700000000000001E-2</c:v>
                </c:pt>
                <c:pt idx="2971">
                  <c:v>2.971E-2</c:v>
                </c:pt>
                <c:pt idx="2972">
                  <c:v>2.9721000000000001E-2</c:v>
                </c:pt>
                <c:pt idx="2973">
                  <c:v>2.9731E-2</c:v>
                </c:pt>
                <c:pt idx="2974">
                  <c:v>2.9741E-2</c:v>
                </c:pt>
                <c:pt idx="2975">
                  <c:v>2.9751E-2</c:v>
                </c:pt>
                <c:pt idx="2976">
                  <c:v>2.9760999999999999E-2</c:v>
                </c:pt>
                <c:pt idx="2977">
                  <c:v>2.9770999999999999E-2</c:v>
                </c:pt>
                <c:pt idx="2978">
                  <c:v>2.9780999999999998E-2</c:v>
                </c:pt>
                <c:pt idx="2979">
                  <c:v>2.9791000000000002E-2</c:v>
                </c:pt>
                <c:pt idx="2980">
                  <c:v>2.9801000000000001E-2</c:v>
                </c:pt>
                <c:pt idx="2981">
                  <c:v>2.9811000000000001E-2</c:v>
                </c:pt>
                <c:pt idx="2982">
                  <c:v>2.9821E-2</c:v>
                </c:pt>
                <c:pt idx="2983">
                  <c:v>2.9831E-2</c:v>
                </c:pt>
                <c:pt idx="2984">
                  <c:v>2.9840999999999999E-2</c:v>
                </c:pt>
                <c:pt idx="2985">
                  <c:v>2.9850999999999999E-2</c:v>
                </c:pt>
                <c:pt idx="2986">
                  <c:v>2.9860999999999999E-2</c:v>
                </c:pt>
                <c:pt idx="2987">
                  <c:v>2.9871000000000002E-2</c:v>
                </c:pt>
                <c:pt idx="2988">
                  <c:v>2.9881000000000001E-2</c:v>
                </c:pt>
                <c:pt idx="2989">
                  <c:v>2.9891000000000001E-2</c:v>
                </c:pt>
                <c:pt idx="2990">
                  <c:v>2.9901E-2</c:v>
                </c:pt>
                <c:pt idx="2991">
                  <c:v>2.9911E-2</c:v>
                </c:pt>
                <c:pt idx="2992">
                  <c:v>2.9921E-2</c:v>
                </c:pt>
                <c:pt idx="2993">
                  <c:v>2.9930999999999999E-2</c:v>
                </c:pt>
                <c:pt idx="2994">
                  <c:v>2.9940999999999999E-2</c:v>
                </c:pt>
                <c:pt idx="2995">
                  <c:v>2.9950999999999998E-2</c:v>
                </c:pt>
                <c:pt idx="2996">
                  <c:v>2.9961000000000002E-2</c:v>
                </c:pt>
                <c:pt idx="2997">
                  <c:v>2.9971000000000001E-2</c:v>
                </c:pt>
                <c:pt idx="2998">
                  <c:v>2.9981000000000001E-2</c:v>
                </c:pt>
                <c:pt idx="2999">
                  <c:v>2.9991E-2</c:v>
                </c:pt>
                <c:pt idx="3000">
                  <c:v>3.0001E-2</c:v>
                </c:pt>
                <c:pt idx="3001">
                  <c:v>3.0010999999999999E-2</c:v>
                </c:pt>
                <c:pt idx="3002">
                  <c:v>3.0020999999999999E-2</c:v>
                </c:pt>
                <c:pt idx="3003">
                  <c:v>3.0030999999999999E-2</c:v>
                </c:pt>
                <c:pt idx="3004">
                  <c:v>3.0041000000000002E-2</c:v>
                </c:pt>
                <c:pt idx="3005">
                  <c:v>3.0051000000000001E-2</c:v>
                </c:pt>
                <c:pt idx="3006">
                  <c:v>3.0061000000000001E-2</c:v>
                </c:pt>
                <c:pt idx="3007">
                  <c:v>3.0071000000000001E-2</c:v>
                </c:pt>
                <c:pt idx="3008">
                  <c:v>3.0081E-2</c:v>
                </c:pt>
                <c:pt idx="3009">
                  <c:v>3.0091E-2</c:v>
                </c:pt>
                <c:pt idx="3010">
                  <c:v>3.0100999999999999E-2</c:v>
                </c:pt>
                <c:pt idx="3011">
                  <c:v>3.0110999999999999E-2</c:v>
                </c:pt>
                <c:pt idx="3012">
                  <c:v>3.0120999999999998E-2</c:v>
                </c:pt>
                <c:pt idx="3013">
                  <c:v>3.0131000000000002E-2</c:v>
                </c:pt>
                <c:pt idx="3014">
                  <c:v>3.0141000000000001E-2</c:v>
                </c:pt>
                <c:pt idx="3015">
                  <c:v>3.0151000000000001E-2</c:v>
                </c:pt>
                <c:pt idx="3016">
                  <c:v>3.0161E-2</c:v>
                </c:pt>
                <c:pt idx="3017">
                  <c:v>3.0171E-2</c:v>
                </c:pt>
                <c:pt idx="3018">
                  <c:v>3.0180999999999999E-2</c:v>
                </c:pt>
                <c:pt idx="3019">
                  <c:v>3.0190999999999999E-2</c:v>
                </c:pt>
                <c:pt idx="3020">
                  <c:v>3.0200999999999999E-2</c:v>
                </c:pt>
                <c:pt idx="3021">
                  <c:v>3.0210999999999998E-2</c:v>
                </c:pt>
                <c:pt idx="3022">
                  <c:v>3.0221000000000001E-2</c:v>
                </c:pt>
                <c:pt idx="3023">
                  <c:v>3.0231000000000001E-2</c:v>
                </c:pt>
                <c:pt idx="3024">
                  <c:v>3.0241000000000001E-2</c:v>
                </c:pt>
                <c:pt idx="3025">
                  <c:v>3.0251E-2</c:v>
                </c:pt>
                <c:pt idx="3026">
                  <c:v>3.0261E-2</c:v>
                </c:pt>
                <c:pt idx="3027">
                  <c:v>3.0270999999999999E-2</c:v>
                </c:pt>
                <c:pt idx="3028">
                  <c:v>3.0280999999999999E-2</c:v>
                </c:pt>
                <c:pt idx="3029">
                  <c:v>3.0290999999999998E-2</c:v>
                </c:pt>
                <c:pt idx="3030">
                  <c:v>3.0301000000000002E-2</c:v>
                </c:pt>
                <c:pt idx="3031">
                  <c:v>3.0311000000000001E-2</c:v>
                </c:pt>
                <c:pt idx="3032">
                  <c:v>3.0321000000000001E-2</c:v>
                </c:pt>
                <c:pt idx="3033">
                  <c:v>3.0331E-2</c:v>
                </c:pt>
                <c:pt idx="3034">
                  <c:v>3.0341E-2</c:v>
                </c:pt>
                <c:pt idx="3035">
                  <c:v>3.0351E-2</c:v>
                </c:pt>
                <c:pt idx="3036">
                  <c:v>3.0360999999999999E-2</c:v>
                </c:pt>
                <c:pt idx="3037">
                  <c:v>3.0370999999999999E-2</c:v>
                </c:pt>
                <c:pt idx="3038">
                  <c:v>3.0380999999999998E-2</c:v>
                </c:pt>
                <c:pt idx="3039">
                  <c:v>3.0391000000000001E-2</c:v>
                </c:pt>
                <c:pt idx="3040">
                  <c:v>3.0401000000000001E-2</c:v>
                </c:pt>
                <c:pt idx="3041">
                  <c:v>3.0411000000000001E-2</c:v>
                </c:pt>
                <c:pt idx="3042">
                  <c:v>3.0421E-2</c:v>
                </c:pt>
                <c:pt idx="3043">
                  <c:v>3.0431E-2</c:v>
                </c:pt>
                <c:pt idx="3044">
                  <c:v>3.0440999999999999E-2</c:v>
                </c:pt>
                <c:pt idx="3045">
                  <c:v>3.0450999999999999E-2</c:v>
                </c:pt>
                <c:pt idx="3046">
                  <c:v>3.0460999999999998E-2</c:v>
                </c:pt>
                <c:pt idx="3047">
                  <c:v>3.0471000000000002E-2</c:v>
                </c:pt>
                <c:pt idx="3048">
                  <c:v>3.0481000000000001E-2</c:v>
                </c:pt>
                <c:pt idx="3049">
                  <c:v>3.0491000000000001E-2</c:v>
                </c:pt>
                <c:pt idx="3050">
                  <c:v>3.0501E-2</c:v>
                </c:pt>
                <c:pt idx="3051">
                  <c:v>3.0511E-2</c:v>
                </c:pt>
                <c:pt idx="3052">
                  <c:v>3.0521E-2</c:v>
                </c:pt>
                <c:pt idx="3053">
                  <c:v>3.0530999999999999E-2</c:v>
                </c:pt>
                <c:pt idx="3054">
                  <c:v>3.0540999999999999E-2</c:v>
                </c:pt>
                <c:pt idx="3055">
                  <c:v>3.0550999999999998E-2</c:v>
                </c:pt>
                <c:pt idx="3056">
                  <c:v>3.0561000000000001E-2</c:v>
                </c:pt>
                <c:pt idx="3057">
                  <c:v>3.0571000000000001E-2</c:v>
                </c:pt>
                <c:pt idx="3058">
                  <c:v>3.0581000000000001E-2</c:v>
                </c:pt>
                <c:pt idx="3059">
                  <c:v>3.0591E-2</c:v>
                </c:pt>
                <c:pt idx="3060">
                  <c:v>3.0601E-2</c:v>
                </c:pt>
                <c:pt idx="3061">
                  <c:v>3.0610999999999999E-2</c:v>
                </c:pt>
                <c:pt idx="3062">
                  <c:v>3.0620999999999999E-2</c:v>
                </c:pt>
                <c:pt idx="3063">
                  <c:v>3.0630999999999999E-2</c:v>
                </c:pt>
                <c:pt idx="3064">
                  <c:v>3.0641000000000002E-2</c:v>
                </c:pt>
                <c:pt idx="3065">
                  <c:v>3.0651000000000001E-2</c:v>
                </c:pt>
                <c:pt idx="3066">
                  <c:v>3.0661000000000001E-2</c:v>
                </c:pt>
                <c:pt idx="3067">
                  <c:v>3.0671E-2</c:v>
                </c:pt>
                <c:pt idx="3068">
                  <c:v>3.0681E-2</c:v>
                </c:pt>
                <c:pt idx="3069">
                  <c:v>3.0691E-2</c:v>
                </c:pt>
                <c:pt idx="3070">
                  <c:v>3.0700999999999999E-2</c:v>
                </c:pt>
                <c:pt idx="3071">
                  <c:v>3.0710999999999999E-2</c:v>
                </c:pt>
                <c:pt idx="3072">
                  <c:v>3.0720999999999998E-2</c:v>
                </c:pt>
                <c:pt idx="3073">
                  <c:v>3.0731000000000001E-2</c:v>
                </c:pt>
                <c:pt idx="3074">
                  <c:v>3.0741000000000001E-2</c:v>
                </c:pt>
                <c:pt idx="3075">
                  <c:v>3.0751000000000001E-2</c:v>
                </c:pt>
                <c:pt idx="3076">
                  <c:v>3.0761E-2</c:v>
                </c:pt>
                <c:pt idx="3077">
                  <c:v>3.0771E-2</c:v>
                </c:pt>
                <c:pt idx="3078">
                  <c:v>3.0780999999999999E-2</c:v>
                </c:pt>
                <c:pt idx="3079">
                  <c:v>3.0790999999999999E-2</c:v>
                </c:pt>
                <c:pt idx="3080">
                  <c:v>3.0800999999999999E-2</c:v>
                </c:pt>
                <c:pt idx="3081">
                  <c:v>3.0811000000000002E-2</c:v>
                </c:pt>
                <c:pt idx="3082">
                  <c:v>3.0821000000000001E-2</c:v>
                </c:pt>
                <c:pt idx="3083">
                  <c:v>3.0831000000000001E-2</c:v>
                </c:pt>
                <c:pt idx="3084">
                  <c:v>3.0841E-2</c:v>
                </c:pt>
                <c:pt idx="3085">
                  <c:v>3.0851E-2</c:v>
                </c:pt>
                <c:pt idx="3086">
                  <c:v>3.0861E-2</c:v>
                </c:pt>
                <c:pt idx="3087">
                  <c:v>3.0870999999999999E-2</c:v>
                </c:pt>
                <c:pt idx="3088">
                  <c:v>3.0880999999999999E-2</c:v>
                </c:pt>
                <c:pt idx="3089">
                  <c:v>3.0890999999999998E-2</c:v>
                </c:pt>
                <c:pt idx="3090">
                  <c:v>3.0901000000000001E-2</c:v>
                </c:pt>
                <c:pt idx="3091">
                  <c:v>3.0911000000000001E-2</c:v>
                </c:pt>
                <c:pt idx="3092">
                  <c:v>3.0921000000000001E-2</c:v>
                </c:pt>
                <c:pt idx="3093">
                  <c:v>3.0931E-2</c:v>
                </c:pt>
                <c:pt idx="3094">
                  <c:v>3.0941E-2</c:v>
                </c:pt>
                <c:pt idx="3095">
                  <c:v>3.0950999999999999E-2</c:v>
                </c:pt>
                <c:pt idx="3096">
                  <c:v>3.0960999999999999E-2</c:v>
                </c:pt>
                <c:pt idx="3097">
                  <c:v>3.0970999999999999E-2</c:v>
                </c:pt>
                <c:pt idx="3098">
                  <c:v>3.0981000000000002E-2</c:v>
                </c:pt>
                <c:pt idx="3099">
                  <c:v>3.0991000000000001E-2</c:v>
                </c:pt>
                <c:pt idx="3100">
                  <c:v>3.1001000000000001E-2</c:v>
                </c:pt>
                <c:pt idx="3101">
                  <c:v>3.1011E-2</c:v>
                </c:pt>
                <c:pt idx="3102">
                  <c:v>3.1021E-2</c:v>
                </c:pt>
                <c:pt idx="3103">
                  <c:v>3.1031E-2</c:v>
                </c:pt>
                <c:pt idx="3104">
                  <c:v>3.1040999999999999E-2</c:v>
                </c:pt>
                <c:pt idx="3105">
                  <c:v>3.1050999999999999E-2</c:v>
                </c:pt>
                <c:pt idx="3106">
                  <c:v>3.1060999999999998E-2</c:v>
                </c:pt>
                <c:pt idx="3107">
                  <c:v>3.1071000000000001E-2</c:v>
                </c:pt>
                <c:pt idx="3108">
                  <c:v>3.1081000000000001E-2</c:v>
                </c:pt>
                <c:pt idx="3109">
                  <c:v>3.1091000000000001E-2</c:v>
                </c:pt>
                <c:pt idx="3110">
                  <c:v>3.1101E-2</c:v>
                </c:pt>
                <c:pt idx="3111">
                  <c:v>3.1111E-2</c:v>
                </c:pt>
                <c:pt idx="3112">
                  <c:v>3.1120999999999999E-2</c:v>
                </c:pt>
                <c:pt idx="3113">
                  <c:v>3.1130999999999999E-2</c:v>
                </c:pt>
                <c:pt idx="3114">
                  <c:v>3.1140999999999999E-2</c:v>
                </c:pt>
                <c:pt idx="3115">
                  <c:v>3.1151000000000002E-2</c:v>
                </c:pt>
                <c:pt idx="3116">
                  <c:v>3.1161000000000001E-2</c:v>
                </c:pt>
                <c:pt idx="3117">
                  <c:v>3.1171000000000001E-2</c:v>
                </c:pt>
                <c:pt idx="3118">
                  <c:v>3.1181E-2</c:v>
                </c:pt>
                <c:pt idx="3119">
                  <c:v>3.1191E-2</c:v>
                </c:pt>
                <c:pt idx="3120">
                  <c:v>3.1201E-2</c:v>
                </c:pt>
                <c:pt idx="3121">
                  <c:v>3.1210999999999999E-2</c:v>
                </c:pt>
                <c:pt idx="3122">
                  <c:v>3.1220999999999999E-2</c:v>
                </c:pt>
                <c:pt idx="3123">
                  <c:v>3.1230999999999998E-2</c:v>
                </c:pt>
                <c:pt idx="3124">
                  <c:v>3.1241000000000001E-2</c:v>
                </c:pt>
                <c:pt idx="3125">
                  <c:v>3.1251000000000001E-2</c:v>
                </c:pt>
                <c:pt idx="3126">
                  <c:v>3.1260999999999997E-2</c:v>
                </c:pt>
                <c:pt idx="3127">
                  <c:v>3.1271E-2</c:v>
                </c:pt>
                <c:pt idx="3128">
                  <c:v>3.1281000000000003E-2</c:v>
                </c:pt>
                <c:pt idx="3129">
                  <c:v>3.1290999999999999E-2</c:v>
                </c:pt>
                <c:pt idx="3130">
                  <c:v>3.1301000000000002E-2</c:v>
                </c:pt>
                <c:pt idx="3131">
                  <c:v>3.1310999999999999E-2</c:v>
                </c:pt>
                <c:pt idx="3132">
                  <c:v>3.1321000000000002E-2</c:v>
                </c:pt>
                <c:pt idx="3133">
                  <c:v>3.1330999999999998E-2</c:v>
                </c:pt>
                <c:pt idx="3134">
                  <c:v>3.1341000000000001E-2</c:v>
                </c:pt>
                <c:pt idx="3135">
                  <c:v>3.1350999999999997E-2</c:v>
                </c:pt>
                <c:pt idx="3136">
                  <c:v>3.1361E-2</c:v>
                </c:pt>
                <c:pt idx="3137">
                  <c:v>3.1371000000000003E-2</c:v>
                </c:pt>
                <c:pt idx="3138">
                  <c:v>3.1380999999999999E-2</c:v>
                </c:pt>
                <c:pt idx="3139">
                  <c:v>3.1391000000000002E-2</c:v>
                </c:pt>
                <c:pt idx="3140">
                  <c:v>3.1400999999999998E-2</c:v>
                </c:pt>
                <c:pt idx="3141">
                  <c:v>3.1411000000000001E-2</c:v>
                </c:pt>
                <c:pt idx="3142">
                  <c:v>3.1420999999999998E-2</c:v>
                </c:pt>
                <c:pt idx="3143">
                  <c:v>3.1431000000000001E-2</c:v>
                </c:pt>
                <c:pt idx="3144">
                  <c:v>3.1440999999999997E-2</c:v>
                </c:pt>
                <c:pt idx="3145">
                  <c:v>3.1451E-2</c:v>
                </c:pt>
                <c:pt idx="3146">
                  <c:v>3.1461000000000003E-2</c:v>
                </c:pt>
                <c:pt idx="3147">
                  <c:v>3.1470999999999999E-2</c:v>
                </c:pt>
                <c:pt idx="3148">
                  <c:v>3.1481000000000002E-2</c:v>
                </c:pt>
                <c:pt idx="3149">
                  <c:v>3.1490999999999998E-2</c:v>
                </c:pt>
                <c:pt idx="3150">
                  <c:v>3.1501000000000001E-2</c:v>
                </c:pt>
                <c:pt idx="3151">
                  <c:v>3.1510999999999997E-2</c:v>
                </c:pt>
                <c:pt idx="3152">
                  <c:v>3.1521E-2</c:v>
                </c:pt>
                <c:pt idx="3153">
                  <c:v>3.1531000000000003E-2</c:v>
                </c:pt>
                <c:pt idx="3154">
                  <c:v>3.1541E-2</c:v>
                </c:pt>
                <c:pt idx="3155">
                  <c:v>3.1551000000000003E-2</c:v>
                </c:pt>
                <c:pt idx="3156">
                  <c:v>3.1560999999999999E-2</c:v>
                </c:pt>
                <c:pt idx="3157">
                  <c:v>3.1571000000000002E-2</c:v>
                </c:pt>
                <c:pt idx="3158">
                  <c:v>3.1580999999999998E-2</c:v>
                </c:pt>
                <c:pt idx="3159">
                  <c:v>3.1591000000000001E-2</c:v>
                </c:pt>
                <c:pt idx="3160">
                  <c:v>3.1600999999999997E-2</c:v>
                </c:pt>
                <c:pt idx="3161">
                  <c:v>3.1611E-2</c:v>
                </c:pt>
                <c:pt idx="3162">
                  <c:v>3.1621000000000003E-2</c:v>
                </c:pt>
                <c:pt idx="3163">
                  <c:v>3.1630999999999999E-2</c:v>
                </c:pt>
                <c:pt idx="3164">
                  <c:v>3.1641000000000002E-2</c:v>
                </c:pt>
                <c:pt idx="3165">
                  <c:v>3.1650999999999999E-2</c:v>
                </c:pt>
                <c:pt idx="3166">
                  <c:v>3.1661000000000002E-2</c:v>
                </c:pt>
                <c:pt idx="3167">
                  <c:v>3.1670999999999998E-2</c:v>
                </c:pt>
                <c:pt idx="3168">
                  <c:v>3.1681000000000001E-2</c:v>
                </c:pt>
                <c:pt idx="3169">
                  <c:v>3.1690999999999997E-2</c:v>
                </c:pt>
                <c:pt idx="3170">
                  <c:v>3.1701E-2</c:v>
                </c:pt>
                <c:pt idx="3171">
                  <c:v>3.1711000000000003E-2</c:v>
                </c:pt>
                <c:pt idx="3172">
                  <c:v>3.1720999999999999E-2</c:v>
                </c:pt>
                <c:pt idx="3173">
                  <c:v>3.1731000000000002E-2</c:v>
                </c:pt>
                <c:pt idx="3174">
                  <c:v>3.1740999999999998E-2</c:v>
                </c:pt>
                <c:pt idx="3175">
                  <c:v>3.1751000000000001E-2</c:v>
                </c:pt>
                <c:pt idx="3176">
                  <c:v>3.1760999999999998E-2</c:v>
                </c:pt>
                <c:pt idx="3177">
                  <c:v>3.1771000000000001E-2</c:v>
                </c:pt>
                <c:pt idx="3178">
                  <c:v>3.1780999999999997E-2</c:v>
                </c:pt>
                <c:pt idx="3179">
                  <c:v>3.1791E-2</c:v>
                </c:pt>
                <c:pt idx="3180">
                  <c:v>3.1801000000000003E-2</c:v>
                </c:pt>
                <c:pt idx="3181">
                  <c:v>3.1810999999999999E-2</c:v>
                </c:pt>
                <c:pt idx="3182">
                  <c:v>3.1821000000000002E-2</c:v>
                </c:pt>
                <c:pt idx="3183">
                  <c:v>3.1830999999999998E-2</c:v>
                </c:pt>
                <c:pt idx="3184">
                  <c:v>3.1841000000000001E-2</c:v>
                </c:pt>
                <c:pt idx="3185">
                  <c:v>3.1850999999999997E-2</c:v>
                </c:pt>
                <c:pt idx="3186">
                  <c:v>3.1861E-2</c:v>
                </c:pt>
                <c:pt idx="3187">
                  <c:v>3.1870000000000002E-2</c:v>
                </c:pt>
                <c:pt idx="3188">
                  <c:v>3.1879999999999999E-2</c:v>
                </c:pt>
                <c:pt idx="3189">
                  <c:v>3.1890000000000002E-2</c:v>
                </c:pt>
                <c:pt idx="3190">
                  <c:v>3.1899999999999998E-2</c:v>
                </c:pt>
                <c:pt idx="3191">
                  <c:v>3.1910000000000001E-2</c:v>
                </c:pt>
                <c:pt idx="3192">
                  <c:v>3.1919999999999997E-2</c:v>
                </c:pt>
                <c:pt idx="3193">
                  <c:v>3.193E-2</c:v>
                </c:pt>
                <c:pt idx="3194">
                  <c:v>3.1940000000000003E-2</c:v>
                </c:pt>
                <c:pt idx="3195">
                  <c:v>3.1949999999999999E-2</c:v>
                </c:pt>
                <c:pt idx="3196">
                  <c:v>3.1960000000000002E-2</c:v>
                </c:pt>
                <c:pt idx="3197">
                  <c:v>3.1969999999999998E-2</c:v>
                </c:pt>
                <c:pt idx="3198">
                  <c:v>3.1980000000000001E-2</c:v>
                </c:pt>
                <c:pt idx="3199">
                  <c:v>3.1989999999999998E-2</c:v>
                </c:pt>
                <c:pt idx="3200">
                  <c:v>3.2000000000000001E-2</c:v>
                </c:pt>
                <c:pt idx="3201">
                  <c:v>3.2009999999999997E-2</c:v>
                </c:pt>
                <c:pt idx="3202">
                  <c:v>3.202E-2</c:v>
                </c:pt>
                <c:pt idx="3203">
                  <c:v>3.2030000000000003E-2</c:v>
                </c:pt>
                <c:pt idx="3204">
                  <c:v>3.2039999999999999E-2</c:v>
                </c:pt>
                <c:pt idx="3205">
                  <c:v>3.2050000000000002E-2</c:v>
                </c:pt>
                <c:pt idx="3206">
                  <c:v>3.2059999999999998E-2</c:v>
                </c:pt>
                <c:pt idx="3207">
                  <c:v>3.2070000000000001E-2</c:v>
                </c:pt>
                <c:pt idx="3208">
                  <c:v>3.2079999999999997E-2</c:v>
                </c:pt>
                <c:pt idx="3209">
                  <c:v>3.209E-2</c:v>
                </c:pt>
                <c:pt idx="3210">
                  <c:v>3.2099999999999997E-2</c:v>
                </c:pt>
                <c:pt idx="3211">
                  <c:v>3.211E-2</c:v>
                </c:pt>
                <c:pt idx="3212">
                  <c:v>3.2120000000000003E-2</c:v>
                </c:pt>
                <c:pt idx="3213">
                  <c:v>3.2129999999999999E-2</c:v>
                </c:pt>
                <c:pt idx="3214">
                  <c:v>3.2140000000000002E-2</c:v>
                </c:pt>
                <c:pt idx="3215">
                  <c:v>3.2149999999999998E-2</c:v>
                </c:pt>
                <c:pt idx="3216">
                  <c:v>3.2160000000000001E-2</c:v>
                </c:pt>
                <c:pt idx="3217">
                  <c:v>3.2169999999999997E-2</c:v>
                </c:pt>
                <c:pt idx="3218">
                  <c:v>3.218E-2</c:v>
                </c:pt>
                <c:pt idx="3219">
                  <c:v>3.2190000000000003E-2</c:v>
                </c:pt>
                <c:pt idx="3220">
                  <c:v>3.2199999999999999E-2</c:v>
                </c:pt>
                <c:pt idx="3221">
                  <c:v>3.2210000000000003E-2</c:v>
                </c:pt>
                <c:pt idx="3222">
                  <c:v>3.2219999999999999E-2</c:v>
                </c:pt>
                <c:pt idx="3223">
                  <c:v>3.2230000000000002E-2</c:v>
                </c:pt>
                <c:pt idx="3224">
                  <c:v>3.2239999999999998E-2</c:v>
                </c:pt>
                <c:pt idx="3225">
                  <c:v>3.2250000000000001E-2</c:v>
                </c:pt>
                <c:pt idx="3226">
                  <c:v>3.2259999999999997E-2</c:v>
                </c:pt>
                <c:pt idx="3227">
                  <c:v>3.227E-2</c:v>
                </c:pt>
                <c:pt idx="3228">
                  <c:v>3.2280000000000003E-2</c:v>
                </c:pt>
                <c:pt idx="3229">
                  <c:v>3.2289999999999999E-2</c:v>
                </c:pt>
                <c:pt idx="3230">
                  <c:v>3.2300000000000002E-2</c:v>
                </c:pt>
                <c:pt idx="3231">
                  <c:v>3.2309999999999998E-2</c:v>
                </c:pt>
                <c:pt idx="3232">
                  <c:v>3.2320000000000002E-2</c:v>
                </c:pt>
                <c:pt idx="3233">
                  <c:v>3.2329999999999998E-2</c:v>
                </c:pt>
                <c:pt idx="3234">
                  <c:v>3.2340000000000001E-2</c:v>
                </c:pt>
                <c:pt idx="3235">
                  <c:v>3.2349999999999997E-2</c:v>
                </c:pt>
                <c:pt idx="3236">
                  <c:v>3.236E-2</c:v>
                </c:pt>
                <c:pt idx="3237">
                  <c:v>3.2370000000000003E-2</c:v>
                </c:pt>
                <c:pt idx="3238">
                  <c:v>3.2379999999999999E-2</c:v>
                </c:pt>
                <c:pt idx="3239">
                  <c:v>3.2390000000000002E-2</c:v>
                </c:pt>
                <c:pt idx="3240">
                  <c:v>3.2399999999999998E-2</c:v>
                </c:pt>
                <c:pt idx="3241">
                  <c:v>3.2410000000000001E-2</c:v>
                </c:pt>
                <c:pt idx="3242">
                  <c:v>3.2419999999999997E-2</c:v>
                </c:pt>
                <c:pt idx="3243">
                  <c:v>3.243E-2</c:v>
                </c:pt>
                <c:pt idx="3244">
                  <c:v>3.2439999999999997E-2</c:v>
                </c:pt>
                <c:pt idx="3245">
                  <c:v>3.245E-2</c:v>
                </c:pt>
                <c:pt idx="3246">
                  <c:v>3.2460000000000003E-2</c:v>
                </c:pt>
                <c:pt idx="3247">
                  <c:v>3.2469999999999999E-2</c:v>
                </c:pt>
                <c:pt idx="3248">
                  <c:v>3.2480000000000002E-2</c:v>
                </c:pt>
                <c:pt idx="3249">
                  <c:v>3.2489999999999998E-2</c:v>
                </c:pt>
                <c:pt idx="3250">
                  <c:v>3.2500000000000001E-2</c:v>
                </c:pt>
                <c:pt idx="3251">
                  <c:v>3.2509999999999997E-2</c:v>
                </c:pt>
                <c:pt idx="3252">
                  <c:v>3.252E-2</c:v>
                </c:pt>
                <c:pt idx="3253">
                  <c:v>3.2530000000000003E-2</c:v>
                </c:pt>
                <c:pt idx="3254">
                  <c:v>3.2539999999999999E-2</c:v>
                </c:pt>
                <c:pt idx="3255">
                  <c:v>3.2550000000000003E-2</c:v>
                </c:pt>
                <c:pt idx="3256">
                  <c:v>3.2559999999999999E-2</c:v>
                </c:pt>
                <c:pt idx="3257">
                  <c:v>3.2570000000000002E-2</c:v>
                </c:pt>
                <c:pt idx="3258">
                  <c:v>3.2579999999999998E-2</c:v>
                </c:pt>
                <c:pt idx="3259">
                  <c:v>3.2590000000000001E-2</c:v>
                </c:pt>
                <c:pt idx="3260">
                  <c:v>3.2599999999999997E-2</c:v>
                </c:pt>
                <c:pt idx="3261">
                  <c:v>3.261E-2</c:v>
                </c:pt>
                <c:pt idx="3262">
                  <c:v>3.2620000000000003E-2</c:v>
                </c:pt>
                <c:pt idx="3263">
                  <c:v>3.2629999999999999E-2</c:v>
                </c:pt>
                <c:pt idx="3264">
                  <c:v>3.2640000000000002E-2</c:v>
                </c:pt>
                <c:pt idx="3265">
                  <c:v>3.2649999999999998E-2</c:v>
                </c:pt>
                <c:pt idx="3266">
                  <c:v>3.2660000000000002E-2</c:v>
                </c:pt>
                <c:pt idx="3267">
                  <c:v>3.2669999999999998E-2</c:v>
                </c:pt>
                <c:pt idx="3268">
                  <c:v>3.2680000000000001E-2</c:v>
                </c:pt>
                <c:pt idx="3269">
                  <c:v>3.2689999999999997E-2</c:v>
                </c:pt>
                <c:pt idx="3270">
                  <c:v>3.27E-2</c:v>
                </c:pt>
                <c:pt idx="3271">
                  <c:v>3.2710000000000003E-2</c:v>
                </c:pt>
                <c:pt idx="3272">
                  <c:v>3.2719999999999999E-2</c:v>
                </c:pt>
                <c:pt idx="3273">
                  <c:v>3.2730000000000002E-2</c:v>
                </c:pt>
                <c:pt idx="3274">
                  <c:v>3.2739999999999998E-2</c:v>
                </c:pt>
                <c:pt idx="3275">
                  <c:v>3.2750000000000001E-2</c:v>
                </c:pt>
                <c:pt idx="3276">
                  <c:v>3.2759999999999997E-2</c:v>
                </c:pt>
                <c:pt idx="3277">
                  <c:v>3.2770000000000001E-2</c:v>
                </c:pt>
                <c:pt idx="3278">
                  <c:v>3.2779999999999997E-2</c:v>
                </c:pt>
                <c:pt idx="3279">
                  <c:v>3.279E-2</c:v>
                </c:pt>
                <c:pt idx="3280">
                  <c:v>3.2800000000000003E-2</c:v>
                </c:pt>
                <c:pt idx="3281">
                  <c:v>3.2809999999999999E-2</c:v>
                </c:pt>
                <c:pt idx="3282">
                  <c:v>3.2820000000000002E-2</c:v>
                </c:pt>
                <c:pt idx="3283">
                  <c:v>3.2829999999999998E-2</c:v>
                </c:pt>
                <c:pt idx="3284">
                  <c:v>3.2840000000000001E-2</c:v>
                </c:pt>
                <c:pt idx="3285">
                  <c:v>3.2849999999999997E-2</c:v>
                </c:pt>
                <c:pt idx="3286">
                  <c:v>3.286E-2</c:v>
                </c:pt>
                <c:pt idx="3287">
                  <c:v>3.2870000000000003E-2</c:v>
                </c:pt>
                <c:pt idx="3288">
                  <c:v>3.288E-2</c:v>
                </c:pt>
                <c:pt idx="3289">
                  <c:v>3.2890000000000003E-2</c:v>
                </c:pt>
                <c:pt idx="3290">
                  <c:v>3.2899999999999999E-2</c:v>
                </c:pt>
                <c:pt idx="3291">
                  <c:v>3.2910000000000002E-2</c:v>
                </c:pt>
                <c:pt idx="3292">
                  <c:v>3.2919999999999998E-2</c:v>
                </c:pt>
                <c:pt idx="3293">
                  <c:v>3.2930000000000001E-2</c:v>
                </c:pt>
                <c:pt idx="3294">
                  <c:v>3.2939999999999997E-2</c:v>
                </c:pt>
                <c:pt idx="3295">
                  <c:v>3.295E-2</c:v>
                </c:pt>
                <c:pt idx="3296">
                  <c:v>3.2960000000000003E-2</c:v>
                </c:pt>
                <c:pt idx="3297">
                  <c:v>3.2969999999999999E-2</c:v>
                </c:pt>
                <c:pt idx="3298">
                  <c:v>3.2980000000000002E-2</c:v>
                </c:pt>
                <c:pt idx="3299">
                  <c:v>3.2989999999999998E-2</c:v>
                </c:pt>
                <c:pt idx="3300">
                  <c:v>3.3000000000000002E-2</c:v>
                </c:pt>
                <c:pt idx="3301">
                  <c:v>3.3009999999999998E-2</c:v>
                </c:pt>
                <c:pt idx="3302">
                  <c:v>3.3020000000000001E-2</c:v>
                </c:pt>
                <c:pt idx="3303">
                  <c:v>3.3029999999999997E-2</c:v>
                </c:pt>
                <c:pt idx="3304">
                  <c:v>3.304E-2</c:v>
                </c:pt>
                <c:pt idx="3305">
                  <c:v>3.3050000000000003E-2</c:v>
                </c:pt>
                <c:pt idx="3306">
                  <c:v>3.3059999999999999E-2</c:v>
                </c:pt>
                <c:pt idx="3307">
                  <c:v>3.3070000000000002E-2</c:v>
                </c:pt>
                <c:pt idx="3308">
                  <c:v>3.3079999999999998E-2</c:v>
                </c:pt>
                <c:pt idx="3309">
                  <c:v>3.3090000000000001E-2</c:v>
                </c:pt>
                <c:pt idx="3310">
                  <c:v>3.3099999999999997E-2</c:v>
                </c:pt>
                <c:pt idx="3311">
                  <c:v>3.3110000000000001E-2</c:v>
                </c:pt>
                <c:pt idx="3312">
                  <c:v>3.3119999999999997E-2</c:v>
                </c:pt>
                <c:pt idx="3313">
                  <c:v>3.313E-2</c:v>
                </c:pt>
                <c:pt idx="3314">
                  <c:v>3.3140000000000003E-2</c:v>
                </c:pt>
                <c:pt idx="3315">
                  <c:v>3.3149999999999999E-2</c:v>
                </c:pt>
                <c:pt idx="3316">
                  <c:v>3.3160000000000002E-2</c:v>
                </c:pt>
                <c:pt idx="3317">
                  <c:v>3.3169999999999998E-2</c:v>
                </c:pt>
                <c:pt idx="3318">
                  <c:v>3.3180000000000001E-2</c:v>
                </c:pt>
                <c:pt idx="3319">
                  <c:v>3.3189999999999997E-2</c:v>
                </c:pt>
                <c:pt idx="3320">
                  <c:v>3.32E-2</c:v>
                </c:pt>
                <c:pt idx="3321">
                  <c:v>3.3210000000000003E-2</c:v>
                </c:pt>
                <c:pt idx="3322">
                  <c:v>3.322E-2</c:v>
                </c:pt>
                <c:pt idx="3323">
                  <c:v>3.3230000000000003E-2</c:v>
                </c:pt>
                <c:pt idx="3324">
                  <c:v>3.3239999999999999E-2</c:v>
                </c:pt>
                <c:pt idx="3325">
                  <c:v>3.3250000000000002E-2</c:v>
                </c:pt>
                <c:pt idx="3326">
                  <c:v>3.3259999999999998E-2</c:v>
                </c:pt>
                <c:pt idx="3327">
                  <c:v>3.3270000000000001E-2</c:v>
                </c:pt>
                <c:pt idx="3328">
                  <c:v>3.3279999999999997E-2</c:v>
                </c:pt>
                <c:pt idx="3329">
                  <c:v>3.329E-2</c:v>
                </c:pt>
                <c:pt idx="3330">
                  <c:v>3.3300000000000003E-2</c:v>
                </c:pt>
                <c:pt idx="3331">
                  <c:v>3.3309999999999999E-2</c:v>
                </c:pt>
                <c:pt idx="3332">
                  <c:v>3.3320000000000002E-2</c:v>
                </c:pt>
                <c:pt idx="3333">
                  <c:v>3.3329999999999999E-2</c:v>
                </c:pt>
                <c:pt idx="3334">
                  <c:v>3.3340000000000002E-2</c:v>
                </c:pt>
                <c:pt idx="3335">
                  <c:v>3.3349999999999998E-2</c:v>
                </c:pt>
                <c:pt idx="3336">
                  <c:v>3.3360000000000001E-2</c:v>
                </c:pt>
                <c:pt idx="3337">
                  <c:v>3.3369999999999997E-2</c:v>
                </c:pt>
                <c:pt idx="3338">
                  <c:v>3.338E-2</c:v>
                </c:pt>
                <c:pt idx="3339">
                  <c:v>3.3390000000000003E-2</c:v>
                </c:pt>
                <c:pt idx="3340">
                  <c:v>3.3399999999999999E-2</c:v>
                </c:pt>
                <c:pt idx="3341">
                  <c:v>3.3410000000000002E-2</c:v>
                </c:pt>
                <c:pt idx="3342">
                  <c:v>3.3419999999999998E-2</c:v>
                </c:pt>
                <c:pt idx="3343">
                  <c:v>3.3430000000000001E-2</c:v>
                </c:pt>
                <c:pt idx="3344">
                  <c:v>3.3439999999999998E-2</c:v>
                </c:pt>
                <c:pt idx="3345">
                  <c:v>3.3450000000000001E-2</c:v>
                </c:pt>
                <c:pt idx="3346">
                  <c:v>3.3459999999999997E-2</c:v>
                </c:pt>
                <c:pt idx="3347">
                  <c:v>3.347E-2</c:v>
                </c:pt>
                <c:pt idx="3348">
                  <c:v>3.3480000000000003E-2</c:v>
                </c:pt>
                <c:pt idx="3349">
                  <c:v>3.3489999999999999E-2</c:v>
                </c:pt>
                <c:pt idx="3350">
                  <c:v>3.3500000000000002E-2</c:v>
                </c:pt>
                <c:pt idx="3351">
                  <c:v>3.3509999999999998E-2</c:v>
                </c:pt>
                <c:pt idx="3352">
                  <c:v>3.3520000000000001E-2</c:v>
                </c:pt>
                <c:pt idx="3353">
                  <c:v>3.3529999999999997E-2</c:v>
                </c:pt>
                <c:pt idx="3354">
                  <c:v>3.354E-2</c:v>
                </c:pt>
                <c:pt idx="3355">
                  <c:v>3.3550000000000003E-2</c:v>
                </c:pt>
                <c:pt idx="3356">
                  <c:v>3.356E-2</c:v>
                </c:pt>
                <c:pt idx="3357">
                  <c:v>3.3570000000000003E-2</c:v>
                </c:pt>
                <c:pt idx="3358">
                  <c:v>3.3579999999999999E-2</c:v>
                </c:pt>
                <c:pt idx="3359">
                  <c:v>3.3590000000000002E-2</c:v>
                </c:pt>
                <c:pt idx="3360">
                  <c:v>3.3599999999999998E-2</c:v>
                </c:pt>
                <c:pt idx="3361">
                  <c:v>3.3610000000000001E-2</c:v>
                </c:pt>
                <c:pt idx="3362">
                  <c:v>3.3619999999999997E-2</c:v>
                </c:pt>
                <c:pt idx="3363">
                  <c:v>3.363E-2</c:v>
                </c:pt>
                <c:pt idx="3364">
                  <c:v>3.3640000000000003E-2</c:v>
                </c:pt>
                <c:pt idx="3365">
                  <c:v>3.3649999999999999E-2</c:v>
                </c:pt>
                <c:pt idx="3366">
                  <c:v>3.3660000000000002E-2</c:v>
                </c:pt>
                <c:pt idx="3367">
                  <c:v>3.3669999999999999E-2</c:v>
                </c:pt>
                <c:pt idx="3368">
                  <c:v>3.3680000000000002E-2</c:v>
                </c:pt>
                <c:pt idx="3369">
                  <c:v>3.3689999999999998E-2</c:v>
                </c:pt>
                <c:pt idx="3370">
                  <c:v>3.3700000000000001E-2</c:v>
                </c:pt>
                <c:pt idx="3371">
                  <c:v>3.3709999999999997E-2</c:v>
                </c:pt>
                <c:pt idx="3372">
                  <c:v>3.372E-2</c:v>
                </c:pt>
                <c:pt idx="3373">
                  <c:v>3.3730000000000003E-2</c:v>
                </c:pt>
                <c:pt idx="3374">
                  <c:v>3.3739999999999999E-2</c:v>
                </c:pt>
                <c:pt idx="3375">
                  <c:v>3.3750000000000002E-2</c:v>
                </c:pt>
                <c:pt idx="3376">
                  <c:v>3.3759999999999998E-2</c:v>
                </c:pt>
                <c:pt idx="3377">
                  <c:v>3.3770000000000001E-2</c:v>
                </c:pt>
                <c:pt idx="3378">
                  <c:v>3.3779999999999998E-2</c:v>
                </c:pt>
                <c:pt idx="3379">
                  <c:v>3.3790000000000001E-2</c:v>
                </c:pt>
                <c:pt idx="3380">
                  <c:v>3.3799999999999997E-2</c:v>
                </c:pt>
                <c:pt idx="3381">
                  <c:v>3.381E-2</c:v>
                </c:pt>
                <c:pt idx="3382">
                  <c:v>3.3820000000000003E-2</c:v>
                </c:pt>
                <c:pt idx="3383">
                  <c:v>3.3829999999999999E-2</c:v>
                </c:pt>
                <c:pt idx="3384">
                  <c:v>3.3840000000000002E-2</c:v>
                </c:pt>
                <c:pt idx="3385">
                  <c:v>3.3849999999999998E-2</c:v>
                </c:pt>
                <c:pt idx="3386">
                  <c:v>3.3860000000000001E-2</c:v>
                </c:pt>
                <c:pt idx="3387">
                  <c:v>3.3869999999999997E-2</c:v>
                </c:pt>
                <c:pt idx="3388">
                  <c:v>3.388E-2</c:v>
                </c:pt>
                <c:pt idx="3389">
                  <c:v>3.3890000000000003E-2</c:v>
                </c:pt>
                <c:pt idx="3390">
                  <c:v>3.39E-2</c:v>
                </c:pt>
                <c:pt idx="3391">
                  <c:v>3.3910000000000003E-2</c:v>
                </c:pt>
                <c:pt idx="3392">
                  <c:v>3.3919999999999999E-2</c:v>
                </c:pt>
                <c:pt idx="3393">
                  <c:v>3.3930000000000002E-2</c:v>
                </c:pt>
                <c:pt idx="3394">
                  <c:v>3.3939999999999998E-2</c:v>
                </c:pt>
                <c:pt idx="3395">
                  <c:v>3.3950000000000001E-2</c:v>
                </c:pt>
                <c:pt idx="3396">
                  <c:v>3.3959999999999997E-2</c:v>
                </c:pt>
                <c:pt idx="3397">
                  <c:v>3.397E-2</c:v>
                </c:pt>
                <c:pt idx="3398">
                  <c:v>3.3980000000000003E-2</c:v>
                </c:pt>
                <c:pt idx="3399">
                  <c:v>3.3989999999999999E-2</c:v>
                </c:pt>
                <c:pt idx="3400">
                  <c:v>3.4000000000000002E-2</c:v>
                </c:pt>
                <c:pt idx="3401">
                  <c:v>3.4009999999999999E-2</c:v>
                </c:pt>
                <c:pt idx="3402">
                  <c:v>3.4020000000000002E-2</c:v>
                </c:pt>
                <c:pt idx="3403">
                  <c:v>3.4029999999999998E-2</c:v>
                </c:pt>
                <c:pt idx="3404">
                  <c:v>3.4040000000000001E-2</c:v>
                </c:pt>
                <c:pt idx="3405">
                  <c:v>3.4049999999999997E-2</c:v>
                </c:pt>
                <c:pt idx="3406">
                  <c:v>3.406E-2</c:v>
                </c:pt>
                <c:pt idx="3407">
                  <c:v>3.4070000000000003E-2</c:v>
                </c:pt>
                <c:pt idx="3408">
                  <c:v>3.4079999999999999E-2</c:v>
                </c:pt>
                <c:pt idx="3409">
                  <c:v>3.4090000000000002E-2</c:v>
                </c:pt>
                <c:pt idx="3410">
                  <c:v>3.4099999999999998E-2</c:v>
                </c:pt>
                <c:pt idx="3411">
                  <c:v>3.4110000000000001E-2</c:v>
                </c:pt>
                <c:pt idx="3412">
                  <c:v>3.4119999999999998E-2</c:v>
                </c:pt>
                <c:pt idx="3413">
                  <c:v>3.4130000000000001E-2</c:v>
                </c:pt>
                <c:pt idx="3414">
                  <c:v>3.4139999999999997E-2</c:v>
                </c:pt>
                <c:pt idx="3415">
                  <c:v>3.415E-2</c:v>
                </c:pt>
                <c:pt idx="3416">
                  <c:v>3.4160000000000003E-2</c:v>
                </c:pt>
                <c:pt idx="3417">
                  <c:v>3.4169999999999999E-2</c:v>
                </c:pt>
                <c:pt idx="3418">
                  <c:v>3.4180000000000002E-2</c:v>
                </c:pt>
                <c:pt idx="3419">
                  <c:v>3.4189999999999998E-2</c:v>
                </c:pt>
                <c:pt idx="3420">
                  <c:v>3.4200000000000001E-2</c:v>
                </c:pt>
                <c:pt idx="3421">
                  <c:v>3.4209999999999997E-2</c:v>
                </c:pt>
                <c:pt idx="3422">
                  <c:v>3.422E-2</c:v>
                </c:pt>
                <c:pt idx="3423">
                  <c:v>3.4229999999999997E-2</c:v>
                </c:pt>
                <c:pt idx="3424">
                  <c:v>3.424E-2</c:v>
                </c:pt>
                <c:pt idx="3425">
                  <c:v>3.4250000000000003E-2</c:v>
                </c:pt>
                <c:pt idx="3426">
                  <c:v>3.4259999999999999E-2</c:v>
                </c:pt>
                <c:pt idx="3427">
                  <c:v>3.4270000000000002E-2</c:v>
                </c:pt>
                <c:pt idx="3428">
                  <c:v>3.4279999999999998E-2</c:v>
                </c:pt>
                <c:pt idx="3429">
                  <c:v>3.4290000000000001E-2</c:v>
                </c:pt>
                <c:pt idx="3430">
                  <c:v>3.4299999999999997E-2</c:v>
                </c:pt>
                <c:pt idx="3431">
                  <c:v>3.431E-2</c:v>
                </c:pt>
                <c:pt idx="3432">
                  <c:v>3.4320000000000003E-2</c:v>
                </c:pt>
                <c:pt idx="3433">
                  <c:v>3.4329999999999999E-2</c:v>
                </c:pt>
                <c:pt idx="3434">
                  <c:v>3.4340000000000002E-2</c:v>
                </c:pt>
                <c:pt idx="3435">
                  <c:v>3.4349999999999999E-2</c:v>
                </c:pt>
                <c:pt idx="3436">
                  <c:v>3.4360000000000002E-2</c:v>
                </c:pt>
                <c:pt idx="3437">
                  <c:v>3.4369999999999998E-2</c:v>
                </c:pt>
                <c:pt idx="3438">
                  <c:v>3.4380000000000001E-2</c:v>
                </c:pt>
                <c:pt idx="3439">
                  <c:v>3.4389999999999997E-2</c:v>
                </c:pt>
                <c:pt idx="3440">
                  <c:v>3.44E-2</c:v>
                </c:pt>
                <c:pt idx="3441">
                  <c:v>3.4410000000000003E-2</c:v>
                </c:pt>
                <c:pt idx="3442">
                  <c:v>3.4419999999999999E-2</c:v>
                </c:pt>
                <c:pt idx="3443">
                  <c:v>3.4430000000000002E-2</c:v>
                </c:pt>
                <c:pt idx="3444">
                  <c:v>3.4439999999999998E-2</c:v>
                </c:pt>
                <c:pt idx="3445">
                  <c:v>3.4450000000000001E-2</c:v>
                </c:pt>
                <c:pt idx="3446">
                  <c:v>3.4459999999999998E-2</c:v>
                </c:pt>
                <c:pt idx="3447">
                  <c:v>3.4470000000000001E-2</c:v>
                </c:pt>
                <c:pt idx="3448">
                  <c:v>3.4479999999999997E-2</c:v>
                </c:pt>
                <c:pt idx="3449">
                  <c:v>3.449E-2</c:v>
                </c:pt>
                <c:pt idx="3450">
                  <c:v>3.4500000000000003E-2</c:v>
                </c:pt>
                <c:pt idx="3451">
                  <c:v>3.4509999999999999E-2</c:v>
                </c:pt>
                <c:pt idx="3452">
                  <c:v>3.4520000000000002E-2</c:v>
                </c:pt>
                <c:pt idx="3453">
                  <c:v>3.4529999999999998E-2</c:v>
                </c:pt>
                <c:pt idx="3454">
                  <c:v>3.4540000000000001E-2</c:v>
                </c:pt>
                <c:pt idx="3455">
                  <c:v>3.4549999999999997E-2</c:v>
                </c:pt>
                <c:pt idx="3456">
                  <c:v>3.456E-2</c:v>
                </c:pt>
                <c:pt idx="3457">
                  <c:v>3.4569999999999997E-2</c:v>
                </c:pt>
                <c:pt idx="3458">
                  <c:v>3.458E-2</c:v>
                </c:pt>
                <c:pt idx="3459">
                  <c:v>3.4590000000000003E-2</c:v>
                </c:pt>
                <c:pt idx="3460">
                  <c:v>3.4599999999999999E-2</c:v>
                </c:pt>
                <c:pt idx="3461">
                  <c:v>3.4610000000000002E-2</c:v>
                </c:pt>
                <c:pt idx="3462">
                  <c:v>3.4619999999999998E-2</c:v>
                </c:pt>
                <c:pt idx="3463">
                  <c:v>3.4630000000000001E-2</c:v>
                </c:pt>
                <c:pt idx="3464">
                  <c:v>3.4639999999999997E-2</c:v>
                </c:pt>
                <c:pt idx="3465">
                  <c:v>3.465E-2</c:v>
                </c:pt>
                <c:pt idx="3466">
                  <c:v>3.4660000000000003E-2</c:v>
                </c:pt>
                <c:pt idx="3467">
                  <c:v>3.4669999999999999E-2</c:v>
                </c:pt>
                <c:pt idx="3468">
                  <c:v>3.4680000000000002E-2</c:v>
                </c:pt>
                <c:pt idx="3469">
                  <c:v>3.4689999999999999E-2</c:v>
                </c:pt>
                <c:pt idx="3470">
                  <c:v>3.4700000000000002E-2</c:v>
                </c:pt>
                <c:pt idx="3471">
                  <c:v>3.4709999999999998E-2</c:v>
                </c:pt>
                <c:pt idx="3472">
                  <c:v>3.4720000000000001E-2</c:v>
                </c:pt>
                <c:pt idx="3473">
                  <c:v>3.4729999999999997E-2</c:v>
                </c:pt>
                <c:pt idx="3474">
                  <c:v>3.474E-2</c:v>
                </c:pt>
                <c:pt idx="3475">
                  <c:v>3.4750000000000003E-2</c:v>
                </c:pt>
                <c:pt idx="3476">
                  <c:v>3.4759999999999999E-2</c:v>
                </c:pt>
                <c:pt idx="3477">
                  <c:v>3.4770000000000002E-2</c:v>
                </c:pt>
                <c:pt idx="3478">
                  <c:v>3.4779999999999998E-2</c:v>
                </c:pt>
                <c:pt idx="3479">
                  <c:v>3.4790000000000001E-2</c:v>
                </c:pt>
                <c:pt idx="3480">
                  <c:v>3.4799999999999998E-2</c:v>
                </c:pt>
                <c:pt idx="3481">
                  <c:v>3.4810000000000001E-2</c:v>
                </c:pt>
                <c:pt idx="3482">
                  <c:v>3.4819999999999997E-2</c:v>
                </c:pt>
                <c:pt idx="3483">
                  <c:v>3.483E-2</c:v>
                </c:pt>
                <c:pt idx="3484">
                  <c:v>3.4840000000000003E-2</c:v>
                </c:pt>
                <c:pt idx="3485">
                  <c:v>3.4849999999999999E-2</c:v>
                </c:pt>
                <c:pt idx="3486">
                  <c:v>3.4860000000000002E-2</c:v>
                </c:pt>
                <c:pt idx="3487">
                  <c:v>3.4869999999999998E-2</c:v>
                </c:pt>
                <c:pt idx="3488">
                  <c:v>3.4880000000000001E-2</c:v>
                </c:pt>
                <c:pt idx="3489">
                  <c:v>3.4889999999999997E-2</c:v>
                </c:pt>
                <c:pt idx="3490">
                  <c:v>3.49E-2</c:v>
                </c:pt>
                <c:pt idx="3491">
                  <c:v>3.4909999999999997E-2</c:v>
                </c:pt>
                <c:pt idx="3492">
                  <c:v>3.492E-2</c:v>
                </c:pt>
                <c:pt idx="3493">
                  <c:v>3.4930000000000003E-2</c:v>
                </c:pt>
                <c:pt idx="3494">
                  <c:v>3.4939999999999999E-2</c:v>
                </c:pt>
                <c:pt idx="3495">
                  <c:v>3.4950000000000002E-2</c:v>
                </c:pt>
                <c:pt idx="3496">
                  <c:v>3.4959999999999998E-2</c:v>
                </c:pt>
                <c:pt idx="3497">
                  <c:v>3.4970000000000001E-2</c:v>
                </c:pt>
                <c:pt idx="3498">
                  <c:v>3.4979999999999997E-2</c:v>
                </c:pt>
                <c:pt idx="3499">
                  <c:v>3.499E-2</c:v>
                </c:pt>
                <c:pt idx="3500">
                  <c:v>3.5000000000000003E-2</c:v>
                </c:pt>
                <c:pt idx="3501">
                  <c:v>3.5009999999999999E-2</c:v>
                </c:pt>
                <c:pt idx="3502">
                  <c:v>3.5020000000000003E-2</c:v>
                </c:pt>
                <c:pt idx="3503">
                  <c:v>3.5029999999999999E-2</c:v>
                </c:pt>
                <c:pt idx="3504">
                  <c:v>3.5040000000000002E-2</c:v>
                </c:pt>
                <c:pt idx="3505">
                  <c:v>3.5049999999999998E-2</c:v>
                </c:pt>
                <c:pt idx="3506">
                  <c:v>3.5060000000000001E-2</c:v>
                </c:pt>
                <c:pt idx="3507">
                  <c:v>3.5069999999999997E-2</c:v>
                </c:pt>
                <c:pt idx="3508">
                  <c:v>3.508E-2</c:v>
                </c:pt>
                <c:pt idx="3509">
                  <c:v>3.5090000000000003E-2</c:v>
                </c:pt>
                <c:pt idx="3510">
                  <c:v>3.5099999999999999E-2</c:v>
                </c:pt>
                <c:pt idx="3511">
                  <c:v>3.5110000000000002E-2</c:v>
                </c:pt>
                <c:pt idx="3512">
                  <c:v>3.5119999999999998E-2</c:v>
                </c:pt>
                <c:pt idx="3513">
                  <c:v>3.5130000000000002E-2</c:v>
                </c:pt>
                <c:pt idx="3514">
                  <c:v>3.5139999999999998E-2</c:v>
                </c:pt>
                <c:pt idx="3515">
                  <c:v>3.5150000000000001E-2</c:v>
                </c:pt>
                <c:pt idx="3516">
                  <c:v>3.5159999999999997E-2</c:v>
                </c:pt>
                <c:pt idx="3517">
                  <c:v>3.517E-2</c:v>
                </c:pt>
                <c:pt idx="3518">
                  <c:v>3.5180000000000003E-2</c:v>
                </c:pt>
                <c:pt idx="3519">
                  <c:v>3.5189999999999999E-2</c:v>
                </c:pt>
                <c:pt idx="3520">
                  <c:v>3.5200000000000002E-2</c:v>
                </c:pt>
                <c:pt idx="3521">
                  <c:v>3.5209999999999998E-2</c:v>
                </c:pt>
                <c:pt idx="3522">
                  <c:v>3.5220000000000001E-2</c:v>
                </c:pt>
                <c:pt idx="3523">
                  <c:v>3.5229999999999997E-2</c:v>
                </c:pt>
                <c:pt idx="3524">
                  <c:v>3.524E-2</c:v>
                </c:pt>
                <c:pt idx="3525">
                  <c:v>3.5249999999999997E-2</c:v>
                </c:pt>
                <c:pt idx="3526">
                  <c:v>3.526E-2</c:v>
                </c:pt>
                <c:pt idx="3527">
                  <c:v>3.5270000000000003E-2</c:v>
                </c:pt>
                <c:pt idx="3528">
                  <c:v>3.5279999999999999E-2</c:v>
                </c:pt>
                <c:pt idx="3529">
                  <c:v>3.5290000000000002E-2</c:v>
                </c:pt>
                <c:pt idx="3530">
                  <c:v>3.5299999999999998E-2</c:v>
                </c:pt>
                <c:pt idx="3531">
                  <c:v>3.5310000000000001E-2</c:v>
                </c:pt>
                <c:pt idx="3532">
                  <c:v>3.5319999999999997E-2</c:v>
                </c:pt>
                <c:pt idx="3533">
                  <c:v>3.533E-2</c:v>
                </c:pt>
                <c:pt idx="3534">
                  <c:v>3.5340000000000003E-2</c:v>
                </c:pt>
                <c:pt idx="3535">
                  <c:v>3.5349999999999999E-2</c:v>
                </c:pt>
                <c:pt idx="3536">
                  <c:v>3.5360000000000003E-2</c:v>
                </c:pt>
                <c:pt idx="3537">
                  <c:v>3.5369999999999999E-2</c:v>
                </c:pt>
                <c:pt idx="3538">
                  <c:v>3.5380000000000002E-2</c:v>
                </c:pt>
                <c:pt idx="3539">
                  <c:v>3.5389999999999998E-2</c:v>
                </c:pt>
                <c:pt idx="3540">
                  <c:v>3.5400000000000001E-2</c:v>
                </c:pt>
                <c:pt idx="3541">
                  <c:v>3.5409999999999997E-2</c:v>
                </c:pt>
                <c:pt idx="3542">
                  <c:v>3.542E-2</c:v>
                </c:pt>
                <c:pt idx="3543">
                  <c:v>3.5430000000000003E-2</c:v>
                </c:pt>
                <c:pt idx="3544">
                  <c:v>3.5439999999999999E-2</c:v>
                </c:pt>
                <c:pt idx="3545">
                  <c:v>3.5450000000000002E-2</c:v>
                </c:pt>
                <c:pt idx="3546">
                  <c:v>3.5459999999999998E-2</c:v>
                </c:pt>
                <c:pt idx="3547">
                  <c:v>3.5470000000000002E-2</c:v>
                </c:pt>
                <c:pt idx="3548">
                  <c:v>3.5479999999999998E-2</c:v>
                </c:pt>
                <c:pt idx="3549">
                  <c:v>3.5490000000000001E-2</c:v>
                </c:pt>
                <c:pt idx="3550">
                  <c:v>3.5499999999999997E-2</c:v>
                </c:pt>
                <c:pt idx="3551">
                  <c:v>3.551E-2</c:v>
                </c:pt>
                <c:pt idx="3552">
                  <c:v>3.5520000000000003E-2</c:v>
                </c:pt>
                <c:pt idx="3553">
                  <c:v>3.5529999999999999E-2</c:v>
                </c:pt>
                <c:pt idx="3554">
                  <c:v>3.5540000000000002E-2</c:v>
                </c:pt>
                <c:pt idx="3555">
                  <c:v>3.5549999999999998E-2</c:v>
                </c:pt>
                <c:pt idx="3556">
                  <c:v>3.5560000000000001E-2</c:v>
                </c:pt>
                <c:pt idx="3557">
                  <c:v>3.5569999999999997E-2</c:v>
                </c:pt>
                <c:pt idx="3558">
                  <c:v>3.5580000000000001E-2</c:v>
                </c:pt>
                <c:pt idx="3559">
                  <c:v>3.5589999999999997E-2</c:v>
                </c:pt>
                <c:pt idx="3560">
                  <c:v>3.56E-2</c:v>
                </c:pt>
                <c:pt idx="3561">
                  <c:v>3.5610000000000003E-2</c:v>
                </c:pt>
                <c:pt idx="3562">
                  <c:v>3.5619999999999999E-2</c:v>
                </c:pt>
                <c:pt idx="3563">
                  <c:v>3.5630000000000002E-2</c:v>
                </c:pt>
                <c:pt idx="3564">
                  <c:v>3.5639999999999998E-2</c:v>
                </c:pt>
                <c:pt idx="3565">
                  <c:v>3.5650000000000001E-2</c:v>
                </c:pt>
                <c:pt idx="3566">
                  <c:v>3.5659999999999997E-2</c:v>
                </c:pt>
                <c:pt idx="3567">
                  <c:v>3.567E-2</c:v>
                </c:pt>
                <c:pt idx="3568">
                  <c:v>3.5680000000000003E-2</c:v>
                </c:pt>
                <c:pt idx="3569">
                  <c:v>3.569E-2</c:v>
                </c:pt>
                <c:pt idx="3570">
                  <c:v>3.5700000000000003E-2</c:v>
                </c:pt>
                <c:pt idx="3571">
                  <c:v>3.5709999999999999E-2</c:v>
                </c:pt>
                <c:pt idx="3572">
                  <c:v>3.5720000000000002E-2</c:v>
                </c:pt>
                <c:pt idx="3573">
                  <c:v>3.5729999999999998E-2</c:v>
                </c:pt>
                <c:pt idx="3574">
                  <c:v>3.5740000000000001E-2</c:v>
                </c:pt>
                <c:pt idx="3575">
                  <c:v>3.5749999999999997E-2</c:v>
                </c:pt>
                <c:pt idx="3576">
                  <c:v>3.576E-2</c:v>
                </c:pt>
                <c:pt idx="3577">
                  <c:v>3.5770000000000003E-2</c:v>
                </c:pt>
                <c:pt idx="3578">
                  <c:v>3.5779999999999999E-2</c:v>
                </c:pt>
                <c:pt idx="3579">
                  <c:v>3.5790000000000002E-2</c:v>
                </c:pt>
                <c:pt idx="3580">
                  <c:v>3.5799999999999998E-2</c:v>
                </c:pt>
                <c:pt idx="3581">
                  <c:v>3.5810000000000002E-2</c:v>
                </c:pt>
                <c:pt idx="3582">
                  <c:v>3.5819999999999998E-2</c:v>
                </c:pt>
                <c:pt idx="3583">
                  <c:v>3.5830000000000001E-2</c:v>
                </c:pt>
                <c:pt idx="3584">
                  <c:v>3.5839999999999997E-2</c:v>
                </c:pt>
                <c:pt idx="3585">
                  <c:v>3.585E-2</c:v>
                </c:pt>
                <c:pt idx="3586">
                  <c:v>3.5860000000000003E-2</c:v>
                </c:pt>
                <c:pt idx="3587">
                  <c:v>3.5869999999999999E-2</c:v>
                </c:pt>
                <c:pt idx="3588">
                  <c:v>3.5880000000000002E-2</c:v>
                </c:pt>
                <c:pt idx="3589">
                  <c:v>3.5889999999999998E-2</c:v>
                </c:pt>
                <c:pt idx="3590">
                  <c:v>3.5900000000000001E-2</c:v>
                </c:pt>
                <c:pt idx="3591">
                  <c:v>3.5909999999999997E-2</c:v>
                </c:pt>
                <c:pt idx="3592">
                  <c:v>3.5920000000000001E-2</c:v>
                </c:pt>
                <c:pt idx="3593">
                  <c:v>3.5929999999999997E-2</c:v>
                </c:pt>
                <c:pt idx="3594">
                  <c:v>3.594E-2</c:v>
                </c:pt>
                <c:pt idx="3595">
                  <c:v>3.5950000000000003E-2</c:v>
                </c:pt>
                <c:pt idx="3596">
                  <c:v>3.5959999999999999E-2</c:v>
                </c:pt>
                <c:pt idx="3597">
                  <c:v>3.5970000000000002E-2</c:v>
                </c:pt>
                <c:pt idx="3598">
                  <c:v>3.5979999999999998E-2</c:v>
                </c:pt>
                <c:pt idx="3599">
                  <c:v>3.5990000000000001E-2</c:v>
                </c:pt>
                <c:pt idx="3600">
                  <c:v>3.5999999999999997E-2</c:v>
                </c:pt>
                <c:pt idx="3601">
                  <c:v>3.601E-2</c:v>
                </c:pt>
                <c:pt idx="3602">
                  <c:v>3.6020000000000003E-2</c:v>
                </c:pt>
                <c:pt idx="3603">
                  <c:v>3.603E-2</c:v>
                </c:pt>
                <c:pt idx="3604">
                  <c:v>3.6040000000000003E-2</c:v>
                </c:pt>
                <c:pt idx="3605">
                  <c:v>3.6049999999999999E-2</c:v>
                </c:pt>
                <c:pt idx="3606">
                  <c:v>3.6060000000000002E-2</c:v>
                </c:pt>
                <c:pt idx="3607">
                  <c:v>3.6069999999999998E-2</c:v>
                </c:pt>
                <c:pt idx="3608">
                  <c:v>3.6080000000000001E-2</c:v>
                </c:pt>
                <c:pt idx="3609">
                  <c:v>3.6089999999999997E-2</c:v>
                </c:pt>
                <c:pt idx="3610">
                  <c:v>3.61E-2</c:v>
                </c:pt>
                <c:pt idx="3611">
                  <c:v>3.6110000000000003E-2</c:v>
                </c:pt>
                <c:pt idx="3612">
                  <c:v>3.6119999999999999E-2</c:v>
                </c:pt>
                <c:pt idx="3613">
                  <c:v>3.6130000000000002E-2</c:v>
                </c:pt>
                <c:pt idx="3614">
                  <c:v>3.6139999999999999E-2</c:v>
                </c:pt>
                <c:pt idx="3615">
                  <c:v>3.6150000000000002E-2</c:v>
                </c:pt>
                <c:pt idx="3616">
                  <c:v>3.6159999999999998E-2</c:v>
                </c:pt>
                <c:pt idx="3617">
                  <c:v>3.6170000000000001E-2</c:v>
                </c:pt>
                <c:pt idx="3618">
                  <c:v>3.6179999999999997E-2</c:v>
                </c:pt>
                <c:pt idx="3619">
                  <c:v>3.619E-2</c:v>
                </c:pt>
                <c:pt idx="3620">
                  <c:v>3.6200000000000003E-2</c:v>
                </c:pt>
                <c:pt idx="3621">
                  <c:v>3.6209999999999999E-2</c:v>
                </c:pt>
                <c:pt idx="3622">
                  <c:v>3.6220000000000002E-2</c:v>
                </c:pt>
                <c:pt idx="3623">
                  <c:v>3.6229999999999998E-2</c:v>
                </c:pt>
                <c:pt idx="3624">
                  <c:v>3.6240000000000001E-2</c:v>
                </c:pt>
                <c:pt idx="3625">
                  <c:v>3.6249999999999998E-2</c:v>
                </c:pt>
                <c:pt idx="3626">
                  <c:v>3.6260000000000001E-2</c:v>
                </c:pt>
                <c:pt idx="3627">
                  <c:v>3.6269999999999997E-2</c:v>
                </c:pt>
                <c:pt idx="3628">
                  <c:v>3.628E-2</c:v>
                </c:pt>
                <c:pt idx="3629">
                  <c:v>3.6290000000000003E-2</c:v>
                </c:pt>
                <c:pt idx="3630">
                  <c:v>3.6299999999999999E-2</c:v>
                </c:pt>
                <c:pt idx="3631">
                  <c:v>3.6310000000000002E-2</c:v>
                </c:pt>
                <c:pt idx="3632">
                  <c:v>3.6319999999999998E-2</c:v>
                </c:pt>
                <c:pt idx="3633">
                  <c:v>3.6330000000000001E-2</c:v>
                </c:pt>
                <c:pt idx="3634">
                  <c:v>3.6339999999999997E-2</c:v>
                </c:pt>
                <c:pt idx="3635">
                  <c:v>3.635E-2</c:v>
                </c:pt>
                <c:pt idx="3636">
                  <c:v>3.6360000000000003E-2</c:v>
                </c:pt>
                <c:pt idx="3637">
                  <c:v>3.637E-2</c:v>
                </c:pt>
                <c:pt idx="3638">
                  <c:v>3.6380000000000003E-2</c:v>
                </c:pt>
                <c:pt idx="3639">
                  <c:v>3.6389999999999999E-2</c:v>
                </c:pt>
                <c:pt idx="3640">
                  <c:v>3.6400000000000002E-2</c:v>
                </c:pt>
                <c:pt idx="3641">
                  <c:v>3.6409999999999998E-2</c:v>
                </c:pt>
                <c:pt idx="3642">
                  <c:v>3.6420000000000001E-2</c:v>
                </c:pt>
                <c:pt idx="3643">
                  <c:v>3.6429999999999997E-2</c:v>
                </c:pt>
                <c:pt idx="3644">
                  <c:v>3.644E-2</c:v>
                </c:pt>
                <c:pt idx="3645">
                  <c:v>3.6450000000000003E-2</c:v>
                </c:pt>
                <c:pt idx="3646">
                  <c:v>3.6459999999999999E-2</c:v>
                </c:pt>
                <c:pt idx="3647">
                  <c:v>3.6470000000000002E-2</c:v>
                </c:pt>
                <c:pt idx="3648">
                  <c:v>3.6479999999999999E-2</c:v>
                </c:pt>
                <c:pt idx="3649">
                  <c:v>3.6490000000000002E-2</c:v>
                </c:pt>
                <c:pt idx="3650">
                  <c:v>3.6499999999999998E-2</c:v>
                </c:pt>
                <c:pt idx="3651">
                  <c:v>3.6510000000000001E-2</c:v>
                </c:pt>
                <c:pt idx="3652">
                  <c:v>3.6519999999999997E-2</c:v>
                </c:pt>
                <c:pt idx="3653">
                  <c:v>3.653E-2</c:v>
                </c:pt>
                <c:pt idx="3654">
                  <c:v>3.6540000000000003E-2</c:v>
                </c:pt>
                <c:pt idx="3655">
                  <c:v>3.6549999999999999E-2</c:v>
                </c:pt>
                <c:pt idx="3656">
                  <c:v>3.6560000000000002E-2</c:v>
                </c:pt>
                <c:pt idx="3657">
                  <c:v>3.6569999999999998E-2</c:v>
                </c:pt>
                <c:pt idx="3658">
                  <c:v>3.6580000000000001E-2</c:v>
                </c:pt>
                <c:pt idx="3659">
                  <c:v>3.6589999999999998E-2</c:v>
                </c:pt>
                <c:pt idx="3660">
                  <c:v>3.6600000000000001E-2</c:v>
                </c:pt>
                <c:pt idx="3661">
                  <c:v>3.6609999999999997E-2</c:v>
                </c:pt>
                <c:pt idx="3662">
                  <c:v>3.662E-2</c:v>
                </c:pt>
                <c:pt idx="3663">
                  <c:v>3.6630000000000003E-2</c:v>
                </c:pt>
                <c:pt idx="3664">
                  <c:v>3.6639999999999999E-2</c:v>
                </c:pt>
                <c:pt idx="3665">
                  <c:v>3.6650000000000002E-2</c:v>
                </c:pt>
                <c:pt idx="3666">
                  <c:v>3.6659999999999998E-2</c:v>
                </c:pt>
                <c:pt idx="3667">
                  <c:v>3.6670000000000001E-2</c:v>
                </c:pt>
                <c:pt idx="3668">
                  <c:v>3.6679999999999997E-2</c:v>
                </c:pt>
                <c:pt idx="3669">
                  <c:v>3.669E-2</c:v>
                </c:pt>
                <c:pt idx="3670">
                  <c:v>3.6700000000000003E-2</c:v>
                </c:pt>
                <c:pt idx="3671">
                  <c:v>3.671E-2</c:v>
                </c:pt>
                <c:pt idx="3672">
                  <c:v>3.6720000000000003E-2</c:v>
                </c:pt>
                <c:pt idx="3673">
                  <c:v>3.6729999999999999E-2</c:v>
                </c:pt>
                <c:pt idx="3674">
                  <c:v>3.6740000000000002E-2</c:v>
                </c:pt>
                <c:pt idx="3675">
                  <c:v>3.6749999999999998E-2</c:v>
                </c:pt>
                <c:pt idx="3676">
                  <c:v>3.6760000000000001E-2</c:v>
                </c:pt>
                <c:pt idx="3677">
                  <c:v>3.6769999999999997E-2</c:v>
                </c:pt>
                <c:pt idx="3678">
                  <c:v>3.678E-2</c:v>
                </c:pt>
                <c:pt idx="3679">
                  <c:v>3.6790000000000003E-2</c:v>
                </c:pt>
                <c:pt idx="3680">
                  <c:v>3.6799999999999999E-2</c:v>
                </c:pt>
                <c:pt idx="3681">
                  <c:v>3.6810000000000002E-2</c:v>
                </c:pt>
                <c:pt idx="3682">
                  <c:v>3.6819999999999999E-2</c:v>
                </c:pt>
                <c:pt idx="3683">
                  <c:v>3.6830000000000002E-2</c:v>
                </c:pt>
                <c:pt idx="3684">
                  <c:v>3.6839999999999998E-2</c:v>
                </c:pt>
                <c:pt idx="3685">
                  <c:v>3.6850000000000001E-2</c:v>
                </c:pt>
                <c:pt idx="3686">
                  <c:v>3.6859999999999997E-2</c:v>
                </c:pt>
                <c:pt idx="3687">
                  <c:v>3.687E-2</c:v>
                </c:pt>
                <c:pt idx="3688">
                  <c:v>3.6880000000000003E-2</c:v>
                </c:pt>
                <c:pt idx="3689">
                  <c:v>3.6889999999999999E-2</c:v>
                </c:pt>
                <c:pt idx="3690">
                  <c:v>3.6900000000000002E-2</c:v>
                </c:pt>
                <c:pt idx="3691">
                  <c:v>3.6909999999999998E-2</c:v>
                </c:pt>
                <c:pt idx="3692">
                  <c:v>3.6920000000000001E-2</c:v>
                </c:pt>
                <c:pt idx="3693">
                  <c:v>3.6929999999999998E-2</c:v>
                </c:pt>
                <c:pt idx="3694">
                  <c:v>3.6940000000000001E-2</c:v>
                </c:pt>
                <c:pt idx="3695">
                  <c:v>3.6949999999999997E-2</c:v>
                </c:pt>
                <c:pt idx="3696">
                  <c:v>3.696E-2</c:v>
                </c:pt>
                <c:pt idx="3697">
                  <c:v>3.6970000000000003E-2</c:v>
                </c:pt>
                <c:pt idx="3698">
                  <c:v>3.6979999999999999E-2</c:v>
                </c:pt>
                <c:pt idx="3699">
                  <c:v>3.6990000000000002E-2</c:v>
                </c:pt>
                <c:pt idx="3700">
                  <c:v>3.6999999999999998E-2</c:v>
                </c:pt>
                <c:pt idx="3701">
                  <c:v>3.7010000000000001E-2</c:v>
                </c:pt>
                <c:pt idx="3702">
                  <c:v>3.7019999999999997E-2</c:v>
                </c:pt>
                <c:pt idx="3703">
                  <c:v>3.703E-2</c:v>
                </c:pt>
                <c:pt idx="3704">
                  <c:v>3.7039999999999997E-2</c:v>
                </c:pt>
                <c:pt idx="3705">
                  <c:v>3.705E-2</c:v>
                </c:pt>
                <c:pt idx="3706">
                  <c:v>3.7060000000000003E-2</c:v>
                </c:pt>
                <c:pt idx="3707">
                  <c:v>3.7069999999999999E-2</c:v>
                </c:pt>
                <c:pt idx="3708">
                  <c:v>3.7080000000000002E-2</c:v>
                </c:pt>
                <c:pt idx="3709">
                  <c:v>3.7089999999999998E-2</c:v>
                </c:pt>
                <c:pt idx="3710">
                  <c:v>3.7100000000000001E-2</c:v>
                </c:pt>
                <c:pt idx="3711">
                  <c:v>3.7109999999999997E-2</c:v>
                </c:pt>
                <c:pt idx="3712">
                  <c:v>3.712E-2</c:v>
                </c:pt>
                <c:pt idx="3713">
                  <c:v>3.7130000000000003E-2</c:v>
                </c:pt>
                <c:pt idx="3714">
                  <c:v>3.7139999999999999E-2</c:v>
                </c:pt>
                <c:pt idx="3715">
                  <c:v>3.7150000000000002E-2</c:v>
                </c:pt>
                <c:pt idx="3716">
                  <c:v>3.7159999999999999E-2</c:v>
                </c:pt>
                <c:pt idx="3717">
                  <c:v>3.7170000000000002E-2</c:v>
                </c:pt>
                <c:pt idx="3718">
                  <c:v>3.7179999999999998E-2</c:v>
                </c:pt>
                <c:pt idx="3719">
                  <c:v>3.7190000000000001E-2</c:v>
                </c:pt>
                <c:pt idx="3720">
                  <c:v>3.7199999999999997E-2</c:v>
                </c:pt>
                <c:pt idx="3721">
                  <c:v>3.721E-2</c:v>
                </c:pt>
                <c:pt idx="3722">
                  <c:v>3.7220000000000003E-2</c:v>
                </c:pt>
                <c:pt idx="3723">
                  <c:v>3.7229999999999999E-2</c:v>
                </c:pt>
                <c:pt idx="3724">
                  <c:v>3.7240000000000002E-2</c:v>
                </c:pt>
                <c:pt idx="3725">
                  <c:v>3.7249999999999998E-2</c:v>
                </c:pt>
                <c:pt idx="3726">
                  <c:v>3.7260000000000001E-2</c:v>
                </c:pt>
                <c:pt idx="3727">
                  <c:v>3.7269999999999998E-2</c:v>
                </c:pt>
                <c:pt idx="3728">
                  <c:v>3.7280000000000001E-2</c:v>
                </c:pt>
                <c:pt idx="3729">
                  <c:v>3.7289999999999997E-2</c:v>
                </c:pt>
                <c:pt idx="3730">
                  <c:v>3.73E-2</c:v>
                </c:pt>
                <c:pt idx="3731">
                  <c:v>3.7310000000000003E-2</c:v>
                </c:pt>
                <c:pt idx="3732">
                  <c:v>3.7319999999999999E-2</c:v>
                </c:pt>
                <c:pt idx="3733">
                  <c:v>3.7330000000000002E-2</c:v>
                </c:pt>
                <c:pt idx="3734">
                  <c:v>3.7339999999999998E-2</c:v>
                </c:pt>
                <c:pt idx="3735">
                  <c:v>3.7350000000000001E-2</c:v>
                </c:pt>
                <c:pt idx="3736">
                  <c:v>3.7359999999999997E-2</c:v>
                </c:pt>
                <c:pt idx="3737">
                  <c:v>3.737E-2</c:v>
                </c:pt>
                <c:pt idx="3738">
                  <c:v>3.7379999999999997E-2</c:v>
                </c:pt>
                <c:pt idx="3739">
                  <c:v>3.739E-2</c:v>
                </c:pt>
                <c:pt idx="3740">
                  <c:v>3.7400000000000003E-2</c:v>
                </c:pt>
                <c:pt idx="3741">
                  <c:v>3.7409999999999999E-2</c:v>
                </c:pt>
                <c:pt idx="3742">
                  <c:v>3.7420000000000002E-2</c:v>
                </c:pt>
                <c:pt idx="3743">
                  <c:v>3.7429999999999998E-2</c:v>
                </c:pt>
                <c:pt idx="3744">
                  <c:v>3.7440000000000001E-2</c:v>
                </c:pt>
                <c:pt idx="3745">
                  <c:v>3.7449999999999997E-2</c:v>
                </c:pt>
                <c:pt idx="3746">
                  <c:v>3.746E-2</c:v>
                </c:pt>
                <c:pt idx="3747">
                  <c:v>3.7470000000000003E-2</c:v>
                </c:pt>
                <c:pt idx="3748">
                  <c:v>3.7479999999999999E-2</c:v>
                </c:pt>
                <c:pt idx="3749">
                  <c:v>3.7490000000000002E-2</c:v>
                </c:pt>
                <c:pt idx="3750">
                  <c:v>3.7499999999999999E-2</c:v>
                </c:pt>
                <c:pt idx="3751">
                  <c:v>3.7510000000000002E-2</c:v>
                </c:pt>
                <c:pt idx="3752">
                  <c:v>3.7519999999999998E-2</c:v>
                </c:pt>
                <c:pt idx="3753">
                  <c:v>3.7530000000000001E-2</c:v>
                </c:pt>
                <c:pt idx="3754">
                  <c:v>3.7539999999999997E-2</c:v>
                </c:pt>
                <c:pt idx="3755">
                  <c:v>3.755E-2</c:v>
                </c:pt>
                <c:pt idx="3756">
                  <c:v>3.7560000000000003E-2</c:v>
                </c:pt>
                <c:pt idx="3757">
                  <c:v>3.7569999999999999E-2</c:v>
                </c:pt>
                <c:pt idx="3758">
                  <c:v>3.7580000000000002E-2</c:v>
                </c:pt>
                <c:pt idx="3759">
                  <c:v>3.7589999999999998E-2</c:v>
                </c:pt>
                <c:pt idx="3760">
                  <c:v>3.7600000000000001E-2</c:v>
                </c:pt>
                <c:pt idx="3761">
                  <c:v>3.7609999999999998E-2</c:v>
                </c:pt>
                <c:pt idx="3762">
                  <c:v>3.7620000000000001E-2</c:v>
                </c:pt>
                <c:pt idx="3763">
                  <c:v>3.7629999999999997E-2</c:v>
                </c:pt>
                <c:pt idx="3764">
                  <c:v>3.764E-2</c:v>
                </c:pt>
                <c:pt idx="3765">
                  <c:v>3.7650000000000003E-2</c:v>
                </c:pt>
                <c:pt idx="3766">
                  <c:v>3.7659999999999999E-2</c:v>
                </c:pt>
                <c:pt idx="3767">
                  <c:v>3.7670000000000002E-2</c:v>
                </c:pt>
                <c:pt idx="3768">
                  <c:v>3.7679999999999998E-2</c:v>
                </c:pt>
                <c:pt idx="3769">
                  <c:v>3.7690000000000001E-2</c:v>
                </c:pt>
                <c:pt idx="3770">
                  <c:v>3.7699999999999997E-2</c:v>
                </c:pt>
                <c:pt idx="3771">
                  <c:v>3.771E-2</c:v>
                </c:pt>
                <c:pt idx="3772">
                  <c:v>3.7719999999999997E-2</c:v>
                </c:pt>
                <c:pt idx="3773">
                  <c:v>3.773E-2</c:v>
                </c:pt>
                <c:pt idx="3774">
                  <c:v>3.7740000000000003E-2</c:v>
                </c:pt>
                <c:pt idx="3775">
                  <c:v>3.7749999999999999E-2</c:v>
                </c:pt>
                <c:pt idx="3776">
                  <c:v>3.7760000000000002E-2</c:v>
                </c:pt>
                <c:pt idx="3777">
                  <c:v>3.7769999999999998E-2</c:v>
                </c:pt>
                <c:pt idx="3778">
                  <c:v>3.7780000000000001E-2</c:v>
                </c:pt>
                <c:pt idx="3779">
                  <c:v>3.7789999999999997E-2</c:v>
                </c:pt>
                <c:pt idx="3780">
                  <c:v>3.78E-2</c:v>
                </c:pt>
                <c:pt idx="3781">
                  <c:v>3.7810000000000003E-2</c:v>
                </c:pt>
                <c:pt idx="3782">
                  <c:v>3.7819999999999999E-2</c:v>
                </c:pt>
                <c:pt idx="3783">
                  <c:v>3.7830000000000003E-2</c:v>
                </c:pt>
                <c:pt idx="3784">
                  <c:v>3.7839999999999999E-2</c:v>
                </c:pt>
                <c:pt idx="3785">
                  <c:v>3.7850000000000002E-2</c:v>
                </c:pt>
                <c:pt idx="3786">
                  <c:v>3.7859999999999998E-2</c:v>
                </c:pt>
                <c:pt idx="3787">
                  <c:v>3.7870000000000001E-2</c:v>
                </c:pt>
                <c:pt idx="3788">
                  <c:v>3.7879999999999997E-2</c:v>
                </c:pt>
                <c:pt idx="3789">
                  <c:v>3.789E-2</c:v>
                </c:pt>
                <c:pt idx="3790">
                  <c:v>3.7900000000000003E-2</c:v>
                </c:pt>
                <c:pt idx="3791">
                  <c:v>3.7909999999999999E-2</c:v>
                </c:pt>
                <c:pt idx="3792">
                  <c:v>3.7920000000000002E-2</c:v>
                </c:pt>
                <c:pt idx="3793">
                  <c:v>3.7929999999999998E-2</c:v>
                </c:pt>
                <c:pt idx="3794">
                  <c:v>3.7940000000000002E-2</c:v>
                </c:pt>
                <c:pt idx="3795">
                  <c:v>3.7949999999999998E-2</c:v>
                </c:pt>
                <c:pt idx="3796">
                  <c:v>3.7960000000000001E-2</c:v>
                </c:pt>
                <c:pt idx="3797">
                  <c:v>3.7969999999999997E-2</c:v>
                </c:pt>
                <c:pt idx="3798">
                  <c:v>3.798E-2</c:v>
                </c:pt>
                <c:pt idx="3799">
                  <c:v>3.7990000000000003E-2</c:v>
                </c:pt>
                <c:pt idx="3800">
                  <c:v>3.7999999999999999E-2</c:v>
                </c:pt>
                <c:pt idx="3801">
                  <c:v>3.8010000000000002E-2</c:v>
                </c:pt>
                <c:pt idx="3802">
                  <c:v>3.8019999999999998E-2</c:v>
                </c:pt>
                <c:pt idx="3803">
                  <c:v>3.8030000000000001E-2</c:v>
                </c:pt>
                <c:pt idx="3804">
                  <c:v>3.8039999999999997E-2</c:v>
                </c:pt>
                <c:pt idx="3805">
                  <c:v>3.805E-2</c:v>
                </c:pt>
                <c:pt idx="3806">
                  <c:v>3.8059999999999997E-2</c:v>
                </c:pt>
                <c:pt idx="3807">
                  <c:v>3.807E-2</c:v>
                </c:pt>
                <c:pt idx="3808">
                  <c:v>3.8080000000000003E-2</c:v>
                </c:pt>
                <c:pt idx="3809">
                  <c:v>3.8089999999999999E-2</c:v>
                </c:pt>
                <c:pt idx="3810">
                  <c:v>3.8100000000000002E-2</c:v>
                </c:pt>
                <c:pt idx="3811">
                  <c:v>3.8109999999999998E-2</c:v>
                </c:pt>
                <c:pt idx="3812">
                  <c:v>3.8120000000000001E-2</c:v>
                </c:pt>
                <c:pt idx="3813">
                  <c:v>3.8129999999999997E-2</c:v>
                </c:pt>
                <c:pt idx="3814">
                  <c:v>3.814E-2</c:v>
                </c:pt>
                <c:pt idx="3815">
                  <c:v>3.8150000000000003E-2</c:v>
                </c:pt>
                <c:pt idx="3816">
                  <c:v>3.8159999999999999E-2</c:v>
                </c:pt>
                <c:pt idx="3817">
                  <c:v>3.8170000000000003E-2</c:v>
                </c:pt>
                <c:pt idx="3818">
                  <c:v>3.8179999999999999E-2</c:v>
                </c:pt>
                <c:pt idx="3819">
                  <c:v>3.8190000000000002E-2</c:v>
                </c:pt>
                <c:pt idx="3820">
                  <c:v>3.8199999999999998E-2</c:v>
                </c:pt>
                <c:pt idx="3821">
                  <c:v>3.8210000000000001E-2</c:v>
                </c:pt>
                <c:pt idx="3822">
                  <c:v>3.8219999999999997E-2</c:v>
                </c:pt>
                <c:pt idx="3823">
                  <c:v>3.823E-2</c:v>
                </c:pt>
                <c:pt idx="3824">
                  <c:v>3.8240000000000003E-2</c:v>
                </c:pt>
                <c:pt idx="3825">
                  <c:v>3.8249999999999999E-2</c:v>
                </c:pt>
                <c:pt idx="3826">
                  <c:v>3.8260000000000002E-2</c:v>
                </c:pt>
                <c:pt idx="3827">
                  <c:v>3.8269999999999998E-2</c:v>
                </c:pt>
                <c:pt idx="3828">
                  <c:v>3.8280000000000002E-2</c:v>
                </c:pt>
                <c:pt idx="3829">
                  <c:v>3.8289999999999998E-2</c:v>
                </c:pt>
                <c:pt idx="3830">
                  <c:v>3.8300000000000001E-2</c:v>
                </c:pt>
                <c:pt idx="3831">
                  <c:v>3.8309999999999997E-2</c:v>
                </c:pt>
                <c:pt idx="3832">
                  <c:v>3.832E-2</c:v>
                </c:pt>
                <c:pt idx="3833">
                  <c:v>3.8330000000000003E-2</c:v>
                </c:pt>
                <c:pt idx="3834">
                  <c:v>3.8339999999999999E-2</c:v>
                </c:pt>
                <c:pt idx="3835">
                  <c:v>3.8350000000000002E-2</c:v>
                </c:pt>
                <c:pt idx="3836">
                  <c:v>3.8359999999999998E-2</c:v>
                </c:pt>
                <c:pt idx="3837">
                  <c:v>3.8370000000000001E-2</c:v>
                </c:pt>
                <c:pt idx="3838">
                  <c:v>3.8379999999999997E-2</c:v>
                </c:pt>
                <c:pt idx="3839">
                  <c:v>3.8390000000000001E-2</c:v>
                </c:pt>
                <c:pt idx="3840">
                  <c:v>3.8399999999999997E-2</c:v>
                </c:pt>
                <c:pt idx="3841">
                  <c:v>3.841E-2</c:v>
                </c:pt>
                <c:pt idx="3842">
                  <c:v>3.8420000000000003E-2</c:v>
                </c:pt>
                <c:pt idx="3843">
                  <c:v>3.8429999999999999E-2</c:v>
                </c:pt>
                <c:pt idx="3844">
                  <c:v>3.8440000000000002E-2</c:v>
                </c:pt>
                <c:pt idx="3845">
                  <c:v>3.8449999999999998E-2</c:v>
                </c:pt>
                <c:pt idx="3846">
                  <c:v>3.8460000000000001E-2</c:v>
                </c:pt>
                <c:pt idx="3847">
                  <c:v>3.8469999999999997E-2</c:v>
                </c:pt>
                <c:pt idx="3848">
                  <c:v>3.848E-2</c:v>
                </c:pt>
                <c:pt idx="3849">
                  <c:v>3.8490000000000003E-2</c:v>
                </c:pt>
                <c:pt idx="3850">
                  <c:v>3.85E-2</c:v>
                </c:pt>
                <c:pt idx="3851">
                  <c:v>3.8510000000000003E-2</c:v>
                </c:pt>
                <c:pt idx="3852">
                  <c:v>3.8519999999999999E-2</c:v>
                </c:pt>
                <c:pt idx="3853">
                  <c:v>3.8530000000000002E-2</c:v>
                </c:pt>
                <c:pt idx="3854">
                  <c:v>3.8539999999999998E-2</c:v>
                </c:pt>
                <c:pt idx="3855">
                  <c:v>3.8550000000000001E-2</c:v>
                </c:pt>
                <c:pt idx="3856">
                  <c:v>3.8559999999999997E-2</c:v>
                </c:pt>
                <c:pt idx="3857">
                  <c:v>3.857E-2</c:v>
                </c:pt>
                <c:pt idx="3858">
                  <c:v>3.8580000000000003E-2</c:v>
                </c:pt>
                <c:pt idx="3859">
                  <c:v>3.8589999999999999E-2</c:v>
                </c:pt>
                <c:pt idx="3860">
                  <c:v>3.8600000000000002E-2</c:v>
                </c:pt>
                <c:pt idx="3861">
                  <c:v>3.8609999999999998E-2</c:v>
                </c:pt>
                <c:pt idx="3862">
                  <c:v>3.8620000000000002E-2</c:v>
                </c:pt>
                <c:pt idx="3863">
                  <c:v>3.8629999999999998E-2</c:v>
                </c:pt>
                <c:pt idx="3864">
                  <c:v>3.8640000000000001E-2</c:v>
                </c:pt>
                <c:pt idx="3865">
                  <c:v>3.8649999999999997E-2</c:v>
                </c:pt>
                <c:pt idx="3866">
                  <c:v>3.866E-2</c:v>
                </c:pt>
                <c:pt idx="3867">
                  <c:v>3.8670000000000003E-2</c:v>
                </c:pt>
                <c:pt idx="3868">
                  <c:v>3.8679999999999999E-2</c:v>
                </c:pt>
                <c:pt idx="3869">
                  <c:v>3.8690000000000002E-2</c:v>
                </c:pt>
                <c:pt idx="3870">
                  <c:v>3.8699999999999998E-2</c:v>
                </c:pt>
                <c:pt idx="3871">
                  <c:v>3.8710000000000001E-2</c:v>
                </c:pt>
                <c:pt idx="3872">
                  <c:v>3.8719999999999997E-2</c:v>
                </c:pt>
                <c:pt idx="3873">
                  <c:v>3.8730000000000001E-2</c:v>
                </c:pt>
                <c:pt idx="3874">
                  <c:v>3.8739999999999997E-2</c:v>
                </c:pt>
                <c:pt idx="3875">
                  <c:v>3.875E-2</c:v>
                </c:pt>
                <c:pt idx="3876">
                  <c:v>3.8760000000000003E-2</c:v>
                </c:pt>
                <c:pt idx="3877">
                  <c:v>3.8769999999999999E-2</c:v>
                </c:pt>
                <c:pt idx="3878">
                  <c:v>3.8780000000000002E-2</c:v>
                </c:pt>
                <c:pt idx="3879">
                  <c:v>3.8789999999999998E-2</c:v>
                </c:pt>
                <c:pt idx="3880">
                  <c:v>3.8800000000000001E-2</c:v>
                </c:pt>
                <c:pt idx="3881">
                  <c:v>3.8809999999999997E-2</c:v>
                </c:pt>
                <c:pt idx="3882">
                  <c:v>3.882E-2</c:v>
                </c:pt>
                <c:pt idx="3883">
                  <c:v>3.8830000000000003E-2</c:v>
                </c:pt>
                <c:pt idx="3884">
                  <c:v>3.884E-2</c:v>
                </c:pt>
                <c:pt idx="3885">
                  <c:v>3.8850000000000003E-2</c:v>
                </c:pt>
                <c:pt idx="3886">
                  <c:v>3.8859999999999999E-2</c:v>
                </c:pt>
                <c:pt idx="3887">
                  <c:v>3.8870000000000002E-2</c:v>
                </c:pt>
                <c:pt idx="3888">
                  <c:v>3.8879999999999998E-2</c:v>
                </c:pt>
                <c:pt idx="3889">
                  <c:v>3.8890000000000001E-2</c:v>
                </c:pt>
                <c:pt idx="3890">
                  <c:v>3.8899999999999997E-2</c:v>
                </c:pt>
                <c:pt idx="3891">
                  <c:v>3.891E-2</c:v>
                </c:pt>
                <c:pt idx="3892">
                  <c:v>3.8920000000000003E-2</c:v>
                </c:pt>
                <c:pt idx="3893">
                  <c:v>3.8929999999999999E-2</c:v>
                </c:pt>
                <c:pt idx="3894">
                  <c:v>3.8940000000000002E-2</c:v>
                </c:pt>
                <c:pt idx="3895">
                  <c:v>3.8949999999999999E-2</c:v>
                </c:pt>
                <c:pt idx="3896">
                  <c:v>3.8960000000000002E-2</c:v>
                </c:pt>
                <c:pt idx="3897">
                  <c:v>3.8969999999999998E-2</c:v>
                </c:pt>
                <c:pt idx="3898">
                  <c:v>3.8980000000000001E-2</c:v>
                </c:pt>
                <c:pt idx="3899">
                  <c:v>3.8989999999999997E-2</c:v>
                </c:pt>
                <c:pt idx="3900">
                  <c:v>3.9E-2</c:v>
                </c:pt>
                <c:pt idx="3901">
                  <c:v>3.9010000000000003E-2</c:v>
                </c:pt>
                <c:pt idx="3902">
                  <c:v>3.9019999999999999E-2</c:v>
                </c:pt>
                <c:pt idx="3903">
                  <c:v>3.9030000000000002E-2</c:v>
                </c:pt>
                <c:pt idx="3904">
                  <c:v>3.9039999999999998E-2</c:v>
                </c:pt>
                <c:pt idx="3905">
                  <c:v>3.9050000000000001E-2</c:v>
                </c:pt>
                <c:pt idx="3906">
                  <c:v>3.9059999999999997E-2</c:v>
                </c:pt>
                <c:pt idx="3907">
                  <c:v>3.9070000000000001E-2</c:v>
                </c:pt>
                <c:pt idx="3908">
                  <c:v>3.9079999999999997E-2</c:v>
                </c:pt>
                <c:pt idx="3909">
                  <c:v>3.909E-2</c:v>
                </c:pt>
                <c:pt idx="3910">
                  <c:v>3.9100000000000003E-2</c:v>
                </c:pt>
                <c:pt idx="3911">
                  <c:v>3.9109999999999999E-2</c:v>
                </c:pt>
                <c:pt idx="3912">
                  <c:v>3.9120000000000002E-2</c:v>
                </c:pt>
                <c:pt idx="3913">
                  <c:v>3.9129999999999998E-2</c:v>
                </c:pt>
                <c:pt idx="3914">
                  <c:v>3.9140000000000001E-2</c:v>
                </c:pt>
                <c:pt idx="3915">
                  <c:v>3.9149999999999997E-2</c:v>
                </c:pt>
                <c:pt idx="3916">
                  <c:v>3.916E-2</c:v>
                </c:pt>
                <c:pt idx="3917">
                  <c:v>3.9170000000000003E-2</c:v>
                </c:pt>
                <c:pt idx="3918">
                  <c:v>3.918E-2</c:v>
                </c:pt>
                <c:pt idx="3919">
                  <c:v>3.9190000000000003E-2</c:v>
                </c:pt>
                <c:pt idx="3920">
                  <c:v>3.9199999999999999E-2</c:v>
                </c:pt>
                <c:pt idx="3921">
                  <c:v>3.9210000000000002E-2</c:v>
                </c:pt>
                <c:pt idx="3922">
                  <c:v>3.9219999999999998E-2</c:v>
                </c:pt>
                <c:pt idx="3923">
                  <c:v>3.9230000000000001E-2</c:v>
                </c:pt>
                <c:pt idx="3924">
                  <c:v>3.9239999999999997E-2</c:v>
                </c:pt>
                <c:pt idx="3925">
                  <c:v>3.925E-2</c:v>
                </c:pt>
                <c:pt idx="3926">
                  <c:v>3.9260000000000003E-2</c:v>
                </c:pt>
                <c:pt idx="3927">
                  <c:v>3.9269999999999999E-2</c:v>
                </c:pt>
                <c:pt idx="3928">
                  <c:v>3.9280000000000002E-2</c:v>
                </c:pt>
                <c:pt idx="3929">
                  <c:v>3.9289999999999999E-2</c:v>
                </c:pt>
                <c:pt idx="3930">
                  <c:v>3.9300000000000002E-2</c:v>
                </c:pt>
                <c:pt idx="3931">
                  <c:v>3.9309999999999998E-2</c:v>
                </c:pt>
                <c:pt idx="3932">
                  <c:v>3.9320000000000001E-2</c:v>
                </c:pt>
                <c:pt idx="3933">
                  <c:v>3.9329999999999997E-2</c:v>
                </c:pt>
                <c:pt idx="3934">
                  <c:v>3.934E-2</c:v>
                </c:pt>
                <c:pt idx="3935">
                  <c:v>3.9350000000000003E-2</c:v>
                </c:pt>
                <c:pt idx="3936">
                  <c:v>3.9359999999999999E-2</c:v>
                </c:pt>
                <c:pt idx="3937">
                  <c:v>3.9370000000000002E-2</c:v>
                </c:pt>
                <c:pt idx="3938">
                  <c:v>3.9379999999999998E-2</c:v>
                </c:pt>
                <c:pt idx="3939">
                  <c:v>3.9390000000000001E-2</c:v>
                </c:pt>
                <c:pt idx="3940">
                  <c:v>3.9399999999999998E-2</c:v>
                </c:pt>
                <c:pt idx="3941">
                  <c:v>3.9410000000000001E-2</c:v>
                </c:pt>
                <c:pt idx="3942">
                  <c:v>3.9419999999999997E-2</c:v>
                </c:pt>
                <c:pt idx="3943">
                  <c:v>3.943E-2</c:v>
                </c:pt>
                <c:pt idx="3944">
                  <c:v>3.9439000000000002E-2</c:v>
                </c:pt>
                <c:pt idx="3945">
                  <c:v>3.9448999999999998E-2</c:v>
                </c:pt>
                <c:pt idx="3946">
                  <c:v>3.9459000000000001E-2</c:v>
                </c:pt>
                <c:pt idx="3947">
                  <c:v>3.9468999999999997E-2</c:v>
                </c:pt>
                <c:pt idx="3948">
                  <c:v>3.9479E-2</c:v>
                </c:pt>
                <c:pt idx="3949">
                  <c:v>3.9489000000000003E-2</c:v>
                </c:pt>
                <c:pt idx="3950">
                  <c:v>3.9498999999999999E-2</c:v>
                </c:pt>
                <c:pt idx="3951">
                  <c:v>3.9509000000000002E-2</c:v>
                </c:pt>
                <c:pt idx="3952">
                  <c:v>3.9518999999999999E-2</c:v>
                </c:pt>
                <c:pt idx="3953">
                  <c:v>3.9529000000000002E-2</c:v>
                </c:pt>
                <c:pt idx="3954">
                  <c:v>3.9538999999999998E-2</c:v>
                </c:pt>
                <c:pt idx="3955">
                  <c:v>3.9549000000000001E-2</c:v>
                </c:pt>
                <c:pt idx="3956">
                  <c:v>3.9558999999999997E-2</c:v>
                </c:pt>
                <c:pt idx="3957">
                  <c:v>3.9569E-2</c:v>
                </c:pt>
                <c:pt idx="3958">
                  <c:v>3.9579000000000003E-2</c:v>
                </c:pt>
                <c:pt idx="3959">
                  <c:v>3.9588999999999999E-2</c:v>
                </c:pt>
                <c:pt idx="3960">
                  <c:v>3.9599000000000002E-2</c:v>
                </c:pt>
                <c:pt idx="3961">
                  <c:v>3.9608999999999998E-2</c:v>
                </c:pt>
                <c:pt idx="3962">
                  <c:v>3.9619000000000001E-2</c:v>
                </c:pt>
                <c:pt idx="3963">
                  <c:v>3.9628999999999998E-2</c:v>
                </c:pt>
                <c:pt idx="3964">
                  <c:v>3.9639000000000001E-2</c:v>
                </c:pt>
                <c:pt idx="3965">
                  <c:v>3.9648999999999997E-2</c:v>
                </c:pt>
                <c:pt idx="3966">
                  <c:v>3.9659E-2</c:v>
                </c:pt>
                <c:pt idx="3967">
                  <c:v>3.9669000000000003E-2</c:v>
                </c:pt>
                <c:pt idx="3968">
                  <c:v>3.9678999999999999E-2</c:v>
                </c:pt>
                <c:pt idx="3969">
                  <c:v>3.9689000000000002E-2</c:v>
                </c:pt>
                <c:pt idx="3970">
                  <c:v>3.9698999999999998E-2</c:v>
                </c:pt>
                <c:pt idx="3971">
                  <c:v>3.9709000000000001E-2</c:v>
                </c:pt>
                <c:pt idx="3972">
                  <c:v>3.9718999999999997E-2</c:v>
                </c:pt>
                <c:pt idx="3973">
                  <c:v>3.9729E-2</c:v>
                </c:pt>
                <c:pt idx="3974">
                  <c:v>3.9738999999999997E-2</c:v>
                </c:pt>
                <c:pt idx="3975">
                  <c:v>3.9749E-2</c:v>
                </c:pt>
                <c:pt idx="3976">
                  <c:v>3.9759000000000003E-2</c:v>
                </c:pt>
                <c:pt idx="3977">
                  <c:v>3.9768999999999999E-2</c:v>
                </c:pt>
                <c:pt idx="3978">
                  <c:v>3.9779000000000002E-2</c:v>
                </c:pt>
                <c:pt idx="3979">
                  <c:v>3.9788999999999998E-2</c:v>
                </c:pt>
                <c:pt idx="3980">
                  <c:v>3.9799000000000001E-2</c:v>
                </c:pt>
                <c:pt idx="3981">
                  <c:v>3.9808999999999997E-2</c:v>
                </c:pt>
                <c:pt idx="3982">
                  <c:v>3.9819E-2</c:v>
                </c:pt>
                <c:pt idx="3983">
                  <c:v>3.9829000000000003E-2</c:v>
                </c:pt>
                <c:pt idx="3984">
                  <c:v>3.9838999999999999E-2</c:v>
                </c:pt>
                <c:pt idx="3985">
                  <c:v>3.9849000000000002E-2</c:v>
                </c:pt>
                <c:pt idx="3986">
                  <c:v>3.9858999999999999E-2</c:v>
                </c:pt>
                <c:pt idx="3987">
                  <c:v>3.9869000000000002E-2</c:v>
                </c:pt>
                <c:pt idx="3988">
                  <c:v>3.9878999999999998E-2</c:v>
                </c:pt>
                <c:pt idx="3989">
                  <c:v>3.9889000000000001E-2</c:v>
                </c:pt>
                <c:pt idx="3990">
                  <c:v>3.9898999999999997E-2</c:v>
                </c:pt>
                <c:pt idx="3991">
                  <c:v>3.9909E-2</c:v>
                </c:pt>
                <c:pt idx="3992">
                  <c:v>3.9919000000000003E-2</c:v>
                </c:pt>
                <c:pt idx="3993">
                  <c:v>3.9928999999999999E-2</c:v>
                </c:pt>
                <c:pt idx="3994">
                  <c:v>3.9939000000000002E-2</c:v>
                </c:pt>
                <c:pt idx="3995">
                  <c:v>3.9948999999999998E-2</c:v>
                </c:pt>
                <c:pt idx="3996">
                  <c:v>3.9959000000000001E-2</c:v>
                </c:pt>
                <c:pt idx="3997">
                  <c:v>3.9968999999999998E-2</c:v>
                </c:pt>
                <c:pt idx="3998">
                  <c:v>3.9979000000000001E-2</c:v>
                </c:pt>
                <c:pt idx="3999">
                  <c:v>3.9988999999999997E-2</c:v>
                </c:pt>
                <c:pt idx="4000">
                  <c:v>3.9999E-2</c:v>
                </c:pt>
                <c:pt idx="4001">
                  <c:v>4.0009000000000003E-2</c:v>
                </c:pt>
                <c:pt idx="4002">
                  <c:v>4.0018999999999999E-2</c:v>
                </c:pt>
                <c:pt idx="4003">
                  <c:v>4.0029000000000002E-2</c:v>
                </c:pt>
                <c:pt idx="4004">
                  <c:v>4.0038999999999998E-2</c:v>
                </c:pt>
                <c:pt idx="4005">
                  <c:v>4.0049000000000001E-2</c:v>
                </c:pt>
                <c:pt idx="4006">
                  <c:v>4.0058999999999997E-2</c:v>
                </c:pt>
                <c:pt idx="4007">
                  <c:v>4.0069E-2</c:v>
                </c:pt>
                <c:pt idx="4008">
                  <c:v>4.0078999999999997E-2</c:v>
                </c:pt>
                <c:pt idx="4009">
                  <c:v>4.0089E-2</c:v>
                </c:pt>
                <c:pt idx="4010">
                  <c:v>4.0099000000000003E-2</c:v>
                </c:pt>
                <c:pt idx="4011">
                  <c:v>4.0108999999999999E-2</c:v>
                </c:pt>
                <c:pt idx="4012">
                  <c:v>4.0119000000000002E-2</c:v>
                </c:pt>
                <c:pt idx="4013">
                  <c:v>4.0128999999999998E-2</c:v>
                </c:pt>
                <c:pt idx="4014">
                  <c:v>4.0139000000000001E-2</c:v>
                </c:pt>
                <c:pt idx="4015">
                  <c:v>4.0148999999999997E-2</c:v>
                </c:pt>
                <c:pt idx="4016">
                  <c:v>4.0159E-2</c:v>
                </c:pt>
                <c:pt idx="4017">
                  <c:v>4.0169000000000003E-2</c:v>
                </c:pt>
                <c:pt idx="4018">
                  <c:v>4.0178999999999999E-2</c:v>
                </c:pt>
                <c:pt idx="4019">
                  <c:v>4.0189000000000002E-2</c:v>
                </c:pt>
                <c:pt idx="4020">
                  <c:v>4.0198999999999999E-2</c:v>
                </c:pt>
                <c:pt idx="4021">
                  <c:v>4.0209000000000002E-2</c:v>
                </c:pt>
                <c:pt idx="4022">
                  <c:v>4.0218999999999998E-2</c:v>
                </c:pt>
                <c:pt idx="4023">
                  <c:v>4.0229000000000001E-2</c:v>
                </c:pt>
                <c:pt idx="4024">
                  <c:v>4.0238999999999997E-2</c:v>
                </c:pt>
                <c:pt idx="4025">
                  <c:v>4.0249E-2</c:v>
                </c:pt>
                <c:pt idx="4026">
                  <c:v>4.0259000000000003E-2</c:v>
                </c:pt>
                <c:pt idx="4027">
                  <c:v>4.0268999999999999E-2</c:v>
                </c:pt>
                <c:pt idx="4028">
                  <c:v>4.0279000000000002E-2</c:v>
                </c:pt>
                <c:pt idx="4029">
                  <c:v>4.0288999999999998E-2</c:v>
                </c:pt>
                <c:pt idx="4030">
                  <c:v>4.0299000000000001E-2</c:v>
                </c:pt>
                <c:pt idx="4031">
                  <c:v>4.0308999999999998E-2</c:v>
                </c:pt>
                <c:pt idx="4032">
                  <c:v>4.0319000000000001E-2</c:v>
                </c:pt>
                <c:pt idx="4033">
                  <c:v>4.0328999999999997E-2</c:v>
                </c:pt>
                <c:pt idx="4034">
                  <c:v>4.0339E-2</c:v>
                </c:pt>
                <c:pt idx="4035">
                  <c:v>4.0349000000000003E-2</c:v>
                </c:pt>
                <c:pt idx="4036">
                  <c:v>4.0358999999999999E-2</c:v>
                </c:pt>
                <c:pt idx="4037">
                  <c:v>4.0369000000000002E-2</c:v>
                </c:pt>
                <c:pt idx="4038">
                  <c:v>4.0378999999999998E-2</c:v>
                </c:pt>
                <c:pt idx="4039">
                  <c:v>4.0389000000000001E-2</c:v>
                </c:pt>
                <c:pt idx="4040">
                  <c:v>4.0398999999999997E-2</c:v>
                </c:pt>
                <c:pt idx="4041">
                  <c:v>4.0409E-2</c:v>
                </c:pt>
                <c:pt idx="4042">
                  <c:v>4.0418999999999997E-2</c:v>
                </c:pt>
                <c:pt idx="4043">
                  <c:v>4.0429E-2</c:v>
                </c:pt>
                <c:pt idx="4044">
                  <c:v>4.0439000000000003E-2</c:v>
                </c:pt>
                <c:pt idx="4045">
                  <c:v>4.0448999999999999E-2</c:v>
                </c:pt>
                <c:pt idx="4046">
                  <c:v>4.0459000000000002E-2</c:v>
                </c:pt>
                <c:pt idx="4047">
                  <c:v>4.0468999999999998E-2</c:v>
                </c:pt>
                <c:pt idx="4048">
                  <c:v>4.0479000000000001E-2</c:v>
                </c:pt>
                <c:pt idx="4049">
                  <c:v>4.0488999999999997E-2</c:v>
                </c:pt>
                <c:pt idx="4050">
                  <c:v>4.0499E-2</c:v>
                </c:pt>
                <c:pt idx="4051">
                  <c:v>4.0509000000000003E-2</c:v>
                </c:pt>
                <c:pt idx="4052">
                  <c:v>4.0518999999999999E-2</c:v>
                </c:pt>
                <c:pt idx="4053">
                  <c:v>4.0529000000000003E-2</c:v>
                </c:pt>
                <c:pt idx="4054">
                  <c:v>4.0538999999999999E-2</c:v>
                </c:pt>
                <c:pt idx="4055">
                  <c:v>4.0549000000000002E-2</c:v>
                </c:pt>
                <c:pt idx="4056">
                  <c:v>4.0558999999999998E-2</c:v>
                </c:pt>
                <c:pt idx="4057">
                  <c:v>4.0569000000000001E-2</c:v>
                </c:pt>
                <c:pt idx="4058">
                  <c:v>4.0578999999999997E-2</c:v>
                </c:pt>
                <c:pt idx="4059">
                  <c:v>4.0589E-2</c:v>
                </c:pt>
                <c:pt idx="4060">
                  <c:v>4.0599000000000003E-2</c:v>
                </c:pt>
                <c:pt idx="4061">
                  <c:v>4.0608999999999999E-2</c:v>
                </c:pt>
                <c:pt idx="4062">
                  <c:v>4.0619000000000002E-2</c:v>
                </c:pt>
                <c:pt idx="4063">
                  <c:v>4.0628999999999998E-2</c:v>
                </c:pt>
                <c:pt idx="4064">
                  <c:v>4.0639000000000002E-2</c:v>
                </c:pt>
                <c:pt idx="4065">
                  <c:v>4.0648999999999998E-2</c:v>
                </c:pt>
                <c:pt idx="4066">
                  <c:v>4.0659000000000001E-2</c:v>
                </c:pt>
                <c:pt idx="4067">
                  <c:v>4.0668999999999997E-2</c:v>
                </c:pt>
                <c:pt idx="4068">
                  <c:v>4.0679E-2</c:v>
                </c:pt>
                <c:pt idx="4069">
                  <c:v>4.0689000000000003E-2</c:v>
                </c:pt>
                <c:pt idx="4070">
                  <c:v>4.0698999999999999E-2</c:v>
                </c:pt>
                <c:pt idx="4071">
                  <c:v>4.0709000000000002E-2</c:v>
                </c:pt>
                <c:pt idx="4072">
                  <c:v>4.0718999999999998E-2</c:v>
                </c:pt>
                <c:pt idx="4073">
                  <c:v>4.0729000000000001E-2</c:v>
                </c:pt>
                <c:pt idx="4074">
                  <c:v>4.0738999999999997E-2</c:v>
                </c:pt>
                <c:pt idx="4075">
                  <c:v>4.0749E-2</c:v>
                </c:pt>
                <c:pt idx="4076">
                  <c:v>4.0758999999999997E-2</c:v>
                </c:pt>
                <c:pt idx="4077">
                  <c:v>4.0769E-2</c:v>
                </c:pt>
                <c:pt idx="4078">
                  <c:v>4.0779000000000003E-2</c:v>
                </c:pt>
                <c:pt idx="4079">
                  <c:v>4.0788999999999999E-2</c:v>
                </c:pt>
                <c:pt idx="4080">
                  <c:v>4.0799000000000002E-2</c:v>
                </c:pt>
                <c:pt idx="4081">
                  <c:v>4.0808999999999998E-2</c:v>
                </c:pt>
                <c:pt idx="4082">
                  <c:v>4.0819000000000001E-2</c:v>
                </c:pt>
                <c:pt idx="4083">
                  <c:v>4.0828999999999997E-2</c:v>
                </c:pt>
                <c:pt idx="4084">
                  <c:v>4.0839E-2</c:v>
                </c:pt>
                <c:pt idx="4085">
                  <c:v>4.0849000000000003E-2</c:v>
                </c:pt>
                <c:pt idx="4086">
                  <c:v>4.0858999999999999E-2</c:v>
                </c:pt>
                <c:pt idx="4087">
                  <c:v>4.0869000000000003E-2</c:v>
                </c:pt>
                <c:pt idx="4088">
                  <c:v>4.0878999999999999E-2</c:v>
                </c:pt>
                <c:pt idx="4089">
                  <c:v>4.0889000000000002E-2</c:v>
                </c:pt>
                <c:pt idx="4090">
                  <c:v>4.0898999999999998E-2</c:v>
                </c:pt>
                <c:pt idx="4091">
                  <c:v>4.0909000000000001E-2</c:v>
                </c:pt>
                <c:pt idx="4092">
                  <c:v>4.0918999999999997E-2</c:v>
                </c:pt>
                <c:pt idx="4093">
                  <c:v>4.0929E-2</c:v>
                </c:pt>
                <c:pt idx="4094">
                  <c:v>4.0939000000000003E-2</c:v>
                </c:pt>
                <c:pt idx="4095">
                  <c:v>4.0948999999999999E-2</c:v>
                </c:pt>
                <c:pt idx="4096">
                  <c:v>4.0959000000000002E-2</c:v>
                </c:pt>
                <c:pt idx="4097">
                  <c:v>4.0968999999999998E-2</c:v>
                </c:pt>
                <c:pt idx="4098">
                  <c:v>4.0979000000000002E-2</c:v>
                </c:pt>
                <c:pt idx="4099">
                  <c:v>4.0988999999999998E-2</c:v>
                </c:pt>
                <c:pt idx="4100">
                  <c:v>4.0999000000000001E-2</c:v>
                </c:pt>
                <c:pt idx="4101">
                  <c:v>4.1008999999999997E-2</c:v>
                </c:pt>
                <c:pt idx="4102">
                  <c:v>4.1019E-2</c:v>
                </c:pt>
                <c:pt idx="4103">
                  <c:v>4.1029000000000003E-2</c:v>
                </c:pt>
                <c:pt idx="4104">
                  <c:v>4.1038999999999999E-2</c:v>
                </c:pt>
                <c:pt idx="4105">
                  <c:v>4.1049000000000002E-2</c:v>
                </c:pt>
                <c:pt idx="4106">
                  <c:v>4.1058999999999998E-2</c:v>
                </c:pt>
                <c:pt idx="4107">
                  <c:v>4.1069000000000001E-2</c:v>
                </c:pt>
                <c:pt idx="4108">
                  <c:v>4.1078999999999997E-2</c:v>
                </c:pt>
                <c:pt idx="4109">
                  <c:v>4.1089000000000001E-2</c:v>
                </c:pt>
                <c:pt idx="4110">
                  <c:v>4.1098999999999997E-2</c:v>
                </c:pt>
                <c:pt idx="4111">
                  <c:v>4.1109E-2</c:v>
                </c:pt>
                <c:pt idx="4112">
                  <c:v>4.1119000000000003E-2</c:v>
                </c:pt>
                <c:pt idx="4113">
                  <c:v>4.1128999999999999E-2</c:v>
                </c:pt>
                <c:pt idx="4114">
                  <c:v>4.1139000000000002E-2</c:v>
                </c:pt>
                <c:pt idx="4115">
                  <c:v>4.1148999999999998E-2</c:v>
                </c:pt>
                <c:pt idx="4116">
                  <c:v>4.1159000000000001E-2</c:v>
                </c:pt>
                <c:pt idx="4117">
                  <c:v>4.1168999999999997E-2</c:v>
                </c:pt>
                <c:pt idx="4118">
                  <c:v>4.1179E-2</c:v>
                </c:pt>
                <c:pt idx="4119">
                  <c:v>4.1189000000000003E-2</c:v>
                </c:pt>
                <c:pt idx="4120">
                  <c:v>4.1199E-2</c:v>
                </c:pt>
                <c:pt idx="4121">
                  <c:v>4.1209000000000003E-2</c:v>
                </c:pt>
                <c:pt idx="4122">
                  <c:v>4.1218999999999999E-2</c:v>
                </c:pt>
                <c:pt idx="4123">
                  <c:v>4.1229000000000002E-2</c:v>
                </c:pt>
                <c:pt idx="4124">
                  <c:v>4.1238999999999998E-2</c:v>
                </c:pt>
                <c:pt idx="4125">
                  <c:v>4.1249000000000001E-2</c:v>
                </c:pt>
                <c:pt idx="4126">
                  <c:v>4.1258999999999997E-2</c:v>
                </c:pt>
                <c:pt idx="4127">
                  <c:v>4.1269E-2</c:v>
                </c:pt>
                <c:pt idx="4128">
                  <c:v>4.1279000000000003E-2</c:v>
                </c:pt>
                <c:pt idx="4129">
                  <c:v>4.1288999999999999E-2</c:v>
                </c:pt>
                <c:pt idx="4130">
                  <c:v>4.1299000000000002E-2</c:v>
                </c:pt>
                <c:pt idx="4131">
                  <c:v>4.1308999999999998E-2</c:v>
                </c:pt>
                <c:pt idx="4132">
                  <c:v>4.1319000000000002E-2</c:v>
                </c:pt>
                <c:pt idx="4133">
                  <c:v>4.1328999999999998E-2</c:v>
                </c:pt>
                <c:pt idx="4134">
                  <c:v>4.1339000000000001E-2</c:v>
                </c:pt>
                <c:pt idx="4135">
                  <c:v>4.1348999999999997E-2</c:v>
                </c:pt>
                <c:pt idx="4136">
                  <c:v>4.1359E-2</c:v>
                </c:pt>
                <c:pt idx="4137">
                  <c:v>4.1369000000000003E-2</c:v>
                </c:pt>
                <c:pt idx="4138">
                  <c:v>4.1378999999999999E-2</c:v>
                </c:pt>
                <c:pt idx="4139">
                  <c:v>4.1389000000000002E-2</c:v>
                </c:pt>
                <c:pt idx="4140">
                  <c:v>4.1398999999999998E-2</c:v>
                </c:pt>
                <c:pt idx="4141">
                  <c:v>4.1409000000000001E-2</c:v>
                </c:pt>
                <c:pt idx="4142">
                  <c:v>4.1418999999999997E-2</c:v>
                </c:pt>
                <c:pt idx="4143">
                  <c:v>4.1429000000000001E-2</c:v>
                </c:pt>
                <c:pt idx="4144">
                  <c:v>4.1438999999999997E-2</c:v>
                </c:pt>
                <c:pt idx="4145">
                  <c:v>4.1449E-2</c:v>
                </c:pt>
                <c:pt idx="4146">
                  <c:v>4.1459000000000003E-2</c:v>
                </c:pt>
                <c:pt idx="4147">
                  <c:v>4.1468999999999999E-2</c:v>
                </c:pt>
                <c:pt idx="4148">
                  <c:v>4.1479000000000002E-2</c:v>
                </c:pt>
                <c:pt idx="4149">
                  <c:v>4.1488999999999998E-2</c:v>
                </c:pt>
                <c:pt idx="4150">
                  <c:v>4.1499000000000001E-2</c:v>
                </c:pt>
                <c:pt idx="4151">
                  <c:v>4.1508999999999997E-2</c:v>
                </c:pt>
                <c:pt idx="4152">
                  <c:v>4.1519E-2</c:v>
                </c:pt>
                <c:pt idx="4153">
                  <c:v>4.1529000000000003E-2</c:v>
                </c:pt>
                <c:pt idx="4154">
                  <c:v>4.1539E-2</c:v>
                </c:pt>
                <c:pt idx="4155">
                  <c:v>4.1549000000000003E-2</c:v>
                </c:pt>
                <c:pt idx="4156">
                  <c:v>4.1558999999999999E-2</c:v>
                </c:pt>
                <c:pt idx="4157">
                  <c:v>4.1569000000000002E-2</c:v>
                </c:pt>
                <c:pt idx="4158">
                  <c:v>4.1578999999999998E-2</c:v>
                </c:pt>
                <c:pt idx="4159">
                  <c:v>4.1589000000000001E-2</c:v>
                </c:pt>
                <c:pt idx="4160">
                  <c:v>4.1598999999999997E-2</c:v>
                </c:pt>
                <c:pt idx="4161">
                  <c:v>4.1609E-2</c:v>
                </c:pt>
                <c:pt idx="4162">
                  <c:v>4.1619000000000003E-2</c:v>
                </c:pt>
                <c:pt idx="4163">
                  <c:v>4.1628999999999999E-2</c:v>
                </c:pt>
                <c:pt idx="4164">
                  <c:v>4.1639000000000002E-2</c:v>
                </c:pt>
                <c:pt idx="4165">
                  <c:v>4.1648999999999999E-2</c:v>
                </c:pt>
                <c:pt idx="4166">
                  <c:v>4.1659000000000002E-2</c:v>
                </c:pt>
                <c:pt idx="4167">
                  <c:v>4.1668999999999998E-2</c:v>
                </c:pt>
                <c:pt idx="4168">
                  <c:v>4.1679000000000001E-2</c:v>
                </c:pt>
                <c:pt idx="4169">
                  <c:v>4.1688999999999997E-2</c:v>
                </c:pt>
                <c:pt idx="4170">
                  <c:v>4.1699E-2</c:v>
                </c:pt>
                <c:pt idx="4171">
                  <c:v>4.1709000000000003E-2</c:v>
                </c:pt>
                <c:pt idx="4172">
                  <c:v>4.1718999999999999E-2</c:v>
                </c:pt>
                <c:pt idx="4173">
                  <c:v>4.1729000000000002E-2</c:v>
                </c:pt>
                <c:pt idx="4174">
                  <c:v>4.1738999999999998E-2</c:v>
                </c:pt>
                <c:pt idx="4175">
                  <c:v>4.1749000000000001E-2</c:v>
                </c:pt>
                <c:pt idx="4176">
                  <c:v>4.1758999999999998E-2</c:v>
                </c:pt>
                <c:pt idx="4177">
                  <c:v>4.1769000000000001E-2</c:v>
                </c:pt>
                <c:pt idx="4178">
                  <c:v>4.1778999999999997E-2</c:v>
                </c:pt>
                <c:pt idx="4179">
                  <c:v>4.1789E-2</c:v>
                </c:pt>
                <c:pt idx="4180">
                  <c:v>4.1799000000000003E-2</c:v>
                </c:pt>
                <c:pt idx="4181">
                  <c:v>4.1808999999999999E-2</c:v>
                </c:pt>
                <c:pt idx="4182">
                  <c:v>4.1819000000000002E-2</c:v>
                </c:pt>
                <c:pt idx="4183">
                  <c:v>4.1828999999999998E-2</c:v>
                </c:pt>
                <c:pt idx="4184">
                  <c:v>4.1839000000000001E-2</c:v>
                </c:pt>
                <c:pt idx="4185">
                  <c:v>4.1848999999999997E-2</c:v>
                </c:pt>
                <c:pt idx="4186">
                  <c:v>4.1859E-2</c:v>
                </c:pt>
                <c:pt idx="4187">
                  <c:v>4.1869000000000003E-2</c:v>
                </c:pt>
                <c:pt idx="4188">
                  <c:v>4.1879E-2</c:v>
                </c:pt>
                <c:pt idx="4189">
                  <c:v>4.1889000000000003E-2</c:v>
                </c:pt>
                <c:pt idx="4190">
                  <c:v>4.1898999999999999E-2</c:v>
                </c:pt>
                <c:pt idx="4191">
                  <c:v>4.1909000000000002E-2</c:v>
                </c:pt>
                <c:pt idx="4192">
                  <c:v>4.1918999999999998E-2</c:v>
                </c:pt>
                <c:pt idx="4193">
                  <c:v>4.1929000000000001E-2</c:v>
                </c:pt>
                <c:pt idx="4194">
                  <c:v>4.1938999999999997E-2</c:v>
                </c:pt>
                <c:pt idx="4195">
                  <c:v>4.1949E-2</c:v>
                </c:pt>
                <c:pt idx="4196">
                  <c:v>4.1959000000000003E-2</c:v>
                </c:pt>
                <c:pt idx="4197">
                  <c:v>4.1968999999999999E-2</c:v>
                </c:pt>
                <c:pt idx="4198">
                  <c:v>4.1979000000000002E-2</c:v>
                </c:pt>
                <c:pt idx="4199">
                  <c:v>4.1988999999999999E-2</c:v>
                </c:pt>
                <c:pt idx="4200">
                  <c:v>4.1999000000000002E-2</c:v>
                </c:pt>
                <c:pt idx="4201">
                  <c:v>4.2008999999999998E-2</c:v>
                </c:pt>
                <c:pt idx="4202">
                  <c:v>4.2019000000000001E-2</c:v>
                </c:pt>
                <c:pt idx="4203">
                  <c:v>4.2028999999999997E-2</c:v>
                </c:pt>
                <c:pt idx="4204">
                  <c:v>4.2039E-2</c:v>
                </c:pt>
                <c:pt idx="4205">
                  <c:v>4.2049000000000003E-2</c:v>
                </c:pt>
                <c:pt idx="4206">
                  <c:v>4.2058999999999999E-2</c:v>
                </c:pt>
                <c:pt idx="4207">
                  <c:v>4.2069000000000002E-2</c:v>
                </c:pt>
                <c:pt idx="4208">
                  <c:v>4.2078999999999998E-2</c:v>
                </c:pt>
                <c:pt idx="4209">
                  <c:v>4.2089000000000001E-2</c:v>
                </c:pt>
                <c:pt idx="4210">
                  <c:v>4.2098999999999998E-2</c:v>
                </c:pt>
                <c:pt idx="4211">
                  <c:v>4.2109000000000001E-2</c:v>
                </c:pt>
                <c:pt idx="4212">
                  <c:v>4.2118999999999997E-2</c:v>
                </c:pt>
                <c:pt idx="4213">
                  <c:v>4.2129E-2</c:v>
                </c:pt>
                <c:pt idx="4214">
                  <c:v>4.2139000000000003E-2</c:v>
                </c:pt>
                <c:pt idx="4215">
                  <c:v>4.2148999999999999E-2</c:v>
                </c:pt>
                <c:pt idx="4216">
                  <c:v>4.2159000000000002E-2</c:v>
                </c:pt>
                <c:pt idx="4217">
                  <c:v>4.2168999999999998E-2</c:v>
                </c:pt>
                <c:pt idx="4218">
                  <c:v>4.2179000000000001E-2</c:v>
                </c:pt>
                <c:pt idx="4219">
                  <c:v>4.2188999999999997E-2</c:v>
                </c:pt>
                <c:pt idx="4220">
                  <c:v>4.2199E-2</c:v>
                </c:pt>
                <c:pt idx="4221">
                  <c:v>4.2209000000000003E-2</c:v>
                </c:pt>
                <c:pt idx="4222">
                  <c:v>4.2219E-2</c:v>
                </c:pt>
                <c:pt idx="4223">
                  <c:v>4.2229000000000003E-2</c:v>
                </c:pt>
                <c:pt idx="4224">
                  <c:v>4.2238999999999999E-2</c:v>
                </c:pt>
                <c:pt idx="4225">
                  <c:v>4.2249000000000002E-2</c:v>
                </c:pt>
                <c:pt idx="4226">
                  <c:v>4.2258999999999998E-2</c:v>
                </c:pt>
                <c:pt idx="4227">
                  <c:v>4.2269000000000001E-2</c:v>
                </c:pt>
                <c:pt idx="4228">
                  <c:v>4.2278999999999997E-2</c:v>
                </c:pt>
                <c:pt idx="4229">
                  <c:v>4.2289E-2</c:v>
                </c:pt>
                <c:pt idx="4230">
                  <c:v>4.2299000000000003E-2</c:v>
                </c:pt>
                <c:pt idx="4231">
                  <c:v>4.2308999999999999E-2</c:v>
                </c:pt>
                <c:pt idx="4232">
                  <c:v>4.2319000000000002E-2</c:v>
                </c:pt>
                <c:pt idx="4233">
                  <c:v>4.2328999999999999E-2</c:v>
                </c:pt>
                <c:pt idx="4234">
                  <c:v>4.2339000000000002E-2</c:v>
                </c:pt>
                <c:pt idx="4235">
                  <c:v>4.2348999999999998E-2</c:v>
                </c:pt>
                <c:pt idx="4236">
                  <c:v>4.2359000000000001E-2</c:v>
                </c:pt>
                <c:pt idx="4237">
                  <c:v>4.2368999999999997E-2</c:v>
                </c:pt>
                <c:pt idx="4238">
                  <c:v>4.2379E-2</c:v>
                </c:pt>
                <c:pt idx="4239">
                  <c:v>4.2389000000000003E-2</c:v>
                </c:pt>
                <c:pt idx="4240">
                  <c:v>4.2398999999999999E-2</c:v>
                </c:pt>
                <c:pt idx="4241">
                  <c:v>4.2409000000000002E-2</c:v>
                </c:pt>
                <c:pt idx="4242">
                  <c:v>4.2418999999999998E-2</c:v>
                </c:pt>
                <c:pt idx="4243">
                  <c:v>4.2429000000000001E-2</c:v>
                </c:pt>
                <c:pt idx="4244">
                  <c:v>4.2438999999999998E-2</c:v>
                </c:pt>
                <c:pt idx="4245">
                  <c:v>4.2449000000000001E-2</c:v>
                </c:pt>
                <c:pt idx="4246">
                  <c:v>4.2458999999999997E-2</c:v>
                </c:pt>
                <c:pt idx="4247">
                  <c:v>4.2469E-2</c:v>
                </c:pt>
                <c:pt idx="4248">
                  <c:v>4.2479000000000003E-2</c:v>
                </c:pt>
                <c:pt idx="4249">
                  <c:v>4.2488999999999999E-2</c:v>
                </c:pt>
                <c:pt idx="4250">
                  <c:v>4.2499000000000002E-2</c:v>
                </c:pt>
                <c:pt idx="4251">
                  <c:v>4.2508999999999998E-2</c:v>
                </c:pt>
                <c:pt idx="4252">
                  <c:v>4.2519000000000001E-2</c:v>
                </c:pt>
                <c:pt idx="4253">
                  <c:v>4.2528999999999997E-2</c:v>
                </c:pt>
                <c:pt idx="4254">
                  <c:v>4.2539E-2</c:v>
                </c:pt>
                <c:pt idx="4255">
                  <c:v>4.2548999999999997E-2</c:v>
                </c:pt>
                <c:pt idx="4256">
                  <c:v>4.2559E-2</c:v>
                </c:pt>
                <c:pt idx="4257">
                  <c:v>4.2569000000000003E-2</c:v>
                </c:pt>
                <c:pt idx="4258">
                  <c:v>4.2578999999999999E-2</c:v>
                </c:pt>
                <c:pt idx="4259">
                  <c:v>4.2589000000000002E-2</c:v>
                </c:pt>
                <c:pt idx="4260">
                  <c:v>4.2598999999999998E-2</c:v>
                </c:pt>
                <c:pt idx="4261">
                  <c:v>4.2609000000000001E-2</c:v>
                </c:pt>
                <c:pt idx="4262">
                  <c:v>4.2618999999999997E-2</c:v>
                </c:pt>
                <c:pt idx="4263">
                  <c:v>4.2629E-2</c:v>
                </c:pt>
                <c:pt idx="4264">
                  <c:v>4.2639000000000003E-2</c:v>
                </c:pt>
                <c:pt idx="4265">
                  <c:v>4.2648999999999999E-2</c:v>
                </c:pt>
                <c:pt idx="4266">
                  <c:v>4.2659000000000002E-2</c:v>
                </c:pt>
                <c:pt idx="4267">
                  <c:v>4.2668999999999999E-2</c:v>
                </c:pt>
                <c:pt idx="4268">
                  <c:v>4.2679000000000002E-2</c:v>
                </c:pt>
                <c:pt idx="4269">
                  <c:v>4.2688999999999998E-2</c:v>
                </c:pt>
                <c:pt idx="4270">
                  <c:v>4.2699000000000001E-2</c:v>
                </c:pt>
                <c:pt idx="4271">
                  <c:v>4.2708999999999997E-2</c:v>
                </c:pt>
                <c:pt idx="4272">
                  <c:v>4.2719E-2</c:v>
                </c:pt>
                <c:pt idx="4273">
                  <c:v>4.2729000000000003E-2</c:v>
                </c:pt>
                <c:pt idx="4274">
                  <c:v>4.2738999999999999E-2</c:v>
                </c:pt>
                <c:pt idx="4275">
                  <c:v>4.2749000000000002E-2</c:v>
                </c:pt>
                <c:pt idx="4276">
                  <c:v>4.2758999999999998E-2</c:v>
                </c:pt>
                <c:pt idx="4277">
                  <c:v>4.2769000000000001E-2</c:v>
                </c:pt>
                <c:pt idx="4278">
                  <c:v>4.2778999999999998E-2</c:v>
                </c:pt>
                <c:pt idx="4279">
                  <c:v>4.2789000000000001E-2</c:v>
                </c:pt>
                <c:pt idx="4280">
                  <c:v>4.2798999999999997E-2</c:v>
                </c:pt>
                <c:pt idx="4281">
                  <c:v>4.2809E-2</c:v>
                </c:pt>
                <c:pt idx="4282">
                  <c:v>4.2819000000000003E-2</c:v>
                </c:pt>
                <c:pt idx="4283">
                  <c:v>4.2828999999999999E-2</c:v>
                </c:pt>
                <c:pt idx="4284">
                  <c:v>4.2839000000000002E-2</c:v>
                </c:pt>
                <c:pt idx="4285">
                  <c:v>4.2848999999999998E-2</c:v>
                </c:pt>
                <c:pt idx="4286">
                  <c:v>4.2859000000000001E-2</c:v>
                </c:pt>
                <c:pt idx="4287">
                  <c:v>4.2868999999999997E-2</c:v>
                </c:pt>
                <c:pt idx="4288">
                  <c:v>4.2879E-2</c:v>
                </c:pt>
                <c:pt idx="4289">
                  <c:v>4.2888999999999997E-2</c:v>
                </c:pt>
                <c:pt idx="4290">
                  <c:v>4.2899E-2</c:v>
                </c:pt>
                <c:pt idx="4291">
                  <c:v>4.2909000000000003E-2</c:v>
                </c:pt>
                <c:pt idx="4292">
                  <c:v>4.2918999999999999E-2</c:v>
                </c:pt>
                <c:pt idx="4293">
                  <c:v>4.2929000000000002E-2</c:v>
                </c:pt>
                <c:pt idx="4294">
                  <c:v>4.2938999999999998E-2</c:v>
                </c:pt>
                <c:pt idx="4295">
                  <c:v>4.2949000000000001E-2</c:v>
                </c:pt>
                <c:pt idx="4296">
                  <c:v>4.2958999999999997E-2</c:v>
                </c:pt>
                <c:pt idx="4297">
                  <c:v>4.2969E-2</c:v>
                </c:pt>
                <c:pt idx="4298">
                  <c:v>4.2979000000000003E-2</c:v>
                </c:pt>
                <c:pt idx="4299">
                  <c:v>4.2988999999999999E-2</c:v>
                </c:pt>
                <c:pt idx="4300">
                  <c:v>4.2999000000000002E-2</c:v>
                </c:pt>
                <c:pt idx="4301">
                  <c:v>4.3008999999999999E-2</c:v>
                </c:pt>
                <c:pt idx="4302">
                  <c:v>4.3019000000000002E-2</c:v>
                </c:pt>
                <c:pt idx="4303">
                  <c:v>4.3028999999999998E-2</c:v>
                </c:pt>
                <c:pt idx="4304">
                  <c:v>4.3039000000000001E-2</c:v>
                </c:pt>
                <c:pt idx="4305">
                  <c:v>4.3048999999999997E-2</c:v>
                </c:pt>
                <c:pt idx="4306">
                  <c:v>4.3059E-2</c:v>
                </c:pt>
                <c:pt idx="4307">
                  <c:v>4.3069000000000003E-2</c:v>
                </c:pt>
                <c:pt idx="4308">
                  <c:v>4.3078999999999999E-2</c:v>
                </c:pt>
                <c:pt idx="4309">
                  <c:v>4.3089000000000002E-2</c:v>
                </c:pt>
                <c:pt idx="4310">
                  <c:v>4.3098999999999998E-2</c:v>
                </c:pt>
                <c:pt idx="4311">
                  <c:v>4.3109000000000001E-2</c:v>
                </c:pt>
                <c:pt idx="4312">
                  <c:v>4.3118999999999998E-2</c:v>
                </c:pt>
                <c:pt idx="4313">
                  <c:v>4.3129000000000001E-2</c:v>
                </c:pt>
                <c:pt idx="4314">
                  <c:v>4.3138999999999997E-2</c:v>
                </c:pt>
                <c:pt idx="4315">
                  <c:v>4.3149E-2</c:v>
                </c:pt>
                <c:pt idx="4316">
                  <c:v>4.3159000000000003E-2</c:v>
                </c:pt>
                <c:pt idx="4317">
                  <c:v>4.3168999999999999E-2</c:v>
                </c:pt>
                <c:pt idx="4318">
                  <c:v>4.3179000000000002E-2</c:v>
                </c:pt>
                <c:pt idx="4319">
                  <c:v>4.3188999999999998E-2</c:v>
                </c:pt>
                <c:pt idx="4320">
                  <c:v>4.3199000000000001E-2</c:v>
                </c:pt>
                <c:pt idx="4321">
                  <c:v>4.3208999999999997E-2</c:v>
                </c:pt>
                <c:pt idx="4322">
                  <c:v>4.3219E-2</c:v>
                </c:pt>
                <c:pt idx="4323">
                  <c:v>4.3228999999999997E-2</c:v>
                </c:pt>
                <c:pt idx="4324">
                  <c:v>4.3239E-2</c:v>
                </c:pt>
                <c:pt idx="4325">
                  <c:v>4.3249000000000003E-2</c:v>
                </c:pt>
                <c:pt idx="4326">
                  <c:v>4.3258999999999999E-2</c:v>
                </c:pt>
                <c:pt idx="4327">
                  <c:v>4.3269000000000002E-2</c:v>
                </c:pt>
                <c:pt idx="4328">
                  <c:v>4.3278999999999998E-2</c:v>
                </c:pt>
                <c:pt idx="4329">
                  <c:v>4.3289000000000001E-2</c:v>
                </c:pt>
                <c:pt idx="4330">
                  <c:v>4.3298999999999997E-2</c:v>
                </c:pt>
                <c:pt idx="4331">
                  <c:v>4.3309E-2</c:v>
                </c:pt>
                <c:pt idx="4332">
                  <c:v>4.3319000000000003E-2</c:v>
                </c:pt>
                <c:pt idx="4333">
                  <c:v>4.3328999999999999E-2</c:v>
                </c:pt>
                <c:pt idx="4334">
                  <c:v>4.3339000000000003E-2</c:v>
                </c:pt>
                <c:pt idx="4335">
                  <c:v>4.3348999999999999E-2</c:v>
                </c:pt>
                <c:pt idx="4336">
                  <c:v>4.3359000000000002E-2</c:v>
                </c:pt>
                <c:pt idx="4337">
                  <c:v>4.3368999999999998E-2</c:v>
                </c:pt>
                <c:pt idx="4338">
                  <c:v>4.3379000000000001E-2</c:v>
                </c:pt>
                <c:pt idx="4339">
                  <c:v>4.3388999999999997E-2</c:v>
                </c:pt>
                <c:pt idx="4340">
                  <c:v>4.3399E-2</c:v>
                </c:pt>
                <c:pt idx="4341">
                  <c:v>4.3409000000000003E-2</c:v>
                </c:pt>
                <c:pt idx="4342">
                  <c:v>4.3418999999999999E-2</c:v>
                </c:pt>
                <c:pt idx="4343">
                  <c:v>4.3429000000000002E-2</c:v>
                </c:pt>
                <c:pt idx="4344">
                  <c:v>4.3438999999999998E-2</c:v>
                </c:pt>
                <c:pt idx="4345">
                  <c:v>4.3449000000000002E-2</c:v>
                </c:pt>
                <c:pt idx="4346">
                  <c:v>4.3458999999999998E-2</c:v>
                </c:pt>
                <c:pt idx="4347">
                  <c:v>4.3469000000000001E-2</c:v>
                </c:pt>
                <c:pt idx="4348">
                  <c:v>4.3478999999999997E-2</c:v>
                </c:pt>
                <c:pt idx="4349">
                  <c:v>4.3489E-2</c:v>
                </c:pt>
                <c:pt idx="4350">
                  <c:v>4.3499000000000003E-2</c:v>
                </c:pt>
                <c:pt idx="4351">
                  <c:v>4.3508999999999999E-2</c:v>
                </c:pt>
                <c:pt idx="4352">
                  <c:v>4.3519000000000002E-2</c:v>
                </c:pt>
                <c:pt idx="4353">
                  <c:v>4.3528999999999998E-2</c:v>
                </c:pt>
                <c:pt idx="4354">
                  <c:v>4.3539000000000001E-2</c:v>
                </c:pt>
                <c:pt idx="4355">
                  <c:v>4.3548999999999997E-2</c:v>
                </c:pt>
                <c:pt idx="4356">
                  <c:v>4.3559E-2</c:v>
                </c:pt>
                <c:pt idx="4357">
                  <c:v>4.3568999999999997E-2</c:v>
                </c:pt>
                <c:pt idx="4358">
                  <c:v>4.3579E-2</c:v>
                </c:pt>
                <c:pt idx="4359">
                  <c:v>4.3589000000000003E-2</c:v>
                </c:pt>
                <c:pt idx="4360">
                  <c:v>4.3598999999999999E-2</c:v>
                </c:pt>
                <c:pt idx="4361">
                  <c:v>4.3609000000000002E-2</c:v>
                </c:pt>
                <c:pt idx="4362">
                  <c:v>4.3618999999999998E-2</c:v>
                </c:pt>
                <c:pt idx="4363">
                  <c:v>4.3629000000000001E-2</c:v>
                </c:pt>
                <c:pt idx="4364">
                  <c:v>4.3638999999999997E-2</c:v>
                </c:pt>
                <c:pt idx="4365">
                  <c:v>4.3649E-2</c:v>
                </c:pt>
                <c:pt idx="4366">
                  <c:v>4.3659000000000003E-2</c:v>
                </c:pt>
                <c:pt idx="4367">
                  <c:v>4.3668999999999999E-2</c:v>
                </c:pt>
                <c:pt idx="4368">
                  <c:v>4.3679000000000003E-2</c:v>
                </c:pt>
                <c:pt idx="4369">
                  <c:v>4.3688999999999999E-2</c:v>
                </c:pt>
                <c:pt idx="4370">
                  <c:v>4.3699000000000002E-2</c:v>
                </c:pt>
                <c:pt idx="4371">
                  <c:v>4.3708999999999998E-2</c:v>
                </c:pt>
                <c:pt idx="4372">
                  <c:v>4.3719000000000001E-2</c:v>
                </c:pt>
                <c:pt idx="4373">
                  <c:v>4.3728999999999997E-2</c:v>
                </c:pt>
                <c:pt idx="4374">
                  <c:v>4.3739E-2</c:v>
                </c:pt>
                <c:pt idx="4375">
                  <c:v>4.3749000000000003E-2</c:v>
                </c:pt>
                <c:pt idx="4376">
                  <c:v>4.3758999999999999E-2</c:v>
                </c:pt>
                <c:pt idx="4377">
                  <c:v>4.3769000000000002E-2</c:v>
                </c:pt>
                <c:pt idx="4378">
                  <c:v>4.3778999999999998E-2</c:v>
                </c:pt>
                <c:pt idx="4379">
                  <c:v>4.3789000000000002E-2</c:v>
                </c:pt>
                <c:pt idx="4380">
                  <c:v>4.3798999999999998E-2</c:v>
                </c:pt>
                <c:pt idx="4381">
                  <c:v>4.3809000000000001E-2</c:v>
                </c:pt>
                <c:pt idx="4382">
                  <c:v>4.3818999999999997E-2</c:v>
                </c:pt>
                <c:pt idx="4383">
                  <c:v>4.3829E-2</c:v>
                </c:pt>
                <c:pt idx="4384">
                  <c:v>4.3839000000000003E-2</c:v>
                </c:pt>
                <c:pt idx="4385">
                  <c:v>4.3848999999999999E-2</c:v>
                </c:pt>
                <c:pt idx="4386">
                  <c:v>4.3859000000000002E-2</c:v>
                </c:pt>
                <c:pt idx="4387">
                  <c:v>4.3868999999999998E-2</c:v>
                </c:pt>
                <c:pt idx="4388">
                  <c:v>4.3879000000000001E-2</c:v>
                </c:pt>
                <c:pt idx="4389">
                  <c:v>4.3888999999999997E-2</c:v>
                </c:pt>
                <c:pt idx="4390">
                  <c:v>4.3899000000000001E-2</c:v>
                </c:pt>
                <c:pt idx="4391">
                  <c:v>4.3908999999999997E-2</c:v>
                </c:pt>
                <c:pt idx="4392">
                  <c:v>4.3919E-2</c:v>
                </c:pt>
                <c:pt idx="4393">
                  <c:v>4.3929000000000003E-2</c:v>
                </c:pt>
                <c:pt idx="4394">
                  <c:v>4.3938999999999999E-2</c:v>
                </c:pt>
                <c:pt idx="4395">
                  <c:v>4.3949000000000002E-2</c:v>
                </c:pt>
                <c:pt idx="4396">
                  <c:v>4.3958999999999998E-2</c:v>
                </c:pt>
                <c:pt idx="4397">
                  <c:v>4.3969000000000001E-2</c:v>
                </c:pt>
                <c:pt idx="4398">
                  <c:v>4.3978999999999997E-2</c:v>
                </c:pt>
                <c:pt idx="4399">
                  <c:v>4.3989E-2</c:v>
                </c:pt>
                <c:pt idx="4400">
                  <c:v>4.3999000000000003E-2</c:v>
                </c:pt>
                <c:pt idx="4401">
                  <c:v>4.4009E-2</c:v>
                </c:pt>
                <c:pt idx="4402">
                  <c:v>4.4019000000000003E-2</c:v>
                </c:pt>
                <c:pt idx="4403">
                  <c:v>4.4028999999999999E-2</c:v>
                </c:pt>
                <c:pt idx="4404">
                  <c:v>4.4039000000000002E-2</c:v>
                </c:pt>
                <c:pt idx="4405">
                  <c:v>4.4048999999999998E-2</c:v>
                </c:pt>
                <c:pt idx="4406">
                  <c:v>4.4059000000000001E-2</c:v>
                </c:pt>
                <c:pt idx="4407">
                  <c:v>4.4068999999999997E-2</c:v>
                </c:pt>
                <c:pt idx="4408">
                  <c:v>4.4079E-2</c:v>
                </c:pt>
                <c:pt idx="4409">
                  <c:v>4.4089000000000003E-2</c:v>
                </c:pt>
                <c:pt idx="4410">
                  <c:v>4.4098999999999999E-2</c:v>
                </c:pt>
                <c:pt idx="4411">
                  <c:v>4.4109000000000002E-2</c:v>
                </c:pt>
                <c:pt idx="4412">
                  <c:v>4.4118999999999998E-2</c:v>
                </c:pt>
                <c:pt idx="4413">
                  <c:v>4.4129000000000002E-2</c:v>
                </c:pt>
                <c:pt idx="4414">
                  <c:v>4.4138999999999998E-2</c:v>
                </c:pt>
                <c:pt idx="4415">
                  <c:v>4.4149000000000001E-2</c:v>
                </c:pt>
                <c:pt idx="4416">
                  <c:v>4.4158999999999997E-2</c:v>
                </c:pt>
                <c:pt idx="4417">
                  <c:v>4.4169E-2</c:v>
                </c:pt>
                <c:pt idx="4418">
                  <c:v>4.4179000000000003E-2</c:v>
                </c:pt>
                <c:pt idx="4419">
                  <c:v>4.4188999999999999E-2</c:v>
                </c:pt>
                <c:pt idx="4420">
                  <c:v>4.4199000000000002E-2</c:v>
                </c:pt>
                <c:pt idx="4421">
                  <c:v>4.4208999999999998E-2</c:v>
                </c:pt>
                <c:pt idx="4422">
                  <c:v>4.4219000000000001E-2</c:v>
                </c:pt>
                <c:pt idx="4423">
                  <c:v>4.4228999999999997E-2</c:v>
                </c:pt>
                <c:pt idx="4424">
                  <c:v>4.4239000000000001E-2</c:v>
                </c:pt>
                <c:pt idx="4425">
                  <c:v>4.4248999999999997E-2</c:v>
                </c:pt>
                <c:pt idx="4426">
                  <c:v>4.4259E-2</c:v>
                </c:pt>
                <c:pt idx="4427">
                  <c:v>4.4269000000000003E-2</c:v>
                </c:pt>
                <c:pt idx="4428">
                  <c:v>4.4278999999999999E-2</c:v>
                </c:pt>
                <c:pt idx="4429">
                  <c:v>4.4289000000000002E-2</c:v>
                </c:pt>
                <c:pt idx="4430">
                  <c:v>4.4298999999999998E-2</c:v>
                </c:pt>
                <c:pt idx="4431">
                  <c:v>4.4309000000000001E-2</c:v>
                </c:pt>
                <c:pt idx="4432">
                  <c:v>4.4318999999999997E-2</c:v>
                </c:pt>
                <c:pt idx="4433">
                  <c:v>4.4329E-2</c:v>
                </c:pt>
                <c:pt idx="4434">
                  <c:v>4.4339000000000003E-2</c:v>
                </c:pt>
                <c:pt idx="4435">
                  <c:v>4.4349E-2</c:v>
                </c:pt>
                <c:pt idx="4436">
                  <c:v>4.4359000000000003E-2</c:v>
                </c:pt>
                <c:pt idx="4437">
                  <c:v>4.4368999999999999E-2</c:v>
                </c:pt>
                <c:pt idx="4438">
                  <c:v>4.4379000000000002E-2</c:v>
                </c:pt>
                <c:pt idx="4439">
                  <c:v>4.4388999999999998E-2</c:v>
                </c:pt>
                <c:pt idx="4440">
                  <c:v>4.4399000000000001E-2</c:v>
                </c:pt>
                <c:pt idx="4441">
                  <c:v>4.4408999999999997E-2</c:v>
                </c:pt>
                <c:pt idx="4442">
                  <c:v>4.4419E-2</c:v>
                </c:pt>
                <c:pt idx="4443">
                  <c:v>4.4429000000000003E-2</c:v>
                </c:pt>
                <c:pt idx="4444">
                  <c:v>4.4438999999999999E-2</c:v>
                </c:pt>
                <c:pt idx="4445">
                  <c:v>4.4449000000000002E-2</c:v>
                </c:pt>
                <c:pt idx="4446">
                  <c:v>4.4458999999999999E-2</c:v>
                </c:pt>
                <c:pt idx="4447">
                  <c:v>4.4469000000000002E-2</c:v>
                </c:pt>
                <c:pt idx="4448">
                  <c:v>4.4478999999999998E-2</c:v>
                </c:pt>
                <c:pt idx="4449">
                  <c:v>4.4489000000000001E-2</c:v>
                </c:pt>
                <c:pt idx="4450">
                  <c:v>4.4498999999999997E-2</c:v>
                </c:pt>
                <c:pt idx="4451">
                  <c:v>4.4509E-2</c:v>
                </c:pt>
                <c:pt idx="4452">
                  <c:v>4.4519000000000003E-2</c:v>
                </c:pt>
                <c:pt idx="4453">
                  <c:v>4.4528999999999999E-2</c:v>
                </c:pt>
                <c:pt idx="4454">
                  <c:v>4.4539000000000002E-2</c:v>
                </c:pt>
                <c:pt idx="4455">
                  <c:v>4.4548999999999998E-2</c:v>
                </c:pt>
                <c:pt idx="4456">
                  <c:v>4.4559000000000001E-2</c:v>
                </c:pt>
                <c:pt idx="4457">
                  <c:v>4.4568999999999998E-2</c:v>
                </c:pt>
                <c:pt idx="4458">
                  <c:v>4.4579000000000001E-2</c:v>
                </c:pt>
                <c:pt idx="4459">
                  <c:v>4.4588999999999997E-2</c:v>
                </c:pt>
                <c:pt idx="4460">
                  <c:v>4.4599E-2</c:v>
                </c:pt>
                <c:pt idx="4461">
                  <c:v>4.4609000000000003E-2</c:v>
                </c:pt>
                <c:pt idx="4462">
                  <c:v>4.4618999999999999E-2</c:v>
                </c:pt>
                <c:pt idx="4463">
                  <c:v>4.4629000000000002E-2</c:v>
                </c:pt>
                <c:pt idx="4464">
                  <c:v>4.4638999999999998E-2</c:v>
                </c:pt>
                <c:pt idx="4465">
                  <c:v>4.4649000000000001E-2</c:v>
                </c:pt>
                <c:pt idx="4466">
                  <c:v>4.4658999999999997E-2</c:v>
                </c:pt>
                <c:pt idx="4467">
                  <c:v>4.4669E-2</c:v>
                </c:pt>
                <c:pt idx="4468">
                  <c:v>4.4679000000000003E-2</c:v>
                </c:pt>
                <c:pt idx="4469">
                  <c:v>4.4689E-2</c:v>
                </c:pt>
                <c:pt idx="4470">
                  <c:v>4.4699000000000003E-2</c:v>
                </c:pt>
                <c:pt idx="4471">
                  <c:v>4.4708999999999999E-2</c:v>
                </c:pt>
                <c:pt idx="4472">
                  <c:v>4.4719000000000002E-2</c:v>
                </c:pt>
                <c:pt idx="4473">
                  <c:v>4.4728999999999998E-2</c:v>
                </c:pt>
                <c:pt idx="4474">
                  <c:v>4.4739000000000001E-2</c:v>
                </c:pt>
                <c:pt idx="4475">
                  <c:v>4.4748999999999997E-2</c:v>
                </c:pt>
                <c:pt idx="4476">
                  <c:v>4.4759E-2</c:v>
                </c:pt>
                <c:pt idx="4477">
                  <c:v>4.4769000000000003E-2</c:v>
                </c:pt>
                <c:pt idx="4478">
                  <c:v>4.4778999999999999E-2</c:v>
                </c:pt>
                <c:pt idx="4479">
                  <c:v>4.4789000000000002E-2</c:v>
                </c:pt>
                <c:pt idx="4480">
                  <c:v>4.4798999999999999E-2</c:v>
                </c:pt>
                <c:pt idx="4481">
                  <c:v>4.4809000000000002E-2</c:v>
                </c:pt>
                <c:pt idx="4482">
                  <c:v>4.4818999999999998E-2</c:v>
                </c:pt>
                <c:pt idx="4483">
                  <c:v>4.4829000000000001E-2</c:v>
                </c:pt>
                <c:pt idx="4484">
                  <c:v>4.4838999999999997E-2</c:v>
                </c:pt>
                <c:pt idx="4485">
                  <c:v>4.4849E-2</c:v>
                </c:pt>
                <c:pt idx="4486">
                  <c:v>4.4859000000000003E-2</c:v>
                </c:pt>
                <c:pt idx="4487">
                  <c:v>4.4868999999999999E-2</c:v>
                </c:pt>
                <c:pt idx="4488">
                  <c:v>4.4879000000000002E-2</c:v>
                </c:pt>
                <c:pt idx="4489">
                  <c:v>4.4888999999999998E-2</c:v>
                </c:pt>
                <c:pt idx="4490">
                  <c:v>4.4899000000000001E-2</c:v>
                </c:pt>
                <c:pt idx="4491">
                  <c:v>4.4908999999999998E-2</c:v>
                </c:pt>
                <c:pt idx="4492">
                  <c:v>4.4919000000000001E-2</c:v>
                </c:pt>
                <c:pt idx="4493">
                  <c:v>4.4928999999999997E-2</c:v>
                </c:pt>
                <c:pt idx="4494">
                  <c:v>4.4939E-2</c:v>
                </c:pt>
                <c:pt idx="4495">
                  <c:v>4.4949000000000003E-2</c:v>
                </c:pt>
                <c:pt idx="4496">
                  <c:v>4.4958999999999999E-2</c:v>
                </c:pt>
                <c:pt idx="4497">
                  <c:v>4.4969000000000002E-2</c:v>
                </c:pt>
                <c:pt idx="4498">
                  <c:v>4.4978999999999998E-2</c:v>
                </c:pt>
                <c:pt idx="4499">
                  <c:v>4.4989000000000001E-2</c:v>
                </c:pt>
                <c:pt idx="4500">
                  <c:v>4.4998999999999997E-2</c:v>
                </c:pt>
                <c:pt idx="4501">
                  <c:v>4.5009E-2</c:v>
                </c:pt>
                <c:pt idx="4502">
                  <c:v>4.5019000000000003E-2</c:v>
                </c:pt>
                <c:pt idx="4503">
                  <c:v>4.5029E-2</c:v>
                </c:pt>
                <c:pt idx="4504">
                  <c:v>4.5039000000000003E-2</c:v>
                </c:pt>
                <c:pt idx="4505">
                  <c:v>4.5048999999999999E-2</c:v>
                </c:pt>
                <c:pt idx="4506">
                  <c:v>4.5059000000000002E-2</c:v>
                </c:pt>
                <c:pt idx="4507">
                  <c:v>4.5068999999999998E-2</c:v>
                </c:pt>
                <c:pt idx="4508">
                  <c:v>4.5079000000000001E-2</c:v>
                </c:pt>
                <c:pt idx="4509">
                  <c:v>4.5088999999999997E-2</c:v>
                </c:pt>
                <c:pt idx="4510">
                  <c:v>4.5099E-2</c:v>
                </c:pt>
                <c:pt idx="4511">
                  <c:v>4.5109000000000003E-2</c:v>
                </c:pt>
                <c:pt idx="4512">
                  <c:v>4.5118999999999999E-2</c:v>
                </c:pt>
                <c:pt idx="4513">
                  <c:v>4.5129000000000002E-2</c:v>
                </c:pt>
                <c:pt idx="4514">
                  <c:v>4.5138999999999999E-2</c:v>
                </c:pt>
                <c:pt idx="4515">
                  <c:v>4.5149000000000002E-2</c:v>
                </c:pt>
                <c:pt idx="4516">
                  <c:v>4.5158999999999998E-2</c:v>
                </c:pt>
                <c:pt idx="4517">
                  <c:v>4.5169000000000001E-2</c:v>
                </c:pt>
                <c:pt idx="4518">
                  <c:v>4.5178999999999997E-2</c:v>
                </c:pt>
                <c:pt idx="4519">
                  <c:v>4.5189E-2</c:v>
                </c:pt>
                <c:pt idx="4520">
                  <c:v>4.5199000000000003E-2</c:v>
                </c:pt>
                <c:pt idx="4521">
                  <c:v>4.5208999999999999E-2</c:v>
                </c:pt>
                <c:pt idx="4522">
                  <c:v>4.5219000000000002E-2</c:v>
                </c:pt>
                <c:pt idx="4523">
                  <c:v>4.5228999999999998E-2</c:v>
                </c:pt>
                <c:pt idx="4524">
                  <c:v>4.5239000000000001E-2</c:v>
                </c:pt>
                <c:pt idx="4525">
                  <c:v>4.5248999999999998E-2</c:v>
                </c:pt>
                <c:pt idx="4526">
                  <c:v>4.5259000000000001E-2</c:v>
                </c:pt>
                <c:pt idx="4527">
                  <c:v>4.5268999999999997E-2</c:v>
                </c:pt>
                <c:pt idx="4528">
                  <c:v>4.5279E-2</c:v>
                </c:pt>
                <c:pt idx="4529">
                  <c:v>4.5289000000000003E-2</c:v>
                </c:pt>
                <c:pt idx="4530">
                  <c:v>4.5298999999999999E-2</c:v>
                </c:pt>
                <c:pt idx="4531">
                  <c:v>4.5309000000000002E-2</c:v>
                </c:pt>
                <c:pt idx="4532">
                  <c:v>4.5318999999999998E-2</c:v>
                </c:pt>
                <c:pt idx="4533">
                  <c:v>4.5329000000000001E-2</c:v>
                </c:pt>
                <c:pt idx="4534">
                  <c:v>4.5338999999999997E-2</c:v>
                </c:pt>
                <c:pt idx="4535">
                  <c:v>4.5349E-2</c:v>
                </c:pt>
                <c:pt idx="4536">
                  <c:v>4.5358999999999997E-2</c:v>
                </c:pt>
                <c:pt idx="4537">
                  <c:v>4.5369E-2</c:v>
                </c:pt>
                <c:pt idx="4538">
                  <c:v>4.5379000000000003E-2</c:v>
                </c:pt>
                <c:pt idx="4539">
                  <c:v>4.5388999999999999E-2</c:v>
                </c:pt>
                <c:pt idx="4540">
                  <c:v>4.5399000000000002E-2</c:v>
                </c:pt>
                <c:pt idx="4541">
                  <c:v>4.5408999999999998E-2</c:v>
                </c:pt>
                <c:pt idx="4542">
                  <c:v>4.5419000000000001E-2</c:v>
                </c:pt>
                <c:pt idx="4543">
                  <c:v>4.5428999999999997E-2</c:v>
                </c:pt>
                <c:pt idx="4544">
                  <c:v>4.5439E-2</c:v>
                </c:pt>
                <c:pt idx="4545">
                  <c:v>4.5449000000000003E-2</c:v>
                </c:pt>
                <c:pt idx="4546">
                  <c:v>4.5458999999999999E-2</c:v>
                </c:pt>
                <c:pt idx="4547">
                  <c:v>4.5469000000000002E-2</c:v>
                </c:pt>
                <c:pt idx="4548">
                  <c:v>4.5478999999999999E-2</c:v>
                </c:pt>
                <c:pt idx="4549">
                  <c:v>4.5489000000000002E-2</c:v>
                </c:pt>
                <c:pt idx="4550">
                  <c:v>4.5498999999999998E-2</c:v>
                </c:pt>
                <c:pt idx="4551">
                  <c:v>4.5509000000000001E-2</c:v>
                </c:pt>
                <c:pt idx="4552">
                  <c:v>4.5518999999999997E-2</c:v>
                </c:pt>
                <c:pt idx="4553">
                  <c:v>4.5529E-2</c:v>
                </c:pt>
                <c:pt idx="4554">
                  <c:v>4.5539000000000003E-2</c:v>
                </c:pt>
                <c:pt idx="4555">
                  <c:v>4.5548999999999999E-2</c:v>
                </c:pt>
                <c:pt idx="4556">
                  <c:v>4.5559000000000002E-2</c:v>
                </c:pt>
                <c:pt idx="4557">
                  <c:v>4.5568999999999998E-2</c:v>
                </c:pt>
                <c:pt idx="4558">
                  <c:v>4.5579000000000001E-2</c:v>
                </c:pt>
                <c:pt idx="4559">
                  <c:v>4.5588999999999998E-2</c:v>
                </c:pt>
                <c:pt idx="4560">
                  <c:v>4.5599000000000001E-2</c:v>
                </c:pt>
                <c:pt idx="4561">
                  <c:v>4.5608999999999997E-2</c:v>
                </c:pt>
                <c:pt idx="4562">
                  <c:v>4.5619E-2</c:v>
                </c:pt>
                <c:pt idx="4563">
                  <c:v>4.5629000000000003E-2</c:v>
                </c:pt>
                <c:pt idx="4564">
                  <c:v>4.5638999999999999E-2</c:v>
                </c:pt>
                <c:pt idx="4565">
                  <c:v>4.5649000000000002E-2</c:v>
                </c:pt>
                <c:pt idx="4566">
                  <c:v>4.5658999999999998E-2</c:v>
                </c:pt>
                <c:pt idx="4567">
                  <c:v>4.5669000000000001E-2</c:v>
                </c:pt>
                <c:pt idx="4568">
                  <c:v>4.5678999999999997E-2</c:v>
                </c:pt>
                <c:pt idx="4569">
                  <c:v>4.5689E-2</c:v>
                </c:pt>
                <c:pt idx="4570">
                  <c:v>4.5698999999999997E-2</c:v>
                </c:pt>
                <c:pt idx="4571">
                  <c:v>4.5709E-2</c:v>
                </c:pt>
                <c:pt idx="4572">
                  <c:v>4.5719000000000003E-2</c:v>
                </c:pt>
                <c:pt idx="4573">
                  <c:v>4.5728999999999999E-2</c:v>
                </c:pt>
                <c:pt idx="4574">
                  <c:v>4.5739000000000002E-2</c:v>
                </c:pt>
                <c:pt idx="4575">
                  <c:v>4.5748999999999998E-2</c:v>
                </c:pt>
                <c:pt idx="4576">
                  <c:v>4.5759000000000001E-2</c:v>
                </c:pt>
                <c:pt idx="4577">
                  <c:v>4.5768999999999997E-2</c:v>
                </c:pt>
                <c:pt idx="4578">
                  <c:v>4.5779E-2</c:v>
                </c:pt>
                <c:pt idx="4579">
                  <c:v>4.5789000000000003E-2</c:v>
                </c:pt>
                <c:pt idx="4580">
                  <c:v>4.5798999999999999E-2</c:v>
                </c:pt>
                <c:pt idx="4581">
                  <c:v>4.5809000000000002E-2</c:v>
                </c:pt>
                <c:pt idx="4582">
                  <c:v>4.5818999999999999E-2</c:v>
                </c:pt>
                <c:pt idx="4583">
                  <c:v>4.5829000000000002E-2</c:v>
                </c:pt>
                <c:pt idx="4584">
                  <c:v>4.5838999999999998E-2</c:v>
                </c:pt>
                <c:pt idx="4585">
                  <c:v>4.5849000000000001E-2</c:v>
                </c:pt>
                <c:pt idx="4586">
                  <c:v>4.5858999999999997E-2</c:v>
                </c:pt>
                <c:pt idx="4587">
                  <c:v>4.5869E-2</c:v>
                </c:pt>
                <c:pt idx="4588">
                  <c:v>4.5879000000000003E-2</c:v>
                </c:pt>
                <c:pt idx="4589">
                  <c:v>4.5888999999999999E-2</c:v>
                </c:pt>
                <c:pt idx="4590">
                  <c:v>4.5899000000000002E-2</c:v>
                </c:pt>
                <c:pt idx="4591">
                  <c:v>4.5908999999999998E-2</c:v>
                </c:pt>
                <c:pt idx="4592">
                  <c:v>4.5919000000000001E-2</c:v>
                </c:pt>
                <c:pt idx="4593">
                  <c:v>4.5928999999999998E-2</c:v>
                </c:pt>
                <c:pt idx="4594">
                  <c:v>4.5939000000000001E-2</c:v>
                </c:pt>
                <c:pt idx="4595">
                  <c:v>4.5948999999999997E-2</c:v>
                </c:pt>
                <c:pt idx="4596">
                  <c:v>4.5959E-2</c:v>
                </c:pt>
                <c:pt idx="4597">
                  <c:v>4.5969000000000003E-2</c:v>
                </c:pt>
                <c:pt idx="4598">
                  <c:v>4.5978999999999999E-2</c:v>
                </c:pt>
                <c:pt idx="4599">
                  <c:v>4.5989000000000002E-2</c:v>
                </c:pt>
                <c:pt idx="4600">
                  <c:v>4.5998999999999998E-2</c:v>
                </c:pt>
                <c:pt idx="4601">
                  <c:v>4.6009000000000001E-2</c:v>
                </c:pt>
                <c:pt idx="4602">
                  <c:v>4.6018999999999997E-2</c:v>
                </c:pt>
                <c:pt idx="4603">
                  <c:v>4.6029E-2</c:v>
                </c:pt>
                <c:pt idx="4604">
                  <c:v>4.6038999999999997E-2</c:v>
                </c:pt>
                <c:pt idx="4605">
                  <c:v>4.6049E-2</c:v>
                </c:pt>
                <c:pt idx="4606">
                  <c:v>4.6059000000000003E-2</c:v>
                </c:pt>
                <c:pt idx="4607">
                  <c:v>4.6068999999999999E-2</c:v>
                </c:pt>
                <c:pt idx="4608">
                  <c:v>4.6079000000000002E-2</c:v>
                </c:pt>
                <c:pt idx="4609">
                  <c:v>4.6088999999999998E-2</c:v>
                </c:pt>
                <c:pt idx="4610">
                  <c:v>4.6099000000000001E-2</c:v>
                </c:pt>
                <c:pt idx="4611">
                  <c:v>4.6108999999999997E-2</c:v>
                </c:pt>
                <c:pt idx="4612">
                  <c:v>4.6119E-2</c:v>
                </c:pt>
                <c:pt idx="4613">
                  <c:v>4.6129000000000003E-2</c:v>
                </c:pt>
                <c:pt idx="4614">
                  <c:v>4.6138999999999999E-2</c:v>
                </c:pt>
                <c:pt idx="4615">
                  <c:v>4.6149000000000003E-2</c:v>
                </c:pt>
                <c:pt idx="4616">
                  <c:v>4.6158999999999999E-2</c:v>
                </c:pt>
                <c:pt idx="4617">
                  <c:v>4.6169000000000002E-2</c:v>
                </c:pt>
                <c:pt idx="4618">
                  <c:v>4.6178999999999998E-2</c:v>
                </c:pt>
                <c:pt idx="4619">
                  <c:v>4.6189000000000001E-2</c:v>
                </c:pt>
                <c:pt idx="4620">
                  <c:v>4.6198999999999997E-2</c:v>
                </c:pt>
                <c:pt idx="4621">
                  <c:v>4.6209E-2</c:v>
                </c:pt>
                <c:pt idx="4622">
                  <c:v>4.6219000000000003E-2</c:v>
                </c:pt>
                <c:pt idx="4623">
                  <c:v>4.6228999999999999E-2</c:v>
                </c:pt>
                <c:pt idx="4624">
                  <c:v>4.6239000000000002E-2</c:v>
                </c:pt>
                <c:pt idx="4625">
                  <c:v>4.6248999999999998E-2</c:v>
                </c:pt>
                <c:pt idx="4626">
                  <c:v>4.6259000000000002E-2</c:v>
                </c:pt>
                <c:pt idx="4627">
                  <c:v>4.6268999999999998E-2</c:v>
                </c:pt>
                <c:pt idx="4628">
                  <c:v>4.6279000000000001E-2</c:v>
                </c:pt>
                <c:pt idx="4629">
                  <c:v>4.6288999999999997E-2</c:v>
                </c:pt>
                <c:pt idx="4630">
                  <c:v>4.6299E-2</c:v>
                </c:pt>
                <c:pt idx="4631">
                  <c:v>4.6309000000000003E-2</c:v>
                </c:pt>
                <c:pt idx="4632">
                  <c:v>4.6318999999999999E-2</c:v>
                </c:pt>
                <c:pt idx="4633">
                  <c:v>4.6329000000000002E-2</c:v>
                </c:pt>
                <c:pt idx="4634">
                  <c:v>4.6338999999999998E-2</c:v>
                </c:pt>
                <c:pt idx="4635">
                  <c:v>4.6349000000000001E-2</c:v>
                </c:pt>
                <c:pt idx="4636">
                  <c:v>4.6358999999999997E-2</c:v>
                </c:pt>
                <c:pt idx="4637">
                  <c:v>4.6369E-2</c:v>
                </c:pt>
                <c:pt idx="4638">
                  <c:v>4.6378999999999997E-2</c:v>
                </c:pt>
                <c:pt idx="4639">
                  <c:v>4.6389E-2</c:v>
                </c:pt>
                <c:pt idx="4640">
                  <c:v>4.6399000000000003E-2</c:v>
                </c:pt>
                <c:pt idx="4641">
                  <c:v>4.6408999999999999E-2</c:v>
                </c:pt>
                <c:pt idx="4642">
                  <c:v>4.6419000000000002E-2</c:v>
                </c:pt>
                <c:pt idx="4643">
                  <c:v>4.6428999999999998E-2</c:v>
                </c:pt>
                <c:pt idx="4644">
                  <c:v>4.6439000000000001E-2</c:v>
                </c:pt>
                <c:pt idx="4645">
                  <c:v>4.6448999999999997E-2</c:v>
                </c:pt>
                <c:pt idx="4646">
                  <c:v>4.6459E-2</c:v>
                </c:pt>
                <c:pt idx="4647">
                  <c:v>4.6469000000000003E-2</c:v>
                </c:pt>
                <c:pt idx="4648">
                  <c:v>4.6478999999999999E-2</c:v>
                </c:pt>
                <c:pt idx="4649">
                  <c:v>4.6489000000000003E-2</c:v>
                </c:pt>
                <c:pt idx="4650">
                  <c:v>4.6498999999999999E-2</c:v>
                </c:pt>
                <c:pt idx="4651">
                  <c:v>4.6509000000000002E-2</c:v>
                </c:pt>
                <c:pt idx="4652">
                  <c:v>4.6518999999999998E-2</c:v>
                </c:pt>
                <c:pt idx="4653">
                  <c:v>4.6529000000000001E-2</c:v>
                </c:pt>
                <c:pt idx="4654">
                  <c:v>4.6538999999999997E-2</c:v>
                </c:pt>
                <c:pt idx="4655">
                  <c:v>4.6549E-2</c:v>
                </c:pt>
                <c:pt idx="4656">
                  <c:v>4.6559000000000003E-2</c:v>
                </c:pt>
                <c:pt idx="4657">
                  <c:v>4.6568999999999999E-2</c:v>
                </c:pt>
                <c:pt idx="4658">
                  <c:v>4.6579000000000002E-2</c:v>
                </c:pt>
                <c:pt idx="4659">
                  <c:v>4.6588999999999998E-2</c:v>
                </c:pt>
                <c:pt idx="4660">
                  <c:v>4.6599000000000002E-2</c:v>
                </c:pt>
                <c:pt idx="4661">
                  <c:v>4.6608999999999998E-2</c:v>
                </c:pt>
                <c:pt idx="4662">
                  <c:v>4.6619000000000001E-2</c:v>
                </c:pt>
                <c:pt idx="4663">
                  <c:v>4.6628999999999997E-2</c:v>
                </c:pt>
                <c:pt idx="4664">
                  <c:v>4.6639E-2</c:v>
                </c:pt>
                <c:pt idx="4665">
                  <c:v>4.6649000000000003E-2</c:v>
                </c:pt>
                <c:pt idx="4666">
                  <c:v>4.6658999999999999E-2</c:v>
                </c:pt>
                <c:pt idx="4667">
                  <c:v>4.6669000000000002E-2</c:v>
                </c:pt>
                <c:pt idx="4668">
                  <c:v>4.6678999999999998E-2</c:v>
                </c:pt>
                <c:pt idx="4669">
                  <c:v>4.6689000000000001E-2</c:v>
                </c:pt>
                <c:pt idx="4670">
                  <c:v>4.6698999999999997E-2</c:v>
                </c:pt>
                <c:pt idx="4671">
                  <c:v>4.6709000000000001E-2</c:v>
                </c:pt>
                <c:pt idx="4672">
                  <c:v>4.6718999999999997E-2</c:v>
                </c:pt>
                <c:pt idx="4673">
                  <c:v>4.6729E-2</c:v>
                </c:pt>
                <c:pt idx="4674">
                  <c:v>4.6739000000000003E-2</c:v>
                </c:pt>
                <c:pt idx="4675">
                  <c:v>4.6748999999999999E-2</c:v>
                </c:pt>
                <c:pt idx="4676">
                  <c:v>4.6759000000000002E-2</c:v>
                </c:pt>
                <c:pt idx="4677">
                  <c:v>4.6768999999999998E-2</c:v>
                </c:pt>
                <c:pt idx="4678">
                  <c:v>4.6779000000000001E-2</c:v>
                </c:pt>
                <c:pt idx="4679">
                  <c:v>4.6788999999999997E-2</c:v>
                </c:pt>
                <c:pt idx="4680">
                  <c:v>4.6799E-2</c:v>
                </c:pt>
                <c:pt idx="4681">
                  <c:v>4.6809000000000003E-2</c:v>
                </c:pt>
                <c:pt idx="4682">
                  <c:v>4.6819E-2</c:v>
                </c:pt>
                <c:pt idx="4683">
                  <c:v>4.6829000000000003E-2</c:v>
                </c:pt>
                <c:pt idx="4684">
                  <c:v>4.6838999999999999E-2</c:v>
                </c:pt>
                <c:pt idx="4685">
                  <c:v>4.6849000000000002E-2</c:v>
                </c:pt>
                <c:pt idx="4686">
                  <c:v>4.6858999999999998E-2</c:v>
                </c:pt>
                <c:pt idx="4687">
                  <c:v>4.6869000000000001E-2</c:v>
                </c:pt>
                <c:pt idx="4688">
                  <c:v>4.6878999999999997E-2</c:v>
                </c:pt>
                <c:pt idx="4689">
                  <c:v>4.6889E-2</c:v>
                </c:pt>
                <c:pt idx="4690">
                  <c:v>4.6899000000000003E-2</c:v>
                </c:pt>
                <c:pt idx="4691">
                  <c:v>4.6908999999999999E-2</c:v>
                </c:pt>
                <c:pt idx="4692">
                  <c:v>4.6919000000000002E-2</c:v>
                </c:pt>
                <c:pt idx="4693">
                  <c:v>4.6928999999999998E-2</c:v>
                </c:pt>
                <c:pt idx="4694">
                  <c:v>4.6939000000000002E-2</c:v>
                </c:pt>
                <c:pt idx="4695">
                  <c:v>4.6948999999999998E-2</c:v>
                </c:pt>
                <c:pt idx="4696">
                  <c:v>4.6959000000000001E-2</c:v>
                </c:pt>
                <c:pt idx="4697">
                  <c:v>4.6968999999999997E-2</c:v>
                </c:pt>
                <c:pt idx="4698">
                  <c:v>4.6979E-2</c:v>
                </c:pt>
                <c:pt idx="4699">
                  <c:v>4.6989000000000003E-2</c:v>
                </c:pt>
                <c:pt idx="4700">
                  <c:v>4.6998999999999999E-2</c:v>
                </c:pt>
                <c:pt idx="4701">
                  <c:v>4.7008000000000001E-2</c:v>
                </c:pt>
                <c:pt idx="4702">
                  <c:v>4.7017999999999997E-2</c:v>
                </c:pt>
                <c:pt idx="4703">
                  <c:v>4.7028E-2</c:v>
                </c:pt>
                <c:pt idx="4704">
                  <c:v>4.7038000000000003E-2</c:v>
                </c:pt>
                <c:pt idx="4705">
                  <c:v>4.7048E-2</c:v>
                </c:pt>
                <c:pt idx="4706">
                  <c:v>4.7058000000000003E-2</c:v>
                </c:pt>
                <c:pt idx="4707">
                  <c:v>4.7067999999999999E-2</c:v>
                </c:pt>
                <c:pt idx="4708">
                  <c:v>4.7078000000000002E-2</c:v>
                </c:pt>
                <c:pt idx="4709">
                  <c:v>4.7087999999999998E-2</c:v>
                </c:pt>
                <c:pt idx="4710">
                  <c:v>4.7098000000000001E-2</c:v>
                </c:pt>
                <c:pt idx="4711">
                  <c:v>4.7107999999999997E-2</c:v>
                </c:pt>
                <c:pt idx="4712">
                  <c:v>4.7118E-2</c:v>
                </c:pt>
                <c:pt idx="4713">
                  <c:v>4.7128000000000003E-2</c:v>
                </c:pt>
                <c:pt idx="4714">
                  <c:v>4.7137999999999999E-2</c:v>
                </c:pt>
                <c:pt idx="4715">
                  <c:v>4.7148000000000002E-2</c:v>
                </c:pt>
                <c:pt idx="4716">
                  <c:v>4.7157999999999999E-2</c:v>
                </c:pt>
                <c:pt idx="4717">
                  <c:v>4.7168000000000002E-2</c:v>
                </c:pt>
                <c:pt idx="4718">
                  <c:v>4.7177999999999998E-2</c:v>
                </c:pt>
                <c:pt idx="4719">
                  <c:v>4.7188000000000001E-2</c:v>
                </c:pt>
                <c:pt idx="4720">
                  <c:v>4.7197999999999997E-2</c:v>
                </c:pt>
                <c:pt idx="4721">
                  <c:v>4.7208E-2</c:v>
                </c:pt>
                <c:pt idx="4722">
                  <c:v>4.7218000000000003E-2</c:v>
                </c:pt>
                <c:pt idx="4723">
                  <c:v>4.7227999999999999E-2</c:v>
                </c:pt>
                <c:pt idx="4724">
                  <c:v>4.7238000000000002E-2</c:v>
                </c:pt>
                <c:pt idx="4725">
                  <c:v>4.7247999999999998E-2</c:v>
                </c:pt>
                <c:pt idx="4726">
                  <c:v>4.7258000000000001E-2</c:v>
                </c:pt>
                <c:pt idx="4727">
                  <c:v>4.7267999999999998E-2</c:v>
                </c:pt>
                <c:pt idx="4728">
                  <c:v>4.7278000000000001E-2</c:v>
                </c:pt>
                <c:pt idx="4729">
                  <c:v>4.7287999999999997E-2</c:v>
                </c:pt>
                <c:pt idx="4730">
                  <c:v>4.7298E-2</c:v>
                </c:pt>
                <c:pt idx="4731">
                  <c:v>4.7308000000000003E-2</c:v>
                </c:pt>
                <c:pt idx="4732">
                  <c:v>4.7317999999999999E-2</c:v>
                </c:pt>
                <c:pt idx="4733">
                  <c:v>4.7328000000000002E-2</c:v>
                </c:pt>
                <c:pt idx="4734">
                  <c:v>4.7337999999999998E-2</c:v>
                </c:pt>
                <c:pt idx="4735">
                  <c:v>4.7348000000000001E-2</c:v>
                </c:pt>
                <c:pt idx="4736">
                  <c:v>4.7357999999999997E-2</c:v>
                </c:pt>
                <c:pt idx="4737">
                  <c:v>4.7368E-2</c:v>
                </c:pt>
                <c:pt idx="4738">
                  <c:v>4.7378000000000003E-2</c:v>
                </c:pt>
                <c:pt idx="4739">
                  <c:v>4.7388E-2</c:v>
                </c:pt>
                <c:pt idx="4740">
                  <c:v>4.7398000000000003E-2</c:v>
                </c:pt>
                <c:pt idx="4741">
                  <c:v>4.7407999999999999E-2</c:v>
                </c:pt>
                <c:pt idx="4742">
                  <c:v>4.7418000000000002E-2</c:v>
                </c:pt>
                <c:pt idx="4743">
                  <c:v>4.7427999999999998E-2</c:v>
                </c:pt>
                <c:pt idx="4744">
                  <c:v>4.7438000000000001E-2</c:v>
                </c:pt>
                <c:pt idx="4745">
                  <c:v>4.7447999999999997E-2</c:v>
                </c:pt>
                <c:pt idx="4746">
                  <c:v>4.7458E-2</c:v>
                </c:pt>
                <c:pt idx="4747">
                  <c:v>4.7468000000000003E-2</c:v>
                </c:pt>
                <c:pt idx="4748">
                  <c:v>4.7477999999999999E-2</c:v>
                </c:pt>
                <c:pt idx="4749">
                  <c:v>4.7488000000000002E-2</c:v>
                </c:pt>
                <c:pt idx="4750">
                  <c:v>4.7497999999999999E-2</c:v>
                </c:pt>
                <c:pt idx="4751">
                  <c:v>4.7508000000000002E-2</c:v>
                </c:pt>
                <c:pt idx="4752">
                  <c:v>4.7517999999999998E-2</c:v>
                </c:pt>
                <c:pt idx="4753">
                  <c:v>4.7528000000000001E-2</c:v>
                </c:pt>
                <c:pt idx="4754">
                  <c:v>4.7537999999999997E-2</c:v>
                </c:pt>
                <c:pt idx="4755">
                  <c:v>4.7548E-2</c:v>
                </c:pt>
                <c:pt idx="4756">
                  <c:v>4.7558000000000003E-2</c:v>
                </c:pt>
                <c:pt idx="4757">
                  <c:v>4.7567999999999999E-2</c:v>
                </c:pt>
                <c:pt idx="4758">
                  <c:v>4.7578000000000002E-2</c:v>
                </c:pt>
                <c:pt idx="4759">
                  <c:v>4.7587999999999998E-2</c:v>
                </c:pt>
                <c:pt idx="4760">
                  <c:v>4.7598000000000001E-2</c:v>
                </c:pt>
                <c:pt idx="4761">
                  <c:v>4.7607999999999998E-2</c:v>
                </c:pt>
                <c:pt idx="4762">
                  <c:v>4.7618000000000001E-2</c:v>
                </c:pt>
                <c:pt idx="4763">
                  <c:v>4.7627999999999997E-2</c:v>
                </c:pt>
                <c:pt idx="4764">
                  <c:v>4.7638E-2</c:v>
                </c:pt>
                <c:pt idx="4765">
                  <c:v>4.7648000000000003E-2</c:v>
                </c:pt>
                <c:pt idx="4766">
                  <c:v>4.7657999999999999E-2</c:v>
                </c:pt>
                <c:pt idx="4767">
                  <c:v>4.7668000000000002E-2</c:v>
                </c:pt>
                <c:pt idx="4768">
                  <c:v>4.7677999999999998E-2</c:v>
                </c:pt>
                <c:pt idx="4769">
                  <c:v>4.7688000000000001E-2</c:v>
                </c:pt>
                <c:pt idx="4770">
                  <c:v>4.7697999999999997E-2</c:v>
                </c:pt>
                <c:pt idx="4771">
                  <c:v>4.7708E-2</c:v>
                </c:pt>
                <c:pt idx="4772">
                  <c:v>4.7718000000000003E-2</c:v>
                </c:pt>
                <c:pt idx="4773">
                  <c:v>4.7728E-2</c:v>
                </c:pt>
                <c:pt idx="4774">
                  <c:v>4.7738000000000003E-2</c:v>
                </c:pt>
                <c:pt idx="4775">
                  <c:v>4.7747999999999999E-2</c:v>
                </c:pt>
                <c:pt idx="4776">
                  <c:v>4.7758000000000002E-2</c:v>
                </c:pt>
                <c:pt idx="4777">
                  <c:v>4.7767999999999998E-2</c:v>
                </c:pt>
                <c:pt idx="4778">
                  <c:v>4.7778000000000001E-2</c:v>
                </c:pt>
                <c:pt idx="4779">
                  <c:v>4.7787999999999997E-2</c:v>
                </c:pt>
                <c:pt idx="4780">
                  <c:v>4.7798E-2</c:v>
                </c:pt>
                <c:pt idx="4781">
                  <c:v>4.7808000000000003E-2</c:v>
                </c:pt>
                <c:pt idx="4782">
                  <c:v>4.7817999999999999E-2</c:v>
                </c:pt>
                <c:pt idx="4783">
                  <c:v>4.7828000000000002E-2</c:v>
                </c:pt>
                <c:pt idx="4784">
                  <c:v>4.7837999999999999E-2</c:v>
                </c:pt>
                <c:pt idx="4785">
                  <c:v>4.7848000000000002E-2</c:v>
                </c:pt>
                <c:pt idx="4786">
                  <c:v>4.7857999999999998E-2</c:v>
                </c:pt>
                <c:pt idx="4787">
                  <c:v>4.7868000000000001E-2</c:v>
                </c:pt>
                <c:pt idx="4788">
                  <c:v>4.7877999999999997E-2</c:v>
                </c:pt>
                <c:pt idx="4789">
                  <c:v>4.7888E-2</c:v>
                </c:pt>
                <c:pt idx="4790">
                  <c:v>4.7898000000000003E-2</c:v>
                </c:pt>
                <c:pt idx="4791">
                  <c:v>4.7907999999999999E-2</c:v>
                </c:pt>
                <c:pt idx="4792">
                  <c:v>4.7918000000000002E-2</c:v>
                </c:pt>
                <c:pt idx="4793">
                  <c:v>4.7927999999999998E-2</c:v>
                </c:pt>
                <c:pt idx="4794">
                  <c:v>4.7938000000000001E-2</c:v>
                </c:pt>
                <c:pt idx="4795">
                  <c:v>4.7947999999999998E-2</c:v>
                </c:pt>
                <c:pt idx="4796">
                  <c:v>4.7958000000000001E-2</c:v>
                </c:pt>
                <c:pt idx="4797">
                  <c:v>4.7967999999999997E-2</c:v>
                </c:pt>
                <c:pt idx="4798">
                  <c:v>4.7978E-2</c:v>
                </c:pt>
                <c:pt idx="4799">
                  <c:v>4.7988000000000003E-2</c:v>
                </c:pt>
                <c:pt idx="4800">
                  <c:v>4.7997999999999999E-2</c:v>
                </c:pt>
                <c:pt idx="4801">
                  <c:v>4.8008000000000002E-2</c:v>
                </c:pt>
                <c:pt idx="4802">
                  <c:v>4.8017999999999998E-2</c:v>
                </c:pt>
                <c:pt idx="4803">
                  <c:v>4.8028000000000001E-2</c:v>
                </c:pt>
                <c:pt idx="4804">
                  <c:v>4.8037999999999997E-2</c:v>
                </c:pt>
                <c:pt idx="4805">
                  <c:v>4.8048E-2</c:v>
                </c:pt>
                <c:pt idx="4806">
                  <c:v>4.8057999999999997E-2</c:v>
                </c:pt>
                <c:pt idx="4807">
                  <c:v>4.8068E-2</c:v>
                </c:pt>
                <c:pt idx="4808">
                  <c:v>4.8078000000000003E-2</c:v>
                </c:pt>
                <c:pt idx="4809">
                  <c:v>4.8087999999999999E-2</c:v>
                </c:pt>
                <c:pt idx="4810">
                  <c:v>4.8098000000000002E-2</c:v>
                </c:pt>
                <c:pt idx="4811">
                  <c:v>4.8107999999999998E-2</c:v>
                </c:pt>
                <c:pt idx="4812">
                  <c:v>4.8118000000000001E-2</c:v>
                </c:pt>
                <c:pt idx="4813">
                  <c:v>4.8127999999999997E-2</c:v>
                </c:pt>
                <c:pt idx="4814">
                  <c:v>4.8138E-2</c:v>
                </c:pt>
                <c:pt idx="4815">
                  <c:v>4.8148000000000003E-2</c:v>
                </c:pt>
                <c:pt idx="4816">
                  <c:v>4.8157999999999999E-2</c:v>
                </c:pt>
                <c:pt idx="4817">
                  <c:v>4.8168000000000002E-2</c:v>
                </c:pt>
                <c:pt idx="4818">
                  <c:v>4.8177999999999999E-2</c:v>
                </c:pt>
                <c:pt idx="4819">
                  <c:v>4.8188000000000002E-2</c:v>
                </c:pt>
                <c:pt idx="4820">
                  <c:v>4.8197999999999998E-2</c:v>
                </c:pt>
                <c:pt idx="4821">
                  <c:v>4.8208000000000001E-2</c:v>
                </c:pt>
                <c:pt idx="4822">
                  <c:v>4.8217999999999997E-2</c:v>
                </c:pt>
                <c:pt idx="4823">
                  <c:v>4.8228E-2</c:v>
                </c:pt>
                <c:pt idx="4824">
                  <c:v>4.8238000000000003E-2</c:v>
                </c:pt>
                <c:pt idx="4825">
                  <c:v>4.8247999999999999E-2</c:v>
                </c:pt>
                <c:pt idx="4826">
                  <c:v>4.8258000000000002E-2</c:v>
                </c:pt>
                <c:pt idx="4827">
                  <c:v>4.8267999999999998E-2</c:v>
                </c:pt>
                <c:pt idx="4828">
                  <c:v>4.8278000000000001E-2</c:v>
                </c:pt>
                <c:pt idx="4829">
                  <c:v>4.8287999999999998E-2</c:v>
                </c:pt>
                <c:pt idx="4830">
                  <c:v>4.8298000000000001E-2</c:v>
                </c:pt>
                <c:pt idx="4831">
                  <c:v>4.8307999999999997E-2</c:v>
                </c:pt>
                <c:pt idx="4832">
                  <c:v>4.8318E-2</c:v>
                </c:pt>
                <c:pt idx="4833">
                  <c:v>4.8328000000000003E-2</c:v>
                </c:pt>
                <c:pt idx="4834">
                  <c:v>4.8337999999999999E-2</c:v>
                </c:pt>
                <c:pt idx="4835">
                  <c:v>4.8348000000000002E-2</c:v>
                </c:pt>
                <c:pt idx="4836">
                  <c:v>4.8357999999999998E-2</c:v>
                </c:pt>
                <c:pt idx="4837">
                  <c:v>4.8368000000000001E-2</c:v>
                </c:pt>
                <c:pt idx="4838">
                  <c:v>4.8377999999999997E-2</c:v>
                </c:pt>
                <c:pt idx="4839">
                  <c:v>4.8388E-2</c:v>
                </c:pt>
                <c:pt idx="4840">
                  <c:v>4.8397999999999997E-2</c:v>
                </c:pt>
                <c:pt idx="4841">
                  <c:v>4.8408E-2</c:v>
                </c:pt>
                <c:pt idx="4842">
                  <c:v>4.8418000000000003E-2</c:v>
                </c:pt>
                <c:pt idx="4843">
                  <c:v>4.8427999999999999E-2</c:v>
                </c:pt>
                <c:pt idx="4844">
                  <c:v>4.8438000000000002E-2</c:v>
                </c:pt>
                <c:pt idx="4845">
                  <c:v>4.8447999999999998E-2</c:v>
                </c:pt>
                <c:pt idx="4846">
                  <c:v>4.8458000000000001E-2</c:v>
                </c:pt>
                <c:pt idx="4847">
                  <c:v>4.8467999999999997E-2</c:v>
                </c:pt>
                <c:pt idx="4848">
                  <c:v>4.8478E-2</c:v>
                </c:pt>
                <c:pt idx="4849">
                  <c:v>4.8488000000000003E-2</c:v>
                </c:pt>
                <c:pt idx="4850">
                  <c:v>4.8497999999999999E-2</c:v>
                </c:pt>
                <c:pt idx="4851">
                  <c:v>4.8508000000000003E-2</c:v>
                </c:pt>
                <c:pt idx="4852">
                  <c:v>4.8517999999999999E-2</c:v>
                </c:pt>
                <c:pt idx="4853">
                  <c:v>4.8528000000000002E-2</c:v>
                </c:pt>
                <c:pt idx="4854">
                  <c:v>4.8537999999999998E-2</c:v>
                </c:pt>
                <c:pt idx="4855">
                  <c:v>4.8548000000000001E-2</c:v>
                </c:pt>
                <c:pt idx="4856">
                  <c:v>4.8557999999999997E-2</c:v>
                </c:pt>
                <c:pt idx="4857">
                  <c:v>4.8568E-2</c:v>
                </c:pt>
                <c:pt idx="4858">
                  <c:v>4.8578000000000003E-2</c:v>
                </c:pt>
                <c:pt idx="4859">
                  <c:v>4.8587999999999999E-2</c:v>
                </c:pt>
                <c:pt idx="4860">
                  <c:v>4.8598000000000002E-2</c:v>
                </c:pt>
                <c:pt idx="4861">
                  <c:v>4.8607999999999998E-2</c:v>
                </c:pt>
                <c:pt idx="4862">
                  <c:v>4.8618000000000001E-2</c:v>
                </c:pt>
                <c:pt idx="4863">
                  <c:v>4.8627999999999998E-2</c:v>
                </c:pt>
                <c:pt idx="4864">
                  <c:v>4.8638000000000001E-2</c:v>
                </c:pt>
                <c:pt idx="4865">
                  <c:v>4.8647999999999997E-2</c:v>
                </c:pt>
                <c:pt idx="4866">
                  <c:v>4.8658E-2</c:v>
                </c:pt>
                <c:pt idx="4867">
                  <c:v>4.8668000000000003E-2</c:v>
                </c:pt>
                <c:pt idx="4868">
                  <c:v>4.8677999999999999E-2</c:v>
                </c:pt>
                <c:pt idx="4869">
                  <c:v>4.8688000000000002E-2</c:v>
                </c:pt>
                <c:pt idx="4870">
                  <c:v>4.8697999999999998E-2</c:v>
                </c:pt>
                <c:pt idx="4871">
                  <c:v>4.8708000000000001E-2</c:v>
                </c:pt>
                <c:pt idx="4872">
                  <c:v>4.8717999999999997E-2</c:v>
                </c:pt>
                <c:pt idx="4873">
                  <c:v>4.8728E-2</c:v>
                </c:pt>
                <c:pt idx="4874">
                  <c:v>4.8737999999999997E-2</c:v>
                </c:pt>
                <c:pt idx="4875">
                  <c:v>4.8748E-2</c:v>
                </c:pt>
                <c:pt idx="4876">
                  <c:v>4.8758000000000003E-2</c:v>
                </c:pt>
                <c:pt idx="4877">
                  <c:v>4.8767999999999999E-2</c:v>
                </c:pt>
                <c:pt idx="4878">
                  <c:v>4.8778000000000002E-2</c:v>
                </c:pt>
                <c:pt idx="4879">
                  <c:v>4.8787999999999998E-2</c:v>
                </c:pt>
                <c:pt idx="4880">
                  <c:v>4.8798000000000001E-2</c:v>
                </c:pt>
                <c:pt idx="4881">
                  <c:v>4.8807999999999997E-2</c:v>
                </c:pt>
                <c:pt idx="4882">
                  <c:v>4.8818E-2</c:v>
                </c:pt>
                <c:pt idx="4883">
                  <c:v>4.8828000000000003E-2</c:v>
                </c:pt>
                <c:pt idx="4884">
                  <c:v>4.8837999999999999E-2</c:v>
                </c:pt>
                <c:pt idx="4885">
                  <c:v>4.8848000000000003E-2</c:v>
                </c:pt>
                <c:pt idx="4886">
                  <c:v>4.8857999999999999E-2</c:v>
                </c:pt>
                <c:pt idx="4887">
                  <c:v>4.8868000000000002E-2</c:v>
                </c:pt>
                <c:pt idx="4888">
                  <c:v>4.8877999999999998E-2</c:v>
                </c:pt>
                <c:pt idx="4889">
                  <c:v>4.8888000000000001E-2</c:v>
                </c:pt>
                <c:pt idx="4890">
                  <c:v>4.8897999999999997E-2</c:v>
                </c:pt>
                <c:pt idx="4891">
                  <c:v>4.8908E-2</c:v>
                </c:pt>
                <c:pt idx="4892">
                  <c:v>4.8918000000000003E-2</c:v>
                </c:pt>
                <c:pt idx="4893">
                  <c:v>4.8927999999999999E-2</c:v>
                </c:pt>
                <c:pt idx="4894">
                  <c:v>4.8938000000000002E-2</c:v>
                </c:pt>
                <c:pt idx="4895">
                  <c:v>4.8947999999999998E-2</c:v>
                </c:pt>
                <c:pt idx="4896">
                  <c:v>4.8958000000000002E-2</c:v>
                </c:pt>
                <c:pt idx="4897">
                  <c:v>4.8967999999999998E-2</c:v>
                </c:pt>
                <c:pt idx="4898">
                  <c:v>4.8978000000000001E-2</c:v>
                </c:pt>
                <c:pt idx="4899">
                  <c:v>4.8987999999999997E-2</c:v>
                </c:pt>
                <c:pt idx="4900">
                  <c:v>4.8998E-2</c:v>
                </c:pt>
                <c:pt idx="4901">
                  <c:v>4.9008000000000003E-2</c:v>
                </c:pt>
                <c:pt idx="4902">
                  <c:v>4.9017999999999999E-2</c:v>
                </c:pt>
                <c:pt idx="4903">
                  <c:v>4.9028000000000002E-2</c:v>
                </c:pt>
                <c:pt idx="4904">
                  <c:v>4.9037999999999998E-2</c:v>
                </c:pt>
                <c:pt idx="4905">
                  <c:v>4.9048000000000001E-2</c:v>
                </c:pt>
                <c:pt idx="4906">
                  <c:v>4.9057999999999997E-2</c:v>
                </c:pt>
                <c:pt idx="4907">
                  <c:v>4.9068000000000001E-2</c:v>
                </c:pt>
                <c:pt idx="4908">
                  <c:v>4.9077999999999997E-2</c:v>
                </c:pt>
                <c:pt idx="4909">
                  <c:v>4.9088E-2</c:v>
                </c:pt>
                <c:pt idx="4910">
                  <c:v>4.9098000000000003E-2</c:v>
                </c:pt>
                <c:pt idx="4911">
                  <c:v>4.9107999999999999E-2</c:v>
                </c:pt>
                <c:pt idx="4912">
                  <c:v>4.9118000000000002E-2</c:v>
                </c:pt>
                <c:pt idx="4913">
                  <c:v>4.9127999999999998E-2</c:v>
                </c:pt>
                <c:pt idx="4914">
                  <c:v>4.9138000000000001E-2</c:v>
                </c:pt>
                <c:pt idx="4915">
                  <c:v>4.9147999999999997E-2</c:v>
                </c:pt>
                <c:pt idx="4916">
                  <c:v>4.9158E-2</c:v>
                </c:pt>
                <c:pt idx="4917">
                  <c:v>4.9168000000000003E-2</c:v>
                </c:pt>
                <c:pt idx="4918">
                  <c:v>4.9177999999999999E-2</c:v>
                </c:pt>
                <c:pt idx="4919">
                  <c:v>4.9188000000000003E-2</c:v>
                </c:pt>
                <c:pt idx="4920">
                  <c:v>4.9197999999999999E-2</c:v>
                </c:pt>
                <c:pt idx="4921">
                  <c:v>4.9208000000000002E-2</c:v>
                </c:pt>
                <c:pt idx="4922">
                  <c:v>4.9217999999999998E-2</c:v>
                </c:pt>
                <c:pt idx="4923">
                  <c:v>4.9228000000000001E-2</c:v>
                </c:pt>
                <c:pt idx="4924">
                  <c:v>4.9237999999999997E-2</c:v>
                </c:pt>
                <c:pt idx="4925">
                  <c:v>4.9248E-2</c:v>
                </c:pt>
                <c:pt idx="4926">
                  <c:v>4.9258000000000003E-2</c:v>
                </c:pt>
                <c:pt idx="4927">
                  <c:v>4.9267999999999999E-2</c:v>
                </c:pt>
                <c:pt idx="4928">
                  <c:v>4.9278000000000002E-2</c:v>
                </c:pt>
                <c:pt idx="4929">
                  <c:v>4.9287999999999998E-2</c:v>
                </c:pt>
                <c:pt idx="4930">
                  <c:v>4.9298000000000002E-2</c:v>
                </c:pt>
                <c:pt idx="4931">
                  <c:v>4.9307999999999998E-2</c:v>
                </c:pt>
                <c:pt idx="4932">
                  <c:v>4.9318000000000001E-2</c:v>
                </c:pt>
                <c:pt idx="4933">
                  <c:v>4.9327999999999997E-2</c:v>
                </c:pt>
                <c:pt idx="4934">
                  <c:v>4.9338E-2</c:v>
                </c:pt>
                <c:pt idx="4935">
                  <c:v>4.9348000000000003E-2</c:v>
                </c:pt>
                <c:pt idx="4936">
                  <c:v>4.9357999999999999E-2</c:v>
                </c:pt>
                <c:pt idx="4937">
                  <c:v>4.9368000000000002E-2</c:v>
                </c:pt>
                <c:pt idx="4938">
                  <c:v>4.9377999999999998E-2</c:v>
                </c:pt>
                <c:pt idx="4939">
                  <c:v>4.9388000000000001E-2</c:v>
                </c:pt>
                <c:pt idx="4940">
                  <c:v>4.9397999999999997E-2</c:v>
                </c:pt>
                <c:pt idx="4941">
                  <c:v>4.9408000000000001E-2</c:v>
                </c:pt>
                <c:pt idx="4942">
                  <c:v>4.9417999999999997E-2</c:v>
                </c:pt>
                <c:pt idx="4943">
                  <c:v>4.9428E-2</c:v>
                </c:pt>
                <c:pt idx="4944">
                  <c:v>4.9438000000000003E-2</c:v>
                </c:pt>
                <c:pt idx="4945">
                  <c:v>4.9447999999999999E-2</c:v>
                </c:pt>
                <c:pt idx="4946">
                  <c:v>4.9458000000000002E-2</c:v>
                </c:pt>
                <c:pt idx="4947">
                  <c:v>4.9467999999999998E-2</c:v>
                </c:pt>
                <c:pt idx="4948">
                  <c:v>4.9478000000000001E-2</c:v>
                </c:pt>
                <c:pt idx="4949">
                  <c:v>4.9487999999999997E-2</c:v>
                </c:pt>
                <c:pt idx="4950">
                  <c:v>4.9498E-2</c:v>
                </c:pt>
                <c:pt idx="4951">
                  <c:v>4.9508000000000003E-2</c:v>
                </c:pt>
                <c:pt idx="4952">
                  <c:v>4.9518E-2</c:v>
                </c:pt>
                <c:pt idx="4953">
                  <c:v>4.9528000000000003E-2</c:v>
                </c:pt>
                <c:pt idx="4954">
                  <c:v>4.9537999999999999E-2</c:v>
                </c:pt>
                <c:pt idx="4955">
                  <c:v>4.9548000000000002E-2</c:v>
                </c:pt>
                <c:pt idx="4956">
                  <c:v>4.9557999999999998E-2</c:v>
                </c:pt>
                <c:pt idx="4957">
                  <c:v>4.9568000000000001E-2</c:v>
                </c:pt>
                <c:pt idx="4958">
                  <c:v>4.9577999999999997E-2</c:v>
                </c:pt>
                <c:pt idx="4959">
                  <c:v>4.9588E-2</c:v>
                </c:pt>
                <c:pt idx="4960">
                  <c:v>4.9598000000000003E-2</c:v>
                </c:pt>
                <c:pt idx="4961">
                  <c:v>4.9607999999999999E-2</c:v>
                </c:pt>
                <c:pt idx="4962">
                  <c:v>4.9618000000000002E-2</c:v>
                </c:pt>
                <c:pt idx="4963">
                  <c:v>4.9627999999999999E-2</c:v>
                </c:pt>
                <c:pt idx="4964">
                  <c:v>4.9638000000000002E-2</c:v>
                </c:pt>
                <c:pt idx="4965">
                  <c:v>4.9647999999999998E-2</c:v>
                </c:pt>
                <c:pt idx="4966">
                  <c:v>4.9658000000000001E-2</c:v>
                </c:pt>
                <c:pt idx="4967">
                  <c:v>4.9667999999999997E-2</c:v>
                </c:pt>
                <c:pt idx="4968">
                  <c:v>4.9678E-2</c:v>
                </c:pt>
                <c:pt idx="4969">
                  <c:v>4.9688000000000003E-2</c:v>
                </c:pt>
                <c:pt idx="4970">
                  <c:v>4.9697999999999999E-2</c:v>
                </c:pt>
                <c:pt idx="4971">
                  <c:v>4.9708000000000002E-2</c:v>
                </c:pt>
                <c:pt idx="4972">
                  <c:v>4.9717999999999998E-2</c:v>
                </c:pt>
                <c:pt idx="4973">
                  <c:v>4.9728000000000001E-2</c:v>
                </c:pt>
                <c:pt idx="4974">
                  <c:v>4.9737999999999997E-2</c:v>
                </c:pt>
                <c:pt idx="4975">
                  <c:v>4.9748000000000001E-2</c:v>
                </c:pt>
                <c:pt idx="4976">
                  <c:v>4.9757999999999997E-2</c:v>
                </c:pt>
                <c:pt idx="4977">
                  <c:v>4.9768E-2</c:v>
                </c:pt>
                <c:pt idx="4978">
                  <c:v>4.9778000000000003E-2</c:v>
                </c:pt>
                <c:pt idx="4979">
                  <c:v>4.9787999999999999E-2</c:v>
                </c:pt>
                <c:pt idx="4980">
                  <c:v>4.9798000000000002E-2</c:v>
                </c:pt>
                <c:pt idx="4981">
                  <c:v>4.9807999999999998E-2</c:v>
                </c:pt>
                <c:pt idx="4982">
                  <c:v>4.9818000000000001E-2</c:v>
                </c:pt>
                <c:pt idx="4983">
                  <c:v>4.9827999999999997E-2</c:v>
                </c:pt>
                <c:pt idx="4984">
                  <c:v>4.9838E-2</c:v>
                </c:pt>
                <c:pt idx="4985">
                  <c:v>4.9848000000000003E-2</c:v>
                </c:pt>
                <c:pt idx="4986">
                  <c:v>4.9858E-2</c:v>
                </c:pt>
                <c:pt idx="4987">
                  <c:v>4.9868000000000003E-2</c:v>
                </c:pt>
                <c:pt idx="4988">
                  <c:v>4.9877999999999999E-2</c:v>
                </c:pt>
                <c:pt idx="4989">
                  <c:v>4.9888000000000002E-2</c:v>
                </c:pt>
                <c:pt idx="4990">
                  <c:v>4.9897999999999998E-2</c:v>
                </c:pt>
                <c:pt idx="4991">
                  <c:v>4.9908000000000001E-2</c:v>
                </c:pt>
                <c:pt idx="4992">
                  <c:v>4.9917999999999997E-2</c:v>
                </c:pt>
                <c:pt idx="4993">
                  <c:v>4.9928E-2</c:v>
                </c:pt>
                <c:pt idx="4994">
                  <c:v>4.9938000000000003E-2</c:v>
                </c:pt>
                <c:pt idx="4995">
                  <c:v>4.9947999999999999E-2</c:v>
                </c:pt>
                <c:pt idx="4996">
                  <c:v>4.9958000000000002E-2</c:v>
                </c:pt>
                <c:pt idx="4997">
                  <c:v>4.9967999999999999E-2</c:v>
                </c:pt>
                <c:pt idx="4998">
                  <c:v>4.9978000000000002E-2</c:v>
                </c:pt>
                <c:pt idx="4999">
                  <c:v>4.9987999999999998E-2</c:v>
                </c:pt>
                <c:pt idx="5000">
                  <c:v>4.9998000000000001E-2</c:v>
                </c:pt>
                <c:pt idx="5001">
                  <c:v>5.0007999999999997E-2</c:v>
                </c:pt>
                <c:pt idx="5002">
                  <c:v>5.0018E-2</c:v>
                </c:pt>
                <c:pt idx="5003">
                  <c:v>5.0028000000000003E-2</c:v>
                </c:pt>
                <c:pt idx="5004">
                  <c:v>5.0037999999999999E-2</c:v>
                </c:pt>
                <c:pt idx="5005">
                  <c:v>5.0048000000000002E-2</c:v>
                </c:pt>
                <c:pt idx="5006">
                  <c:v>5.0057999999999998E-2</c:v>
                </c:pt>
                <c:pt idx="5007">
                  <c:v>5.0068000000000001E-2</c:v>
                </c:pt>
                <c:pt idx="5008">
                  <c:v>5.0077999999999998E-2</c:v>
                </c:pt>
                <c:pt idx="5009">
                  <c:v>5.0088000000000001E-2</c:v>
                </c:pt>
                <c:pt idx="5010">
                  <c:v>5.0097999999999997E-2</c:v>
                </c:pt>
                <c:pt idx="5011">
                  <c:v>5.0108E-2</c:v>
                </c:pt>
                <c:pt idx="5012">
                  <c:v>5.0118000000000003E-2</c:v>
                </c:pt>
                <c:pt idx="5013">
                  <c:v>5.0127999999999999E-2</c:v>
                </c:pt>
                <c:pt idx="5014">
                  <c:v>5.0138000000000002E-2</c:v>
                </c:pt>
                <c:pt idx="5015">
                  <c:v>5.0147999999999998E-2</c:v>
                </c:pt>
                <c:pt idx="5016">
                  <c:v>5.0158000000000001E-2</c:v>
                </c:pt>
                <c:pt idx="5017">
                  <c:v>5.0167999999999997E-2</c:v>
                </c:pt>
                <c:pt idx="5018">
                  <c:v>5.0178E-2</c:v>
                </c:pt>
                <c:pt idx="5019">
                  <c:v>5.0188000000000003E-2</c:v>
                </c:pt>
                <c:pt idx="5020">
                  <c:v>5.0198E-2</c:v>
                </c:pt>
                <c:pt idx="5021">
                  <c:v>5.0208000000000003E-2</c:v>
                </c:pt>
                <c:pt idx="5022">
                  <c:v>5.0217999999999999E-2</c:v>
                </c:pt>
                <c:pt idx="5023">
                  <c:v>5.0228000000000002E-2</c:v>
                </c:pt>
                <c:pt idx="5024">
                  <c:v>5.0237999999999998E-2</c:v>
                </c:pt>
                <c:pt idx="5025">
                  <c:v>5.0248000000000001E-2</c:v>
                </c:pt>
                <c:pt idx="5026">
                  <c:v>5.0257999999999997E-2</c:v>
                </c:pt>
                <c:pt idx="5027">
                  <c:v>5.0268E-2</c:v>
                </c:pt>
                <c:pt idx="5028">
                  <c:v>5.0278000000000003E-2</c:v>
                </c:pt>
                <c:pt idx="5029">
                  <c:v>5.0287999999999999E-2</c:v>
                </c:pt>
                <c:pt idx="5030">
                  <c:v>5.0298000000000002E-2</c:v>
                </c:pt>
                <c:pt idx="5031">
                  <c:v>5.0307999999999999E-2</c:v>
                </c:pt>
                <c:pt idx="5032">
                  <c:v>5.0318000000000002E-2</c:v>
                </c:pt>
                <c:pt idx="5033">
                  <c:v>5.0327999999999998E-2</c:v>
                </c:pt>
                <c:pt idx="5034">
                  <c:v>5.0338000000000001E-2</c:v>
                </c:pt>
                <c:pt idx="5035">
                  <c:v>5.0347999999999997E-2</c:v>
                </c:pt>
                <c:pt idx="5036">
                  <c:v>5.0358E-2</c:v>
                </c:pt>
                <c:pt idx="5037">
                  <c:v>5.0368000000000003E-2</c:v>
                </c:pt>
                <c:pt idx="5038">
                  <c:v>5.0377999999999999E-2</c:v>
                </c:pt>
                <c:pt idx="5039">
                  <c:v>5.0388000000000002E-2</c:v>
                </c:pt>
                <c:pt idx="5040">
                  <c:v>5.0397999999999998E-2</c:v>
                </c:pt>
                <c:pt idx="5041">
                  <c:v>5.0408000000000001E-2</c:v>
                </c:pt>
                <c:pt idx="5042">
                  <c:v>5.0417999999999998E-2</c:v>
                </c:pt>
                <c:pt idx="5043">
                  <c:v>5.0428000000000001E-2</c:v>
                </c:pt>
                <c:pt idx="5044">
                  <c:v>5.0437999999999997E-2</c:v>
                </c:pt>
                <c:pt idx="5045">
                  <c:v>5.0448E-2</c:v>
                </c:pt>
                <c:pt idx="5046">
                  <c:v>5.0458000000000003E-2</c:v>
                </c:pt>
                <c:pt idx="5047">
                  <c:v>5.0467999999999999E-2</c:v>
                </c:pt>
                <c:pt idx="5048">
                  <c:v>5.0478000000000002E-2</c:v>
                </c:pt>
                <c:pt idx="5049">
                  <c:v>5.0487999999999998E-2</c:v>
                </c:pt>
                <c:pt idx="5050">
                  <c:v>5.0498000000000001E-2</c:v>
                </c:pt>
                <c:pt idx="5051">
                  <c:v>5.0507999999999997E-2</c:v>
                </c:pt>
                <c:pt idx="5052">
                  <c:v>5.0518E-2</c:v>
                </c:pt>
                <c:pt idx="5053">
                  <c:v>5.0528000000000003E-2</c:v>
                </c:pt>
                <c:pt idx="5054">
                  <c:v>5.0538E-2</c:v>
                </c:pt>
                <c:pt idx="5055">
                  <c:v>5.0548000000000003E-2</c:v>
                </c:pt>
                <c:pt idx="5056">
                  <c:v>5.0557999999999999E-2</c:v>
                </c:pt>
                <c:pt idx="5057">
                  <c:v>5.0568000000000002E-2</c:v>
                </c:pt>
                <c:pt idx="5058">
                  <c:v>5.0577999999999998E-2</c:v>
                </c:pt>
                <c:pt idx="5059">
                  <c:v>5.0588000000000001E-2</c:v>
                </c:pt>
                <c:pt idx="5060">
                  <c:v>5.0597999999999997E-2</c:v>
                </c:pt>
                <c:pt idx="5061">
                  <c:v>5.0608E-2</c:v>
                </c:pt>
                <c:pt idx="5062">
                  <c:v>5.0618000000000003E-2</c:v>
                </c:pt>
                <c:pt idx="5063">
                  <c:v>5.0627999999999999E-2</c:v>
                </c:pt>
                <c:pt idx="5064">
                  <c:v>5.0638000000000002E-2</c:v>
                </c:pt>
                <c:pt idx="5065">
                  <c:v>5.0647999999999999E-2</c:v>
                </c:pt>
                <c:pt idx="5066">
                  <c:v>5.0658000000000002E-2</c:v>
                </c:pt>
                <c:pt idx="5067">
                  <c:v>5.0667999999999998E-2</c:v>
                </c:pt>
                <c:pt idx="5068">
                  <c:v>5.0678000000000001E-2</c:v>
                </c:pt>
                <c:pt idx="5069">
                  <c:v>5.0687999999999997E-2</c:v>
                </c:pt>
                <c:pt idx="5070">
                  <c:v>5.0698E-2</c:v>
                </c:pt>
                <c:pt idx="5071">
                  <c:v>5.0708000000000003E-2</c:v>
                </c:pt>
                <c:pt idx="5072">
                  <c:v>5.0717999999999999E-2</c:v>
                </c:pt>
                <c:pt idx="5073">
                  <c:v>5.0728000000000002E-2</c:v>
                </c:pt>
                <c:pt idx="5074">
                  <c:v>5.0737999999999998E-2</c:v>
                </c:pt>
                <c:pt idx="5075">
                  <c:v>5.0748000000000001E-2</c:v>
                </c:pt>
                <c:pt idx="5076">
                  <c:v>5.0757999999999998E-2</c:v>
                </c:pt>
                <c:pt idx="5077">
                  <c:v>5.0768000000000001E-2</c:v>
                </c:pt>
                <c:pt idx="5078">
                  <c:v>5.0777999999999997E-2</c:v>
                </c:pt>
                <c:pt idx="5079">
                  <c:v>5.0788E-2</c:v>
                </c:pt>
                <c:pt idx="5080">
                  <c:v>5.0798000000000003E-2</c:v>
                </c:pt>
                <c:pt idx="5081">
                  <c:v>5.0807999999999999E-2</c:v>
                </c:pt>
                <c:pt idx="5082">
                  <c:v>5.0818000000000002E-2</c:v>
                </c:pt>
                <c:pt idx="5083">
                  <c:v>5.0827999999999998E-2</c:v>
                </c:pt>
                <c:pt idx="5084">
                  <c:v>5.0838000000000001E-2</c:v>
                </c:pt>
                <c:pt idx="5085">
                  <c:v>5.0847999999999997E-2</c:v>
                </c:pt>
                <c:pt idx="5086">
                  <c:v>5.0858E-2</c:v>
                </c:pt>
                <c:pt idx="5087">
                  <c:v>5.0867999999999997E-2</c:v>
                </c:pt>
                <c:pt idx="5088">
                  <c:v>5.0878E-2</c:v>
                </c:pt>
                <c:pt idx="5089">
                  <c:v>5.0888000000000003E-2</c:v>
                </c:pt>
                <c:pt idx="5090">
                  <c:v>5.0897999999999999E-2</c:v>
                </c:pt>
                <c:pt idx="5091">
                  <c:v>5.0908000000000002E-2</c:v>
                </c:pt>
                <c:pt idx="5092">
                  <c:v>5.0917999999999998E-2</c:v>
                </c:pt>
                <c:pt idx="5093">
                  <c:v>5.0928000000000001E-2</c:v>
                </c:pt>
                <c:pt idx="5094">
                  <c:v>5.0937999999999997E-2</c:v>
                </c:pt>
                <c:pt idx="5095">
                  <c:v>5.0948E-2</c:v>
                </c:pt>
                <c:pt idx="5096">
                  <c:v>5.0958000000000003E-2</c:v>
                </c:pt>
                <c:pt idx="5097">
                  <c:v>5.0967999999999999E-2</c:v>
                </c:pt>
                <c:pt idx="5098">
                  <c:v>5.0978000000000002E-2</c:v>
                </c:pt>
                <c:pt idx="5099">
                  <c:v>5.0987999999999999E-2</c:v>
                </c:pt>
                <c:pt idx="5100">
                  <c:v>5.0998000000000002E-2</c:v>
                </c:pt>
                <c:pt idx="5101">
                  <c:v>5.1007999999999998E-2</c:v>
                </c:pt>
                <c:pt idx="5102">
                  <c:v>5.1018000000000001E-2</c:v>
                </c:pt>
                <c:pt idx="5103">
                  <c:v>5.1027999999999997E-2</c:v>
                </c:pt>
                <c:pt idx="5104">
                  <c:v>5.1038E-2</c:v>
                </c:pt>
                <c:pt idx="5105">
                  <c:v>5.1048000000000003E-2</c:v>
                </c:pt>
                <c:pt idx="5106">
                  <c:v>5.1057999999999999E-2</c:v>
                </c:pt>
                <c:pt idx="5107">
                  <c:v>5.1068000000000002E-2</c:v>
                </c:pt>
                <c:pt idx="5108">
                  <c:v>5.1077999999999998E-2</c:v>
                </c:pt>
                <c:pt idx="5109">
                  <c:v>5.1088000000000001E-2</c:v>
                </c:pt>
                <c:pt idx="5110">
                  <c:v>5.1097999999999998E-2</c:v>
                </c:pt>
                <c:pt idx="5111">
                  <c:v>5.1108000000000001E-2</c:v>
                </c:pt>
                <c:pt idx="5112">
                  <c:v>5.1117999999999997E-2</c:v>
                </c:pt>
                <c:pt idx="5113">
                  <c:v>5.1128E-2</c:v>
                </c:pt>
                <c:pt idx="5114">
                  <c:v>5.1138000000000003E-2</c:v>
                </c:pt>
                <c:pt idx="5115">
                  <c:v>5.1147999999999999E-2</c:v>
                </c:pt>
                <c:pt idx="5116">
                  <c:v>5.1158000000000002E-2</c:v>
                </c:pt>
                <c:pt idx="5117">
                  <c:v>5.1167999999999998E-2</c:v>
                </c:pt>
                <c:pt idx="5118">
                  <c:v>5.1178000000000001E-2</c:v>
                </c:pt>
                <c:pt idx="5119">
                  <c:v>5.1187999999999997E-2</c:v>
                </c:pt>
                <c:pt idx="5120">
                  <c:v>5.1198E-2</c:v>
                </c:pt>
                <c:pt idx="5121">
                  <c:v>5.1207999999999997E-2</c:v>
                </c:pt>
                <c:pt idx="5122">
                  <c:v>5.1218E-2</c:v>
                </c:pt>
                <c:pt idx="5123">
                  <c:v>5.1228000000000003E-2</c:v>
                </c:pt>
                <c:pt idx="5124">
                  <c:v>5.1237999999999999E-2</c:v>
                </c:pt>
                <c:pt idx="5125">
                  <c:v>5.1248000000000002E-2</c:v>
                </c:pt>
                <c:pt idx="5126">
                  <c:v>5.1257999999999998E-2</c:v>
                </c:pt>
                <c:pt idx="5127">
                  <c:v>5.1268000000000001E-2</c:v>
                </c:pt>
                <c:pt idx="5128">
                  <c:v>5.1277999999999997E-2</c:v>
                </c:pt>
                <c:pt idx="5129">
                  <c:v>5.1288E-2</c:v>
                </c:pt>
                <c:pt idx="5130">
                  <c:v>5.1298000000000003E-2</c:v>
                </c:pt>
                <c:pt idx="5131">
                  <c:v>5.1307999999999999E-2</c:v>
                </c:pt>
                <c:pt idx="5132">
                  <c:v>5.1318000000000003E-2</c:v>
                </c:pt>
                <c:pt idx="5133">
                  <c:v>5.1327999999999999E-2</c:v>
                </c:pt>
                <c:pt idx="5134">
                  <c:v>5.1338000000000002E-2</c:v>
                </c:pt>
                <c:pt idx="5135">
                  <c:v>5.1347999999999998E-2</c:v>
                </c:pt>
                <c:pt idx="5136">
                  <c:v>5.1358000000000001E-2</c:v>
                </c:pt>
                <c:pt idx="5137">
                  <c:v>5.1367999999999997E-2</c:v>
                </c:pt>
                <c:pt idx="5138">
                  <c:v>5.1378E-2</c:v>
                </c:pt>
                <c:pt idx="5139">
                  <c:v>5.1388000000000003E-2</c:v>
                </c:pt>
                <c:pt idx="5140">
                  <c:v>5.1397999999999999E-2</c:v>
                </c:pt>
                <c:pt idx="5141">
                  <c:v>5.1408000000000002E-2</c:v>
                </c:pt>
                <c:pt idx="5142">
                  <c:v>5.1417999999999998E-2</c:v>
                </c:pt>
                <c:pt idx="5143">
                  <c:v>5.1428000000000001E-2</c:v>
                </c:pt>
                <c:pt idx="5144">
                  <c:v>5.1437999999999998E-2</c:v>
                </c:pt>
                <c:pt idx="5145">
                  <c:v>5.1448000000000001E-2</c:v>
                </c:pt>
                <c:pt idx="5146">
                  <c:v>5.1457999999999997E-2</c:v>
                </c:pt>
                <c:pt idx="5147">
                  <c:v>5.1468E-2</c:v>
                </c:pt>
                <c:pt idx="5148">
                  <c:v>5.1478000000000003E-2</c:v>
                </c:pt>
                <c:pt idx="5149">
                  <c:v>5.1487999999999999E-2</c:v>
                </c:pt>
                <c:pt idx="5150">
                  <c:v>5.1498000000000002E-2</c:v>
                </c:pt>
                <c:pt idx="5151">
                  <c:v>5.1507999999999998E-2</c:v>
                </c:pt>
                <c:pt idx="5152">
                  <c:v>5.1518000000000001E-2</c:v>
                </c:pt>
                <c:pt idx="5153">
                  <c:v>5.1527999999999997E-2</c:v>
                </c:pt>
                <c:pt idx="5154">
                  <c:v>5.1538E-2</c:v>
                </c:pt>
                <c:pt idx="5155">
                  <c:v>5.1547999999999997E-2</c:v>
                </c:pt>
                <c:pt idx="5156">
                  <c:v>5.1558E-2</c:v>
                </c:pt>
                <c:pt idx="5157">
                  <c:v>5.1568000000000003E-2</c:v>
                </c:pt>
                <c:pt idx="5158">
                  <c:v>5.1577999999999999E-2</c:v>
                </c:pt>
                <c:pt idx="5159">
                  <c:v>5.1588000000000002E-2</c:v>
                </c:pt>
                <c:pt idx="5160">
                  <c:v>5.1597999999999998E-2</c:v>
                </c:pt>
                <c:pt idx="5161">
                  <c:v>5.1608000000000001E-2</c:v>
                </c:pt>
                <c:pt idx="5162">
                  <c:v>5.1617999999999997E-2</c:v>
                </c:pt>
                <c:pt idx="5163">
                  <c:v>5.1628E-2</c:v>
                </c:pt>
                <c:pt idx="5164">
                  <c:v>5.1638000000000003E-2</c:v>
                </c:pt>
                <c:pt idx="5165">
                  <c:v>5.1647999999999999E-2</c:v>
                </c:pt>
                <c:pt idx="5166">
                  <c:v>5.1658000000000003E-2</c:v>
                </c:pt>
                <c:pt idx="5167">
                  <c:v>5.1667999999999999E-2</c:v>
                </c:pt>
                <c:pt idx="5168">
                  <c:v>5.1678000000000002E-2</c:v>
                </c:pt>
                <c:pt idx="5169">
                  <c:v>5.1687999999999998E-2</c:v>
                </c:pt>
                <c:pt idx="5170">
                  <c:v>5.1698000000000001E-2</c:v>
                </c:pt>
                <c:pt idx="5171">
                  <c:v>5.1707999999999997E-2</c:v>
                </c:pt>
                <c:pt idx="5172">
                  <c:v>5.1718E-2</c:v>
                </c:pt>
                <c:pt idx="5173">
                  <c:v>5.1728000000000003E-2</c:v>
                </c:pt>
                <c:pt idx="5174">
                  <c:v>5.1737999999999999E-2</c:v>
                </c:pt>
                <c:pt idx="5175">
                  <c:v>5.1748000000000002E-2</c:v>
                </c:pt>
                <c:pt idx="5176">
                  <c:v>5.1757999999999998E-2</c:v>
                </c:pt>
                <c:pt idx="5177">
                  <c:v>5.1768000000000002E-2</c:v>
                </c:pt>
                <c:pt idx="5178">
                  <c:v>5.1777999999999998E-2</c:v>
                </c:pt>
                <c:pt idx="5179">
                  <c:v>5.1788000000000001E-2</c:v>
                </c:pt>
                <c:pt idx="5180">
                  <c:v>5.1797999999999997E-2</c:v>
                </c:pt>
                <c:pt idx="5181">
                  <c:v>5.1808E-2</c:v>
                </c:pt>
                <c:pt idx="5182">
                  <c:v>5.1818000000000003E-2</c:v>
                </c:pt>
                <c:pt idx="5183">
                  <c:v>5.1827999999999999E-2</c:v>
                </c:pt>
                <c:pt idx="5184">
                  <c:v>5.1838000000000002E-2</c:v>
                </c:pt>
                <c:pt idx="5185">
                  <c:v>5.1847999999999998E-2</c:v>
                </c:pt>
                <c:pt idx="5186">
                  <c:v>5.1858000000000001E-2</c:v>
                </c:pt>
                <c:pt idx="5187">
                  <c:v>5.1867999999999997E-2</c:v>
                </c:pt>
                <c:pt idx="5188">
                  <c:v>5.1878000000000001E-2</c:v>
                </c:pt>
                <c:pt idx="5189">
                  <c:v>5.1887999999999997E-2</c:v>
                </c:pt>
                <c:pt idx="5190">
                  <c:v>5.1898E-2</c:v>
                </c:pt>
                <c:pt idx="5191">
                  <c:v>5.1908000000000003E-2</c:v>
                </c:pt>
                <c:pt idx="5192">
                  <c:v>5.1917999999999999E-2</c:v>
                </c:pt>
                <c:pt idx="5193">
                  <c:v>5.1928000000000002E-2</c:v>
                </c:pt>
                <c:pt idx="5194">
                  <c:v>5.1937999999999998E-2</c:v>
                </c:pt>
                <c:pt idx="5195">
                  <c:v>5.1948000000000001E-2</c:v>
                </c:pt>
                <c:pt idx="5196">
                  <c:v>5.1957999999999997E-2</c:v>
                </c:pt>
                <c:pt idx="5197">
                  <c:v>5.1968E-2</c:v>
                </c:pt>
                <c:pt idx="5198">
                  <c:v>5.1978000000000003E-2</c:v>
                </c:pt>
                <c:pt idx="5199">
                  <c:v>5.1987999999999999E-2</c:v>
                </c:pt>
                <c:pt idx="5200">
                  <c:v>5.1998000000000003E-2</c:v>
                </c:pt>
                <c:pt idx="5201">
                  <c:v>5.2007999999999999E-2</c:v>
                </c:pt>
                <c:pt idx="5202">
                  <c:v>5.2018000000000002E-2</c:v>
                </c:pt>
                <c:pt idx="5203">
                  <c:v>5.2027999999999998E-2</c:v>
                </c:pt>
                <c:pt idx="5204">
                  <c:v>5.2038000000000001E-2</c:v>
                </c:pt>
                <c:pt idx="5205">
                  <c:v>5.2047999999999997E-2</c:v>
                </c:pt>
                <c:pt idx="5206">
                  <c:v>5.2058E-2</c:v>
                </c:pt>
                <c:pt idx="5207">
                  <c:v>5.2068000000000003E-2</c:v>
                </c:pt>
                <c:pt idx="5208">
                  <c:v>5.2077999999999999E-2</c:v>
                </c:pt>
                <c:pt idx="5209">
                  <c:v>5.2088000000000002E-2</c:v>
                </c:pt>
                <c:pt idx="5210">
                  <c:v>5.2097999999999998E-2</c:v>
                </c:pt>
                <c:pt idx="5211">
                  <c:v>5.2108000000000002E-2</c:v>
                </c:pt>
                <c:pt idx="5212">
                  <c:v>5.2117999999999998E-2</c:v>
                </c:pt>
                <c:pt idx="5213">
                  <c:v>5.2128000000000001E-2</c:v>
                </c:pt>
                <c:pt idx="5214">
                  <c:v>5.2137999999999997E-2</c:v>
                </c:pt>
                <c:pt idx="5215">
                  <c:v>5.2148E-2</c:v>
                </c:pt>
                <c:pt idx="5216">
                  <c:v>5.2158000000000003E-2</c:v>
                </c:pt>
                <c:pt idx="5217">
                  <c:v>5.2167999999999999E-2</c:v>
                </c:pt>
                <c:pt idx="5218">
                  <c:v>5.2178000000000002E-2</c:v>
                </c:pt>
                <c:pt idx="5219">
                  <c:v>5.2187999999999998E-2</c:v>
                </c:pt>
                <c:pt idx="5220">
                  <c:v>5.2198000000000001E-2</c:v>
                </c:pt>
                <c:pt idx="5221">
                  <c:v>5.2207999999999997E-2</c:v>
                </c:pt>
                <c:pt idx="5222">
                  <c:v>5.2218000000000001E-2</c:v>
                </c:pt>
                <c:pt idx="5223">
                  <c:v>5.2227999999999997E-2</c:v>
                </c:pt>
                <c:pt idx="5224">
                  <c:v>5.2238E-2</c:v>
                </c:pt>
                <c:pt idx="5225">
                  <c:v>5.2248000000000003E-2</c:v>
                </c:pt>
                <c:pt idx="5226">
                  <c:v>5.2257999999999999E-2</c:v>
                </c:pt>
                <c:pt idx="5227">
                  <c:v>5.2268000000000002E-2</c:v>
                </c:pt>
                <c:pt idx="5228">
                  <c:v>5.2277999999999998E-2</c:v>
                </c:pt>
                <c:pt idx="5229">
                  <c:v>5.2288000000000001E-2</c:v>
                </c:pt>
                <c:pt idx="5230">
                  <c:v>5.2297999999999997E-2</c:v>
                </c:pt>
                <c:pt idx="5231">
                  <c:v>5.2308E-2</c:v>
                </c:pt>
                <c:pt idx="5232">
                  <c:v>5.2318000000000003E-2</c:v>
                </c:pt>
                <c:pt idx="5233">
                  <c:v>5.2328E-2</c:v>
                </c:pt>
                <c:pt idx="5234">
                  <c:v>5.2338000000000003E-2</c:v>
                </c:pt>
                <c:pt idx="5235">
                  <c:v>5.2347999999999999E-2</c:v>
                </c:pt>
                <c:pt idx="5236">
                  <c:v>5.2358000000000002E-2</c:v>
                </c:pt>
                <c:pt idx="5237">
                  <c:v>5.2367999999999998E-2</c:v>
                </c:pt>
                <c:pt idx="5238">
                  <c:v>5.2378000000000001E-2</c:v>
                </c:pt>
                <c:pt idx="5239">
                  <c:v>5.2387999999999997E-2</c:v>
                </c:pt>
                <c:pt idx="5240">
                  <c:v>5.2398E-2</c:v>
                </c:pt>
                <c:pt idx="5241">
                  <c:v>5.2408000000000003E-2</c:v>
                </c:pt>
                <c:pt idx="5242">
                  <c:v>5.2417999999999999E-2</c:v>
                </c:pt>
                <c:pt idx="5243">
                  <c:v>5.2428000000000002E-2</c:v>
                </c:pt>
                <c:pt idx="5244">
                  <c:v>5.2437999999999999E-2</c:v>
                </c:pt>
                <c:pt idx="5245">
                  <c:v>5.2448000000000002E-2</c:v>
                </c:pt>
                <c:pt idx="5246">
                  <c:v>5.2457999999999998E-2</c:v>
                </c:pt>
                <c:pt idx="5247">
                  <c:v>5.2468000000000001E-2</c:v>
                </c:pt>
                <c:pt idx="5248">
                  <c:v>5.2477999999999997E-2</c:v>
                </c:pt>
                <c:pt idx="5249">
                  <c:v>5.2488E-2</c:v>
                </c:pt>
                <c:pt idx="5250">
                  <c:v>5.2498000000000003E-2</c:v>
                </c:pt>
                <c:pt idx="5251">
                  <c:v>5.2507999999999999E-2</c:v>
                </c:pt>
                <c:pt idx="5252">
                  <c:v>5.2518000000000002E-2</c:v>
                </c:pt>
                <c:pt idx="5253">
                  <c:v>5.2527999999999998E-2</c:v>
                </c:pt>
                <c:pt idx="5254">
                  <c:v>5.2538000000000001E-2</c:v>
                </c:pt>
                <c:pt idx="5255">
                  <c:v>5.2547999999999997E-2</c:v>
                </c:pt>
                <c:pt idx="5256">
                  <c:v>5.2558000000000001E-2</c:v>
                </c:pt>
                <c:pt idx="5257">
                  <c:v>5.2567999999999997E-2</c:v>
                </c:pt>
                <c:pt idx="5258">
                  <c:v>5.2578E-2</c:v>
                </c:pt>
                <c:pt idx="5259">
                  <c:v>5.2588000000000003E-2</c:v>
                </c:pt>
                <c:pt idx="5260">
                  <c:v>5.2597999999999999E-2</c:v>
                </c:pt>
                <c:pt idx="5261">
                  <c:v>5.2608000000000002E-2</c:v>
                </c:pt>
                <c:pt idx="5262">
                  <c:v>5.2617999999999998E-2</c:v>
                </c:pt>
                <c:pt idx="5263">
                  <c:v>5.2628000000000001E-2</c:v>
                </c:pt>
                <c:pt idx="5264">
                  <c:v>5.2637999999999997E-2</c:v>
                </c:pt>
                <c:pt idx="5265">
                  <c:v>5.2648E-2</c:v>
                </c:pt>
                <c:pt idx="5266">
                  <c:v>5.2658000000000003E-2</c:v>
                </c:pt>
                <c:pt idx="5267">
                  <c:v>5.2668E-2</c:v>
                </c:pt>
                <c:pt idx="5268">
                  <c:v>5.2678000000000003E-2</c:v>
                </c:pt>
                <c:pt idx="5269">
                  <c:v>5.2687999999999999E-2</c:v>
                </c:pt>
                <c:pt idx="5270">
                  <c:v>5.2698000000000002E-2</c:v>
                </c:pt>
                <c:pt idx="5271">
                  <c:v>5.2707999999999998E-2</c:v>
                </c:pt>
                <c:pt idx="5272">
                  <c:v>5.2718000000000001E-2</c:v>
                </c:pt>
                <c:pt idx="5273">
                  <c:v>5.2727999999999997E-2</c:v>
                </c:pt>
                <c:pt idx="5274">
                  <c:v>5.2738E-2</c:v>
                </c:pt>
                <c:pt idx="5275">
                  <c:v>5.2748000000000003E-2</c:v>
                </c:pt>
                <c:pt idx="5276">
                  <c:v>5.2757999999999999E-2</c:v>
                </c:pt>
                <c:pt idx="5277">
                  <c:v>5.2768000000000002E-2</c:v>
                </c:pt>
                <c:pt idx="5278">
                  <c:v>5.2777999999999999E-2</c:v>
                </c:pt>
                <c:pt idx="5279">
                  <c:v>5.2788000000000002E-2</c:v>
                </c:pt>
                <c:pt idx="5280">
                  <c:v>5.2797999999999998E-2</c:v>
                </c:pt>
                <c:pt idx="5281">
                  <c:v>5.2808000000000001E-2</c:v>
                </c:pt>
                <c:pt idx="5282">
                  <c:v>5.2817999999999997E-2</c:v>
                </c:pt>
                <c:pt idx="5283">
                  <c:v>5.2828E-2</c:v>
                </c:pt>
                <c:pt idx="5284">
                  <c:v>5.2838000000000003E-2</c:v>
                </c:pt>
                <c:pt idx="5285">
                  <c:v>5.2847999999999999E-2</c:v>
                </c:pt>
                <c:pt idx="5286">
                  <c:v>5.2858000000000002E-2</c:v>
                </c:pt>
                <c:pt idx="5287">
                  <c:v>5.2867999999999998E-2</c:v>
                </c:pt>
                <c:pt idx="5288">
                  <c:v>5.2878000000000001E-2</c:v>
                </c:pt>
                <c:pt idx="5289">
                  <c:v>5.2887999999999998E-2</c:v>
                </c:pt>
                <c:pt idx="5290">
                  <c:v>5.2898000000000001E-2</c:v>
                </c:pt>
                <c:pt idx="5291">
                  <c:v>5.2907999999999997E-2</c:v>
                </c:pt>
                <c:pt idx="5292">
                  <c:v>5.2918E-2</c:v>
                </c:pt>
                <c:pt idx="5293">
                  <c:v>5.2928000000000003E-2</c:v>
                </c:pt>
                <c:pt idx="5294">
                  <c:v>5.2937999999999999E-2</c:v>
                </c:pt>
                <c:pt idx="5295">
                  <c:v>5.2948000000000002E-2</c:v>
                </c:pt>
                <c:pt idx="5296">
                  <c:v>5.2957999999999998E-2</c:v>
                </c:pt>
                <c:pt idx="5297">
                  <c:v>5.2968000000000001E-2</c:v>
                </c:pt>
                <c:pt idx="5298">
                  <c:v>5.2977999999999997E-2</c:v>
                </c:pt>
                <c:pt idx="5299">
                  <c:v>5.2988E-2</c:v>
                </c:pt>
                <c:pt idx="5300">
                  <c:v>5.2998000000000003E-2</c:v>
                </c:pt>
                <c:pt idx="5301">
                  <c:v>5.3008E-2</c:v>
                </c:pt>
                <c:pt idx="5302">
                  <c:v>5.3018000000000003E-2</c:v>
                </c:pt>
                <c:pt idx="5303">
                  <c:v>5.3027999999999999E-2</c:v>
                </c:pt>
                <c:pt idx="5304">
                  <c:v>5.3038000000000002E-2</c:v>
                </c:pt>
                <c:pt idx="5305">
                  <c:v>5.3047999999999998E-2</c:v>
                </c:pt>
                <c:pt idx="5306">
                  <c:v>5.3058000000000001E-2</c:v>
                </c:pt>
                <c:pt idx="5307">
                  <c:v>5.3067999999999997E-2</c:v>
                </c:pt>
                <c:pt idx="5308">
                  <c:v>5.3078E-2</c:v>
                </c:pt>
                <c:pt idx="5309">
                  <c:v>5.3088000000000003E-2</c:v>
                </c:pt>
                <c:pt idx="5310">
                  <c:v>5.3097999999999999E-2</c:v>
                </c:pt>
                <c:pt idx="5311">
                  <c:v>5.3108000000000002E-2</c:v>
                </c:pt>
                <c:pt idx="5312">
                  <c:v>5.3117999999999999E-2</c:v>
                </c:pt>
                <c:pt idx="5313">
                  <c:v>5.3128000000000002E-2</c:v>
                </c:pt>
                <c:pt idx="5314">
                  <c:v>5.3137999999999998E-2</c:v>
                </c:pt>
                <c:pt idx="5315">
                  <c:v>5.3148000000000001E-2</c:v>
                </c:pt>
                <c:pt idx="5316">
                  <c:v>5.3157999999999997E-2</c:v>
                </c:pt>
                <c:pt idx="5317">
                  <c:v>5.3168E-2</c:v>
                </c:pt>
                <c:pt idx="5318">
                  <c:v>5.3178000000000003E-2</c:v>
                </c:pt>
                <c:pt idx="5319">
                  <c:v>5.3187999999999999E-2</c:v>
                </c:pt>
                <c:pt idx="5320">
                  <c:v>5.3198000000000002E-2</c:v>
                </c:pt>
                <c:pt idx="5321">
                  <c:v>5.3207999999999998E-2</c:v>
                </c:pt>
                <c:pt idx="5322">
                  <c:v>5.3218000000000001E-2</c:v>
                </c:pt>
                <c:pt idx="5323">
                  <c:v>5.3227999999999998E-2</c:v>
                </c:pt>
                <c:pt idx="5324">
                  <c:v>5.3238000000000001E-2</c:v>
                </c:pt>
                <c:pt idx="5325">
                  <c:v>5.3247999999999997E-2</c:v>
                </c:pt>
                <c:pt idx="5326">
                  <c:v>5.3258E-2</c:v>
                </c:pt>
                <c:pt idx="5327">
                  <c:v>5.3268000000000003E-2</c:v>
                </c:pt>
                <c:pt idx="5328">
                  <c:v>5.3277999999999999E-2</c:v>
                </c:pt>
                <c:pt idx="5329">
                  <c:v>5.3288000000000002E-2</c:v>
                </c:pt>
                <c:pt idx="5330">
                  <c:v>5.3297999999999998E-2</c:v>
                </c:pt>
                <c:pt idx="5331">
                  <c:v>5.3308000000000001E-2</c:v>
                </c:pt>
                <c:pt idx="5332">
                  <c:v>5.3317999999999997E-2</c:v>
                </c:pt>
                <c:pt idx="5333">
                  <c:v>5.3328E-2</c:v>
                </c:pt>
                <c:pt idx="5334">
                  <c:v>5.3338000000000003E-2</c:v>
                </c:pt>
                <c:pt idx="5335">
                  <c:v>5.3348E-2</c:v>
                </c:pt>
                <c:pt idx="5336">
                  <c:v>5.3358000000000003E-2</c:v>
                </c:pt>
                <c:pt idx="5337">
                  <c:v>5.3367999999999999E-2</c:v>
                </c:pt>
                <c:pt idx="5338">
                  <c:v>5.3378000000000002E-2</c:v>
                </c:pt>
                <c:pt idx="5339">
                  <c:v>5.3387999999999998E-2</c:v>
                </c:pt>
                <c:pt idx="5340">
                  <c:v>5.3398000000000001E-2</c:v>
                </c:pt>
                <c:pt idx="5341">
                  <c:v>5.3407999999999997E-2</c:v>
                </c:pt>
                <c:pt idx="5342">
                  <c:v>5.3418E-2</c:v>
                </c:pt>
                <c:pt idx="5343">
                  <c:v>5.3428000000000003E-2</c:v>
                </c:pt>
                <c:pt idx="5344">
                  <c:v>5.3437999999999999E-2</c:v>
                </c:pt>
                <c:pt idx="5345">
                  <c:v>5.3448000000000002E-2</c:v>
                </c:pt>
                <c:pt idx="5346">
                  <c:v>5.3457999999999999E-2</c:v>
                </c:pt>
                <c:pt idx="5347">
                  <c:v>5.3468000000000002E-2</c:v>
                </c:pt>
                <c:pt idx="5348">
                  <c:v>5.3477999999999998E-2</c:v>
                </c:pt>
                <c:pt idx="5349">
                  <c:v>5.3488000000000001E-2</c:v>
                </c:pt>
                <c:pt idx="5350">
                  <c:v>5.3497999999999997E-2</c:v>
                </c:pt>
                <c:pt idx="5351">
                  <c:v>5.3508E-2</c:v>
                </c:pt>
                <c:pt idx="5352">
                  <c:v>5.3518000000000003E-2</c:v>
                </c:pt>
                <c:pt idx="5353">
                  <c:v>5.3527999999999999E-2</c:v>
                </c:pt>
                <c:pt idx="5354">
                  <c:v>5.3538000000000002E-2</c:v>
                </c:pt>
                <c:pt idx="5355">
                  <c:v>5.3547999999999998E-2</c:v>
                </c:pt>
                <c:pt idx="5356">
                  <c:v>5.3558000000000001E-2</c:v>
                </c:pt>
                <c:pt idx="5357">
                  <c:v>5.3567999999999998E-2</c:v>
                </c:pt>
                <c:pt idx="5358">
                  <c:v>5.3578000000000001E-2</c:v>
                </c:pt>
                <c:pt idx="5359">
                  <c:v>5.3587999999999997E-2</c:v>
                </c:pt>
                <c:pt idx="5360">
                  <c:v>5.3598E-2</c:v>
                </c:pt>
                <c:pt idx="5361">
                  <c:v>5.3608000000000003E-2</c:v>
                </c:pt>
                <c:pt idx="5362">
                  <c:v>5.3617999999999999E-2</c:v>
                </c:pt>
                <c:pt idx="5363">
                  <c:v>5.3628000000000002E-2</c:v>
                </c:pt>
                <c:pt idx="5364">
                  <c:v>5.3637999999999998E-2</c:v>
                </c:pt>
                <c:pt idx="5365">
                  <c:v>5.3648000000000001E-2</c:v>
                </c:pt>
                <c:pt idx="5366">
                  <c:v>5.3657999999999997E-2</c:v>
                </c:pt>
                <c:pt idx="5367">
                  <c:v>5.3668E-2</c:v>
                </c:pt>
                <c:pt idx="5368">
                  <c:v>5.3677999999999997E-2</c:v>
                </c:pt>
                <c:pt idx="5369">
                  <c:v>5.3688E-2</c:v>
                </c:pt>
                <c:pt idx="5370">
                  <c:v>5.3698000000000003E-2</c:v>
                </c:pt>
                <c:pt idx="5371">
                  <c:v>5.3707999999999999E-2</c:v>
                </c:pt>
                <c:pt idx="5372">
                  <c:v>5.3718000000000002E-2</c:v>
                </c:pt>
                <c:pt idx="5373">
                  <c:v>5.3727999999999998E-2</c:v>
                </c:pt>
                <c:pt idx="5374">
                  <c:v>5.3738000000000001E-2</c:v>
                </c:pt>
                <c:pt idx="5375">
                  <c:v>5.3747999999999997E-2</c:v>
                </c:pt>
                <c:pt idx="5376">
                  <c:v>5.3758E-2</c:v>
                </c:pt>
                <c:pt idx="5377">
                  <c:v>5.3768000000000003E-2</c:v>
                </c:pt>
                <c:pt idx="5378">
                  <c:v>5.3777999999999999E-2</c:v>
                </c:pt>
                <c:pt idx="5379">
                  <c:v>5.3788000000000002E-2</c:v>
                </c:pt>
                <c:pt idx="5380">
                  <c:v>5.3797999999999999E-2</c:v>
                </c:pt>
                <c:pt idx="5381">
                  <c:v>5.3808000000000002E-2</c:v>
                </c:pt>
                <c:pt idx="5382">
                  <c:v>5.3817999999999998E-2</c:v>
                </c:pt>
                <c:pt idx="5383">
                  <c:v>5.3828000000000001E-2</c:v>
                </c:pt>
                <c:pt idx="5384">
                  <c:v>5.3837999999999997E-2</c:v>
                </c:pt>
                <c:pt idx="5385">
                  <c:v>5.3848E-2</c:v>
                </c:pt>
                <c:pt idx="5386">
                  <c:v>5.3858000000000003E-2</c:v>
                </c:pt>
                <c:pt idx="5387">
                  <c:v>5.3867999999999999E-2</c:v>
                </c:pt>
                <c:pt idx="5388">
                  <c:v>5.3878000000000002E-2</c:v>
                </c:pt>
                <c:pt idx="5389">
                  <c:v>5.3887999999999998E-2</c:v>
                </c:pt>
                <c:pt idx="5390">
                  <c:v>5.3898000000000001E-2</c:v>
                </c:pt>
                <c:pt idx="5391">
                  <c:v>5.3907999999999998E-2</c:v>
                </c:pt>
                <c:pt idx="5392">
                  <c:v>5.3918000000000001E-2</c:v>
                </c:pt>
                <c:pt idx="5393">
                  <c:v>5.3927999999999997E-2</c:v>
                </c:pt>
                <c:pt idx="5394">
                  <c:v>5.3938E-2</c:v>
                </c:pt>
                <c:pt idx="5395">
                  <c:v>5.3948000000000003E-2</c:v>
                </c:pt>
                <c:pt idx="5396">
                  <c:v>5.3957999999999999E-2</c:v>
                </c:pt>
                <c:pt idx="5397">
                  <c:v>5.3968000000000002E-2</c:v>
                </c:pt>
                <c:pt idx="5398">
                  <c:v>5.3977999999999998E-2</c:v>
                </c:pt>
                <c:pt idx="5399">
                  <c:v>5.3988000000000001E-2</c:v>
                </c:pt>
                <c:pt idx="5400">
                  <c:v>5.3997999999999997E-2</c:v>
                </c:pt>
                <c:pt idx="5401">
                  <c:v>5.4008E-2</c:v>
                </c:pt>
                <c:pt idx="5402">
                  <c:v>5.4017999999999997E-2</c:v>
                </c:pt>
                <c:pt idx="5403">
                  <c:v>5.4028E-2</c:v>
                </c:pt>
                <c:pt idx="5404">
                  <c:v>5.4038000000000003E-2</c:v>
                </c:pt>
                <c:pt idx="5405">
                  <c:v>5.4047999999999999E-2</c:v>
                </c:pt>
                <c:pt idx="5406">
                  <c:v>5.4058000000000002E-2</c:v>
                </c:pt>
                <c:pt idx="5407">
                  <c:v>5.4067999999999998E-2</c:v>
                </c:pt>
                <c:pt idx="5408">
                  <c:v>5.4078000000000001E-2</c:v>
                </c:pt>
                <c:pt idx="5409">
                  <c:v>5.4087999999999997E-2</c:v>
                </c:pt>
                <c:pt idx="5410">
                  <c:v>5.4098E-2</c:v>
                </c:pt>
                <c:pt idx="5411">
                  <c:v>5.4108000000000003E-2</c:v>
                </c:pt>
                <c:pt idx="5412">
                  <c:v>5.4117999999999999E-2</c:v>
                </c:pt>
                <c:pt idx="5413">
                  <c:v>5.4128000000000003E-2</c:v>
                </c:pt>
                <c:pt idx="5414">
                  <c:v>5.4137999999999999E-2</c:v>
                </c:pt>
                <c:pt idx="5415">
                  <c:v>5.4148000000000002E-2</c:v>
                </c:pt>
                <c:pt idx="5416">
                  <c:v>5.4157999999999998E-2</c:v>
                </c:pt>
                <c:pt idx="5417">
                  <c:v>5.4168000000000001E-2</c:v>
                </c:pt>
                <c:pt idx="5418">
                  <c:v>5.4177999999999997E-2</c:v>
                </c:pt>
                <c:pt idx="5419">
                  <c:v>5.4188E-2</c:v>
                </c:pt>
                <c:pt idx="5420">
                  <c:v>5.4198000000000003E-2</c:v>
                </c:pt>
                <c:pt idx="5421">
                  <c:v>5.4207999999999999E-2</c:v>
                </c:pt>
                <c:pt idx="5422">
                  <c:v>5.4218000000000002E-2</c:v>
                </c:pt>
                <c:pt idx="5423">
                  <c:v>5.4227999999999998E-2</c:v>
                </c:pt>
                <c:pt idx="5424">
                  <c:v>5.4238000000000001E-2</c:v>
                </c:pt>
                <c:pt idx="5425">
                  <c:v>5.4247999999999998E-2</c:v>
                </c:pt>
                <c:pt idx="5426">
                  <c:v>5.4258000000000001E-2</c:v>
                </c:pt>
                <c:pt idx="5427">
                  <c:v>5.4267999999999997E-2</c:v>
                </c:pt>
                <c:pt idx="5428">
                  <c:v>5.4278E-2</c:v>
                </c:pt>
                <c:pt idx="5429">
                  <c:v>5.4288000000000003E-2</c:v>
                </c:pt>
                <c:pt idx="5430">
                  <c:v>5.4297999999999999E-2</c:v>
                </c:pt>
                <c:pt idx="5431">
                  <c:v>5.4308000000000002E-2</c:v>
                </c:pt>
                <c:pt idx="5432">
                  <c:v>5.4317999999999998E-2</c:v>
                </c:pt>
                <c:pt idx="5433">
                  <c:v>5.4328000000000001E-2</c:v>
                </c:pt>
                <c:pt idx="5434">
                  <c:v>5.4337999999999997E-2</c:v>
                </c:pt>
                <c:pt idx="5435">
                  <c:v>5.4348E-2</c:v>
                </c:pt>
                <c:pt idx="5436">
                  <c:v>5.4357999999999997E-2</c:v>
                </c:pt>
                <c:pt idx="5437">
                  <c:v>5.4368E-2</c:v>
                </c:pt>
                <c:pt idx="5438">
                  <c:v>5.4378000000000003E-2</c:v>
                </c:pt>
                <c:pt idx="5439">
                  <c:v>5.4387999999999999E-2</c:v>
                </c:pt>
                <c:pt idx="5440">
                  <c:v>5.4398000000000002E-2</c:v>
                </c:pt>
                <c:pt idx="5441">
                  <c:v>5.4407999999999998E-2</c:v>
                </c:pt>
                <c:pt idx="5442">
                  <c:v>5.4418000000000001E-2</c:v>
                </c:pt>
                <c:pt idx="5443">
                  <c:v>5.4427999999999997E-2</c:v>
                </c:pt>
                <c:pt idx="5444">
                  <c:v>5.4438E-2</c:v>
                </c:pt>
                <c:pt idx="5445">
                  <c:v>5.4448000000000003E-2</c:v>
                </c:pt>
                <c:pt idx="5446">
                  <c:v>5.4457999999999999E-2</c:v>
                </c:pt>
                <c:pt idx="5447">
                  <c:v>5.4468000000000003E-2</c:v>
                </c:pt>
                <c:pt idx="5448">
                  <c:v>5.4477999999999999E-2</c:v>
                </c:pt>
                <c:pt idx="5449">
                  <c:v>5.4488000000000002E-2</c:v>
                </c:pt>
                <c:pt idx="5450">
                  <c:v>5.4497999999999998E-2</c:v>
                </c:pt>
                <c:pt idx="5451">
                  <c:v>5.4508000000000001E-2</c:v>
                </c:pt>
                <c:pt idx="5452">
                  <c:v>5.4517999999999997E-2</c:v>
                </c:pt>
                <c:pt idx="5453">
                  <c:v>5.4528E-2</c:v>
                </c:pt>
                <c:pt idx="5454">
                  <c:v>5.4538000000000003E-2</c:v>
                </c:pt>
                <c:pt idx="5455">
                  <c:v>5.4547999999999999E-2</c:v>
                </c:pt>
                <c:pt idx="5456">
                  <c:v>5.4558000000000002E-2</c:v>
                </c:pt>
                <c:pt idx="5457">
                  <c:v>5.4567999999999998E-2</c:v>
                </c:pt>
                <c:pt idx="5458">
                  <c:v>5.4577000000000001E-2</c:v>
                </c:pt>
                <c:pt idx="5459">
                  <c:v>5.4586999999999997E-2</c:v>
                </c:pt>
                <c:pt idx="5460">
                  <c:v>5.4597E-2</c:v>
                </c:pt>
                <c:pt idx="5461">
                  <c:v>5.4607000000000003E-2</c:v>
                </c:pt>
                <c:pt idx="5462">
                  <c:v>5.4616999999999999E-2</c:v>
                </c:pt>
                <c:pt idx="5463">
                  <c:v>5.4627000000000002E-2</c:v>
                </c:pt>
                <c:pt idx="5464">
                  <c:v>5.4636999999999998E-2</c:v>
                </c:pt>
                <c:pt idx="5465">
                  <c:v>5.4647000000000001E-2</c:v>
                </c:pt>
                <c:pt idx="5466">
                  <c:v>5.4656999999999997E-2</c:v>
                </c:pt>
                <c:pt idx="5467">
                  <c:v>5.4667E-2</c:v>
                </c:pt>
                <c:pt idx="5468">
                  <c:v>5.4677000000000003E-2</c:v>
                </c:pt>
                <c:pt idx="5469">
                  <c:v>5.4686999999999999E-2</c:v>
                </c:pt>
                <c:pt idx="5470">
                  <c:v>5.4697000000000003E-2</c:v>
                </c:pt>
                <c:pt idx="5471">
                  <c:v>5.4706999999999999E-2</c:v>
                </c:pt>
                <c:pt idx="5472">
                  <c:v>5.4717000000000002E-2</c:v>
                </c:pt>
                <c:pt idx="5473">
                  <c:v>5.4726999999999998E-2</c:v>
                </c:pt>
                <c:pt idx="5474">
                  <c:v>5.4737000000000001E-2</c:v>
                </c:pt>
                <c:pt idx="5475">
                  <c:v>5.4746999999999997E-2</c:v>
                </c:pt>
                <c:pt idx="5476">
                  <c:v>5.4757E-2</c:v>
                </c:pt>
                <c:pt idx="5477">
                  <c:v>5.4767000000000003E-2</c:v>
                </c:pt>
                <c:pt idx="5478">
                  <c:v>5.4776999999999999E-2</c:v>
                </c:pt>
                <c:pt idx="5479">
                  <c:v>5.4787000000000002E-2</c:v>
                </c:pt>
                <c:pt idx="5480">
                  <c:v>5.4796999999999998E-2</c:v>
                </c:pt>
                <c:pt idx="5481">
                  <c:v>5.4807000000000002E-2</c:v>
                </c:pt>
                <c:pt idx="5482">
                  <c:v>5.4816999999999998E-2</c:v>
                </c:pt>
                <c:pt idx="5483">
                  <c:v>5.4827000000000001E-2</c:v>
                </c:pt>
                <c:pt idx="5484">
                  <c:v>5.4836999999999997E-2</c:v>
                </c:pt>
                <c:pt idx="5485">
                  <c:v>5.4847E-2</c:v>
                </c:pt>
                <c:pt idx="5486">
                  <c:v>5.4857000000000003E-2</c:v>
                </c:pt>
                <c:pt idx="5487">
                  <c:v>5.4866999999999999E-2</c:v>
                </c:pt>
                <c:pt idx="5488">
                  <c:v>5.4877000000000002E-2</c:v>
                </c:pt>
                <c:pt idx="5489">
                  <c:v>5.4886999999999998E-2</c:v>
                </c:pt>
                <c:pt idx="5490">
                  <c:v>5.4897000000000001E-2</c:v>
                </c:pt>
                <c:pt idx="5491">
                  <c:v>5.4906999999999997E-2</c:v>
                </c:pt>
                <c:pt idx="5492">
                  <c:v>5.4917000000000001E-2</c:v>
                </c:pt>
                <c:pt idx="5493">
                  <c:v>5.4926999999999997E-2</c:v>
                </c:pt>
                <c:pt idx="5494">
                  <c:v>5.4937E-2</c:v>
                </c:pt>
                <c:pt idx="5495">
                  <c:v>5.4947000000000003E-2</c:v>
                </c:pt>
                <c:pt idx="5496">
                  <c:v>5.4956999999999999E-2</c:v>
                </c:pt>
                <c:pt idx="5497">
                  <c:v>5.4967000000000002E-2</c:v>
                </c:pt>
                <c:pt idx="5498">
                  <c:v>5.4976999999999998E-2</c:v>
                </c:pt>
                <c:pt idx="5499">
                  <c:v>5.4987000000000001E-2</c:v>
                </c:pt>
                <c:pt idx="5500">
                  <c:v>5.4996999999999997E-2</c:v>
                </c:pt>
                <c:pt idx="5501">
                  <c:v>5.5007E-2</c:v>
                </c:pt>
                <c:pt idx="5502">
                  <c:v>5.5017000000000003E-2</c:v>
                </c:pt>
                <c:pt idx="5503">
                  <c:v>5.5027E-2</c:v>
                </c:pt>
                <c:pt idx="5504">
                  <c:v>5.5037000000000003E-2</c:v>
                </c:pt>
                <c:pt idx="5505">
                  <c:v>5.5046999999999999E-2</c:v>
                </c:pt>
                <c:pt idx="5506">
                  <c:v>5.5057000000000002E-2</c:v>
                </c:pt>
                <c:pt idx="5507">
                  <c:v>5.5066999999999998E-2</c:v>
                </c:pt>
                <c:pt idx="5508">
                  <c:v>5.5077000000000001E-2</c:v>
                </c:pt>
                <c:pt idx="5509">
                  <c:v>5.5086999999999997E-2</c:v>
                </c:pt>
                <c:pt idx="5510">
                  <c:v>5.5097E-2</c:v>
                </c:pt>
                <c:pt idx="5511">
                  <c:v>5.5107000000000003E-2</c:v>
                </c:pt>
                <c:pt idx="5512">
                  <c:v>5.5116999999999999E-2</c:v>
                </c:pt>
                <c:pt idx="5513">
                  <c:v>5.5127000000000002E-2</c:v>
                </c:pt>
                <c:pt idx="5514">
                  <c:v>5.5136999999999999E-2</c:v>
                </c:pt>
                <c:pt idx="5515">
                  <c:v>5.5147000000000002E-2</c:v>
                </c:pt>
                <c:pt idx="5516">
                  <c:v>5.5156999999999998E-2</c:v>
                </c:pt>
                <c:pt idx="5517">
                  <c:v>5.5167000000000001E-2</c:v>
                </c:pt>
                <c:pt idx="5518">
                  <c:v>5.5176999999999997E-2</c:v>
                </c:pt>
                <c:pt idx="5519">
                  <c:v>5.5187E-2</c:v>
                </c:pt>
                <c:pt idx="5520">
                  <c:v>5.5197000000000003E-2</c:v>
                </c:pt>
                <c:pt idx="5521">
                  <c:v>5.5206999999999999E-2</c:v>
                </c:pt>
                <c:pt idx="5522">
                  <c:v>5.5217000000000002E-2</c:v>
                </c:pt>
                <c:pt idx="5523">
                  <c:v>5.5226999999999998E-2</c:v>
                </c:pt>
                <c:pt idx="5524">
                  <c:v>5.5237000000000001E-2</c:v>
                </c:pt>
                <c:pt idx="5525">
                  <c:v>5.5246999999999997E-2</c:v>
                </c:pt>
                <c:pt idx="5526">
                  <c:v>5.5257000000000001E-2</c:v>
                </c:pt>
                <c:pt idx="5527">
                  <c:v>5.5266999999999997E-2</c:v>
                </c:pt>
                <c:pt idx="5528">
                  <c:v>5.5277E-2</c:v>
                </c:pt>
                <c:pt idx="5529">
                  <c:v>5.5287000000000003E-2</c:v>
                </c:pt>
                <c:pt idx="5530">
                  <c:v>5.5296999999999999E-2</c:v>
                </c:pt>
                <c:pt idx="5531">
                  <c:v>5.5307000000000002E-2</c:v>
                </c:pt>
                <c:pt idx="5532">
                  <c:v>5.5316999999999998E-2</c:v>
                </c:pt>
                <c:pt idx="5533">
                  <c:v>5.5327000000000001E-2</c:v>
                </c:pt>
                <c:pt idx="5534">
                  <c:v>5.5336999999999997E-2</c:v>
                </c:pt>
                <c:pt idx="5535">
                  <c:v>5.5347E-2</c:v>
                </c:pt>
                <c:pt idx="5536">
                  <c:v>5.5357000000000003E-2</c:v>
                </c:pt>
                <c:pt idx="5537">
                  <c:v>5.5367E-2</c:v>
                </c:pt>
                <c:pt idx="5538">
                  <c:v>5.5377000000000003E-2</c:v>
                </c:pt>
                <c:pt idx="5539">
                  <c:v>5.5386999999999999E-2</c:v>
                </c:pt>
                <c:pt idx="5540">
                  <c:v>5.5397000000000002E-2</c:v>
                </c:pt>
                <c:pt idx="5541">
                  <c:v>5.5406999999999998E-2</c:v>
                </c:pt>
                <c:pt idx="5542">
                  <c:v>5.5417000000000001E-2</c:v>
                </c:pt>
                <c:pt idx="5543">
                  <c:v>5.5426999999999997E-2</c:v>
                </c:pt>
                <c:pt idx="5544">
                  <c:v>5.5437E-2</c:v>
                </c:pt>
                <c:pt idx="5545">
                  <c:v>5.5447000000000003E-2</c:v>
                </c:pt>
                <c:pt idx="5546">
                  <c:v>5.5456999999999999E-2</c:v>
                </c:pt>
                <c:pt idx="5547">
                  <c:v>5.5467000000000002E-2</c:v>
                </c:pt>
                <c:pt idx="5548">
                  <c:v>5.5476999999999999E-2</c:v>
                </c:pt>
                <c:pt idx="5549">
                  <c:v>5.5487000000000002E-2</c:v>
                </c:pt>
                <c:pt idx="5550">
                  <c:v>5.5496999999999998E-2</c:v>
                </c:pt>
                <c:pt idx="5551">
                  <c:v>5.5507000000000001E-2</c:v>
                </c:pt>
                <c:pt idx="5552">
                  <c:v>5.5516999999999997E-2</c:v>
                </c:pt>
                <c:pt idx="5553">
                  <c:v>5.5527E-2</c:v>
                </c:pt>
                <c:pt idx="5554">
                  <c:v>5.5537000000000003E-2</c:v>
                </c:pt>
                <c:pt idx="5555">
                  <c:v>5.5546999999999999E-2</c:v>
                </c:pt>
                <c:pt idx="5556">
                  <c:v>5.5557000000000002E-2</c:v>
                </c:pt>
                <c:pt idx="5557">
                  <c:v>5.5566999999999998E-2</c:v>
                </c:pt>
                <c:pt idx="5558">
                  <c:v>5.5577000000000001E-2</c:v>
                </c:pt>
                <c:pt idx="5559">
                  <c:v>5.5586999999999998E-2</c:v>
                </c:pt>
                <c:pt idx="5560">
                  <c:v>5.5597000000000001E-2</c:v>
                </c:pt>
                <c:pt idx="5561">
                  <c:v>5.5606999999999997E-2</c:v>
                </c:pt>
                <c:pt idx="5562">
                  <c:v>5.5617E-2</c:v>
                </c:pt>
                <c:pt idx="5563">
                  <c:v>5.5627000000000003E-2</c:v>
                </c:pt>
                <c:pt idx="5564">
                  <c:v>5.5636999999999999E-2</c:v>
                </c:pt>
                <c:pt idx="5565">
                  <c:v>5.5647000000000002E-2</c:v>
                </c:pt>
                <c:pt idx="5566">
                  <c:v>5.5656999999999998E-2</c:v>
                </c:pt>
                <c:pt idx="5567">
                  <c:v>5.5667000000000001E-2</c:v>
                </c:pt>
                <c:pt idx="5568">
                  <c:v>5.5676999999999997E-2</c:v>
                </c:pt>
                <c:pt idx="5569">
                  <c:v>5.5687E-2</c:v>
                </c:pt>
                <c:pt idx="5570">
                  <c:v>5.5697000000000003E-2</c:v>
                </c:pt>
                <c:pt idx="5571">
                  <c:v>5.5707E-2</c:v>
                </c:pt>
                <c:pt idx="5572">
                  <c:v>5.5717000000000003E-2</c:v>
                </c:pt>
                <c:pt idx="5573">
                  <c:v>5.5726999999999999E-2</c:v>
                </c:pt>
                <c:pt idx="5574">
                  <c:v>5.5737000000000002E-2</c:v>
                </c:pt>
                <c:pt idx="5575">
                  <c:v>5.5746999999999998E-2</c:v>
                </c:pt>
                <c:pt idx="5576">
                  <c:v>5.5757000000000001E-2</c:v>
                </c:pt>
                <c:pt idx="5577">
                  <c:v>5.5766999999999997E-2</c:v>
                </c:pt>
                <c:pt idx="5578">
                  <c:v>5.5777E-2</c:v>
                </c:pt>
                <c:pt idx="5579">
                  <c:v>5.5787000000000003E-2</c:v>
                </c:pt>
                <c:pt idx="5580">
                  <c:v>5.5796999999999999E-2</c:v>
                </c:pt>
                <c:pt idx="5581">
                  <c:v>5.5807000000000002E-2</c:v>
                </c:pt>
                <c:pt idx="5582">
                  <c:v>5.5816999999999999E-2</c:v>
                </c:pt>
                <c:pt idx="5583">
                  <c:v>5.5827000000000002E-2</c:v>
                </c:pt>
                <c:pt idx="5584">
                  <c:v>5.5836999999999998E-2</c:v>
                </c:pt>
                <c:pt idx="5585">
                  <c:v>5.5847000000000001E-2</c:v>
                </c:pt>
                <c:pt idx="5586">
                  <c:v>5.5856999999999997E-2</c:v>
                </c:pt>
                <c:pt idx="5587">
                  <c:v>5.5867E-2</c:v>
                </c:pt>
                <c:pt idx="5588">
                  <c:v>5.5877000000000003E-2</c:v>
                </c:pt>
                <c:pt idx="5589">
                  <c:v>5.5886999999999999E-2</c:v>
                </c:pt>
                <c:pt idx="5590">
                  <c:v>5.5897000000000002E-2</c:v>
                </c:pt>
                <c:pt idx="5591">
                  <c:v>5.5906999999999998E-2</c:v>
                </c:pt>
                <c:pt idx="5592">
                  <c:v>5.5917000000000001E-2</c:v>
                </c:pt>
                <c:pt idx="5593">
                  <c:v>5.5926999999999998E-2</c:v>
                </c:pt>
                <c:pt idx="5594">
                  <c:v>5.5937000000000001E-2</c:v>
                </c:pt>
                <c:pt idx="5595">
                  <c:v>5.5946999999999997E-2</c:v>
                </c:pt>
                <c:pt idx="5596">
                  <c:v>5.5957E-2</c:v>
                </c:pt>
                <c:pt idx="5597">
                  <c:v>5.5967000000000003E-2</c:v>
                </c:pt>
                <c:pt idx="5598">
                  <c:v>5.5976999999999999E-2</c:v>
                </c:pt>
                <c:pt idx="5599">
                  <c:v>5.5987000000000002E-2</c:v>
                </c:pt>
                <c:pt idx="5600">
                  <c:v>5.5996999999999998E-2</c:v>
                </c:pt>
                <c:pt idx="5601">
                  <c:v>5.6007000000000001E-2</c:v>
                </c:pt>
                <c:pt idx="5602">
                  <c:v>5.6016999999999997E-2</c:v>
                </c:pt>
                <c:pt idx="5603">
                  <c:v>5.6027E-2</c:v>
                </c:pt>
                <c:pt idx="5604">
                  <c:v>5.6036999999999997E-2</c:v>
                </c:pt>
                <c:pt idx="5605">
                  <c:v>5.6047E-2</c:v>
                </c:pt>
                <c:pt idx="5606">
                  <c:v>5.6057000000000003E-2</c:v>
                </c:pt>
                <c:pt idx="5607">
                  <c:v>5.6066999999999999E-2</c:v>
                </c:pt>
                <c:pt idx="5608">
                  <c:v>5.6077000000000002E-2</c:v>
                </c:pt>
                <c:pt idx="5609">
                  <c:v>5.6086999999999998E-2</c:v>
                </c:pt>
                <c:pt idx="5610">
                  <c:v>5.6097000000000001E-2</c:v>
                </c:pt>
                <c:pt idx="5611">
                  <c:v>5.6106999999999997E-2</c:v>
                </c:pt>
                <c:pt idx="5612">
                  <c:v>5.6117E-2</c:v>
                </c:pt>
                <c:pt idx="5613">
                  <c:v>5.6127000000000003E-2</c:v>
                </c:pt>
                <c:pt idx="5614">
                  <c:v>5.6136999999999999E-2</c:v>
                </c:pt>
                <c:pt idx="5615">
                  <c:v>5.6147000000000002E-2</c:v>
                </c:pt>
                <c:pt idx="5616">
                  <c:v>5.6156999999999999E-2</c:v>
                </c:pt>
                <c:pt idx="5617">
                  <c:v>5.6167000000000002E-2</c:v>
                </c:pt>
                <c:pt idx="5618">
                  <c:v>5.6176999999999998E-2</c:v>
                </c:pt>
                <c:pt idx="5619">
                  <c:v>5.6187000000000001E-2</c:v>
                </c:pt>
                <c:pt idx="5620">
                  <c:v>5.6196999999999997E-2</c:v>
                </c:pt>
                <c:pt idx="5621">
                  <c:v>5.6207E-2</c:v>
                </c:pt>
                <c:pt idx="5622">
                  <c:v>5.6217000000000003E-2</c:v>
                </c:pt>
                <c:pt idx="5623">
                  <c:v>5.6226999999999999E-2</c:v>
                </c:pt>
                <c:pt idx="5624">
                  <c:v>5.6237000000000002E-2</c:v>
                </c:pt>
                <c:pt idx="5625">
                  <c:v>5.6246999999999998E-2</c:v>
                </c:pt>
                <c:pt idx="5626">
                  <c:v>5.6257000000000001E-2</c:v>
                </c:pt>
                <c:pt idx="5627">
                  <c:v>5.6266999999999998E-2</c:v>
                </c:pt>
                <c:pt idx="5628">
                  <c:v>5.6277000000000001E-2</c:v>
                </c:pt>
                <c:pt idx="5629">
                  <c:v>5.6286999999999997E-2</c:v>
                </c:pt>
                <c:pt idx="5630">
                  <c:v>5.6297E-2</c:v>
                </c:pt>
                <c:pt idx="5631">
                  <c:v>5.6307000000000003E-2</c:v>
                </c:pt>
                <c:pt idx="5632">
                  <c:v>5.6316999999999999E-2</c:v>
                </c:pt>
                <c:pt idx="5633">
                  <c:v>5.6327000000000002E-2</c:v>
                </c:pt>
                <c:pt idx="5634">
                  <c:v>5.6336999999999998E-2</c:v>
                </c:pt>
                <c:pt idx="5635">
                  <c:v>5.6347000000000001E-2</c:v>
                </c:pt>
                <c:pt idx="5636">
                  <c:v>5.6356999999999997E-2</c:v>
                </c:pt>
                <c:pt idx="5637">
                  <c:v>5.6367E-2</c:v>
                </c:pt>
                <c:pt idx="5638">
                  <c:v>5.6376999999999997E-2</c:v>
                </c:pt>
                <c:pt idx="5639">
                  <c:v>5.6387E-2</c:v>
                </c:pt>
                <c:pt idx="5640">
                  <c:v>5.6397000000000003E-2</c:v>
                </c:pt>
                <c:pt idx="5641">
                  <c:v>5.6406999999999999E-2</c:v>
                </c:pt>
                <c:pt idx="5642">
                  <c:v>5.6417000000000002E-2</c:v>
                </c:pt>
                <c:pt idx="5643">
                  <c:v>5.6426999999999998E-2</c:v>
                </c:pt>
                <c:pt idx="5644">
                  <c:v>5.6437000000000001E-2</c:v>
                </c:pt>
                <c:pt idx="5645">
                  <c:v>5.6446999999999997E-2</c:v>
                </c:pt>
                <c:pt idx="5646">
                  <c:v>5.6457E-2</c:v>
                </c:pt>
                <c:pt idx="5647">
                  <c:v>5.6467000000000003E-2</c:v>
                </c:pt>
                <c:pt idx="5648">
                  <c:v>5.6476999999999999E-2</c:v>
                </c:pt>
                <c:pt idx="5649">
                  <c:v>5.6487000000000002E-2</c:v>
                </c:pt>
                <c:pt idx="5650">
                  <c:v>5.6496999999999999E-2</c:v>
                </c:pt>
                <c:pt idx="5651">
                  <c:v>5.6507000000000002E-2</c:v>
                </c:pt>
                <c:pt idx="5652">
                  <c:v>5.6516999999999998E-2</c:v>
                </c:pt>
                <c:pt idx="5653">
                  <c:v>5.6527000000000001E-2</c:v>
                </c:pt>
                <c:pt idx="5654">
                  <c:v>5.6536999999999997E-2</c:v>
                </c:pt>
                <c:pt idx="5655">
                  <c:v>5.6547E-2</c:v>
                </c:pt>
                <c:pt idx="5656">
                  <c:v>5.6557000000000003E-2</c:v>
                </c:pt>
                <c:pt idx="5657">
                  <c:v>5.6566999999999999E-2</c:v>
                </c:pt>
                <c:pt idx="5658">
                  <c:v>5.6577000000000002E-2</c:v>
                </c:pt>
                <c:pt idx="5659">
                  <c:v>5.6586999999999998E-2</c:v>
                </c:pt>
                <c:pt idx="5660">
                  <c:v>5.6597000000000001E-2</c:v>
                </c:pt>
                <c:pt idx="5661">
                  <c:v>5.6606999999999998E-2</c:v>
                </c:pt>
                <c:pt idx="5662">
                  <c:v>5.6617000000000001E-2</c:v>
                </c:pt>
                <c:pt idx="5663">
                  <c:v>5.6626999999999997E-2</c:v>
                </c:pt>
                <c:pt idx="5664">
                  <c:v>5.6637E-2</c:v>
                </c:pt>
                <c:pt idx="5665">
                  <c:v>5.6647000000000003E-2</c:v>
                </c:pt>
                <c:pt idx="5666">
                  <c:v>5.6656999999999999E-2</c:v>
                </c:pt>
                <c:pt idx="5667">
                  <c:v>5.6667000000000002E-2</c:v>
                </c:pt>
                <c:pt idx="5668">
                  <c:v>5.6676999999999998E-2</c:v>
                </c:pt>
                <c:pt idx="5669">
                  <c:v>5.6687000000000001E-2</c:v>
                </c:pt>
                <c:pt idx="5670">
                  <c:v>5.6696999999999997E-2</c:v>
                </c:pt>
                <c:pt idx="5671">
                  <c:v>5.6707E-2</c:v>
                </c:pt>
                <c:pt idx="5672">
                  <c:v>5.6716999999999997E-2</c:v>
                </c:pt>
                <c:pt idx="5673">
                  <c:v>5.6727E-2</c:v>
                </c:pt>
                <c:pt idx="5674">
                  <c:v>5.6737000000000003E-2</c:v>
                </c:pt>
                <c:pt idx="5675">
                  <c:v>5.6746999999999999E-2</c:v>
                </c:pt>
                <c:pt idx="5676">
                  <c:v>5.6757000000000002E-2</c:v>
                </c:pt>
                <c:pt idx="5677">
                  <c:v>5.6766999999999998E-2</c:v>
                </c:pt>
                <c:pt idx="5678">
                  <c:v>5.6777000000000001E-2</c:v>
                </c:pt>
                <c:pt idx="5679">
                  <c:v>5.6786999999999997E-2</c:v>
                </c:pt>
                <c:pt idx="5680">
                  <c:v>5.6797E-2</c:v>
                </c:pt>
                <c:pt idx="5681">
                  <c:v>5.6807000000000003E-2</c:v>
                </c:pt>
                <c:pt idx="5682">
                  <c:v>5.6816999999999999E-2</c:v>
                </c:pt>
                <c:pt idx="5683">
                  <c:v>5.6827000000000003E-2</c:v>
                </c:pt>
                <c:pt idx="5684">
                  <c:v>5.6836999999999999E-2</c:v>
                </c:pt>
                <c:pt idx="5685">
                  <c:v>5.6847000000000002E-2</c:v>
                </c:pt>
                <c:pt idx="5686">
                  <c:v>5.6856999999999998E-2</c:v>
                </c:pt>
                <c:pt idx="5687">
                  <c:v>5.6867000000000001E-2</c:v>
                </c:pt>
                <c:pt idx="5688">
                  <c:v>5.6876999999999997E-2</c:v>
                </c:pt>
                <c:pt idx="5689">
                  <c:v>5.6887E-2</c:v>
                </c:pt>
                <c:pt idx="5690">
                  <c:v>5.6897000000000003E-2</c:v>
                </c:pt>
                <c:pt idx="5691">
                  <c:v>5.6906999999999999E-2</c:v>
                </c:pt>
                <c:pt idx="5692">
                  <c:v>5.6917000000000002E-2</c:v>
                </c:pt>
                <c:pt idx="5693">
                  <c:v>5.6926999999999998E-2</c:v>
                </c:pt>
                <c:pt idx="5694">
                  <c:v>5.6937000000000001E-2</c:v>
                </c:pt>
                <c:pt idx="5695">
                  <c:v>5.6946999999999998E-2</c:v>
                </c:pt>
                <c:pt idx="5696">
                  <c:v>5.6957000000000001E-2</c:v>
                </c:pt>
                <c:pt idx="5697">
                  <c:v>5.6966999999999997E-2</c:v>
                </c:pt>
                <c:pt idx="5698">
                  <c:v>5.6977E-2</c:v>
                </c:pt>
                <c:pt idx="5699">
                  <c:v>5.6987000000000003E-2</c:v>
                </c:pt>
                <c:pt idx="5700">
                  <c:v>5.6996999999999999E-2</c:v>
                </c:pt>
                <c:pt idx="5701">
                  <c:v>5.7007000000000002E-2</c:v>
                </c:pt>
                <c:pt idx="5702">
                  <c:v>5.7016999999999998E-2</c:v>
                </c:pt>
                <c:pt idx="5703">
                  <c:v>5.7027000000000001E-2</c:v>
                </c:pt>
                <c:pt idx="5704">
                  <c:v>5.7036999999999997E-2</c:v>
                </c:pt>
                <c:pt idx="5705">
                  <c:v>5.7047E-2</c:v>
                </c:pt>
                <c:pt idx="5706">
                  <c:v>5.7056999999999997E-2</c:v>
                </c:pt>
                <c:pt idx="5707">
                  <c:v>5.7067E-2</c:v>
                </c:pt>
                <c:pt idx="5708">
                  <c:v>5.7077000000000003E-2</c:v>
                </c:pt>
                <c:pt idx="5709">
                  <c:v>5.7086999999999999E-2</c:v>
                </c:pt>
                <c:pt idx="5710">
                  <c:v>5.7097000000000002E-2</c:v>
                </c:pt>
                <c:pt idx="5711">
                  <c:v>5.7106999999999998E-2</c:v>
                </c:pt>
                <c:pt idx="5712">
                  <c:v>5.7117000000000001E-2</c:v>
                </c:pt>
                <c:pt idx="5713">
                  <c:v>5.7126999999999997E-2</c:v>
                </c:pt>
                <c:pt idx="5714">
                  <c:v>5.7137E-2</c:v>
                </c:pt>
                <c:pt idx="5715">
                  <c:v>5.7147000000000003E-2</c:v>
                </c:pt>
                <c:pt idx="5716">
                  <c:v>5.7156999999999999E-2</c:v>
                </c:pt>
                <c:pt idx="5717">
                  <c:v>5.7167000000000003E-2</c:v>
                </c:pt>
                <c:pt idx="5718">
                  <c:v>5.7176999999999999E-2</c:v>
                </c:pt>
                <c:pt idx="5719">
                  <c:v>5.7187000000000002E-2</c:v>
                </c:pt>
                <c:pt idx="5720">
                  <c:v>5.7196999999999998E-2</c:v>
                </c:pt>
                <c:pt idx="5721">
                  <c:v>5.7207000000000001E-2</c:v>
                </c:pt>
                <c:pt idx="5722">
                  <c:v>5.7216999999999997E-2</c:v>
                </c:pt>
                <c:pt idx="5723">
                  <c:v>5.7227E-2</c:v>
                </c:pt>
                <c:pt idx="5724">
                  <c:v>5.7237000000000003E-2</c:v>
                </c:pt>
                <c:pt idx="5725">
                  <c:v>5.7246999999999999E-2</c:v>
                </c:pt>
                <c:pt idx="5726">
                  <c:v>5.7257000000000002E-2</c:v>
                </c:pt>
                <c:pt idx="5727">
                  <c:v>5.7266999999999998E-2</c:v>
                </c:pt>
                <c:pt idx="5728">
                  <c:v>5.7277000000000002E-2</c:v>
                </c:pt>
                <c:pt idx="5729">
                  <c:v>5.7286999999999998E-2</c:v>
                </c:pt>
                <c:pt idx="5730">
                  <c:v>5.7297000000000001E-2</c:v>
                </c:pt>
                <c:pt idx="5731">
                  <c:v>5.7306999999999997E-2</c:v>
                </c:pt>
                <c:pt idx="5732">
                  <c:v>5.7317E-2</c:v>
                </c:pt>
                <c:pt idx="5733">
                  <c:v>5.7327000000000003E-2</c:v>
                </c:pt>
                <c:pt idx="5734">
                  <c:v>5.7336999999999999E-2</c:v>
                </c:pt>
                <c:pt idx="5735">
                  <c:v>5.7347000000000002E-2</c:v>
                </c:pt>
                <c:pt idx="5736">
                  <c:v>5.7356999999999998E-2</c:v>
                </c:pt>
                <c:pt idx="5737">
                  <c:v>5.7367000000000001E-2</c:v>
                </c:pt>
                <c:pt idx="5738">
                  <c:v>5.7376999999999997E-2</c:v>
                </c:pt>
                <c:pt idx="5739">
                  <c:v>5.7387000000000001E-2</c:v>
                </c:pt>
                <c:pt idx="5740">
                  <c:v>5.7396999999999997E-2</c:v>
                </c:pt>
                <c:pt idx="5741">
                  <c:v>5.7407E-2</c:v>
                </c:pt>
                <c:pt idx="5742">
                  <c:v>5.7417000000000003E-2</c:v>
                </c:pt>
                <c:pt idx="5743">
                  <c:v>5.7426999999999999E-2</c:v>
                </c:pt>
                <c:pt idx="5744">
                  <c:v>5.7437000000000002E-2</c:v>
                </c:pt>
                <c:pt idx="5745">
                  <c:v>5.7446999999999998E-2</c:v>
                </c:pt>
                <c:pt idx="5746">
                  <c:v>5.7457000000000001E-2</c:v>
                </c:pt>
                <c:pt idx="5747">
                  <c:v>5.7466999999999997E-2</c:v>
                </c:pt>
                <c:pt idx="5748">
                  <c:v>5.7477E-2</c:v>
                </c:pt>
                <c:pt idx="5749">
                  <c:v>5.7487000000000003E-2</c:v>
                </c:pt>
                <c:pt idx="5750">
                  <c:v>5.7496999999999999E-2</c:v>
                </c:pt>
                <c:pt idx="5751">
                  <c:v>5.7507000000000003E-2</c:v>
                </c:pt>
                <c:pt idx="5752">
                  <c:v>5.7516999999999999E-2</c:v>
                </c:pt>
                <c:pt idx="5753">
                  <c:v>5.7527000000000002E-2</c:v>
                </c:pt>
                <c:pt idx="5754">
                  <c:v>5.7536999999999998E-2</c:v>
                </c:pt>
                <c:pt idx="5755">
                  <c:v>5.7547000000000001E-2</c:v>
                </c:pt>
                <c:pt idx="5756">
                  <c:v>5.7556999999999997E-2</c:v>
                </c:pt>
                <c:pt idx="5757">
                  <c:v>5.7567E-2</c:v>
                </c:pt>
                <c:pt idx="5758">
                  <c:v>5.7577000000000003E-2</c:v>
                </c:pt>
                <c:pt idx="5759">
                  <c:v>5.7586999999999999E-2</c:v>
                </c:pt>
                <c:pt idx="5760">
                  <c:v>5.7597000000000002E-2</c:v>
                </c:pt>
                <c:pt idx="5761">
                  <c:v>5.7606999999999998E-2</c:v>
                </c:pt>
                <c:pt idx="5762">
                  <c:v>5.7617000000000002E-2</c:v>
                </c:pt>
                <c:pt idx="5763">
                  <c:v>5.7626999999999998E-2</c:v>
                </c:pt>
                <c:pt idx="5764">
                  <c:v>5.7637000000000001E-2</c:v>
                </c:pt>
                <c:pt idx="5765">
                  <c:v>5.7646999999999997E-2</c:v>
                </c:pt>
                <c:pt idx="5766">
                  <c:v>5.7657E-2</c:v>
                </c:pt>
                <c:pt idx="5767">
                  <c:v>5.7667000000000003E-2</c:v>
                </c:pt>
                <c:pt idx="5768">
                  <c:v>5.7676999999999999E-2</c:v>
                </c:pt>
                <c:pt idx="5769">
                  <c:v>5.7687000000000002E-2</c:v>
                </c:pt>
                <c:pt idx="5770">
                  <c:v>5.7696999999999998E-2</c:v>
                </c:pt>
                <c:pt idx="5771">
                  <c:v>5.7707000000000001E-2</c:v>
                </c:pt>
                <c:pt idx="5772">
                  <c:v>5.7716999999999997E-2</c:v>
                </c:pt>
                <c:pt idx="5773">
                  <c:v>5.7727000000000001E-2</c:v>
                </c:pt>
                <c:pt idx="5774">
                  <c:v>5.7736999999999997E-2</c:v>
                </c:pt>
                <c:pt idx="5775">
                  <c:v>5.7747E-2</c:v>
                </c:pt>
                <c:pt idx="5776">
                  <c:v>5.7757000000000003E-2</c:v>
                </c:pt>
                <c:pt idx="5777">
                  <c:v>5.7766999999999999E-2</c:v>
                </c:pt>
                <c:pt idx="5778">
                  <c:v>5.7777000000000002E-2</c:v>
                </c:pt>
                <c:pt idx="5779">
                  <c:v>5.7786999999999998E-2</c:v>
                </c:pt>
                <c:pt idx="5780">
                  <c:v>5.7797000000000001E-2</c:v>
                </c:pt>
                <c:pt idx="5781">
                  <c:v>5.7806999999999997E-2</c:v>
                </c:pt>
                <c:pt idx="5782">
                  <c:v>5.7817E-2</c:v>
                </c:pt>
                <c:pt idx="5783">
                  <c:v>5.7827000000000003E-2</c:v>
                </c:pt>
                <c:pt idx="5784">
                  <c:v>5.7837E-2</c:v>
                </c:pt>
                <c:pt idx="5785">
                  <c:v>5.7847000000000003E-2</c:v>
                </c:pt>
                <c:pt idx="5786">
                  <c:v>5.7856999999999999E-2</c:v>
                </c:pt>
                <c:pt idx="5787">
                  <c:v>5.7867000000000002E-2</c:v>
                </c:pt>
                <c:pt idx="5788">
                  <c:v>5.7876999999999998E-2</c:v>
                </c:pt>
                <c:pt idx="5789">
                  <c:v>5.7887000000000001E-2</c:v>
                </c:pt>
                <c:pt idx="5790">
                  <c:v>5.7896999999999997E-2</c:v>
                </c:pt>
                <c:pt idx="5791">
                  <c:v>5.7907E-2</c:v>
                </c:pt>
                <c:pt idx="5792">
                  <c:v>5.7917000000000003E-2</c:v>
                </c:pt>
                <c:pt idx="5793">
                  <c:v>5.7926999999999999E-2</c:v>
                </c:pt>
                <c:pt idx="5794">
                  <c:v>5.7937000000000002E-2</c:v>
                </c:pt>
                <c:pt idx="5795">
                  <c:v>5.7946999999999999E-2</c:v>
                </c:pt>
                <c:pt idx="5796">
                  <c:v>5.7957000000000002E-2</c:v>
                </c:pt>
                <c:pt idx="5797">
                  <c:v>5.7966999999999998E-2</c:v>
                </c:pt>
                <c:pt idx="5798">
                  <c:v>5.7977000000000001E-2</c:v>
                </c:pt>
                <c:pt idx="5799">
                  <c:v>5.7986999999999997E-2</c:v>
                </c:pt>
                <c:pt idx="5800">
                  <c:v>5.7997E-2</c:v>
                </c:pt>
                <c:pt idx="5801">
                  <c:v>5.8007000000000003E-2</c:v>
                </c:pt>
                <c:pt idx="5802">
                  <c:v>5.8016999999999999E-2</c:v>
                </c:pt>
                <c:pt idx="5803">
                  <c:v>5.8027000000000002E-2</c:v>
                </c:pt>
                <c:pt idx="5804">
                  <c:v>5.8036999999999998E-2</c:v>
                </c:pt>
                <c:pt idx="5805">
                  <c:v>5.8047000000000001E-2</c:v>
                </c:pt>
                <c:pt idx="5806">
                  <c:v>5.8056999999999997E-2</c:v>
                </c:pt>
                <c:pt idx="5807">
                  <c:v>5.8067000000000001E-2</c:v>
                </c:pt>
                <c:pt idx="5808">
                  <c:v>5.8076999999999997E-2</c:v>
                </c:pt>
                <c:pt idx="5809">
                  <c:v>5.8087E-2</c:v>
                </c:pt>
                <c:pt idx="5810">
                  <c:v>5.8097000000000003E-2</c:v>
                </c:pt>
                <c:pt idx="5811">
                  <c:v>5.8106999999999999E-2</c:v>
                </c:pt>
                <c:pt idx="5812">
                  <c:v>5.8117000000000002E-2</c:v>
                </c:pt>
                <c:pt idx="5813">
                  <c:v>5.8126999999999998E-2</c:v>
                </c:pt>
                <c:pt idx="5814">
                  <c:v>5.8137000000000001E-2</c:v>
                </c:pt>
                <c:pt idx="5815">
                  <c:v>5.8146999999999997E-2</c:v>
                </c:pt>
                <c:pt idx="5816">
                  <c:v>5.8157E-2</c:v>
                </c:pt>
                <c:pt idx="5817">
                  <c:v>5.8167000000000003E-2</c:v>
                </c:pt>
                <c:pt idx="5818">
                  <c:v>5.8177E-2</c:v>
                </c:pt>
                <c:pt idx="5819">
                  <c:v>5.8187000000000003E-2</c:v>
                </c:pt>
                <c:pt idx="5820">
                  <c:v>5.8196999999999999E-2</c:v>
                </c:pt>
                <c:pt idx="5821">
                  <c:v>5.8207000000000002E-2</c:v>
                </c:pt>
                <c:pt idx="5822">
                  <c:v>5.8216999999999998E-2</c:v>
                </c:pt>
                <c:pt idx="5823">
                  <c:v>5.8227000000000001E-2</c:v>
                </c:pt>
                <c:pt idx="5824">
                  <c:v>5.8236999999999997E-2</c:v>
                </c:pt>
                <c:pt idx="5825">
                  <c:v>5.8247E-2</c:v>
                </c:pt>
                <c:pt idx="5826">
                  <c:v>5.8257000000000003E-2</c:v>
                </c:pt>
                <c:pt idx="5827">
                  <c:v>5.8266999999999999E-2</c:v>
                </c:pt>
                <c:pt idx="5828">
                  <c:v>5.8277000000000002E-2</c:v>
                </c:pt>
                <c:pt idx="5829">
                  <c:v>5.8286999999999999E-2</c:v>
                </c:pt>
                <c:pt idx="5830">
                  <c:v>5.8297000000000002E-2</c:v>
                </c:pt>
                <c:pt idx="5831">
                  <c:v>5.8306999999999998E-2</c:v>
                </c:pt>
                <c:pt idx="5832">
                  <c:v>5.8317000000000001E-2</c:v>
                </c:pt>
                <c:pt idx="5833">
                  <c:v>5.8326999999999997E-2</c:v>
                </c:pt>
                <c:pt idx="5834">
                  <c:v>5.8337E-2</c:v>
                </c:pt>
                <c:pt idx="5835">
                  <c:v>5.8347000000000003E-2</c:v>
                </c:pt>
                <c:pt idx="5836">
                  <c:v>5.8356999999999999E-2</c:v>
                </c:pt>
                <c:pt idx="5837">
                  <c:v>5.8367000000000002E-2</c:v>
                </c:pt>
                <c:pt idx="5838">
                  <c:v>5.8376999999999998E-2</c:v>
                </c:pt>
                <c:pt idx="5839">
                  <c:v>5.8387000000000001E-2</c:v>
                </c:pt>
                <c:pt idx="5840">
                  <c:v>5.8396999999999998E-2</c:v>
                </c:pt>
                <c:pt idx="5841">
                  <c:v>5.8407000000000001E-2</c:v>
                </c:pt>
                <c:pt idx="5842">
                  <c:v>5.8416999999999997E-2</c:v>
                </c:pt>
                <c:pt idx="5843">
                  <c:v>5.8427E-2</c:v>
                </c:pt>
                <c:pt idx="5844">
                  <c:v>5.8437000000000003E-2</c:v>
                </c:pt>
                <c:pt idx="5845">
                  <c:v>5.8446999999999999E-2</c:v>
                </c:pt>
                <c:pt idx="5846">
                  <c:v>5.8457000000000002E-2</c:v>
                </c:pt>
                <c:pt idx="5847">
                  <c:v>5.8466999999999998E-2</c:v>
                </c:pt>
                <c:pt idx="5848">
                  <c:v>5.8477000000000001E-2</c:v>
                </c:pt>
                <c:pt idx="5849">
                  <c:v>5.8486999999999997E-2</c:v>
                </c:pt>
                <c:pt idx="5850">
                  <c:v>5.8497E-2</c:v>
                </c:pt>
                <c:pt idx="5851">
                  <c:v>5.8507000000000003E-2</c:v>
                </c:pt>
                <c:pt idx="5852">
                  <c:v>5.8517E-2</c:v>
                </c:pt>
                <c:pt idx="5853">
                  <c:v>5.8527000000000003E-2</c:v>
                </c:pt>
                <c:pt idx="5854">
                  <c:v>5.8536999999999999E-2</c:v>
                </c:pt>
                <c:pt idx="5855">
                  <c:v>5.8547000000000002E-2</c:v>
                </c:pt>
                <c:pt idx="5856">
                  <c:v>5.8556999999999998E-2</c:v>
                </c:pt>
                <c:pt idx="5857">
                  <c:v>5.8567000000000001E-2</c:v>
                </c:pt>
                <c:pt idx="5858">
                  <c:v>5.8576999999999997E-2</c:v>
                </c:pt>
                <c:pt idx="5859">
                  <c:v>5.8587E-2</c:v>
                </c:pt>
                <c:pt idx="5860">
                  <c:v>5.8597000000000003E-2</c:v>
                </c:pt>
                <c:pt idx="5861">
                  <c:v>5.8606999999999999E-2</c:v>
                </c:pt>
                <c:pt idx="5862">
                  <c:v>5.8617000000000002E-2</c:v>
                </c:pt>
                <c:pt idx="5863">
                  <c:v>5.8626999999999999E-2</c:v>
                </c:pt>
                <c:pt idx="5864">
                  <c:v>5.8637000000000002E-2</c:v>
                </c:pt>
                <c:pt idx="5865">
                  <c:v>5.8646999999999998E-2</c:v>
                </c:pt>
                <c:pt idx="5866">
                  <c:v>5.8657000000000001E-2</c:v>
                </c:pt>
                <c:pt idx="5867">
                  <c:v>5.8666999999999997E-2</c:v>
                </c:pt>
                <c:pt idx="5868">
                  <c:v>5.8677E-2</c:v>
                </c:pt>
                <c:pt idx="5869">
                  <c:v>5.8687000000000003E-2</c:v>
                </c:pt>
                <c:pt idx="5870">
                  <c:v>5.8696999999999999E-2</c:v>
                </c:pt>
                <c:pt idx="5871">
                  <c:v>5.8707000000000002E-2</c:v>
                </c:pt>
                <c:pt idx="5872">
                  <c:v>5.8716999999999998E-2</c:v>
                </c:pt>
                <c:pt idx="5873">
                  <c:v>5.8727000000000001E-2</c:v>
                </c:pt>
                <c:pt idx="5874">
                  <c:v>5.8736999999999998E-2</c:v>
                </c:pt>
                <c:pt idx="5875">
                  <c:v>5.8747000000000001E-2</c:v>
                </c:pt>
                <c:pt idx="5876">
                  <c:v>5.8756999999999997E-2</c:v>
                </c:pt>
                <c:pt idx="5877">
                  <c:v>5.8767E-2</c:v>
                </c:pt>
                <c:pt idx="5878">
                  <c:v>5.8777000000000003E-2</c:v>
                </c:pt>
                <c:pt idx="5879">
                  <c:v>5.8786999999999999E-2</c:v>
                </c:pt>
                <c:pt idx="5880">
                  <c:v>5.8797000000000002E-2</c:v>
                </c:pt>
                <c:pt idx="5881">
                  <c:v>5.8806999999999998E-2</c:v>
                </c:pt>
                <c:pt idx="5882">
                  <c:v>5.8817000000000001E-2</c:v>
                </c:pt>
                <c:pt idx="5883">
                  <c:v>5.8826999999999997E-2</c:v>
                </c:pt>
                <c:pt idx="5884">
                  <c:v>5.8837E-2</c:v>
                </c:pt>
                <c:pt idx="5885">
                  <c:v>5.8846999999999997E-2</c:v>
                </c:pt>
                <c:pt idx="5886">
                  <c:v>5.8857E-2</c:v>
                </c:pt>
                <c:pt idx="5887">
                  <c:v>5.8867000000000003E-2</c:v>
                </c:pt>
                <c:pt idx="5888">
                  <c:v>5.8876999999999999E-2</c:v>
                </c:pt>
                <c:pt idx="5889">
                  <c:v>5.8887000000000002E-2</c:v>
                </c:pt>
                <c:pt idx="5890">
                  <c:v>5.8896999999999998E-2</c:v>
                </c:pt>
                <c:pt idx="5891">
                  <c:v>5.8907000000000001E-2</c:v>
                </c:pt>
                <c:pt idx="5892">
                  <c:v>5.8916999999999997E-2</c:v>
                </c:pt>
                <c:pt idx="5893">
                  <c:v>5.8927E-2</c:v>
                </c:pt>
                <c:pt idx="5894">
                  <c:v>5.8937000000000003E-2</c:v>
                </c:pt>
                <c:pt idx="5895">
                  <c:v>5.8946999999999999E-2</c:v>
                </c:pt>
                <c:pt idx="5896">
                  <c:v>5.8957000000000002E-2</c:v>
                </c:pt>
                <c:pt idx="5897">
                  <c:v>5.8966999999999999E-2</c:v>
                </c:pt>
                <c:pt idx="5898">
                  <c:v>5.8977000000000002E-2</c:v>
                </c:pt>
                <c:pt idx="5899">
                  <c:v>5.8986999999999998E-2</c:v>
                </c:pt>
                <c:pt idx="5900">
                  <c:v>5.8997000000000001E-2</c:v>
                </c:pt>
                <c:pt idx="5901">
                  <c:v>5.9006999999999997E-2</c:v>
                </c:pt>
                <c:pt idx="5902">
                  <c:v>5.9017E-2</c:v>
                </c:pt>
                <c:pt idx="5903">
                  <c:v>5.9027000000000003E-2</c:v>
                </c:pt>
                <c:pt idx="5904">
                  <c:v>5.9036999999999999E-2</c:v>
                </c:pt>
                <c:pt idx="5905">
                  <c:v>5.9047000000000002E-2</c:v>
                </c:pt>
                <c:pt idx="5906">
                  <c:v>5.9056999999999998E-2</c:v>
                </c:pt>
                <c:pt idx="5907">
                  <c:v>5.9067000000000001E-2</c:v>
                </c:pt>
                <c:pt idx="5908">
                  <c:v>5.9076999999999998E-2</c:v>
                </c:pt>
                <c:pt idx="5909">
                  <c:v>5.9087000000000001E-2</c:v>
                </c:pt>
                <c:pt idx="5910">
                  <c:v>5.9096999999999997E-2</c:v>
                </c:pt>
                <c:pt idx="5911">
                  <c:v>5.9107E-2</c:v>
                </c:pt>
                <c:pt idx="5912">
                  <c:v>5.9117000000000003E-2</c:v>
                </c:pt>
                <c:pt idx="5913">
                  <c:v>5.9126999999999999E-2</c:v>
                </c:pt>
                <c:pt idx="5914">
                  <c:v>5.9137000000000002E-2</c:v>
                </c:pt>
                <c:pt idx="5915">
                  <c:v>5.9146999999999998E-2</c:v>
                </c:pt>
                <c:pt idx="5916">
                  <c:v>5.9157000000000001E-2</c:v>
                </c:pt>
                <c:pt idx="5917">
                  <c:v>5.9166999999999997E-2</c:v>
                </c:pt>
                <c:pt idx="5918">
                  <c:v>5.9177E-2</c:v>
                </c:pt>
                <c:pt idx="5919">
                  <c:v>5.9186999999999997E-2</c:v>
                </c:pt>
                <c:pt idx="5920">
                  <c:v>5.9197E-2</c:v>
                </c:pt>
                <c:pt idx="5921">
                  <c:v>5.9207000000000003E-2</c:v>
                </c:pt>
                <c:pt idx="5922">
                  <c:v>5.9216999999999999E-2</c:v>
                </c:pt>
                <c:pt idx="5923">
                  <c:v>5.9227000000000002E-2</c:v>
                </c:pt>
                <c:pt idx="5924">
                  <c:v>5.9236999999999998E-2</c:v>
                </c:pt>
                <c:pt idx="5925">
                  <c:v>5.9247000000000001E-2</c:v>
                </c:pt>
                <c:pt idx="5926">
                  <c:v>5.9256999999999997E-2</c:v>
                </c:pt>
                <c:pt idx="5927">
                  <c:v>5.9267E-2</c:v>
                </c:pt>
                <c:pt idx="5928">
                  <c:v>5.9277000000000003E-2</c:v>
                </c:pt>
                <c:pt idx="5929">
                  <c:v>5.9286999999999999E-2</c:v>
                </c:pt>
                <c:pt idx="5930">
                  <c:v>5.9297000000000002E-2</c:v>
                </c:pt>
                <c:pt idx="5931">
                  <c:v>5.9306999999999999E-2</c:v>
                </c:pt>
                <c:pt idx="5932">
                  <c:v>5.9317000000000002E-2</c:v>
                </c:pt>
                <c:pt idx="5933">
                  <c:v>5.9326999999999998E-2</c:v>
                </c:pt>
                <c:pt idx="5934">
                  <c:v>5.9337000000000001E-2</c:v>
                </c:pt>
                <c:pt idx="5935">
                  <c:v>5.9346999999999997E-2</c:v>
                </c:pt>
                <c:pt idx="5936">
                  <c:v>5.9357E-2</c:v>
                </c:pt>
                <c:pt idx="5937">
                  <c:v>5.9367000000000003E-2</c:v>
                </c:pt>
                <c:pt idx="5938">
                  <c:v>5.9376999999999999E-2</c:v>
                </c:pt>
                <c:pt idx="5939">
                  <c:v>5.9387000000000002E-2</c:v>
                </c:pt>
                <c:pt idx="5940">
                  <c:v>5.9396999999999998E-2</c:v>
                </c:pt>
                <c:pt idx="5941">
                  <c:v>5.9407000000000001E-2</c:v>
                </c:pt>
                <c:pt idx="5942">
                  <c:v>5.9416999999999998E-2</c:v>
                </c:pt>
                <c:pt idx="5943">
                  <c:v>5.9427000000000001E-2</c:v>
                </c:pt>
                <c:pt idx="5944">
                  <c:v>5.9436999999999997E-2</c:v>
                </c:pt>
                <c:pt idx="5945">
                  <c:v>5.9447E-2</c:v>
                </c:pt>
                <c:pt idx="5946">
                  <c:v>5.9457000000000003E-2</c:v>
                </c:pt>
                <c:pt idx="5947">
                  <c:v>5.9466999999999999E-2</c:v>
                </c:pt>
                <c:pt idx="5948">
                  <c:v>5.9477000000000002E-2</c:v>
                </c:pt>
                <c:pt idx="5949">
                  <c:v>5.9486999999999998E-2</c:v>
                </c:pt>
                <c:pt idx="5950">
                  <c:v>5.9497000000000001E-2</c:v>
                </c:pt>
                <c:pt idx="5951">
                  <c:v>5.9506999999999997E-2</c:v>
                </c:pt>
                <c:pt idx="5952">
                  <c:v>5.9517E-2</c:v>
                </c:pt>
                <c:pt idx="5953">
                  <c:v>5.9526999999999997E-2</c:v>
                </c:pt>
                <c:pt idx="5954">
                  <c:v>5.9537E-2</c:v>
                </c:pt>
                <c:pt idx="5955">
                  <c:v>5.9547000000000003E-2</c:v>
                </c:pt>
                <c:pt idx="5956">
                  <c:v>5.9556999999999999E-2</c:v>
                </c:pt>
                <c:pt idx="5957">
                  <c:v>5.9567000000000002E-2</c:v>
                </c:pt>
                <c:pt idx="5958">
                  <c:v>5.9576999999999998E-2</c:v>
                </c:pt>
                <c:pt idx="5959">
                  <c:v>5.9587000000000001E-2</c:v>
                </c:pt>
                <c:pt idx="5960">
                  <c:v>5.9596999999999997E-2</c:v>
                </c:pt>
                <c:pt idx="5961">
                  <c:v>5.9607E-2</c:v>
                </c:pt>
                <c:pt idx="5962">
                  <c:v>5.9617000000000003E-2</c:v>
                </c:pt>
                <c:pt idx="5963">
                  <c:v>5.9626999999999999E-2</c:v>
                </c:pt>
                <c:pt idx="5964">
                  <c:v>5.9637000000000003E-2</c:v>
                </c:pt>
                <c:pt idx="5965">
                  <c:v>5.9646999999999999E-2</c:v>
                </c:pt>
                <c:pt idx="5966">
                  <c:v>5.9657000000000002E-2</c:v>
                </c:pt>
                <c:pt idx="5967">
                  <c:v>5.9666999999999998E-2</c:v>
                </c:pt>
                <c:pt idx="5968">
                  <c:v>5.9677000000000001E-2</c:v>
                </c:pt>
                <c:pt idx="5969">
                  <c:v>5.9686999999999997E-2</c:v>
                </c:pt>
                <c:pt idx="5970">
                  <c:v>5.9697E-2</c:v>
                </c:pt>
                <c:pt idx="5971">
                  <c:v>5.9707000000000003E-2</c:v>
                </c:pt>
                <c:pt idx="5972">
                  <c:v>5.9716999999999999E-2</c:v>
                </c:pt>
                <c:pt idx="5973">
                  <c:v>5.9727000000000002E-2</c:v>
                </c:pt>
                <c:pt idx="5974">
                  <c:v>5.9736999999999998E-2</c:v>
                </c:pt>
                <c:pt idx="5975">
                  <c:v>5.9747000000000001E-2</c:v>
                </c:pt>
                <c:pt idx="5976">
                  <c:v>5.9756999999999998E-2</c:v>
                </c:pt>
                <c:pt idx="5977">
                  <c:v>5.9767000000000001E-2</c:v>
                </c:pt>
                <c:pt idx="5978">
                  <c:v>5.9776999999999997E-2</c:v>
                </c:pt>
                <c:pt idx="5979">
                  <c:v>5.9787E-2</c:v>
                </c:pt>
                <c:pt idx="5980">
                  <c:v>5.9797000000000003E-2</c:v>
                </c:pt>
                <c:pt idx="5981">
                  <c:v>5.9806999999999999E-2</c:v>
                </c:pt>
                <c:pt idx="5982">
                  <c:v>5.9817000000000002E-2</c:v>
                </c:pt>
                <c:pt idx="5983">
                  <c:v>5.9826999999999998E-2</c:v>
                </c:pt>
                <c:pt idx="5984">
                  <c:v>5.9837000000000001E-2</c:v>
                </c:pt>
                <c:pt idx="5985">
                  <c:v>5.9846999999999997E-2</c:v>
                </c:pt>
                <c:pt idx="5986">
                  <c:v>5.9857E-2</c:v>
                </c:pt>
                <c:pt idx="5987">
                  <c:v>5.9866999999999997E-2</c:v>
                </c:pt>
                <c:pt idx="5988">
                  <c:v>5.9877E-2</c:v>
                </c:pt>
                <c:pt idx="5989">
                  <c:v>5.9887000000000003E-2</c:v>
                </c:pt>
                <c:pt idx="5990">
                  <c:v>5.9896999999999999E-2</c:v>
                </c:pt>
                <c:pt idx="5991">
                  <c:v>5.9907000000000002E-2</c:v>
                </c:pt>
                <c:pt idx="5992">
                  <c:v>5.9916999999999998E-2</c:v>
                </c:pt>
                <c:pt idx="5993">
                  <c:v>5.9927000000000001E-2</c:v>
                </c:pt>
                <c:pt idx="5994">
                  <c:v>5.9936999999999997E-2</c:v>
                </c:pt>
                <c:pt idx="5995">
                  <c:v>5.9947E-2</c:v>
                </c:pt>
                <c:pt idx="5996">
                  <c:v>5.9957000000000003E-2</c:v>
                </c:pt>
                <c:pt idx="5997">
                  <c:v>5.9966999999999999E-2</c:v>
                </c:pt>
                <c:pt idx="5998">
                  <c:v>5.9977000000000003E-2</c:v>
                </c:pt>
                <c:pt idx="5999">
                  <c:v>5.9986999999999999E-2</c:v>
                </c:pt>
                <c:pt idx="6000">
                  <c:v>5.9997000000000002E-2</c:v>
                </c:pt>
                <c:pt idx="6001">
                  <c:v>6.0006999999999998E-2</c:v>
                </c:pt>
                <c:pt idx="6002">
                  <c:v>6.0017000000000001E-2</c:v>
                </c:pt>
                <c:pt idx="6003">
                  <c:v>6.0026999999999997E-2</c:v>
                </c:pt>
                <c:pt idx="6004">
                  <c:v>6.0037E-2</c:v>
                </c:pt>
                <c:pt idx="6005">
                  <c:v>6.0047000000000003E-2</c:v>
                </c:pt>
                <c:pt idx="6006">
                  <c:v>6.0056999999999999E-2</c:v>
                </c:pt>
                <c:pt idx="6007">
                  <c:v>6.0067000000000002E-2</c:v>
                </c:pt>
                <c:pt idx="6008">
                  <c:v>6.0076999999999998E-2</c:v>
                </c:pt>
                <c:pt idx="6009">
                  <c:v>6.0087000000000002E-2</c:v>
                </c:pt>
                <c:pt idx="6010">
                  <c:v>6.0096999999999998E-2</c:v>
                </c:pt>
                <c:pt idx="6011">
                  <c:v>6.0107000000000001E-2</c:v>
                </c:pt>
                <c:pt idx="6012">
                  <c:v>6.0116999999999997E-2</c:v>
                </c:pt>
                <c:pt idx="6013">
                  <c:v>6.0127E-2</c:v>
                </c:pt>
                <c:pt idx="6014">
                  <c:v>6.0137000000000003E-2</c:v>
                </c:pt>
                <c:pt idx="6015">
                  <c:v>6.0146999999999999E-2</c:v>
                </c:pt>
                <c:pt idx="6016">
                  <c:v>6.0157000000000002E-2</c:v>
                </c:pt>
                <c:pt idx="6017">
                  <c:v>6.0166999999999998E-2</c:v>
                </c:pt>
                <c:pt idx="6018">
                  <c:v>6.0177000000000001E-2</c:v>
                </c:pt>
                <c:pt idx="6019">
                  <c:v>6.0186999999999997E-2</c:v>
                </c:pt>
                <c:pt idx="6020">
                  <c:v>6.0197000000000001E-2</c:v>
                </c:pt>
                <c:pt idx="6021">
                  <c:v>6.0206999999999997E-2</c:v>
                </c:pt>
                <c:pt idx="6022">
                  <c:v>6.0217E-2</c:v>
                </c:pt>
                <c:pt idx="6023">
                  <c:v>6.0227000000000003E-2</c:v>
                </c:pt>
                <c:pt idx="6024">
                  <c:v>6.0236999999999999E-2</c:v>
                </c:pt>
                <c:pt idx="6025">
                  <c:v>6.0247000000000002E-2</c:v>
                </c:pt>
                <c:pt idx="6026">
                  <c:v>6.0256999999999998E-2</c:v>
                </c:pt>
                <c:pt idx="6027">
                  <c:v>6.0267000000000001E-2</c:v>
                </c:pt>
                <c:pt idx="6028">
                  <c:v>6.0276999999999997E-2</c:v>
                </c:pt>
                <c:pt idx="6029">
                  <c:v>6.0287E-2</c:v>
                </c:pt>
                <c:pt idx="6030">
                  <c:v>6.0297000000000003E-2</c:v>
                </c:pt>
                <c:pt idx="6031">
                  <c:v>6.0306999999999999E-2</c:v>
                </c:pt>
                <c:pt idx="6032">
                  <c:v>6.0317000000000003E-2</c:v>
                </c:pt>
                <c:pt idx="6033">
                  <c:v>6.0326999999999999E-2</c:v>
                </c:pt>
                <c:pt idx="6034">
                  <c:v>6.0337000000000002E-2</c:v>
                </c:pt>
                <c:pt idx="6035">
                  <c:v>6.0346999999999998E-2</c:v>
                </c:pt>
                <c:pt idx="6036">
                  <c:v>6.0357000000000001E-2</c:v>
                </c:pt>
                <c:pt idx="6037">
                  <c:v>6.0366999999999997E-2</c:v>
                </c:pt>
                <c:pt idx="6038">
                  <c:v>6.0377E-2</c:v>
                </c:pt>
                <c:pt idx="6039">
                  <c:v>6.0387000000000003E-2</c:v>
                </c:pt>
                <c:pt idx="6040">
                  <c:v>6.0396999999999999E-2</c:v>
                </c:pt>
                <c:pt idx="6041">
                  <c:v>6.0407000000000002E-2</c:v>
                </c:pt>
                <c:pt idx="6042">
                  <c:v>6.0416999999999998E-2</c:v>
                </c:pt>
                <c:pt idx="6043">
                  <c:v>6.0427000000000002E-2</c:v>
                </c:pt>
                <c:pt idx="6044">
                  <c:v>6.0436999999999998E-2</c:v>
                </c:pt>
                <c:pt idx="6045">
                  <c:v>6.0447000000000001E-2</c:v>
                </c:pt>
                <c:pt idx="6046">
                  <c:v>6.0456999999999997E-2</c:v>
                </c:pt>
                <c:pt idx="6047">
                  <c:v>6.0467E-2</c:v>
                </c:pt>
                <c:pt idx="6048">
                  <c:v>6.0477000000000003E-2</c:v>
                </c:pt>
                <c:pt idx="6049">
                  <c:v>6.0486999999999999E-2</c:v>
                </c:pt>
                <c:pt idx="6050">
                  <c:v>6.0497000000000002E-2</c:v>
                </c:pt>
                <c:pt idx="6051">
                  <c:v>6.0506999999999998E-2</c:v>
                </c:pt>
                <c:pt idx="6052">
                  <c:v>6.0517000000000001E-2</c:v>
                </c:pt>
                <c:pt idx="6053">
                  <c:v>6.0526999999999997E-2</c:v>
                </c:pt>
                <c:pt idx="6054">
                  <c:v>6.0537000000000001E-2</c:v>
                </c:pt>
                <c:pt idx="6055">
                  <c:v>6.0546999999999997E-2</c:v>
                </c:pt>
                <c:pt idx="6056">
                  <c:v>6.0557E-2</c:v>
                </c:pt>
                <c:pt idx="6057">
                  <c:v>6.0567000000000003E-2</c:v>
                </c:pt>
                <c:pt idx="6058">
                  <c:v>6.0576999999999999E-2</c:v>
                </c:pt>
                <c:pt idx="6059">
                  <c:v>6.0587000000000002E-2</c:v>
                </c:pt>
                <c:pt idx="6060">
                  <c:v>6.0596999999999998E-2</c:v>
                </c:pt>
                <c:pt idx="6061">
                  <c:v>6.0607000000000001E-2</c:v>
                </c:pt>
                <c:pt idx="6062">
                  <c:v>6.0616999999999997E-2</c:v>
                </c:pt>
                <c:pt idx="6063">
                  <c:v>6.0627E-2</c:v>
                </c:pt>
                <c:pt idx="6064">
                  <c:v>6.0637000000000003E-2</c:v>
                </c:pt>
                <c:pt idx="6065">
                  <c:v>6.0647E-2</c:v>
                </c:pt>
                <c:pt idx="6066">
                  <c:v>6.0657000000000003E-2</c:v>
                </c:pt>
                <c:pt idx="6067">
                  <c:v>6.0666999999999999E-2</c:v>
                </c:pt>
                <c:pt idx="6068">
                  <c:v>6.0677000000000002E-2</c:v>
                </c:pt>
                <c:pt idx="6069">
                  <c:v>6.0686999999999998E-2</c:v>
                </c:pt>
                <c:pt idx="6070">
                  <c:v>6.0697000000000001E-2</c:v>
                </c:pt>
                <c:pt idx="6071">
                  <c:v>6.0706999999999997E-2</c:v>
                </c:pt>
                <c:pt idx="6072">
                  <c:v>6.0717E-2</c:v>
                </c:pt>
                <c:pt idx="6073">
                  <c:v>6.0727000000000003E-2</c:v>
                </c:pt>
                <c:pt idx="6074">
                  <c:v>6.0736999999999999E-2</c:v>
                </c:pt>
                <c:pt idx="6075">
                  <c:v>6.0747000000000002E-2</c:v>
                </c:pt>
                <c:pt idx="6076">
                  <c:v>6.0756999999999999E-2</c:v>
                </c:pt>
                <c:pt idx="6077">
                  <c:v>6.0767000000000002E-2</c:v>
                </c:pt>
                <c:pt idx="6078">
                  <c:v>6.0776999999999998E-2</c:v>
                </c:pt>
                <c:pt idx="6079">
                  <c:v>6.0787000000000001E-2</c:v>
                </c:pt>
                <c:pt idx="6080">
                  <c:v>6.0796999999999997E-2</c:v>
                </c:pt>
                <c:pt idx="6081">
                  <c:v>6.0807E-2</c:v>
                </c:pt>
                <c:pt idx="6082">
                  <c:v>6.0817000000000003E-2</c:v>
                </c:pt>
                <c:pt idx="6083">
                  <c:v>6.0826999999999999E-2</c:v>
                </c:pt>
                <c:pt idx="6084">
                  <c:v>6.0837000000000002E-2</c:v>
                </c:pt>
                <c:pt idx="6085">
                  <c:v>6.0846999999999998E-2</c:v>
                </c:pt>
                <c:pt idx="6086">
                  <c:v>6.0857000000000001E-2</c:v>
                </c:pt>
                <c:pt idx="6087">
                  <c:v>6.0866999999999997E-2</c:v>
                </c:pt>
                <c:pt idx="6088">
                  <c:v>6.0877000000000001E-2</c:v>
                </c:pt>
                <c:pt idx="6089">
                  <c:v>6.0886999999999997E-2</c:v>
                </c:pt>
                <c:pt idx="6090">
                  <c:v>6.0897E-2</c:v>
                </c:pt>
                <c:pt idx="6091">
                  <c:v>6.0907000000000003E-2</c:v>
                </c:pt>
                <c:pt idx="6092">
                  <c:v>6.0916999999999999E-2</c:v>
                </c:pt>
                <c:pt idx="6093">
                  <c:v>6.0927000000000002E-2</c:v>
                </c:pt>
                <c:pt idx="6094">
                  <c:v>6.0936999999999998E-2</c:v>
                </c:pt>
                <c:pt idx="6095">
                  <c:v>6.0947000000000001E-2</c:v>
                </c:pt>
                <c:pt idx="6096">
                  <c:v>6.0956999999999997E-2</c:v>
                </c:pt>
                <c:pt idx="6097">
                  <c:v>6.0967E-2</c:v>
                </c:pt>
                <c:pt idx="6098">
                  <c:v>6.0977000000000003E-2</c:v>
                </c:pt>
                <c:pt idx="6099">
                  <c:v>6.0987E-2</c:v>
                </c:pt>
                <c:pt idx="6100">
                  <c:v>6.0997000000000003E-2</c:v>
                </c:pt>
                <c:pt idx="6101">
                  <c:v>6.1006999999999999E-2</c:v>
                </c:pt>
                <c:pt idx="6102">
                  <c:v>6.1017000000000002E-2</c:v>
                </c:pt>
                <c:pt idx="6103">
                  <c:v>6.1026999999999998E-2</c:v>
                </c:pt>
                <c:pt idx="6104">
                  <c:v>6.1037000000000001E-2</c:v>
                </c:pt>
                <c:pt idx="6105">
                  <c:v>6.1046999999999997E-2</c:v>
                </c:pt>
                <c:pt idx="6106">
                  <c:v>6.1057E-2</c:v>
                </c:pt>
                <c:pt idx="6107">
                  <c:v>6.1067000000000003E-2</c:v>
                </c:pt>
                <c:pt idx="6108">
                  <c:v>6.1076999999999999E-2</c:v>
                </c:pt>
                <c:pt idx="6109">
                  <c:v>6.1087000000000002E-2</c:v>
                </c:pt>
                <c:pt idx="6110">
                  <c:v>6.1096999999999999E-2</c:v>
                </c:pt>
                <c:pt idx="6111">
                  <c:v>6.1107000000000002E-2</c:v>
                </c:pt>
                <c:pt idx="6112">
                  <c:v>6.1116999999999998E-2</c:v>
                </c:pt>
                <c:pt idx="6113">
                  <c:v>6.1127000000000001E-2</c:v>
                </c:pt>
                <c:pt idx="6114">
                  <c:v>6.1136999999999997E-2</c:v>
                </c:pt>
                <c:pt idx="6115">
                  <c:v>6.1147E-2</c:v>
                </c:pt>
                <c:pt idx="6116">
                  <c:v>6.1157000000000003E-2</c:v>
                </c:pt>
                <c:pt idx="6117">
                  <c:v>6.1166999999999999E-2</c:v>
                </c:pt>
                <c:pt idx="6118">
                  <c:v>6.1177000000000002E-2</c:v>
                </c:pt>
                <c:pt idx="6119">
                  <c:v>6.1186999999999998E-2</c:v>
                </c:pt>
                <c:pt idx="6120">
                  <c:v>6.1197000000000001E-2</c:v>
                </c:pt>
                <c:pt idx="6121">
                  <c:v>6.1206999999999998E-2</c:v>
                </c:pt>
                <c:pt idx="6122">
                  <c:v>6.1217000000000001E-2</c:v>
                </c:pt>
                <c:pt idx="6123">
                  <c:v>6.1226999999999997E-2</c:v>
                </c:pt>
                <c:pt idx="6124">
                  <c:v>6.1237E-2</c:v>
                </c:pt>
                <c:pt idx="6125">
                  <c:v>6.1247000000000003E-2</c:v>
                </c:pt>
                <c:pt idx="6126">
                  <c:v>6.1256999999999999E-2</c:v>
                </c:pt>
                <c:pt idx="6127">
                  <c:v>6.1267000000000002E-2</c:v>
                </c:pt>
                <c:pt idx="6128">
                  <c:v>6.1276999999999998E-2</c:v>
                </c:pt>
                <c:pt idx="6129">
                  <c:v>6.1287000000000001E-2</c:v>
                </c:pt>
                <c:pt idx="6130">
                  <c:v>6.1296999999999997E-2</c:v>
                </c:pt>
                <c:pt idx="6131">
                  <c:v>6.1307E-2</c:v>
                </c:pt>
                <c:pt idx="6132">
                  <c:v>6.1317000000000003E-2</c:v>
                </c:pt>
                <c:pt idx="6133">
                  <c:v>6.1327E-2</c:v>
                </c:pt>
                <c:pt idx="6134">
                  <c:v>6.1337000000000003E-2</c:v>
                </c:pt>
                <c:pt idx="6135">
                  <c:v>6.1346999999999999E-2</c:v>
                </c:pt>
                <c:pt idx="6136">
                  <c:v>6.1357000000000002E-2</c:v>
                </c:pt>
                <c:pt idx="6137">
                  <c:v>6.1366999999999998E-2</c:v>
                </c:pt>
                <c:pt idx="6138">
                  <c:v>6.1377000000000001E-2</c:v>
                </c:pt>
                <c:pt idx="6139">
                  <c:v>6.1386999999999997E-2</c:v>
                </c:pt>
                <c:pt idx="6140">
                  <c:v>6.1397E-2</c:v>
                </c:pt>
                <c:pt idx="6141">
                  <c:v>6.1407000000000003E-2</c:v>
                </c:pt>
                <c:pt idx="6142">
                  <c:v>6.1416999999999999E-2</c:v>
                </c:pt>
                <c:pt idx="6143">
                  <c:v>6.1427000000000002E-2</c:v>
                </c:pt>
                <c:pt idx="6144">
                  <c:v>6.1436999999999999E-2</c:v>
                </c:pt>
                <c:pt idx="6145">
                  <c:v>6.1447000000000002E-2</c:v>
                </c:pt>
                <c:pt idx="6146">
                  <c:v>6.1456999999999998E-2</c:v>
                </c:pt>
                <c:pt idx="6147">
                  <c:v>6.1467000000000001E-2</c:v>
                </c:pt>
                <c:pt idx="6148">
                  <c:v>6.1476999999999997E-2</c:v>
                </c:pt>
                <c:pt idx="6149">
                  <c:v>6.1487E-2</c:v>
                </c:pt>
                <c:pt idx="6150">
                  <c:v>6.1497000000000003E-2</c:v>
                </c:pt>
                <c:pt idx="6151">
                  <c:v>6.1506999999999999E-2</c:v>
                </c:pt>
                <c:pt idx="6152">
                  <c:v>6.1517000000000002E-2</c:v>
                </c:pt>
                <c:pt idx="6153">
                  <c:v>6.1526999999999998E-2</c:v>
                </c:pt>
                <c:pt idx="6154">
                  <c:v>6.1537000000000001E-2</c:v>
                </c:pt>
                <c:pt idx="6155">
                  <c:v>6.1546999999999998E-2</c:v>
                </c:pt>
                <c:pt idx="6156">
                  <c:v>6.1557000000000001E-2</c:v>
                </c:pt>
                <c:pt idx="6157">
                  <c:v>6.1566999999999997E-2</c:v>
                </c:pt>
                <c:pt idx="6158">
                  <c:v>6.1577E-2</c:v>
                </c:pt>
                <c:pt idx="6159">
                  <c:v>6.1587000000000003E-2</c:v>
                </c:pt>
                <c:pt idx="6160">
                  <c:v>6.1596999999999999E-2</c:v>
                </c:pt>
                <c:pt idx="6161">
                  <c:v>6.1607000000000002E-2</c:v>
                </c:pt>
                <c:pt idx="6162">
                  <c:v>6.1616999999999998E-2</c:v>
                </c:pt>
                <c:pt idx="6163">
                  <c:v>6.1627000000000001E-2</c:v>
                </c:pt>
                <c:pt idx="6164">
                  <c:v>6.1636999999999997E-2</c:v>
                </c:pt>
                <c:pt idx="6165">
                  <c:v>6.1647E-2</c:v>
                </c:pt>
                <c:pt idx="6166">
                  <c:v>6.1657000000000003E-2</c:v>
                </c:pt>
                <c:pt idx="6167">
                  <c:v>6.1667E-2</c:v>
                </c:pt>
                <c:pt idx="6168">
                  <c:v>6.1677000000000003E-2</c:v>
                </c:pt>
                <c:pt idx="6169">
                  <c:v>6.1686999999999999E-2</c:v>
                </c:pt>
                <c:pt idx="6170">
                  <c:v>6.1697000000000002E-2</c:v>
                </c:pt>
                <c:pt idx="6171">
                  <c:v>6.1706999999999998E-2</c:v>
                </c:pt>
                <c:pt idx="6172">
                  <c:v>6.1717000000000001E-2</c:v>
                </c:pt>
                <c:pt idx="6173">
                  <c:v>6.1726999999999997E-2</c:v>
                </c:pt>
                <c:pt idx="6174">
                  <c:v>6.1737E-2</c:v>
                </c:pt>
                <c:pt idx="6175">
                  <c:v>6.1747000000000003E-2</c:v>
                </c:pt>
                <c:pt idx="6176">
                  <c:v>6.1756999999999999E-2</c:v>
                </c:pt>
                <c:pt idx="6177">
                  <c:v>6.1767000000000002E-2</c:v>
                </c:pt>
                <c:pt idx="6178">
                  <c:v>6.1776999999999999E-2</c:v>
                </c:pt>
                <c:pt idx="6179">
                  <c:v>6.1787000000000002E-2</c:v>
                </c:pt>
                <c:pt idx="6180">
                  <c:v>6.1796999999999998E-2</c:v>
                </c:pt>
                <c:pt idx="6181">
                  <c:v>6.1807000000000001E-2</c:v>
                </c:pt>
                <c:pt idx="6182">
                  <c:v>6.1816999999999997E-2</c:v>
                </c:pt>
                <c:pt idx="6183">
                  <c:v>6.1827E-2</c:v>
                </c:pt>
                <c:pt idx="6184">
                  <c:v>6.1837000000000003E-2</c:v>
                </c:pt>
                <c:pt idx="6185">
                  <c:v>6.1846999999999999E-2</c:v>
                </c:pt>
                <c:pt idx="6186">
                  <c:v>6.1857000000000002E-2</c:v>
                </c:pt>
                <c:pt idx="6187">
                  <c:v>6.1866999999999998E-2</c:v>
                </c:pt>
                <c:pt idx="6188">
                  <c:v>6.1877000000000001E-2</c:v>
                </c:pt>
                <c:pt idx="6189">
                  <c:v>6.1886999999999998E-2</c:v>
                </c:pt>
                <c:pt idx="6190">
                  <c:v>6.1897000000000001E-2</c:v>
                </c:pt>
                <c:pt idx="6191">
                  <c:v>6.1906999999999997E-2</c:v>
                </c:pt>
                <c:pt idx="6192">
                  <c:v>6.1917E-2</c:v>
                </c:pt>
                <c:pt idx="6193">
                  <c:v>6.1927000000000003E-2</c:v>
                </c:pt>
                <c:pt idx="6194">
                  <c:v>6.1936999999999999E-2</c:v>
                </c:pt>
                <c:pt idx="6195">
                  <c:v>6.1947000000000002E-2</c:v>
                </c:pt>
                <c:pt idx="6196">
                  <c:v>6.1956999999999998E-2</c:v>
                </c:pt>
                <c:pt idx="6197">
                  <c:v>6.1967000000000001E-2</c:v>
                </c:pt>
                <c:pt idx="6198">
                  <c:v>6.1976999999999997E-2</c:v>
                </c:pt>
                <c:pt idx="6199">
                  <c:v>6.1987E-2</c:v>
                </c:pt>
                <c:pt idx="6200">
                  <c:v>6.1996999999999997E-2</c:v>
                </c:pt>
                <c:pt idx="6201">
                  <c:v>6.2007E-2</c:v>
                </c:pt>
                <c:pt idx="6202">
                  <c:v>6.2017000000000003E-2</c:v>
                </c:pt>
                <c:pt idx="6203">
                  <c:v>6.2026999999999999E-2</c:v>
                </c:pt>
                <c:pt idx="6204">
                  <c:v>6.2037000000000002E-2</c:v>
                </c:pt>
                <c:pt idx="6205">
                  <c:v>6.2046999999999998E-2</c:v>
                </c:pt>
                <c:pt idx="6206">
                  <c:v>6.2057000000000001E-2</c:v>
                </c:pt>
                <c:pt idx="6207">
                  <c:v>6.2066999999999997E-2</c:v>
                </c:pt>
                <c:pt idx="6208">
                  <c:v>6.2077E-2</c:v>
                </c:pt>
                <c:pt idx="6209">
                  <c:v>6.2087000000000003E-2</c:v>
                </c:pt>
                <c:pt idx="6210">
                  <c:v>6.2096999999999999E-2</c:v>
                </c:pt>
                <c:pt idx="6211">
                  <c:v>6.2107000000000002E-2</c:v>
                </c:pt>
                <c:pt idx="6212">
                  <c:v>6.2116999999999999E-2</c:v>
                </c:pt>
                <c:pt idx="6213">
                  <c:v>6.2127000000000002E-2</c:v>
                </c:pt>
                <c:pt idx="6214">
                  <c:v>6.2136999999999998E-2</c:v>
                </c:pt>
                <c:pt idx="6215">
                  <c:v>6.2146E-2</c:v>
                </c:pt>
                <c:pt idx="6216">
                  <c:v>6.2156000000000003E-2</c:v>
                </c:pt>
                <c:pt idx="6217">
                  <c:v>6.2165999999999999E-2</c:v>
                </c:pt>
              </c:numCache>
            </c:numRef>
          </c:cat>
          <c:val>
            <c:numRef>
              <c:f>Sheet1!$A$1:$A$6218</c:f>
              <c:numCache>
                <c:formatCode>General</c:formatCode>
                <c:ptCount val="6218"/>
                <c:pt idx="0">
                  <c:v>4.9950000000000003E-3</c:v>
                </c:pt>
                <c:pt idx="1">
                  <c:v>9.9850000000000008E-3</c:v>
                </c:pt>
                <c:pt idx="2">
                  <c:v>1.4970000000000001E-2</c:v>
                </c:pt>
                <c:pt idx="3">
                  <c:v>1.9949999999999999E-2</c:v>
                </c:pt>
                <c:pt idx="4">
                  <c:v>2.4924999999999999E-2</c:v>
                </c:pt>
                <c:pt idx="5">
                  <c:v>2.9895000000000001E-2</c:v>
                </c:pt>
                <c:pt idx="6">
                  <c:v>3.4860000000000002E-2</c:v>
                </c:pt>
                <c:pt idx="7">
                  <c:v>3.9821000000000002E-2</c:v>
                </c:pt>
                <c:pt idx="8">
                  <c:v>4.4776000000000003E-2</c:v>
                </c:pt>
                <c:pt idx="9">
                  <c:v>4.9725999999999999E-2</c:v>
                </c:pt>
                <c:pt idx="10">
                  <c:v>5.4670999999999997E-2</c:v>
                </c:pt>
                <c:pt idx="11">
                  <c:v>5.9611999999999998E-2</c:v>
                </c:pt>
                <c:pt idx="12">
                  <c:v>6.4546999999999993E-2</c:v>
                </c:pt>
                <c:pt idx="13">
                  <c:v>6.9477999999999998E-2</c:v>
                </c:pt>
                <c:pt idx="14">
                  <c:v>7.4402999999999997E-2</c:v>
                </c:pt>
                <c:pt idx="15">
                  <c:v>7.9324000000000006E-2</c:v>
                </c:pt>
                <c:pt idx="16">
                  <c:v>8.4239999999999995E-2</c:v>
                </c:pt>
                <c:pt idx="17">
                  <c:v>8.9150999999999994E-2</c:v>
                </c:pt>
                <c:pt idx="18">
                  <c:v>9.4057000000000002E-2</c:v>
                </c:pt>
                <c:pt idx="19">
                  <c:v>9.8958000000000004E-2</c:v>
                </c:pt>
                <c:pt idx="20">
                  <c:v>0.103854</c:v>
                </c:pt>
                <c:pt idx="21">
                  <c:v>0.10874499999999999</c:v>
                </c:pt>
                <c:pt idx="22">
                  <c:v>0.113631</c:v>
                </c:pt>
                <c:pt idx="23">
                  <c:v>0.11851299999999999</c:v>
                </c:pt>
                <c:pt idx="24">
                  <c:v>0.12339</c:v>
                </c:pt>
                <c:pt idx="25">
                  <c:v>0.12826100000000001</c:v>
                </c:pt>
                <c:pt idx="26">
                  <c:v>0.133128</c:v>
                </c:pt>
                <c:pt idx="27">
                  <c:v>0.13799</c:v>
                </c:pt>
                <c:pt idx="28">
                  <c:v>0.142847</c:v>
                </c:pt>
                <c:pt idx="29">
                  <c:v>0.1477</c:v>
                </c:pt>
                <c:pt idx="30">
                  <c:v>0.15254699999999999</c:v>
                </c:pt>
                <c:pt idx="31">
                  <c:v>0.15739</c:v>
                </c:pt>
                <c:pt idx="32">
                  <c:v>0.16222800000000001</c:v>
                </c:pt>
                <c:pt idx="33">
                  <c:v>0.16706099999999999</c:v>
                </c:pt>
                <c:pt idx="34">
                  <c:v>0.17188899999999999</c:v>
                </c:pt>
                <c:pt idx="35">
                  <c:v>0.17671200000000001</c:v>
                </c:pt>
                <c:pt idx="36">
                  <c:v>0.18153</c:v>
                </c:pt>
                <c:pt idx="37">
                  <c:v>0.18634400000000001</c:v>
                </c:pt>
                <c:pt idx="38">
                  <c:v>0.19115299999999999</c:v>
                </c:pt>
                <c:pt idx="39">
                  <c:v>0.19595699999999999</c:v>
                </c:pt>
                <c:pt idx="40">
                  <c:v>0.20075599999999999</c:v>
                </c:pt>
                <c:pt idx="41">
                  <c:v>0.20555100000000001</c:v>
                </c:pt>
                <c:pt idx="42">
                  <c:v>0.21034</c:v>
                </c:pt>
                <c:pt idx="43">
                  <c:v>0.21512500000000001</c:v>
                </c:pt>
                <c:pt idx="44">
                  <c:v>0.21990499999999999</c:v>
                </c:pt>
                <c:pt idx="45">
                  <c:v>0.22468099999999999</c:v>
                </c:pt>
                <c:pt idx="46">
                  <c:v>0.22945099999999999</c:v>
                </c:pt>
                <c:pt idx="47">
                  <c:v>0.23421700000000001</c:v>
                </c:pt>
                <c:pt idx="48">
                  <c:v>0.238978</c:v>
                </c:pt>
                <c:pt idx="49">
                  <c:v>0.24373400000000001</c:v>
                </c:pt>
                <c:pt idx="50">
                  <c:v>0.24848600000000001</c:v>
                </c:pt>
                <c:pt idx="51">
                  <c:v>0.25323299999999999</c:v>
                </c:pt>
                <c:pt idx="52">
                  <c:v>0.25797500000000001</c:v>
                </c:pt>
                <c:pt idx="53">
                  <c:v>0.262712</c:v>
                </c:pt>
                <c:pt idx="54">
                  <c:v>0.26744499999999999</c:v>
                </c:pt>
                <c:pt idx="55">
                  <c:v>0.27217200000000003</c:v>
                </c:pt>
                <c:pt idx="56">
                  <c:v>0.276895</c:v>
                </c:pt>
                <c:pt idx="57">
                  <c:v>0.28161399999999998</c:v>
                </c:pt>
                <c:pt idx="58">
                  <c:v>0.28632800000000003</c:v>
                </c:pt>
                <c:pt idx="59">
                  <c:v>0.29103699999999999</c:v>
                </c:pt>
                <c:pt idx="60">
                  <c:v>0.29574099999999998</c:v>
                </c:pt>
                <c:pt idx="61">
                  <c:v>0.30043999999999998</c:v>
                </c:pt>
                <c:pt idx="62">
                  <c:v>0.30513499999999999</c:v>
                </c:pt>
                <c:pt idx="63">
                  <c:v>0.30982500000000002</c:v>
                </c:pt>
                <c:pt idx="64">
                  <c:v>0.31451099999999999</c:v>
                </c:pt>
                <c:pt idx="65">
                  <c:v>0.31919199999999998</c:v>
                </c:pt>
                <c:pt idx="66">
                  <c:v>0.32386799999999999</c:v>
                </c:pt>
                <c:pt idx="67">
                  <c:v>0.32853900000000003</c:v>
                </c:pt>
                <c:pt idx="68">
                  <c:v>0.333206</c:v>
                </c:pt>
                <c:pt idx="69">
                  <c:v>0.337868</c:v>
                </c:pt>
                <c:pt idx="70">
                  <c:v>0.342526</c:v>
                </c:pt>
                <c:pt idx="71">
                  <c:v>0.34717900000000002</c:v>
                </c:pt>
                <c:pt idx="72">
                  <c:v>0.351827</c:v>
                </c:pt>
                <c:pt idx="73">
                  <c:v>0.35647000000000001</c:v>
                </c:pt>
                <c:pt idx="74">
                  <c:v>0.36110900000000001</c:v>
                </c:pt>
                <c:pt idx="75">
                  <c:v>0.36574299999999998</c:v>
                </c:pt>
                <c:pt idx="76">
                  <c:v>0.37037300000000001</c:v>
                </c:pt>
                <c:pt idx="77">
                  <c:v>0.374998</c:v>
                </c:pt>
                <c:pt idx="78">
                  <c:v>0.37961800000000001</c:v>
                </c:pt>
                <c:pt idx="79">
                  <c:v>0.38423400000000002</c:v>
                </c:pt>
                <c:pt idx="80">
                  <c:v>0.388845</c:v>
                </c:pt>
                <c:pt idx="81">
                  <c:v>0.39345200000000002</c:v>
                </c:pt>
                <c:pt idx="82">
                  <c:v>0.39805400000000002</c:v>
                </c:pt>
                <c:pt idx="83">
                  <c:v>0.40265099999999998</c:v>
                </c:pt>
                <c:pt idx="84">
                  <c:v>0.40724399999999999</c:v>
                </c:pt>
                <c:pt idx="85">
                  <c:v>0.41183199999999998</c:v>
                </c:pt>
                <c:pt idx="86">
                  <c:v>0.41641600000000001</c:v>
                </c:pt>
                <c:pt idx="87">
                  <c:v>0.42099500000000001</c:v>
                </c:pt>
                <c:pt idx="88">
                  <c:v>0.42556899999999998</c:v>
                </c:pt>
                <c:pt idx="89">
                  <c:v>0.43013899999999999</c:v>
                </c:pt>
                <c:pt idx="90">
                  <c:v>0.43470500000000001</c:v>
                </c:pt>
                <c:pt idx="91">
                  <c:v>0.43926500000000002</c:v>
                </c:pt>
                <c:pt idx="92">
                  <c:v>0.44382100000000002</c:v>
                </c:pt>
                <c:pt idx="93">
                  <c:v>0.44837300000000002</c:v>
                </c:pt>
                <c:pt idx="94">
                  <c:v>0.45291999999999999</c:v>
                </c:pt>
                <c:pt idx="95">
                  <c:v>0.45746300000000001</c:v>
                </c:pt>
                <c:pt idx="96">
                  <c:v>0.462001</c:v>
                </c:pt>
                <c:pt idx="97">
                  <c:v>0.466534</c:v>
                </c:pt>
                <c:pt idx="98">
                  <c:v>0.47106300000000001</c:v>
                </c:pt>
                <c:pt idx="99">
                  <c:v>0.47558800000000001</c:v>
                </c:pt>
                <c:pt idx="100">
                  <c:v>0.48010799999999998</c:v>
                </c:pt>
                <c:pt idx="101">
                  <c:v>0.48462300000000003</c:v>
                </c:pt>
                <c:pt idx="102">
                  <c:v>0.48913400000000001</c:v>
                </c:pt>
                <c:pt idx="103">
                  <c:v>0.49364000000000002</c:v>
                </c:pt>
                <c:pt idx="104">
                  <c:v>0.49814199999999997</c:v>
                </c:pt>
                <c:pt idx="105">
                  <c:v>0.50263899999999995</c:v>
                </c:pt>
                <c:pt idx="106">
                  <c:v>0.50713200000000003</c:v>
                </c:pt>
                <c:pt idx="107">
                  <c:v>0.51162099999999999</c:v>
                </c:pt>
                <c:pt idx="108">
                  <c:v>0.51610500000000004</c:v>
                </c:pt>
                <c:pt idx="109">
                  <c:v>0.52058400000000005</c:v>
                </c:pt>
                <c:pt idx="110">
                  <c:v>0.52505900000000005</c:v>
                </c:pt>
                <c:pt idx="111">
                  <c:v>0.52952999999999995</c:v>
                </c:pt>
                <c:pt idx="112">
                  <c:v>0.53399600000000003</c:v>
                </c:pt>
                <c:pt idx="113">
                  <c:v>0.53845699999999996</c:v>
                </c:pt>
                <c:pt idx="114">
                  <c:v>0.54291400000000001</c:v>
                </c:pt>
                <c:pt idx="115">
                  <c:v>0.54736700000000005</c:v>
                </c:pt>
                <c:pt idx="116">
                  <c:v>0.55181500000000006</c:v>
                </c:pt>
                <c:pt idx="117">
                  <c:v>0.55625899999999995</c:v>
                </c:pt>
                <c:pt idx="118">
                  <c:v>0.56069800000000003</c:v>
                </c:pt>
                <c:pt idx="119">
                  <c:v>0.565133</c:v>
                </c:pt>
                <c:pt idx="120">
                  <c:v>0.56956399999999996</c:v>
                </c:pt>
                <c:pt idx="121">
                  <c:v>0.57399</c:v>
                </c:pt>
                <c:pt idx="122">
                  <c:v>0.57841100000000001</c:v>
                </c:pt>
                <c:pt idx="123">
                  <c:v>0.58282900000000004</c:v>
                </c:pt>
                <c:pt idx="124">
                  <c:v>0.58724100000000001</c:v>
                </c:pt>
                <c:pt idx="125">
                  <c:v>0.59165000000000001</c:v>
                </c:pt>
                <c:pt idx="126">
                  <c:v>0.59605399999999997</c:v>
                </c:pt>
                <c:pt idx="127">
                  <c:v>0.60045300000000001</c:v>
                </c:pt>
                <c:pt idx="128">
                  <c:v>0.60484800000000005</c:v>
                </c:pt>
                <c:pt idx="129">
                  <c:v>0.60923899999999998</c:v>
                </c:pt>
                <c:pt idx="130">
                  <c:v>0.613626</c:v>
                </c:pt>
                <c:pt idx="131">
                  <c:v>0.618008</c:v>
                </c:pt>
                <c:pt idx="132">
                  <c:v>0.62238499999999997</c:v>
                </c:pt>
                <c:pt idx="133">
                  <c:v>0.62675899999999996</c:v>
                </c:pt>
                <c:pt idx="134">
                  <c:v>0.63112699999999999</c:v>
                </c:pt>
                <c:pt idx="135">
                  <c:v>0.63549199999999995</c:v>
                </c:pt>
                <c:pt idx="136">
                  <c:v>0.63985199999999998</c:v>
                </c:pt>
                <c:pt idx="137">
                  <c:v>0.644208</c:v>
                </c:pt>
                <c:pt idx="138">
                  <c:v>0.64856000000000003</c:v>
                </c:pt>
                <c:pt idx="139">
                  <c:v>0.65290700000000002</c:v>
                </c:pt>
                <c:pt idx="140">
                  <c:v>0.65725</c:v>
                </c:pt>
                <c:pt idx="141">
                  <c:v>0.66158799999999995</c:v>
                </c:pt>
                <c:pt idx="142">
                  <c:v>0.66592200000000001</c:v>
                </c:pt>
                <c:pt idx="143">
                  <c:v>0.67025199999999996</c:v>
                </c:pt>
                <c:pt idx="144">
                  <c:v>0.67457699999999998</c:v>
                </c:pt>
                <c:pt idx="145">
                  <c:v>0.678898</c:v>
                </c:pt>
                <c:pt idx="146">
                  <c:v>0.68321500000000002</c:v>
                </c:pt>
                <c:pt idx="147">
                  <c:v>0.68752800000000003</c:v>
                </c:pt>
                <c:pt idx="148">
                  <c:v>0.69183600000000001</c:v>
                </c:pt>
                <c:pt idx="149">
                  <c:v>0.69613999999999998</c:v>
                </c:pt>
                <c:pt idx="150">
                  <c:v>0.70043900000000003</c:v>
                </c:pt>
                <c:pt idx="151">
                  <c:v>0.704735</c:v>
                </c:pt>
                <c:pt idx="152">
                  <c:v>0.70902600000000005</c:v>
                </c:pt>
                <c:pt idx="153">
                  <c:v>0.71331299999999997</c:v>
                </c:pt>
                <c:pt idx="154">
                  <c:v>0.71759499999999998</c:v>
                </c:pt>
                <c:pt idx="155">
                  <c:v>0.72187299999999999</c:v>
                </c:pt>
                <c:pt idx="156">
                  <c:v>0.72614699999999999</c:v>
                </c:pt>
                <c:pt idx="157">
                  <c:v>0.73041699999999998</c:v>
                </c:pt>
                <c:pt idx="158">
                  <c:v>0.73468199999999995</c:v>
                </c:pt>
                <c:pt idx="159">
                  <c:v>0.73894300000000002</c:v>
                </c:pt>
                <c:pt idx="160">
                  <c:v>0.74319999999999997</c:v>
                </c:pt>
                <c:pt idx="161">
                  <c:v>0.74745200000000001</c:v>
                </c:pt>
                <c:pt idx="162">
                  <c:v>0.75170099999999995</c:v>
                </c:pt>
                <c:pt idx="163">
                  <c:v>0.75594499999999998</c:v>
                </c:pt>
                <c:pt idx="164">
                  <c:v>0.760185</c:v>
                </c:pt>
                <c:pt idx="165">
                  <c:v>0.76441999999999999</c:v>
                </c:pt>
                <c:pt idx="166">
                  <c:v>0.768652</c:v>
                </c:pt>
                <c:pt idx="167">
                  <c:v>0.77287899999999998</c:v>
                </c:pt>
                <c:pt idx="168">
                  <c:v>0.77710199999999996</c:v>
                </c:pt>
                <c:pt idx="169">
                  <c:v>0.78132100000000004</c:v>
                </c:pt>
                <c:pt idx="170">
                  <c:v>0.78553499999999998</c:v>
                </c:pt>
                <c:pt idx="171">
                  <c:v>0.78974500000000003</c:v>
                </c:pt>
                <c:pt idx="172">
                  <c:v>0.79395099999999996</c:v>
                </c:pt>
                <c:pt idx="173">
                  <c:v>0.798153</c:v>
                </c:pt>
                <c:pt idx="174">
                  <c:v>0.80235100000000004</c:v>
                </c:pt>
                <c:pt idx="175">
                  <c:v>0.80654400000000004</c:v>
                </c:pt>
                <c:pt idx="176">
                  <c:v>0.81073399999999995</c:v>
                </c:pt>
                <c:pt idx="177">
                  <c:v>0.81491899999999995</c:v>
                </c:pt>
                <c:pt idx="178">
                  <c:v>0.81910000000000005</c:v>
                </c:pt>
                <c:pt idx="179">
                  <c:v>0.82327600000000001</c:v>
                </c:pt>
                <c:pt idx="180">
                  <c:v>0.82744899999999999</c:v>
                </c:pt>
                <c:pt idx="181">
                  <c:v>0.83161700000000005</c:v>
                </c:pt>
                <c:pt idx="182">
                  <c:v>0.83578200000000002</c:v>
                </c:pt>
                <c:pt idx="183">
                  <c:v>0.83994199999999997</c:v>
                </c:pt>
                <c:pt idx="184">
                  <c:v>0.84409800000000001</c:v>
                </c:pt>
                <c:pt idx="185">
                  <c:v>0.84824999999999995</c:v>
                </c:pt>
                <c:pt idx="186">
                  <c:v>0.85239699999999996</c:v>
                </c:pt>
                <c:pt idx="187">
                  <c:v>0.856541</c:v>
                </c:pt>
                <c:pt idx="188">
                  <c:v>0.86068</c:v>
                </c:pt>
                <c:pt idx="189">
                  <c:v>0.864815</c:v>
                </c:pt>
                <c:pt idx="190">
                  <c:v>0.868946</c:v>
                </c:pt>
                <c:pt idx="191">
                  <c:v>0.87307299999999999</c:v>
                </c:pt>
                <c:pt idx="192">
                  <c:v>0.87719599999999998</c:v>
                </c:pt>
                <c:pt idx="193">
                  <c:v>0.88131499999999996</c:v>
                </c:pt>
                <c:pt idx="194">
                  <c:v>0.88543000000000005</c:v>
                </c:pt>
                <c:pt idx="195">
                  <c:v>0.88954</c:v>
                </c:pt>
                <c:pt idx="196">
                  <c:v>0.89364600000000005</c:v>
                </c:pt>
                <c:pt idx="197">
                  <c:v>0.89774900000000002</c:v>
                </c:pt>
                <c:pt idx="198">
                  <c:v>0.90184699999999995</c:v>
                </c:pt>
                <c:pt idx="199">
                  <c:v>0.905941</c:v>
                </c:pt>
                <c:pt idx="200">
                  <c:v>0.91003100000000003</c:v>
                </c:pt>
                <c:pt idx="201">
                  <c:v>0.91411699999999996</c:v>
                </c:pt>
                <c:pt idx="202">
                  <c:v>0.91819899999999999</c:v>
                </c:pt>
                <c:pt idx="203">
                  <c:v>0.92227700000000001</c:v>
                </c:pt>
                <c:pt idx="204">
                  <c:v>0.92635000000000001</c:v>
                </c:pt>
                <c:pt idx="205">
                  <c:v>0.93042000000000002</c:v>
                </c:pt>
                <c:pt idx="206">
                  <c:v>0.93448600000000004</c:v>
                </c:pt>
                <c:pt idx="207">
                  <c:v>0.93854700000000002</c:v>
                </c:pt>
                <c:pt idx="208">
                  <c:v>0.94260500000000003</c:v>
                </c:pt>
                <c:pt idx="209">
                  <c:v>0.946658</c:v>
                </c:pt>
                <c:pt idx="210">
                  <c:v>0.95070699999999997</c:v>
                </c:pt>
                <c:pt idx="211">
                  <c:v>0.95475299999999996</c:v>
                </c:pt>
                <c:pt idx="212">
                  <c:v>0.95879400000000004</c:v>
                </c:pt>
                <c:pt idx="213">
                  <c:v>0.96283099999999999</c:v>
                </c:pt>
                <c:pt idx="214">
                  <c:v>0.96686399999999995</c:v>
                </c:pt>
                <c:pt idx="215">
                  <c:v>0.97089300000000001</c:v>
                </c:pt>
                <c:pt idx="216">
                  <c:v>0.97491899999999998</c:v>
                </c:pt>
                <c:pt idx="217">
                  <c:v>0.97894000000000003</c:v>
                </c:pt>
                <c:pt idx="218">
                  <c:v>0.98295699999999997</c:v>
                </c:pt>
                <c:pt idx="219">
                  <c:v>0.98697000000000001</c:v>
                </c:pt>
                <c:pt idx="220">
                  <c:v>0.99097900000000005</c:v>
                </c:pt>
                <c:pt idx="221">
                  <c:v>0.99498399999999998</c:v>
                </c:pt>
                <c:pt idx="222">
                  <c:v>0.99898500000000001</c:v>
                </c:pt>
                <c:pt idx="223">
                  <c:v>1.002982</c:v>
                </c:pt>
                <c:pt idx="224">
                  <c:v>1.006975</c:v>
                </c:pt>
                <c:pt idx="225">
                  <c:v>1.010964</c:v>
                </c:pt>
                <c:pt idx="226">
                  <c:v>1.0149490000000001</c:v>
                </c:pt>
                <c:pt idx="227">
                  <c:v>1.018931</c:v>
                </c:pt>
                <c:pt idx="228">
                  <c:v>1.0229079999999999</c:v>
                </c:pt>
                <c:pt idx="229">
                  <c:v>1.0268809999999999</c:v>
                </c:pt>
                <c:pt idx="230">
                  <c:v>1.03085</c:v>
                </c:pt>
                <c:pt idx="231">
                  <c:v>1.034815</c:v>
                </c:pt>
                <c:pt idx="232">
                  <c:v>1.0387770000000001</c:v>
                </c:pt>
                <c:pt idx="233">
                  <c:v>1.042734</c:v>
                </c:pt>
                <c:pt idx="234">
                  <c:v>1.0466869999999999</c:v>
                </c:pt>
                <c:pt idx="235">
                  <c:v>1.050637</c:v>
                </c:pt>
                <c:pt idx="236">
                  <c:v>1.0545819999999999</c:v>
                </c:pt>
                <c:pt idx="237">
                  <c:v>1.058524</c:v>
                </c:pt>
                <c:pt idx="238">
                  <c:v>1.0624610000000001</c:v>
                </c:pt>
                <c:pt idx="239">
                  <c:v>1.066395</c:v>
                </c:pt>
                <c:pt idx="240">
                  <c:v>1.070325</c:v>
                </c:pt>
                <c:pt idx="241">
                  <c:v>1.0742499999999999</c:v>
                </c:pt>
                <c:pt idx="242">
                  <c:v>1.0781719999999999</c:v>
                </c:pt>
                <c:pt idx="243">
                  <c:v>1.08209</c:v>
                </c:pt>
                <c:pt idx="244">
                  <c:v>1.0860050000000001</c:v>
                </c:pt>
                <c:pt idx="245">
                  <c:v>1.089915</c:v>
                </c:pt>
                <c:pt idx="246">
                  <c:v>1.0938209999999999</c:v>
                </c:pt>
                <c:pt idx="247">
                  <c:v>1.097723</c:v>
                </c:pt>
                <c:pt idx="248">
                  <c:v>1.1016220000000001</c:v>
                </c:pt>
                <c:pt idx="249">
                  <c:v>1.1055159999999999</c:v>
                </c:pt>
                <c:pt idx="250">
                  <c:v>1.109407</c:v>
                </c:pt>
                <c:pt idx="251">
                  <c:v>1.113294</c:v>
                </c:pt>
                <c:pt idx="252">
                  <c:v>1.1171759999999999</c:v>
                </c:pt>
                <c:pt idx="253">
                  <c:v>1.1210549999999999</c:v>
                </c:pt>
                <c:pt idx="254">
                  <c:v>1.1249309999999999</c:v>
                </c:pt>
                <c:pt idx="255">
                  <c:v>1.1288020000000001</c:v>
                </c:pt>
                <c:pt idx="256">
                  <c:v>1.1326689999999999</c:v>
                </c:pt>
                <c:pt idx="257">
                  <c:v>1.136533</c:v>
                </c:pt>
                <c:pt idx="258">
                  <c:v>1.1403920000000001</c:v>
                </c:pt>
                <c:pt idx="259">
                  <c:v>1.1442479999999999</c:v>
                </c:pt>
                <c:pt idx="260">
                  <c:v>1.1480999999999999</c:v>
                </c:pt>
                <c:pt idx="261">
                  <c:v>1.151948</c:v>
                </c:pt>
                <c:pt idx="262">
                  <c:v>1.1557919999999999</c:v>
                </c:pt>
                <c:pt idx="263">
                  <c:v>1.1596329999999999</c:v>
                </c:pt>
                <c:pt idx="264">
                  <c:v>1.1634690000000001</c:v>
                </c:pt>
                <c:pt idx="265">
                  <c:v>1.1673020000000001</c:v>
                </c:pt>
                <c:pt idx="266">
                  <c:v>1.1711309999999999</c:v>
                </c:pt>
                <c:pt idx="267">
                  <c:v>1.1749559999999999</c:v>
                </c:pt>
                <c:pt idx="268">
                  <c:v>1.1787780000000001</c:v>
                </c:pt>
                <c:pt idx="269">
                  <c:v>1.1825950000000001</c:v>
                </c:pt>
                <c:pt idx="270">
                  <c:v>1.186409</c:v>
                </c:pt>
                <c:pt idx="271">
                  <c:v>1.190218</c:v>
                </c:pt>
                <c:pt idx="272">
                  <c:v>1.194024</c:v>
                </c:pt>
                <c:pt idx="273">
                  <c:v>1.197827</c:v>
                </c:pt>
                <c:pt idx="274">
                  <c:v>1.2016249999999999</c:v>
                </c:pt>
                <c:pt idx="275">
                  <c:v>1.2054199999999999</c:v>
                </c:pt>
                <c:pt idx="276">
                  <c:v>1.209211</c:v>
                </c:pt>
                <c:pt idx="277">
                  <c:v>1.212998</c:v>
                </c:pt>
                <c:pt idx="278">
                  <c:v>1.2167809999999999</c:v>
                </c:pt>
                <c:pt idx="279">
                  <c:v>1.220561</c:v>
                </c:pt>
                <c:pt idx="280">
                  <c:v>1.2243360000000001</c:v>
                </c:pt>
                <c:pt idx="281">
                  <c:v>1.228108</c:v>
                </c:pt>
                <c:pt idx="282">
                  <c:v>1.231876</c:v>
                </c:pt>
                <c:pt idx="283">
                  <c:v>1.235641</c:v>
                </c:pt>
                <c:pt idx="284">
                  <c:v>1.239401</c:v>
                </c:pt>
                <c:pt idx="285">
                  <c:v>1.243158</c:v>
                </c:pt>
                <c:pt idx="286">
                  <c:v>1.246912</c:v>
                </c:pt>
                <c:pt idx="287">
                  <c:v>1.250661</c:v>
                </c:pt>
                <c:pt idx="288">
                  <c:v>1.254407</c:v>
                </c:pt>
                <c:pt idx="289">
                  <c:v>1.258149</c:v>
                </c:pt>
                <c:pt idx="290">
                  <c:v>1.261887</c:v>
                </c:pt>
                <c:pt idx="291">
                  <c:v>1.2656210000000001</c:v>
                </c:pt>
                <c:pt idx="292">
                  <c:v>1.269352</c:v>
                </c:pt>
                <c:pt idx="293">
                  <c:v>1.2730790000000001</c:v>
                </c:pt>
                <c:pt idx="294">
                  <c:v>1.276802</c:v>
                </c:pt>
                <c:pt idx="295">
                  <c:v>1.2805219999999999</c:v>
                </c:pt>
                <c:pt idx="296">
                  <c:v>1.284238</c:v>
                </c:pt>
                <c:pt idx="297">
                  <c:v>1.2879499999999999</c:v>
                </c:pt>
                <c:pt idx="298">
                  <c:v>1.291658</c:v>
                </c:pt>
                <c:pt idx="299">
                  <c:v>1.295363</c:v>
                </c:pt>
                <c:pt idx="300">
                  <c:v>1.299064</c:v>
                </c:pt>
                <c:pt idx="301">
                  <c:v>1.3027610000000001</c:v>
                </c:pt>
                <c:pt idx="302">
                  <c:v>1.3064549999999999</c:v>
                </c:pt>
                <c:pt idx="303">
                  <c:v>1.3101449999999999</c:v>
                </c:pt>
                <c:pt idx="304">
                  <c:v>1.313831</c:v>
                </c:pt>
                <c:pt idx="305">
                  <c:v>1.3175129999999999</c:v>
                </c:pt>
                <c:pt idx="306">
                  <c:v>1.3211919999999999</c:v>
                </c:pt>
                <c:pt idx="307">
                  <c:v>1.324867</c:v>
                </c:pt>
                <c:pt idx="308">
                  <c:v>1.3285389999999999</c:v>
                </c:pt>
                <c:pt idx="309">
                  <c:v>1.3322069999999999</c:v>
                </c:pt>
                <c:pt idx="310">
                  <c:v>1.335871</c:v>
                </c:pt>
                <c:pt idx="311">
                  <c:v>1.3395319999999999</c:v>
                </c:pt>
                <c:pt idx="312">
                  <c:v>1.343188</c:v>
                </c:pt>
                <c:pt idx="313">
                  <c:v>1.3468420000000001</c:v>
                </c:pt>
                <c:pt idx="314">
                  <c:v>1.3504910000000001</c:v>
                </c:pt>
                <c:pt idx="315">
                  <c:v>1.3541369999999999</c:v>
                </c:pt>
                <c:pt idx="316">
                  <c:v>1.35778</c:v>
                </c:pt>
                <c:pt idx="317">
                  <c:v>1.361418</c:v>
                </c:pt>
                <c:pt idx="318">
                  <c:v>1.3650530000000001</c:v>
                </c:pt>
                <c:pt idx="319">
                  <c:v>1.3686849999999999</c:v>
                </c:pt>
                <c:pt idx="320">
                  <c:v>1.372312</c:v>
                </c:pt>
                <c:pt idx="321">
                  <c:v>1.375936</c:v>
                </c:pt>
                <c:pt idx="322">
                  <c:v>1.3795569999999999</c:v>
                </c:pt>
                <c:pt idx="323">
                  <c:v>1.3831739999999999</c:v>
                </c:pt>
                <c:pt idx="324">
                  <c:v>1.386787</c:v>
                </c:pt>
                <c:pt idx="325">
                  <c:v>1.3903970000000001</c:v>
                </c:pt>
                <c:pt idx="326">
                  <c:v>1.3940030000000001</c:v>
                </c:pt>
                <c:pt idx="327">
                  <c:v>1.397605</c:v>
                </c:pt>
                <c:pt idx="328">
                  <c:v>1.4012039999999999</c:v>
                </c:pt>
                <c:pt idx="329">
                  <c:v>1.4047989999999999</c:v>
                </c:pt>
                <c:pt idx="330">
                  <c:v>1.4083909999999999</c:v>
                </c:pt>
                <c:pt idx="331">
                  <c:v>1.4119790000000001</c:v>
                </c:pt>
                <c:pt idx="332">
                  <c:v>1.415564</c:v>
                </c:pt>
                <c:pt idx="333">
                  <c:v>1.4191450000000001</c:v>
                </c:pt>
                <c:pt idx="334">
                  <c:v>1.422722</c:v>
                </c:pt>
                <c:pt idx="335">
                  <c:v>1.426296</c:v>
                </c:pt>
                <c:pt idx="336">
                  <c:v>1.4298660000000001</c:v>
                </c:pt>
                <c:pt idx="337">
                  <c:v>1.433432</c:v>
                </c:pt>
                <c:pt idx="338">
                  <c:v>1.436995</c:v>
                </c:pt>
                <c:pt idx="339">
                  <c:v>1.440555</c:v>
                </c:pt>
                <c:pt idx="340">
                  <c:v>1.4441109999999999</c:v>
                </c:pt>
                <c:pt idx="341">
                  <c:v>1.4476629999999999</c:v>
                </c:pt>
                <c:pt idx="342">
                  <c:v>1.4512119999999999</c:v>
                </c:pt>
                <c:pt idx="343">
                  <c:v>1.4547570000000001</c:v>
                </c:pt>
                <c:pt idx="344">
                  <c:v>1.458299</c:v>
                </c:pt>
                <c:pt idx="345">
                  <c:v>1.4618370000000001</c:v>
                </c:pt>
                <c:pt idx="346">
                  <c:v>1.4653719999999999</c:v>
                </c:pt>
                <c:pt idx="347">
                  <c:v>1.4689030000000001</c:v>
                </c:pt>
                <c:pt idx="348">
                  <c:v>1.472431</c:v>
                </c:pt>
                <c:pt idx="349">
                  <c:v>1.4759549999999999</c:v>
                </c:pt>
                <c:pt idx="350">
                  <c:v>1.479476</c:v>
                </c:pt>
                <c:pt idx="351">
                  <c:v>1.482993</c:v>
                </c:pt>
                <c:pt idx="352">
                  <c:v>1.4865060000000001</c:v>
                </c:pt>
                <c:pt idx="353">
                  <c:v>1.490016</c:v>
                </c:pt>
                <c:pt idx="354">
                  <c:v>1.4935229999999999</c:v>
                </c:pt>
                <c:pt idx="355">
                  <c:v>1.497026</c:v>
                </c:pt>
                <c:pt idx="356">
                  <c:v>1.500526</c:v>
                </c:pt>
                <c:pt idx="357">
                  <c:v>1.504022</c:v>
                </c:pt>
                <c:pt idx="358">
                  <c:v>1.507514</c:v>
                </c:pt>
                <c:pt idx="359">
                  <c:v>1.5110030000000001</c:v>
                </c:pt>
                <c:pt idx="360">
                  <c:v>1.514489</c:v>
                </c:pt>
                <c:pt idx="361">
                  <c:v>1.517971</c:v>
                </c:pt>
                <c:pt idx="362">
                  <c:v>1.52145</c:v>
                </c:pt>
                <c:pt idx="363">
                  <c:v>1.5249250000000001</c:v>
                </c:pt>
                <c:pt idx="364">
                  <c:v>1.528397</c:v>
                </c:pt>
                <c:pt idx="365">
                  <c:v>1.531865</c:v>
                </c:pt>
                <c:pt idx="366">
                  <c:v>1.5353300000000001</c:v>
                </c:pt>
                <c:pt idx="367">
                  <c:v>1.538791</c:v>
                </c:pt>
                <c:pt idx="368">
                  <c:v>1.542249</c:v>
                </c:pt>
                <c:pt idx="369">
                  <c:v>1.545703</c:v>
                </c:pt>
                <c:pt idx="370">
                  <c:v>1.5491539999999999</c:v>
                </c:pt>
                <c:pt idx="371">
                  <c:v>1.552602</c:v>
                </c:pt>
                <c:pt idx="372">
                  <c:v>1.556046</c:v>
                </c:pt>
                <c:pt idx="373">
                  <c:v>1.5594870000000001</c:v>
                </c:pt>
                <c:pt idx="374">
                  <c:v>1.562924</c:v>
                </c:pt>
                <c:pt idx="375">
                  <c:v>1.566357</c:v>
                </c:pt>
                <c:pt idx="376">
                  <c:v>1.569788</c:v>
                </c:pt>
                <c:pt idx="377">
                  <c:v>1.573215</c:v>
                </c:pt>
                <c:pt idx="378">
                  <c:v>1.576638</c:v>
                </c:pt>
                <c:pt idx="379">
                  <c:v>1.580058</c:v>
                </c:pt>
                <c:pt idx="380">
                  <c:v>1.583475</c:v>
                </c:pt>
                <c:pt idx="381">
                  <c:v>1.5868880000000001</c:v>
                </c:pt>
                <c:pt idx="382">
                  <c:v>1.590298</c:v>
                </c:pt>
                <c:pt idx="383">
                  <c:v>1.5937049999999999</c:v>
                </c:pt>
                <c:pt idx="384">
                  <c:v>1.597108</c:v>
                </c:pt>
                <c:pt idx="385">
                  <c:v>1.6005069999999999</c:v>
                </c:pt>
                <c:pt idx="386">
                  <c:v>1.603904</c:v>
                </c:pt>
                <c:pt idx="387">
                  <c:v>1.6072960000000001</c:v>
                </c:pt>
                <c:pt idx="388">
                  <c:v>1.6106860000000001</c:v>
                </c:pt>
                <c:pt idx="389">
                  <c:v>1.614072</c:v>
                </c:pt>
                <c:pt idx="390">
                  <c:v>1.6174550000000001</c:v>
                </c:pt>
                <c:pt idx="391">
                  <c:v>1.6208340000000001</c:v>
                </c:pt>
                <c:pt idx="392">
                  <c:v>1.6242099999999999</c:v>
                </c:pt>
                <c:pt idx="393">
                  <c:v>1.627583</c:v>
                </c:pt>
                <c:pt idx="394">
                  <c:v>1.630952</c:v>
                </c:pt>
                <c:pt idx="395">
                  <c:v>1.6343179999999999</c:v>
                </c:pt>
                <c:pt idx="396">
                  <c:v>1.6376809999999999</c:v>
                </c:pt>
                <c:pt idx="397">
                  <c:v>1.6410400000000001</c:v>
                </c:pt>
                <c:pt idx="398">
                  <c:v>1.6443950000000001</c:v>
                </c:pt>
                <c:pt idx="399">
                  <c:v>1.647748</c:v>
                </c:pt>
                <c:pt idx="400">
                  <c:v>1.651097</c:v>
                </c:pt>
                <c:pt idx="401">
                  <c:v>1.6544430000000001</c:v>
                </c:pt>
                <c:pt idx="402">
                  <c:v>1.6577850000000001</c:v>
                </c:pt>
                <c:pt idx="403">
                  <c:v>1.661124</c:v>
                </c:pt>
                <c:pt idx="404">
                  <c:v>1.6644600000000001</c:v>
                </c:pt>
                <c:pt idx="405">
                  <c:v>1.6677919999999999</c:v>
                </c:pt>
                <c:pt idx="406">
                  <c:v>1.6711210000000001</c:v>
                </c:pt>
                <c:pt idx="407">
                  <c:v>1.674447</c:v>
                </c:pt>
                <c:pt idx="408">
                  <c:v>1.6777690000000001</c:v>
                </c:pt>
                <c:pt idx="409">
                  <c:v>1.6810890000000001</c:v>
                </c:pt>
                <c:pt idx="410">
                  <c:v>1.684404</c:v>
                </c:pt>
                <c:pt idx="411">
                  <c:v>1.6877169999999999</c:v>
                </c:pt>
                <c:pt idx="412">
                  <c:v>1.6910259999999999</c:v>
                </c:pt>
                <c:pt idx="413">
                  <c:v>1.6943319999999999</c:v>
                </c:pt>
                <c:pt idx="414">
                  <c:v>1.697635</c:v>
                </c:pt>
                <c:pt idx="415">
                  <c:v>1.7009339999999999</c:v>
                </c:pt>
                <c:pt idx="416">
                  <c:v>1.7042299999999999</c:v>
                </c:pt>
                <c:pt idx="417">
                  <c:v>1.7075229999999999</c:v>
                </c:pt>
                <c:pt idx="418">
                  <c:v>1.710812</c:v>
                </c:pt>
                <c:pt idx="419">
                  <c:v>1.7140979999999999</c:v>
                </c:pt>
                <c:pt idx="420">
                  <c:v>1.717381</c:v>
                </c:pt>
                <c:pt idx="421">
                  <c:v>1.7206600000000001</c:v>
                </c:pt>
                <c:pt idx="422">
                  <c:v>1.7239359999999999</c:v>
                </c:pt>
                <c:pt idx="423">
                  <c:v>1.727209</c:v>
                </c:pt>
                <c:pt idx="424">
                  <c:v>1.7304790000000001</c:v>
                </c:pt>
                <c:pt idx="425">
                  <c:v>1.7337450000000001</c:v>
                </c:pt>
                <c:pt idx="426">
                  <c:v>1.7370080000000001</c:v>
                </c:pt>
                <c:pt idx="427">
                  <c:v>1.7402679999999999</c:v>
                </c:pt>
                <c:pt idx="428">
                  <c:v>1.743525</c:v>
                </c:pt>
                <c:pt idx="429">
                  <c:v>1.7467790000000001</c:v>
                </c:pt>
                <c:pt idx="430">
                  <c:v>1.7500290000000001</c:v>
                </c:pt>
                <c:pt idx="431">
                  <c:v>1.7532760000000001</c:v>
                </c:pt>
                <c:pt idx="432">
                  <c:v>1.7565200000000001</c:v>
                </c:pt>
                <c:pt idx="433">
                  <c:v>1.75976</c:v>
                </c:pt>
                <c:pt idx="434">
                  <c:v>1.7629969999999999</c:v>
                </c:pt>
                <c:pt idx="435">
                  <c:v>1.7662310000000001</c:v>
                </c:pt>
                <c:pt idx="436">
                  <c:v>1.7694620000000001</c:v>
                </c:pt>
                <c:pt idx="437">
                  <c:v>1.772689</c:v>
                </c:pt>
                <c:pt idx="438">
                  <c:v>1.775914</c:v>
                </c:pt>
                <c:pt idx="439">
                  <c:v>1.7791349999999999</c:v>
                </c:pt>
                <c:pt idx="440">
                  <c:v>1.7823530000000001</c:v>
                </c:pt>
                <c:pt idx="441">
                  <c:v>1.7855669999999999</c:v>
                </c:pt>
                <c:pt idx="442">
                  <c:v>1.788778</c:v>
                </c:pt>
                <c:pt idx="443">
                  <c:v>1.791987</c:v>
                </c:pt>
                <c:pt idx="444">
                  <c:v>1.7951919999999999</c:v>
                </c:pt>
                <c:pt idx="445">
                  <c:v>1.798394</c:v>
                </c:pt>
                <c:pt idx="446">
                  <c:v>1.8015920000000001</c:v>
                </c:pt>
                <c:pt idx="447">
                  <c:v>1.8047880000000001</c:v>
                </c:pt>
                <c:pt idx="448">
                  <c:v>1.8079799999999999</c:v>
                </c:pt>
                <c:pt idx="449">
                  <c:v>1.811169</c:v>
                </c:pt>
                <c:pt idx="450">
                  <c:v>1.8143549999999999</c:v>
                </c:pt>
                <c:pt idx="451">
                  <c:v>1.817537</c:v>
                </c:pt>
                <c:pt idx="452">
                  <c:v>1.8207169999999999</c:v>
                </c:pt>
                <c:pt idx="453">
                  <c:v>1.823893</c:v>
                </c:pt>
                <c:pt idx="454">
                  <c:v>1.827067</c:v>
                </c:pt>
                <c:pt idx="455">
                  <c:v>1.8302369999999999</c:v>
                </c:pt>
                <c:pt idx="456">
                  <c:v>1.8334029999999999</c:v>
                </c:pt>
                <c:pt idx="457">
                  <c:v>1.8365670000000001</c:v>
                </c:pt>
                <c:pt idx="458">
                  <c:v>1.839728</c:v>
                </c:pt>
                <c:pt idx="459">
                  <c:v>1.8428850000000001</c:v>
                </c:pt>
                <c:pt idx="460">
                  <c:v>1.846039</c:v>
                </c:pt>
                <c:pt idx="461">
                  <c:v>1.8491899999999999</c:v>
                </c:pt>
                <c:pt idx="462">
                  <c:v>1.852338</c:v>
                </c:pt>
                <c:pt idx="463">
                  <c:v>1.855483</c:v>
                </c:pt>
                <c:pt idx="464">
                  <c:v>1.8586240000000001</c:v>
                </c:pt>
                <c:pt idx="465">
                  <c:v>1.8617630000000001</c:v>
                </c:pt>
                <c:pt idx="466">
                  <c:v>1.8648979999999999</c:v>
                </c:pt>
                <c:pt idx="467">
                  <c:v>1.8680300000000001</c:v>
                </c:pt>
                <c:pt idx="468">
                  <c:v>1.871159</c:v>
                </c:pt>
                <c:pt idx="469">
                  <c:v>1.874285</c:v>
                </c:pt>
                <c:pt idx="470">
                  <c:v>1.877408</c:v>
                </c:pt>
                <c:pt idx="471">
                  <c:v>1.8805270000000001</c:v>
                </c:pt>
                <c:pt idx="472">
                  <c:v>1.8836440000000001</c:v>
                </c:pt>
                <c:pt idx="473">
                  <c:v>1.886757</c:v>
                </c:pt>
                <c:pt idx="474">
                  <c:v>1.8898680000000001</c:v>
                </c:pt>
                <c:pt idx="475">
                  <c:v>1.8929750000000001</c:v>
                </c:pt>
                <c:pt idx="476">
                  <c:v>1.8960790000000001</c:v>
                </c:pt>
                <c:pt idx="477">
                  <c:v>1.8991800000000001</c:v>
                </c:pt>
                <c:pt idx="478">
                  <c:v>1.9022779999999999</c:v>
                </c:pt>
                <c:pt idx="479">
                  <c:v>1.905373</c:v>
                </c:pt>
                <c:pt idx="480">
                  <c:v>1.9084639999999999</c:v>
                </c:pt>
                <c:pt idx="481">
                  <c:v>1.9115530000000001</c:v>
                </c:pt>
                <c:pt idx="482">
                  <c:v>1.914639</c:v>
                </c:pt>
                <c:pt idx="483">
                  <c:v>1.917721</c:v>
                </c:pt>
                <c:pt idx="484">
                  <c:v>1.9208000000000001</c:v>
                </c:pt>
                <c:pt idx="485">
                  <c:v>1.9238770000000001</c:v>
                </c:pt>
                <c:pt idx="486">
                  <c:v>1.9269499999999999</c:v>
                </c:pt>
                <c:pt idx="487">
                  <c:v>1.9300200000000001</c:v>
                </c:pt>
                <c:pt idx="488">
                  <c:v>1.933087</c:v>
                </c:pt>
                <c:pt idx="489">
                  <c:v>1.936151</c:v>
                </c:pt>
                <c:pt idx="490">
                  <c:v>1.9392119999999999</c:v>
                </c:pt>
                <c:pt idx="491">
                  <c:v>1.9422699999999999</c:v>
                </c:pt>
                <c:pt idx="492">
                  <c:v>1.945325</c:v>
                </c:pt>
                <c:pt idx="493">
                  <c:v>1.948377</c:v>
                </c:pt>
                <c:pt idx="494">
                  <c:v>1.951425</c:v>
                </c:pt>
                <c:pt idx="495">
                  <c:v>1.9544710000000001</c:v>
                </c:pt>
                <c:pt idx="496">
                  <c:v>1.957514</c:v>
                </c:pt>
                <c:pt idx="497">
                  <c:v>1.9605539999999999</c:v>
                </c:pt>
                <c:pt idx="498">
                  <c:v>1.9635899999999999</c:v>
                </c:pt>
                <c:pt idx="499">
                  <c:v>1.9666239999999999</c:v>
                </c:pt>
                <c:pt idx="500">
                  <c:v>1.9696549999999999</c:v>
                </c:pt>
                <c:pt idx="501">
                  <c:v>1.972682</c:v>
                </c:pt>
                <c:pt idx="502">
                  <c:v>1.9757070000000001</c:v>
                </c:pt>
                <c:pt idx="503">
                  <c:v>1.978728</c:v>
                </c:pt>
                <c:pt idx="504">
                  <c:v>1.9817469999999999</c:v>
                </c:pt>
                <c:pt idx="505">
                  <c:v>1.9847619999999999</c:v>
                </c:pt>
                <c:pt idx="506">
                  <c:v>1.9877739999999999</c:v>
                </c:pt>
                <c:pt idx="507">
                  <c:v>1.9907840000000001</c:v>
                </c:pt>
                <c:pt idx="508">
                  <c:v>1.99379</c:v>
                </c:pt>
                <c:pt idx="509">
                  <c:v>1.996794</c:v>
                </c:pt>
                <c:pt idx="510">
                  <c:v>1.9997940000000001</c:v>
                </c:pt>
                <c:pt idx="511">
                  <c:v>2.0027919999999999</c:v>
                </c:pt>
                <c:pt idx="512">
                  <c:v>2.0057860000000001</c:v>
                </c:pt>
                <c:pt idx="513">
                  <c:v>2.008778</c:v>
                </c:pt>
                <c:pt idx="514">
                  <c:v>2.0117660000000002</c:v>
                </c:pt>
                <c:pt idx="515">
                  <c:v>2.0147520000000001</c:v>
                </c:pt>
                <c:pt idx="516">
                  <c:v>2.0177339999999999</c:v>
                </c:pt>
                <c:pt idx="517">
                  <c:v>2.0207139999999999</c:v>
                </c:pt>
                <c:pt idx="518">
                  <c:v>2.0236900000000002</c:v>
                </c:pt>
                <c:pt idx="519">
                  <c:v>2.0266639999999998</c:v>
                </c:pt>
                <c:pt idx="520">
                  <c:v>2.0296349999999999</c:v>
                </c:pt>
                <c:pt idx="521">
                  <c:v>2.0326029999999999</c:v>
                </c:pt>
                <c:pt idx="522">
                  <c:v>2.0355669999999999</c:v>
                </c:pt>
                <c:pt idx="523">
                  <c:v>2.038529</c:v>
                </c:pt>
                <c:pt idx="524">
                  <c:v>2.0414880000000002</c:v>
                </c:pt>
                <c:pt idx="525">
                  <c:v>2.0444439999999999</c:v>
                </c:pt>
                <c:pt idx="526">
                  <c:v>2.047396</c:v>
                </c:pt>
                <c:pt idx="527">
                  <c:v>2.0503459999999998</c:v>
                </c:pt>
                <c:pt idx="528">
                  <c:v>2.053293</c:v>
                </c:pt>
                <c:pt idx="529">
                  <c:v>2.0562369999999999</c:v>
                </c:pt>
                <c:pt idx="530">
                  <c:v>2.0591780000000002</c:v>
                </c:pt>
                <c:pt idx="531">
                  <c:v>2.0621160000000001</c:v>
                </c:pt>
                <c:pt idx="532">
                  <c:v>2.0650520000000001</c:v>
                </c:pt>
                <c:pt idx="533">
                  <c:v>2.067984</c:v>
                </c:pt>
                <c:pt idx="534">
                  <c:v>2.070913</c:v>
                </c:pt>
                <c:pt idx="535">
                  <c:v>2.073839</c:v>
                </c:pt>
                <c:pt idx="536">
                  <c:v>2.0767630000000001</c:v>
                </c:pt>
                <c:pt idx="537">
                  <c:v>2.0796839999999999</c:v>
                </c:pt>
                <c:pt idx="538">
                  <c:v>2.0826009999999999</c:v>
                </c:pt>
                <c:pt idx="539">
                  <c:v>2.0855160000000001</c:v>
                </c:pt>
                <c:pt idx="540">
                  <c:v>2.088428</c:v>
                </c:pt>
                <c:pt idx="541">
                  <c:v>2.0913360000000001</c:v>
                </c:pt>
                <c:pt idx="542">
                  <c:v>2.0942419999999999</c:v>
                </c:pt>
                <c:pt idx="543">
                  <c:v>2.0971449999999998</c:v>
                </c:pt>
                <c:pt idx="544">
                  <c:v>2.1000450000000002</c:v>
                </c:pt>
                <c:pt idx="545">
                  <c:v>2.1029429999999998</c:v>
                </c:pt>
                <c:pt idx="546">
                  <c:v>2.1058370000000002</c:v>
                </c:pt>
                <c:pt idx="547">
                  <c:v>2.1087289999999999</c:v>
                </c:pt>
                <c:pt idx="548">
                  <c:v>2.1116169999999999</c:v>
                </c:pt>
                <c:pt idx="549">
                  <c:v>2.114503</c:v>
                </c:pt>
                <c:pt idx="550">
                  <c:v>2.1173860000000002</c:v>
                </c:pt>
                <c:pt idx="551">
                  <c:v>2.1202649999999998</c:v>
                </c:pt>
                <c:pt idx="552">
                  <c:v>2.1231420000000001</c:v>
                </c:pt>
                <c:pt idx="553">
                  <c:v>2.126017</c:v>
                </c:pt>
                <c:pt idx="554">
                  <c:v>2.1288879999999999</c:v>
                </c:pt>
                <c:pt idx="555">
                  <c:v>2.1317569999999999</c:v>
                </c:pt>
                <c:pt idx="556">
                  <c:v>2.1346219999999998</c:v>
                </c:pt>
                <c:pt idx="557">
                  <c:v>2.1374849999999999</c:v>
                </c:pt>
                <c:pt idx="558">
                  <c:v>2.1403449999999999</c:v>
                </c:pt>
                <c:pt idx="559">
                  <c:v>2.1432020000000001</c:v>
                </c:pt>
                <c:pt idx="560">
                  <c:v>2.1460560000000002</c:v>
                </c:pt>
                <c:pt idx="561">
                  <c:v>2.1489069999999999</c:v>
                </c:pt>
                <c:pt idx="562">
                  <c:v>2.1517559999999998</c:v>
                </c:pt>
                <c:pt idx="563">
                  <c:v>2.154601</c:v>
                </c:pt>
                <c:pt idx="564">
                  <c:v>2.1574439999999999</c:v>
                </c:pt>
                <c:pt idx="565">
                  <c:v>2.1602839999999999</c:v>
                </c:pt>
                <c:pt idx="566">
                  <c:v>2.1631209999999998</c:v>
                </c:pt>
                <c:pt idx="567">
                  <c:v>2.165956</c:v>
                </c:pt>
                <c:pt idx="568">
                  <c:v>2.168787</c:v>
                </c:pt>
                <c:pt idx="569">
                  <c:v>2.1716160000000002</c:v>
                </c:pt>
                <c:pt idx="570">
                  <c:v>2.174442</c:v>
                </c:pt>
                <c:pt idx="571">
                  <c:v>2.1772640000000001</c:v>
                </c:pt>
                <c:pt idx="572">
                  <c:v>2.1800839999999999</c:v>
                </c:pt>
                <c:pt idx="573">
                  <c:v>2.1829019999999999</c:v>
                </c:pt>
                <c:pt idx="574">
                  <c:v>2.1857160000000002</c:v>
                </c:pt>
                <c:pt idx="575">
                  <c:v>2.1885270000000001</c:v>
                </c:pt>
                <c:pt idx="576">
                  <c:v>2.1913360000000002</c:v>
                </c:pt>
                <c:pt idx="577">
                  <c:v>2.1941419999999998</c:v>
                </c:pt>
                <c:pt idx="578">
                  <c:v>2.1969460000000001</c:v>
                </c:pt>
                <c:pt idx="579">
                  <c:v>2.1997460000000002</c:v>
                </c:pt>
                <c:pt idx="580">
                  <c:v>2.2025440000000001</c:v>
                </c:pt>
                <c:pt idx="581">
                  <c:v>2.2053389999999999</c:v>
                </c:pt>
                <c:pt idx="582">
                  <c:v>2.2081309999999998</c:v>
                </c:pt>
                <c:pt idx="583">
                  <c:v>2.2109200000000002</c:v>
                </c:pt>
                <c:pt idx="584">
                  <c:v>2.2137069999999999</c:v>
                </c:pt>
                <c:pt idx="585">
                  <c:v>2.2164899999999998</c:v>
                </c:pt>
                <c:pt idx="586">
                  <c:v>2.219271</c:v>
                </c:pt>
                <c:pt idx="587">
                  <c:v>2.2220490000000002</c:v>
                </c:pt>
                <c:pt idx="588">
                  <c:v>2.2248250000000001</c:v>
                </c:pt>
                <c:pt idx="589">
                  <c:v>2.2275969999999998</c:v>
                </c:pt>
                <c:pt idx="590">
                  <c:v>2.2303670000000002</c:v>
                </c:pt>
                <c:pt idx="591">
                  <c:v>2.2331340000000002</c:v>
                </c:pt>
                <c:pt idx="592">
                  <c:v>2.2358980000000002</c:v>
                </c:pt>
                <c:pt idx="593">
                  <c:v>2.2386599999999999</c:v>
                </c:pt>
                <c:pt idx="594">
                  <c:v>2.2414190000000001</c:v>
                </c:pt>
                <c:pt idx="595">
                  <c:v>2.2441740000000001</c:v>
                </c:pt>
                <c:pt idx="596">
                  <c:v>2.246928</c:v>
                </c:pt>
                <c:pt idx="597">
                  <c:v>2.2496779999999998</c:v>
                </c:pt>
                <c:pt idx="598">
                  <c:v>2.2524259999999998</c:v>
                </c:pt>
                <c:pt idx="599">
                  <c:v>2.2551709999999998</c:v>
                </c:pt>
                <c:pt idx="600">
                  <c:v>2.257914</c:v>
                </c:pt>
                <c:pt idx="601">
                  <c:v>2.260653</c:v>
                </c:pt>
                <c:pt idx="602">
                  <c:v>2.2633899999999998</c:v>
                </c:pt>
                <c:pt idx="603">
                  <c:v>2.266124</c:v>
                </c:pt>
                <c:pt idx="604">
                  <c:v>2.268856</c:v>
                </c:pt>
                <c:pt idx="605">
                  <c:v>2.2715839999999998</c:v>
                </c:pt>
                <c:pt idx="606">
                  <c:v>2.2743099999999998</c:v>
                </c:pt>
                <c:pt idx="607">
                  <c:v>2.2770329999999999</c:v>
                </c:pt>
                <c:pt idx="608">
                  <c:v>2.2797540000000001</c:v>
                </c:pt>
                <c:pt idx="609">
                  <c:v>2.2824719999999998</c:v>
                </c:pt>
                <c:pt idx="610">
                  <c:v>2.2851870000000001</c:v>
                </c:pt>
                <c:pt idx="611">
                  <c:v>2.2878989999999999</c:v>
                </c:pt>
                <c:pt idx="612">
                  <c:v>2.2906089999999999</c:v>
                </c:pt>
                <c:pt idx="613">
                  <c:v>2.2933150000000002</c:v>
                </c:pt>
                <c:pt idx="614">
                  <c:v>2.2960199999999999</c:v>
                </c:pt>
                <c:pt idx="615">
                  <c:v>2.298721</c:v>
                </c:pt>
                <c:pt idx="616">
                  <c:v>2.3014199999999998</c:v>
                </c:pt>
                <c:pt idx="617">
                  <c:v>2.3041160000000001</c:v>
                </c:pt>
                <c:pt idx="618">
                  <c:v>2.3068089999999999</c:v>
                </c:pt>
                <c:pt idx="619">
                  <c:v>2.3094999999999999</c:v>
                </c:pt>
                <c:pt idx="620">
                  <c:v>2.3121879999999999</c:v>
                </c:pt>
                <c:pt idx="621">
                  <c:v>2.314873</c:v>
                </c:pt>
                <c:pt idx="622">
                  <c:v>2.3175560000000002</c:v>
                </c:pt>
                <c:pt idx="623">
                  <c:v>2.320236</c:v>
                </c:pt>
                <c:pt idx="624">
                  <c:v>2.3229129999999998</c:v>
                </c:pt>
                <c:pt idx="625">
                  <c:v>2.3255880000000002</c:v>
                </c:pt>
                <c:pt idx="626">
                  <c:v>2.3282600000000002</c:v>
                </c:pt>
                <c:pt idx="627">
                  <c:v>2.3309289999999998</c:v>
                </c:pt>
                <c:pt idx="628">
                  <c:v>2.333596</c:v>
                </c:pt>
                <c:pt idx="629">
                  <c:v>2.3362599999999998</c:v>
                </c:pt>
                <c:pt idx="630">
                  <c:v>2.338921</c:v>
                </c:pt>
                <c:pt idx="631">
                  <c:v>2.34158</c:v>
                </c:pt>
                <c:pt idx="632">
                  <c:v>2.344236</c:v>
                </c:pt>
                <c:pt idx="633">
                  <c:v>2.346889</c:v>
                </c:pt>
                <c:pt idx="634">
                  <c:v>2.3495400000000002</c:v>
                </c:pt>
                <c:pt idx="635">
                  <c:v>2.3521879999999999</c:v>
                </c:pt>
                <c:pt idx="636">
                  <c:v>2.3548330000000002</c:v>
                </c:pt>
                <c:pt idx="637">
                  <c:v>2.3574760000000001</c:v>
                </c:pt>
                <c:pt idx="638">
                  <c:v>2.3601160000000001</c:v>
                </c:pt>
                <c:pt idx="639">
                  <c:v>2.3627539999999998</c:v>
                </c:pt>
                <c:pt idx="640">
                  <c:v>2.3653879999999998</c:v>
                </c:pt>
                <c:pt idx="641">
                  <c:v>2.3680210000000002</c:v>
                </c:pt>
                <c:pt idx="642">
                  <c:v>2.3706499999999999</c:v>
                </c:pt>
                <c:pt idx="643">
                  <c:v>2.3732769999999999</c:v>
                </c:pt>
                <c:pt idx="644">
                  <c:v>2.3759009999999998</c:v>
                </c:pt>
                <c:pt idx="645">
                  <c:v>2.3785229999999999</c:v>
                </c:pt>
                <c:pt idx="646">
                  <c:v>2.3811420000000001</c:v>
                </c:pt>
                <c:pt idx="647">
                  <c:v>2.383759</c:v>
                </c:pt>
                <c:pt idx="648">
                  <c:v>2.3863729999999999</c:v>
                </c:pt>
                <c:pt idx="649">
                  <c:v>2.3889840000000002</c:v>
                </c:pt>
                <c:pt idx="650">
                  <c:v>2.3915929999999999</c:v>
                </c:pt>
                <c:pt idx="651">
                  <c:v>2.394199</c:v>
                </c:pt>
                <c:pt idx="652">
                  <c:v>2.3968020000000001</c:v>
                </c:pt>
                <c:pt idx="653">
                  <c:v>2.399403</c:v>
                </c:pt>
                <c:pt idx="654">
                  <c:v>2.4020009999999998</c:v>
                </c:pt>
                <c:pt idx="655">
                  <c:v>2.4045969999999999</c:v>
                </c:pt>
                <c:pt idx="656">
                  <c:v>2.4071899999999999</c:v>
                </c:pt>
                <c:pt idx="657">
                  <c:v>2.4097810000000002</c:v>
                </c:pt>
                <c:pt idx="658">
                  <c:v>2.4123679999999998</c:v>
                </c:pt>
                <c:pt idx="659">
                  <c:v>2.4149539999999998</c:v>
                </c:pt>
                <c:pt idx="660">
                  <c:v>2.4175360000000001</c:v>
                </c:pt>
                <c:pt idx="661">
                  <c:v>2.4201169999999999</c:v>
                </c:pt>
                <c:pt idx="662">
                  <c:v>2.4226939999999999</c:v>
                </c:pt>
                <c:pt idx="663">
                  <c:v>2.4252690000000001</c:v>
                </c:pt>
                <c:pt idx="664">
                  <c:v>2.4278420000000001</c:v>
                </c:pt>
                <c:pt idx="665">
                  <c:v>2.4304109999999999</c:v>
                </c:pt>
                <c:pt idx="666">
                  <c:v>2.4329779999999999</c:v>
                </c:pt>
                <c:pt idx="667">
                  <c:v>2.435543</c:v>
                </c:pt>
                <c:pt idx="668">
                  <c:v>2.4381050000000002</c:v>
                </c:pt>
                <c:pt idx="669">
                  <c:v>2.4406650000000001</c:v>
                </c:pt>
                <c:pt idx="670">
                  <c:v>2.443222</c:v>
                </c:pt>
                <c:pt idx="671">
                  <c:v>2.4457770000000001</c:v>
                </c:pt>
                <c:pt idx="672">
                  <c:v>2.4483290000000002</c:v>
                </c:pt>
                <c:pt idx="673">
                  <c:v>2.4508779999999999</c:v>
                </c:pt>
                <c:pt idx="674">
                  <c:v>2.4534250000000002</c:v>
                </c:pt>
                <c:pt idx="675">
                  <c:v>2.4559690000000001</c:v>
                </c:pt>
                <c:pt idx="676">
                  <c:v>2.4585110000000001</c:v>
                </c:pt>
                <c:pt idx="677">
                  <c:v>2.4610500000000002</c:v>
                </c:pt>
                <c:pt idx="678">
                  <c:v>2.463587</c:v>
                </c:pt>
                <c:pt idx="679">
                  <c:v>2.4661209999999998</c:v>
                </c:pt>
                <c:pt idx="680">
                  <c:v>2.4686520000000001</c:v>
                </c:pt>
                <c:pt idx="681">
                  <c:v>2.4711810000000001</c:v>
                </c:pt>
                <c:pt idx="682">
                  <c:v>2.4737079999999998</c:v>
                </c:pt>
                <c:pt idx="683">
                  <c:v>2.476232</c:v>
                </c:pt>
                <c:pt idx="684">
                  <c:v>2.4787530000000002</c:v>
                </c:pt>
                <c:pt idx="685">
                  <c:v>2.4812720000000001</c:v>
                </c:pt>
                <c:pt idx="686">
                  <c:v>2.4837889999999998</c:v>
                </c:pt>
                <c:pt idx="687">
                  <c:v>2.4863029999999999</c:v>
                </c:pt>
                <c:pt idx="688">
                  <c:v>2.4888150000000002</c:v>
                </c:pt>
                <c:pt idx="689">
                  <c:v>2.491323</c:v>
                </c:pt>
                <c:pt idx="690">
                  <c:v>2.49383</c:v>
                </c:pt>
                <c:pt idx="691">
                  <c:v>2.4963340000000001</c:v>
                </c:pt>
                <c:pt idx="692">
                  <c:v>2.4988350000000001</c:v>
                </c:pt>
                <c:pt idx="693">
                  <c:v>2.5013339999999999</c:v>
                </c:pt>
                <c:pt idx="694">
                  <c:v>2.5038299999999998</c:v>
                </c:pt>
                <c:pt idx="695">
                  <c:v>2.5063240000000002</c:v>
                </c:pt>
                <c:pt idx="696">
                  <c:v>2.5088159999999999</c:v>
                </c:pt>
                <c:pt idx="697">
                  <c:v>2.5113050000000001</c:v>
                </c:pt>
                <c:pt idx="698">
                  <c:v>2.5137909999999999</c:v>
                </c:pt>
                <c:pt idx="699">
                  <c:v>2.5162749999999998</c:v>
                </c:pt>
                <c:pt idx="700">
                  <c:v>2.5187569999999999</c:v>
                </c:pt>
                <c:pt idx="701">
                  <c:v>2.521236</c:v>
                </c:pt>
                <c:pt idx="702">
                  <c:v>2.5237120000000002</c:v>
                </c:pt>
                <c:pt idx="703">
                  <c:v>2.526186</c:v>
                </c:pt>
                <c:pt idx="704">
                  <c:v>2.5286580000000001</c:v>
                </c:pt>
                <c:pt idx="705">
                  <c:v>2.5311270000000001</c:v>
                </c:pt>
                <c:pt idx="706">
                  <c:v>2.5335930000000002</c:v>
                </c:pt>
                <c:pt idx="707">
                  <c:v>2.536057</c:v>
                </c:pt>
                <c:pt idx="708">
                  <c:v>2.538519</c:v>
                </c:pt>
                <c:pt idx="709">
                  <c:v>2.540978</c:v>
                </c:pt>
                <c:pt idx="710">
                  <c:v>2.5434350000000001</c:v>
                </c:pt>
                <c:pt idx="711">
                  <c:v>2.54589</c:v>
                </c:pt>
                <c:pt idx="712">
                  <c:v>2.5483419999999999</c:v>
                </c:pt>
                <c:pt idx="713">
                  <c:v>2.5507909999999998</c:v>
                </c:pt>
                <c:pt idx="714">
                  <c:v>2.5532379999999999</c:v>
                </c:pt>
                <c:pt idx="715">
                  <c:v>2.5556830000000001</c:v>
                </c:pt>
                <c:pt idx="716">
                  <c:v>2.558125</c:v>
                </c:pt>
                <c:pt idx="717">
                  <c:v>2.560565</c:v>
                </c:pt>
                <c:pt idx="718">
                  <c:v>2.563002</c:v>
                </c:pt>
                <c:pt idx="719">
                  <c:v>2.565436</c:v>
                </c:pt>
                <c:pt idx="720">
                  <c:v>2.567869</c:v>
                </c:pt>
                <c:pt idx="721">
                  <c:v>2.5702989999999999</c:v>
                </c:pt>
                <c:pt idx="722">
                  <c:v>2.5727259999999998</c:v>
                </c:pt>
                <c:pt idx="723">
                  <c:v>2.575151</c:v>
                </c:pt>
                <c:pt idx="724">
                  <c:v>2.5775739999999998</c:v>
                </c:pt>
                <c:pt idx="725">
                  <c:v>2.5799940000000001</c:v>
                </c:pt>
                <c:pt idx="726">
                  <c:v>2.5824120000000002</c:v>
                </c:pt>
                <c:pt idx="727">
                  <c:v>2.5848270000000002</c:v>
                </c:pt>
                <c:pt idx="728">
                  <c:v>2.58724</c:v>
                </c:pt>
                <c:pt idx="729">
                  <c:v>2.5896509999999999</c:v>
                </c:pt>
                <c:pt idx="730">
                  <c:v>2.5920589999999999</c:v>
                </c:pt>
                <c:pt idx="731">
                  <c:v>2.594465</c:v>
                </c:pt>
                <c:pt idx="732">
                  <c:v>2.5968680000000002</c:v>
                </c:pt>
                <c:pt idx="733">
                  <c:v>2.5992690000000001</c:v>
                </c:pt>
                <c:pt idx="734">
                  <c:v>2.6016680000000001</c:v>
                </c:pt>
                <c:pt idx="735">
                  <c:v>2.6040640000000002</c:v>
                </c:pt>
                <c:pt idx="736">
                  <c:v>2.6064579999999999</c:v>
                </c:pt>
                <c:pt idx="737">
                  <c:v>2.6088499999999999</c:v>
                </c:pt>
                <c:pt idx="738">
                  <c:v>2.6112389999999999</c:v>
                </c:pt>
                <c:pt idx="739">
                  <c:v>2.6136249999999999</c:v>
                </c:pt>
                <c:pt idx="740">
                  <c:v>2.616009</c:v>
                </c:pt>
                <c:pt idx="741">
                  <c:v>2.6183909999999999</c:v>
                </c:pt>
                <c:pt idx="742">
                  <c:v>2.6207699999999998</c:v>
                </c:pt>
                <c:pt idx="743">
                  <c:v>2.6231469999999999</c:v>
                </c:pt>
                <c:pt idx="744">
                  <c:v>2.6255220000000001</c:v>
                </c:pt>
                <c:pt idx="745">
                  <c:v>2.627894</c:v>
                </c:pt>
                <c:pt idx="746">
                  <c:v>2.6302639999999999</c:v>
                </c:pt>
                <c:pt idx="747">
                  <c:v>2.6326320000000001</c:v>
                </c:pt>
                <c:pt idx="748">
                  <c:v>2.6349969999999998</c:v>
                </c:pt>
                <c:pt idx="749">
                  <c:v>2.6373600000000001</c:v>
                </c:pt>
                <c:pt idx="750">
                  <c:v>2.6397210000000002</c:v>
                </c:pt>
                <c:pt idx="751">
                  <c:v>2.6420789999999998</c:v>
                </c:pt>
                <c:pt idx="752">
                  <c:v>2.6444350000000001</c:v>
                </c:pt>
                <c:pt idx="753">
                  <c:v>2.6467879999999999</c:v>
                </c:pt>
                <c:pt idx="754">
                  <c:v>2.6491389999999999</c:v>
                </c:pt>
                <c:pt idx="755">
                  <c:v>2.6514880000000001</c:v>
                </c:pt>
                <c:pt idx="756">
                  <c:v>2.6538349999999999</c:v>
                </c:pt>
                <c:pt idx="757">
                  <c:v>2.6561789999999998</c:v>
                </c:pt>
                <c:pt idx="758">
                  <c:v>2.6585200000000002</c:v>
                </c:pt>
                <c:pt idx="759">
                  <c:v>2.66086</c:v>
                </c:pt>
                <c:pt idx="760">
                  <c:v>2.6631969999999998</c:v>
                </c:pt>
                <c:pt idx="761">
                  <c:v>2.6655319999999998</c:v>
                </c:pt>
                <c:pt idx="762">
                  <c:v>2.6678639999999998</c:v>
                </c:pt>
                <c:pt idx="763">
                  <c:v>2.670194</c:v>
                </c:pt>
                <c:pt idx="764">
                  <c:v>2.6725219999999998</c:v>
                </c:pt>
                <c:pt idx="765">
                  <c:v>2.6748470000000002</c:v>
                </c:pt>
                <c:pt idx="766">
                  <c:v>2.677171</c:v>
                </c:pt>
                <c:pt idx="767">
                  <c:v>2.6794910000000001</c:v>
                </c:pt>
                <c:pt idx="768">
                  <c:v>2.68181</c:v>
                </c:pt>
                <c:pt idx="769">
                  <c:v>2.684126</c:v>
                </c:pt>
                <c:pt idx="770">
                  <c:v>2.686439</c:v>
                </c:pt>
                <c:pt idx="771">
                  <c:v>2.6887509999999999</c:v>
                </c:pt>
                <c:pt idx="772">
                  <c:v>2.6910599999999998</c:v>
                </c:pt>
                <c:pt idx="773">
                  <c:v>2.6933669999999998</c:v>
                </c:pt>
                <c:pt idx="774">
                  <c:v>2.6956720000000001</c:v>
                </c:pt>
                <c:pt idx="775">
                  <c:v>2.6979739999999999</c:v>
                </c:pt>
                <c:pt idx="776">
                  <c:v>2.7002739999999998</c:v>
                </c:pt>
                <c:pt idx="777">
                  <c:v>2.702572</c:v>
                </c:pt>
                <c:pt idx="778">
                  <c:v>2.7048670000000001</c:v>
                </c:pt>
                <c:pt idx="779">
                  <c:v>2.70716</c:v>
                </c:pt>
                <c:pt idx="780">
                  <c:v>2.7094510000000001</c:v>
                </c:pt>
                <c:pt idx="781">
                  <c:v>2.7117399999999998</c:v>
                </c:pt>
                <c:pt idx="782">
                  <c:v>2.7140249999999999</c:v>
                </c:pt>
                <c:pt idx="783">
                  <c:v>2.71631</c:v>
                </c:pt>
                <c:pt idx="784">
                  <c:v>2.718591</c:v>
                </c:pt>
                <c:pt idx="785">
                  <c:v>2.7208700000000001</c:v>
                </c:pt>
                <c:pt idx="786">
                  <c:v>2.7231480000000001</c:v>
                </c:pt>
                <c:pt idx="787">
                  <c:v>2.7254230000000002</c:v>
                </c:pt>
                <c:pt idx="788">
                  <c:v>2.7276950000000002</c:v>
                </c:pt>
                <c:pt idx="789">
                  <c:v>2.7299660000000001</c:v>
                </c:pt>
                <c:pt idx="790">
                  <c:v>2.7322340000000001</c:v>
                </c:pt>
                <c:pt idx="791">
                  <c:v>2.734499</c:v>
                </c:pt>
                <c:pt idx="792">
                  <c:v>2.7367629999999998</c:v>
                </c:pt>
                <c:pt idx="793">
                  <c:v>2.7390240000000001</c:v>
                </c:pt>
                <c:pt idx="794">
                  <c:v>2.7412830000000001</c:v>
                </c:pt>
                <c:pt idx="795">
                  <c:v>2.7435390000000002</c:v>
                </c:pt>
                <c:pt idx="796">
                  <c:v>2.7457940000000001</c:v>
                </c:pt>
                <c:pt idx="797">
                  <c:v>2.748046</c:v>
                </c:pt>
                <c:pt idx="798">
                  <c:v>2.7502960000000001</c:v>
                </c:pt>
                <c:pt idx="799">
                  <c:v>2.7525430000000002</c:v>
                </c:pt>
                <c:pt idx="800">
                  <c:v>2.7547890000000002</c:v>
                </c:pt>
                <c:pt idx="801">
                  <c:v>2.7570320000000001</c:v>
                </c:pt>
                <c:pt idx="802">
                  <c:v>2.7592729999999999</c:v>
                </c:pt>
                <c:pt idx="803">
                  <c:v>2.7615120000000002</c:v>
                </c:pt>
                <c:pt idx="804">
                  <c:v>2.7637480000000001</c:v>
                </c:pt>
                <c:pt idx="805">
                  <c:v>2.7659820000000002</c:v>
                </c:pt>
                <c:pt idx="806">
                  <c:v>2.768214</c:v>
                </c:pt>
                <c:pt idx="807">
                  <c:v>2.7704439999999999</c:v>
                </c:pt>
                <c:pt idx="808">
                  <c:v>2.772672</c:v>
                </c:pt>
                <c:pt idx="809">
                  <c:v>2.7748970000000002</c:v>
                </c:pt>
                <c:pt idx="810">
                  <c:v>2.77712</c:v>
                </c:pt>
                <c:pt idx="811">
                  <c:v>2.7793410000000001</c:v>
                </c:pt>
                <c:pt idx="812">
                  <c:v>2.7815599999999998</c:v>
                </c:pt>
                <c:pt idx="813">
                  <c:v>2.783776</c:v>
                </c:pt>
                <c:pt idx="814">
                  <c:v>2.7859910000000001</c:v>
                </c:pt>
                <c:pt idx="815">
                  <c:v>2.7882030000000002</c:v>
                </c:pt>
                <c:pt idx="816">
                  <c:v>2.7904119999999999</c:v>
                </c:pt>
                <c:pt idx="817">
                  <c:v>2.7926199999999999</c:v>
                </c:pt>
                <c:pt idx="818">
                  <c:v>2.794826</c:v>
                </c:pt>
                <c:pt idx="819">
                  <c:v>2.7970290000000002</c:v>
                </c:pt>
                <c:pt idx="820">
                  <c:v>2.7992300000000001</c:v>
                </c:pt>
                <c:pt idx="821">
                  <c:v>2.8014290000000002</c:v>
                </c:pt>
                <c:pt idx="822">
                  <c:v>2.8036249999999998</c:v>
                </c:pt>
                <c:pt idx="823">
                  <c:v>2.8058200000000002</c:v>
                </c:pt>
                <c:pt idx="824">
                  <c:v>2.8080120000000002</c:v>
                </c:pt>
                <c:pt idx="825">
                  <c:v>2.8102019999999999</c:v>
                </c:pt>
                <c:pt idx="826">
                  <c:v>2.8123900000000002</c:v>
                </c:pt>
                <c:pt idx="827">
                  <c:v>2.814575</c:v>
                </c:pt>
                <c:pt idx="828">
                  <c:v>2.8167589999999998</c:v>
                </c:pt>
                <c:pt idx="829">
                  <c:v>2.81894</c:v>
                </c:pt>
                <c:pt idx="830">
                  <c:v>2.8211189999999999</c:v>
                </c:pt>
                <c:pt idx="831">
                  <c:v>2.823296</c:v>
                </c:pt>
                <c:pt idx="832">
                  <c:v>2.8254709999999998</c:v>
                </c:pt>
                <c:pt idx="833">
                  <c:v>2.8276430000000001</c:v>
                </c:pt>
                <c:pt idx="834">
                  <c:v>2.8298139999999998</c:v>
                </c:pt>
                <c:pt idx="835">
                  <c:v>2.831982</c:v>
                </c:pt>
                <c:pt idx="836">
                  <c:v>2.8341479999999999</c:v>
                </c:pt>
                <c:pt idx="837">
                  <c:v>2.8363130000000001</c:v>
                </c:pt>
                <c:pt idx="838">
                  <c:v>2.8384740000000002</c:v>
                </c:pt>
                <c:pt idx="839">
                  <c:v>2.8406340000000001</c:v>
                </c:pt>
                <c:pt idx="840">
                  <c:v>2.8427910000000001</c:v>
                </c:pt>
                <c:pt idx="841">
                  <c:v>2.8449460000000002</c:v>
                </c:pt>
                <c:pt idx="842">
                  <c:v>2.8471000000000002</c:v>
                </c:pt>
                <c:pt idx="843">
                  <c:v>2.8492510000000002</c:v>
                </c:pt>
                <c:pt idx="844">
                  <c:v>2.8513999999999999</c:v>
                </c:pt>
                <c:pt idx="845">
                  <c:v>2.8535460000000001</c:v>
                </c:pt>
                <c:pt idx="846">
                  <c:v>2.8556910000000002</c:v>
                </c:pt>
                <c:pt idx="847">
                  <c:v>2.8578329999999998</c:v>
                </c:pt>
                <c:pt idx="848">
                  <c:v>2.8599739999999998</c:v>
                </c:pt>
                <c:pt idx="849">
                  <c:v>2.8621120000000002</c:v>
                </c:pt>
                <c:pt idx="850">
                  <c:v>2.8642479999999999</c:v>
                </c:pt>
                <c:pt idx="851">
                  <c:v>2.8663810000000001</c:v>
                </c:pt>
                <c:pt idx="852">
                  <c:v>2.8685130000000001</c:v>
                </c:pt>
                <c:pt idx="853">
                  <c:v>2.8706429999999998</c:v>
                </c:pt>
                <c:pt idx="854">
                  <c:v>2.87277</c:v>
                </c:pt>
                <c:pt idx="855">
                  <c:v>2.8748960000000001</c:v>
                </c:pt>
                <c:pt idx="856">
                  <c:v>2.8770190000000002</c:v>
                </c:pt>
                <c:pt idx="857">
                  <c:v>2.87914</c:v>
                </c:pt>
                <c:pt idx="858">
                  <c:v>2.881259</c:v>
                </c:pt>
                <c:pt idx="859">
                  <c:v>2.8833760000000002</c:v>
                </c:pt>
                <c:pt idx="860">
                  <c:v>2.8854899999999999</c:v>
                </c:pt>
                <c:pt idx="861">
                  <c:v>2.8876029999999999</c:v>
                </c:pt>
                <c:pt idx="862">
                  <c:v>2.8897140000000001</c:v>
                </c:pt>
                <c:pt idx="863">
                  <c:v>2.8918219999999999</c:v>
                </c:pt>
                <c:pt idx="864">
                  <c:v>2.8939279999999998</c:v>
                </c:pt>
                <c:pt idx="865">
                  <c:v>2.8960319999999999</c:v>
                </c:pt>
                <c:pt idx="866">
                  <c:v>2.8981349999999999</c:v>
                </c:pt>
                <c:pt idx="867">
                  <c:v>2.9002349999999999</c:v>
                </c:pt>
                <c:pt idx="868">
                  <c:v>2.9023330000000001</c:v>
                </c:pt>
                <c:pt idx="869">
                  <c:v>2.9044289999999999</c:v>
                </c:pt>
                <c:pt idx="870">
                  <c:v>2.906523</c:v>
                </c:pt>
                <c:pt idx="871">
                  <c:v>2.908614</c:v>
                </c:pt>
                <c:pt idx="872">
                  <c:v>2.910704</c:v>
                </c:pt>
                <c:pt idx="873">
                  <c:v>2.912792</c:v>
                </c:pt>
                <c:pt idx="874">
                  <c:v>2.9148770000000002</c:v>
                </c:pt>
                <c:pt idx="875">
                  <c:v>2.91696</c:v>
                </c:pt>
                <c:pt idx="876">
                  <c:v>2.919041</c:v>
                </c:pt>
                <c:pt idx="877">
                  <c:v>2.9211200000000002</c:v>
                </c:pt>
                <c:pt idx="878">
                  <c:v>2.923197</c:v>
                </c:pt>
                <c:pt idx="879">
                  <c:v>2.9252720000000001</c:v>
                </c:pt>
                <c:pt idx="880">
                  <c:v>2.9273449999999999</c:v>
                </c:pt>
                <c:pt idx="881">
                  <c:v>2.9294159999999998</c:v>
                </c:pt>
                <c:pt idx="882">
                  <c:v>2.9314849999999999</c:v>
                </c:pt>
                <c:pt idx="883">
                  <c:v>2.9335520000000002</c:v>
                </c:pt>
                <c:pt idx="884">
                  <c:v>2.935616</c:v>
                </c:pt>
                <c:pt idx="885">
                  <c:v>2.9376790000000002</c:v>
                </c:pt>
                <c:pt idx="886">
                  <c:v>2.9397389999999999</c:v>
                </c:pt>
                <c:pt idx="887">
                  <c:v>2.9417979999999999</c:v>
                </c:pt>
                <c:pt idx="888">
                  <c:v>2.943854</c:v>
                </c:pt>
                <c:pt idx="889">
                  <c:v>2.9459080000000002</c:v>
                </c:pt>
                <c:pt idx="890">
                  <c:v>2.9479609999999998</c:v>
                </c:pt>
                <c:pt idx="891">
                  <c:v>2.9500109999999999</c:v>
                </c:pt>
                <c:pt idx="892">
                  <c:v>2.9520590000000002</c:v>
                </c:pt>
                <c:pt idx="893">
                  <c:v>2.9541050000000002</c:v>
                </c:pt>
                <c:pt idx="894">
                  <c:v>2.9561489999999999</c:v>
                </c:pt>
                <c:pt idx="895">
                  <c:v>2.9581909999999998</c:v>
                </c:pt>
                <c:pt idx="896">
                  <c:v>2.9602309999999998</c:v>
                </c:pt>
                <c:pt idx="897">
                  <c:v>2.962269</c:v>
                </c:pt>
                <c:pt idx="898">
                  <c:v>2.964305</c:v>
                </c:pt>
                <c:pt idx="899">
                  <c:v>2.9663390000000001</c:v>
                </c:pt>
                <c:pt idx="900">
                  <c:v>2.9683709999999999</c:v>
                </c:pt>
                <c:pt idx="901">
                  <c:v>2.9704009999999998</c:v>
                </c:pt>
                <c:pt idx="902">
                  <c:v>2.972429</c:v>
                </c:pt>
                <c:pt idx="903">
                  <c:v>2.9744540000000002</c:v>
                </c:pt>
                <c:pt idx="904">
                  <c:v>2.9764780000000002</c:v>
                </c:pt>
                <c:pt idx="905">
                  <c:v>2.9784999999999999</c:v>
                </c:pt>
                <c:pt idx="906">
                  <c:v>2.9805199999999998</c:v>
                </c:pt>
                <c:pt idx="907">
                  <c:v>2.9825379999999999</c:v>
                </c:pt>
                <c:pt idx="908">
                  <c:v>2.984553</c:v>
                </c:pt>
                <c:pt idx="909">
                  <c:v>2.986567</c:v>
                </c:pt>
                <c:pt idx="910">
                  <c:v>2.9885790000000001</c:v>
                </c:pt>
                <c:pt idx="911">
                  <c:v>2.9905879999999998</c:v>
                </c:pt>
                <c:pt idx="912">
                  <c:v>2.9925959999999998</c:v>
                </c:pt>
                <c:pt idx="913">
                  <c:v>2.994602</c:v>
                </c:pt>
                <c:pt idx="914">
                  <c:v>2.9966050000000002</c:v>
                </c:pt>
                <c:pt idx="915">
                  <c:v>2.9986069999999998</c:v>
                </c:pt>
                <c:pt idx="916">
                  <c:v>3.000607</c:v>
                </c:pt>
                <c:pt idx="917">
                  <c:v>3.002605</c:v>
                </c:pt>
                <c:pt idx="918">
                  <c:v>3.0045999999999999</c:v>
                </c:pt>
                <c:pt idx="919">
                  <c:v>3.0065940000000002</c:v>
                </c:pt>
                <c:pt idx="920">
                  <c:v>3.0085850000000001</c:v>
                </c:pt>
                <c:pt idx="921">
                  <c:v>3.0105749999999998</c:v>
                </c:pt>
                <c:pt idx="922">
                  <c:v>3.0125630000000001</c:v>
                </c:pt>
                <c:pt idx="923">
                  <c:v>3.0145490000000001</c:v>
                </c:pt>
                <c:pt idx="924">
                  <c:v>3.0165329999999999</c:v>
                </c:pt>
                <c:pt idx="925">
                  <c:v>3.0185149999999998</c:v>
                </c:pt>
                <c:pt idx="926">
                  <c:v>3.0204939999999998</c:v>
                </c:pt>
                <c:pt idx="927">
                  <c:v>3.022472</c:v>
                </c:pt>
                <c:pt idx="928">
                  <c:v>3.024448</c:v>
                </c:pt>
                <c:pt idx="929">
                  <c:v>3.0264220000000002</c:v>
                </c:pt>
                <c:pt idx="930">
                  <c:v>3.028394</c:v>
                </c:pt>
                <c:pt idx="931">
                  <c:v>3.0303640000000001</c:v>
                </c:pt>
                <c:pt idx="932">
                  <c:v>3.0323310000000001</c:v>
                </c:pt>
                <c:pt idx="933">
                  <c:v>3.034297</c:v>
                </c:pt>
                <c:pt idx="934">
                  <c:v>3.0362610000000001</c:v>
                </c:pt>
                <c:pt idx="935">
                  <c:v>3.0382229999999999</c:v>
                </c:pt>
                <c:pt idx="936">
                  <c:v>3.0401829999999999</c:v>
                </c:pt>
                <c:pt idx="937">
                  <c:v>3.042141</c:v>
                </c:pt>
                <c:pt idx="938">
                  <c:v>3.0440969999999998</c:v>
                </c:pt>
                <c:pt idx="939">
                  <c:v>3.046052</c:v>
                </c:pt>
                <c:pt idx="940">
                  <c:v>3.0480040000000002</c:v>
                </c:pt>
                <c:pt idx="941">
                  <c:v>3.0499540000000001</c:v>
                </c:pt>
                <c:pt idx="942">
                  <c:v>3.0519029999999998</c:v>
                </c:pt>
                <c:pt idx="943">
                  <c:v>3.053849</c:v>
                </c:pt>
                <c:pt idx="944">
                  <c:v>3.0557940000000001</c:v>
                </c:pt>
                <c:pt idx="945">
                  <c:v>3.0577359999999998</c:v>
                </c:pt>
                <c:pt idx="946">
                  <c:v>3.0596770000000002</c:v>
                </c:pt>
                <c:pt idx="947">
                  <c:v>3.0616159999999999</c:v>
                </c:pt>
                <c:pt idx="948">
                  <c:v>3.0635520000000001</c:v>
                </c:pt>
                <c:pt idx="949">
                  <c:v>3.0654870000000001</c:v>
                </c:pt>
                <c:pt idx="950">
                  <c:v>3.0674199999999998</c:v>
                </c:pt>
                <c:pt idx="951">
                  <c:v>3.0693510000000002</c:v>
                </c:pt>
                <c:pt idx="952">
                  <c:v>3.0712799999999998</c:v>
                </c:pt>
                <c:pt idx="953">
                  <c:v>3.073207</c:v>
                </c:pt>
                <c:pt idx="954">
                  <c:v>3.075132</c:v>
                </c:pt>
                <c:pt idx="955">
                  <c:v>3.0770550000000001</c:v>
                </c:pt>
                <c:pt idx="956">
                  <c:v>3.0789759999999999</c:v>
                </c:pt>
                <c:pt idx="957">
                  <c:v>3.0808949999999999</c:v>
                </c:pt>
                <c:pt idx="958">
                  <c:v>3.0828129999999998</c:v>
                </c:pt>
                <c:pt idx="959">
                  <c:v>3.0847289999999998</c:v>
                </c:pt>
                <c:pt idx="960">
                  <c:v>3.0866419999999999</c:v>
                </c:pt>
                <c:pt idx="961">
                  <c:v>3.0885539999999998</c:v>
                </c:pt>
                <c:pt idx="962">
                  <c:v>3.0904639999999999</c:v>
                </c:pt>
                <c:pt idx="963">
                  <c:v>3.092371</c:v>
                </c:pt>
                <c:pt idx="964">
                  <c:v>3.0942769999999999</c:v>
                </c:pt>
                <c:pt idx="965">
                  <c:v>3.0961810000000001</c:v>
                </c:pt>
                <c:pt idx="966">
                  <c:v>3.0980840000000001</c:v>
                </c:pt>
                <c:pt idx="967">
                  <c:v>3.0999840000000001</c:v>
                </c:pt>
                <c:pt idx="968">
                  <c:v>3.1018819999999998</c:v>
                </c:pt>
                <c:pt idx="969">
                  <c:v>3.1037789999999998</c:v>
                </c:pt>
                <c:pt idx="970">
                  <c:v>3.105674</c:v>
                </c:pt>
                <c:pt idx="971">
                  <c:v>3.1075659999999998</c:v>
                </c:pt>
                <c:pt idx="972">
                  <c:v>3.1094569999999999</c:v>
                </c:pt>
                <c:pt idx="973">
                  <c:v>3.1113460000000002</c:v>
                </c:pt>
                <c:pt idx="974">
                  <c:v>3.1132330000000001</c:v>
                </c:pt>
                <c:pt idx="975">
                  <c:v>3.1151179999999998</c:v>
                </c:pt>
                <c:pt idx="976">
                  <c:v>3.1170010000000001</c:v>
                </c:pt>
                <c:pt idx="977">
                  <c:v>3.1188829999999998</c:v>
                </c:pt>
                <c:pt idx="978">
                  <c:v>3.120762</c:v>
                </c:pt>
                <c:pt idx="979">
                  <c:v>3.1226400000000001</c:v>
                </c:pt>
                <c:pt idx="980">
                  <c:v>3.1245159999999998</c:v>
                </c:pt>
                <c:pt idx="981">
                  <c:v>3.1263890000000001</c:v>
                </c:pt>
                <c:pt idx="982">
                  <c:v>3.1282610000000002</c:v>
                </c:pt>
                <c:pt idx="983">
                  <c:v>3.130131</c:v>
                </c:pt>
                <c:pt idx="984">
                  <c:v>3.131999</c:v>
                </c:pt>
                <c:pt idx="985">
                  <c:v>3.1338659999999998</c:v>
                </c:pt>
                <c:pt idx="986">
                  <c:v>3.1357300000000001</c:v>
                </c:pt>
                <c:pt idx="987">
                  <c:v>3.1375929999999999</c:v>
                </c:pt>
                <c:pt idx="988">
                  <c:v>3.1394540000000002</c:v>
                </c:pt>
                <c:pt idx="989">
                  <c:v>3.1413129999999998</c:v>
                </c:pt>
                <c:pt idx="990">
                  <c:v>3.14317</c:v>
                </c:pt>
                <c:pt idx="991">
                  <c:v>3.145025</c:v>
                </c:pt>
                <c:pt idx="992">
                  <c:v>3.1468780000000001</c:v>
                </c:pt>
                <c:pt idx="993">
                  <c:v>3.14873</c:v>
                </c:pt>
                <c:pt idx="994">
                  <c:v>3.150579</c:v>
                </c:pt>
                <c:pt idx="995">
                  <c:v>3.1524269999999999</c:v>
                </c:pt>
                <c:pt idx="996">
                  <c:v>3.1542729999999999</c:v>
                </c:pt>
                <c:pt idx="997">
                  <c:v>3.1561170000000001</c:v>
                </c:pt>
                <c:pt idx="998">
                  <c:v>3.1579600000000001</c:v>
                </c:pt>
                <c:pt idx="999">
                  <c:v>3.1598000000000002</c:v>
                </c:pt>
                <c:pt idx="1000">
                  <c:v>3.1616390000000001</c:v>
                </c:pt>
                <c:pt idx="1001">
                  <c:v>3.1634760000000002</c:v>
                </c:pt>
                <c:pt idx="1002">
                  <c:v>3.165311</c:v>
                </c:pt>
                <c:pt idx="1003">
                  <c:v>3.167144</c:v>
                </c:pt>
                <c:pt idx="1004">
                  <c:v>3.1689750000000001</c:v>
                </c:pt>
                <c:pt idx="1005">
                  <c:v>3.1708050000000001</c:v>
                </c:pt>
                <c:pt idx="1006">
                  <c:v>3.1726320000000001</c:v>
                </c:pt>
                <c:pt idx="1007">
                  <c:v>3.174458</c:v>
                </c:pt>
                <c:pt idx="1008">
                  <c:v>3.176282</c:v>
                </c:pt>
                <c:pt idx="1009">
                  <c:v>3.178105</c:v>
                </c:pt>
                <c:pt idx="1010">
                  <c:v>3.1799249999999999</c:v>
                </c:pt>
                <c:pt idx="1011">
                  <c:v>3.1817440000000001</c:v>
                </c:pt>
                <c:pt idx="1012">
                  <c:v>3.1835610000000001</c:v>
                </c:pt>
                <c:pt idx="1013">
                  <c:v>3.1853750000000001</c:v>
                </c:pt>
                <c:pt idx="1014">
                  <c:v>3.1871879999999999</c:v>
                </c:pt>
                <c:pt idx="1015">
                  <c:v>3.1890000000000001</c:v>
                </c:pt>
                <c:pt idx="1016">
                  <c:v>3.1908089999999998</c:v>
                </c:pt>
                <c:pt idx="1017">
                  <c:v>3.1926169999999998</c:v>
                </c:pt>
                <c:pt idx="1018">
                  <c:v>3.1944219999999999</c:v>
                </c:pt>
                <c:pt idx="1019">
                  <c:v>3.1962259999999998</c:v>
                </c:pt>
                <c:pt idx="1020">
                  <c:v>3.198029</c:v>
                </c:pt>
                <c:pt idx="1021">
                  <c:v>3.1998289999999998</c:v>
                </c:pt>
                <c:pt idx="1022">
                  <c:v>3.2016279999999999</c:v>
                </c:pt>
                <c:pt idx="1023">
                  <c:v>3.2034250000000002</c:v>
                </c:pt>
                <c:pt idx="1024">
                  <c:v>3.2052200000000002</c:v>
                </c:pt>
                <c:pt idx="1025">
                  <c:v>3.2070129999999999</c:v>
                </c:pt>
                <c:pt idx="1026">
                  <c:v>3.2088040000000002</c:v>
                </c:pt>
                <c:pt idx="1027">
                  <c:v>3.2105939999999999</c:v>
                </c:pt>
                <c:pt idx="1028">
                  <c:v>3.2123819999999998</c:v>
                </c:pt>
                <c:pt idx="1029">
                  <c:v>3.2141679999999999</c:v>
                </c:pt>
                <c:pt idx="1030">
                  <c:v>3.2159520000000001</c:v>
                </c:pt>
                <c:pt idx="1031">
                  <c:v>3.2177340000000001</c:v>
                </c:pt>
                <c:pt idx="1032">
                  <c:v>3.2195149999999999</c:v>
                </c:pt>
                <c:pt idx="1033">
                  <c:v>3.2212939999999999</c:v>
                </c:pt>
                <c:pt idx="1034">
                  <c:v>3.2230720000000002</c:v>
                </c:pt>
                <c:pt idx="1035">
                  <c:v>3.224847</c:v>
                </c:pt>
                <c:pt idx="1036">
                  <c:v>3.2266210000000002</c:v>
                </c:pt>
                <c:pt idx="1037">
                  <c:v>3.2283930000000001</c:v>
                </c:pt>
                <c:pt idx="1038">
                  <c:v>3.2301630000000001</c:v>
                </c:pt>
                <c:pt idx="1039">
                  <c:v>3.2319309999999999</c:v>
                </c:pt>
                <c:pt idx="1040">
                  <c:v>3.233698</c:v>
                </c:pt>
                <c:pt idx="1041">
                  <c:v>3.2354620000000001</c:v>
                </c:pt>
                <c:pt idx="1042">
                  <c:v>3.237225</c:v>
                </c:pt>
                <c:pt idx="1043">
                  <c:v>3.2389869999999998</c:v>
                </c:pt>
                <c:pt idx="1044">
                  <c:v>3.2407460000000001</c:v>
                </c:pt>
                <c:pt idx="1045">
                  <c:v>3.2425039999999998</c:v>
                </c:pt>
                <c:pt idx="1046">
                  <c:v>3.2442600000000001</c:v>
                </c:pt>
                <c:pt idx="1047">
                  <c:v>3.2460149999999999</c:v>
                </c:pt>
                <c:pt idx="1048">
                  <c:v>3.2477670000000001</c:v>
                </c:pt>
                <c:pt idx="1049">
                  <c:v>3.2495180000000001</c:v>
                </c:pt>
                <c:pt idx="1050">
                  <c:v>3.2512669999999999</c:v>
                </c:pt>
                <c:pt idx="1051">
                  <c:v>3.2530139999999999</c:v>
                </c:pt>
                <c:pt idx="1052">
                  <c:v>3.2547600000000001</c:v>
                </c:pt>
                <c:pt idx="1053">
                  <c:v>3.2565040000000001</c:v>
                </c:pt>
                <c:pt idx="1054">
                  <c:v>3.2582450000000001</c:v>
                </c:pt>
                <c:pt idx="1055">
                  <c:v>3.2599860000000001</c:v>
                </c:pt>
                <c:pt idx="1056">
                  <c:v>3.2617240000000001</c:v>
                </c:pt>
                <c:pt idx="1057">
                  <c:v>3.2634609999999999</c:v>
                </c:pt>
                <c:pt idx="1058">
                  <c:v>3.265196</c:v>
                </c:pt>
                <c:pt idx="1059">
                  <c:v>3.2669299999999999</c:v>
                </c:pt>
                <c:pt idx="1060">
                  <c:v>3.2686609999999998</c:v>
                </c:pt>
                <c:pt idx="1061">
                  <c:v>3.270391</c:v>
                </c:pt>
                <c:pt idx="1062">
                  <c:v>3.2721200000000001</c:v>
                </c:pt>
                <c:pt idx="1063">
                  <c:v>3.2738459999999998</c:v>
                </c:pt>
                <c:pt idx="1064">
                  <c:v>3.2755709999999998</c:v>
                </c:pt>
                <c:pt idx="1065">
                  <c:v>3.2772939999999999</c:v>
                </c:pt>
                <c:pt idx="1066">
                  <c:v>3.2790149999999998</c:v>
                </c:pt>
                <c:pt idx="1067">
                  <c:v>3.2807339999999998</c:v>
                </c:pt>
                <c:pt idx="1068">
                  <c:v>3.2824520000000001</c:v>
                </c:pt>
                <c:pt idx="1069">
                  <c:v>3.2841680000000002</c:v>
                </c:pt>
                <c:pt idx="1070">
                  <c:v>3.285882</c:v>
                </c:pt>
                <c:pt idx="1071">
                  <c:v>3.287595</c:v>
                </c:pt>
                <c:pt idx="1072">
                  <c:v>3.2893059999999998</c:v>
                </c:pt>
                <c:pt idx="1073">
                  <c:v>3.2910149999999998</c:v>
                </c:pt>
                <c:pt idx="1074">
                  <c:v>3.2927230000000001</c:v>
                </c:pt>
                <c:pt idx="1075">
                  <c:v>3.2944290000000001</c:v>
                </c:pt>
                <c:pt idx="1076">
                  <c:v>3.2961330000000002</c:v>
                </c:pt>
                <c:pt idx="1077">
                  <c:v>3.2978360000000002</c:v>
                </c:pt>
                <c:pt idx="1078">
                  <c:v>3.2995359999999998</c:v>
                </c:pt>
                <c:pt idx="1079">
                  <c:v>3.3012350000000001</c:v>
                </c:pt>
                <c:pt idx="1080">
                  <c:v>3.3029329999999999</c:v>
                </c:pt>
                <c:pt idx="1081">
                  <c:v>3.3046289999999998</c:v>
                </c:pt>
                <c:pt idx="1082">
                  <c:v>3.3063229999999999</c:v>
                </c:pt>
                <c:pt idx="1083">
                  <c:v>3.3080150000000001</c:v>
                </c:pt>
                <c:pt idx="1084">
                  <c:v>3.3097050000000001</c:v>
                </c:pt>
                <c:pt idx="1085">
                  <c:v>3.3113939999999999</c:v>
                </c:pt>
                <c:pt idx="1086">
                  <c:v>3.3130820000000001</c:v>
                </c:pt>
                <c:pt idx="1087">
                  <c:v>3.3147669999999998</c:v>
                </c:pt>
                <c:pt idx="1088">
                  <c:v>3.3164509999999998</c:v>
                </c:pt>
                <c:pt idx="1089">
                  <c:v>3.318133</c:v>
                </c:pt>
                <c:pt idx="1090">
                  <c:v>3.319814</c:v>
                </c:pt>
                <c:pt idx="1091">
                  <c:v>3.3214920000000001</c:v>
                </c:pt>
                <c:pt idx="1092">
                  <c:v>3.3231700000000002</c:v>
                </c:pt>
                <c:pt idx="1093">
                  <c:v>3.3248449999999998</c:v>
                </c:pt>
                <c:pt idx="1094">
                  <c:v>3.3265189999999998</c:v>
                </c:pt>
                <c:pt idx="1095">
                  <c:v>3.3281909999999999</c:v>
                </c:pt>
                <c:pt idx="1096">
                  <c:v>3.3298619999999999</c:v>
                </c:pt>
                <c:pt idx="1097">
                  <c:v>3.3315299999999999</c:v>
                </c:pt>
                <c:pt idx="1098">
                  <c:v>3.3331979999999999</c:v>
                </c:pt>
                <c:pt idx="1099">
                  <c:v>3.3348629999999999</c:v>
                </c:pt>
                <c:pt idx="1100">
                  <c:v>3.3365260000000001</c:v>
                </c:pt>
                <c:pt idx="1101">
                  <c:v>3.3381889999999999</c:v>
                </c:pt>
                <c:pt idx="1102">
                  <c:v>3.3398490000000001</c:v>
                </c:pt>
                <c:pt idx="1103">
                  <c:v>3.3415080000000001</c:v>
                </c:pt>
                <c:pt idx="1104">
                  <c:v>3.3431649999999999</c:v>
                </c:pt>
                <c:pt idx="1105">
                  <c:v>3.3448199999999999</c:v>
                </c:pt>
                <c:pt idx="1106">
                  <c:v>3.3464740000000002</c:v>
                </c:pt>
                <c:pt idx="1107">
                  <c:v>3.3481260000000002</c:v>
                </c:pt>
                <c:pt idx="1108">
                  <c:v>3.349777</c:v>
                </c:pt>
                <c:pt idx="1109">
                  <c:v>3.3514249999999999</c:v>
                </c:pt>
                <c:pt idx="1110">
                  <c:v>3.3530730000000002</c:v>
                </c:pt>
                <c:pt idx="1111">
                  <c:v>3.3547180000000001</c:v>
                </c:pt>
                <c:pt idx="1112">
                  <c:v>3.356363</c:v>
                </c:pt>
                <c:pt idx="1113">
                  <c:v>3.3580049999999999</c:v>
                </c:pt>
                <c:pt idx="1114">
                  <c:v>3.359645</c:v>
                </c:pt>
                <c:pt idx="1115">
                  <c:v>3.3612839999999999</c:v>
                </c:pt>
                <c:pt idx="1116">
                  <c:v>3.3629220000000002</c:v>
                </c:pt>
                <c:pt idx="1117">
                  <c:v>3.3645580000000002</c:v>
                </c:pt>
                <c:pt idx="1118">
                  <c:v>3.3661919999999999</c:v>
                </c:pt>
                <c:pt idx="1119">
                  <c:v>3.3678240000000002</c:v>
                </c:pt>
                <c:pt idx="1120">
                  <c:v>3.3694549999999999</c:v>
                </c:pt>
                <c:pt idx="1121">
                  <c:v>3.3710840000000002</c:v>
                </c:pt>
                <c:pt idx="1122">
                  <c:v>3.3727119999999999</c:v>
                </c:pt>
                <c:pt idx="1123">
                  <c:v>3.3743379999999998</c:v>
                </c:pt>
                <c:pt idx="1124">
                  <c:v>3.3759619999999999</c:v>
                </c:pt>
                <c:pt idx="1125">
                  <c:v>3.3775840000000001</c:v>
                </c:pt>
                <c:pt idx="1126">
                  <c:v>3.3792049999999998</c:v>
                </c:pt>
                <c:pt idx="1127">
                  <c:v>3.3808250000000002</c:v>
                </c:pt>
                <c:pt idx="1128">
                  <c:v>3.3824429999999999</c:v>
                </c:pt>
                <c:pt idx="1129">
                  <c:v>3.3840590000000002</c:v>
                </c:pt>
                <c:pt idx="1130">
                  <c:v>3.3856739999999999</c:v>
                </c:pt>
                <c:pt idx="1131">
                  <c:v>3.3872870000000002</c:v>
                </c:pt>
                <c:pt idx="1132">
                  <c:v>3.3888980000000002</c:v>
                </c:pt>
                <c:pt idx="1133">
                  <c:v>3.3905080000000001</c:v>
                </c:pt>
                <c:pt idx="1134">
                  <c:v>3.3921160000000001</c:v>
                </c:pt>
                <c:pt idx="1135">
                  <c:v>3.393723</c:v>
                </c:pt>
                <c:pt idx="1136">
                  <c:v>3.3953280000000001</c:v>
                </c:pt>
                <c:pt idx="1137">
                  <c:v>3.3969320000000001</c:v>
                </c:pt>
                <c:pt idx="1138">
                  <c:v>3.398533</c:v>
                </c:pt>
                <c:pt idx="1139">
                  <c:v>3.4001329999999998</c:v>
                </c:pt>
                <c:pt idx="1140">
                  <c:v>3.401732</c:v>
                </c:pt>
                <c:pt idx="1141">
                  <c:v>3.4033289999999998</c:v>
                </c:pt>
                <c:pt idx="1142">
                  <c:v>3.4049239999999998</c:v>
                </c:pt>
                <c:pt idx="1143">
                  <c:v>3.4065180000000002</c:v>
                </c:pt>
                <c:pt idx="1144">
                  <c:v>3.4081100000000002</c:v>
                </c:pt>
                <c:pt idx="1145">
                  <c:v>3.4097</c:v>
                </c:pt>
                <c:pt idx="1146">
                  <c:v>3.411289</c:v>
                </c:pt>
                <c:pt idx="1147">
                  <c:v>3.4128769999999999</c:v>
                </c:pt>
                <c:pt idx="1148">
                  <c:v>3.414463</c:v>
                </c:pt>
                <c:pt idx="1149">
                  <c:v>3.4160469999999998</c:v>
                </c:pt>
                <c:pt idx="1150">
                  <c:v>3.4176289999999998</c:v>
                </c:pt>
                <c:pt idx="1151">
                  <c:v>3.4192100000000001</c:v>
                </c:pt>
                <c:pt idx="1152">
                  <c:v>3.4207900000000002</c:v>
                </c:pt>
                <c:pt idx="1153">
                  <c:v>3.4223680000000001</c:v>
                </c:pt>
                <c:pt idx="1154">
                  <c:v>3.4239440000000001</c:v>
                </c:pt>
                <c:pt idx="1155">
                  <c:v>3.425519</c:v>
                </c:pt>
                <c:pt idx="1156">
                  <c:v>3.427092</c:v>
                </c:pt>
                <c:pt idx="1157">
                  <c:v>3.4286639999999999</c:v>
                </c:pt>
                <c:pt idx="1158">
                  <c:v>3.430234</c:v>
                </c:pt>
                <c:pt idx="1159">
                  <c:v>3.4318029999999999</c:v>
                </c:pt>
                <c:pt idx="1160">
                  <c:v>3.43337</c:v>
                </c:pt>
                <c:pt idx="1161">
                  <c:v>3.4349349999999998</c:v>
                </c:pt>
                <c:pt idx="1162">
                  <c:v>3.436499</c:v>
                </c:pt>
                <c:pt idx="1163">
                  <c:v>3.4380609999999998</c:v>
                </c:pt>
                <c:pt idx="1164">
                  <c:v>3.439622</c:v>
                </c:pt>
                <c:pt idx="1165">
                  <c:v>3.4411809999999998</c:v>
                </c:pt>
                <c:pt idx="1166">
                  <c:v>3.442739</c:v>
                </c:pt>
                <c:pt idx="1167">
                  <c:v>3.4442949999999999</c:v>
                </c:pt>
                <c:pt idx="1168">
                  <c:v>3.4458489999999999</c:v>
                </c:pt>
                <c:pt idx="1169">
                  <c:v>3.4474019999999999</c:v>
                </c:pt>
                <c:pt idx="1170">
                  <c:v>3.4489540000000001</c:v>
                </c:pt>
                <c:pt idx="1171">
                  <c:v>3.4505029999999999</c:v>
                </c:pt>
                <c:pt idx="1172">
                  <c:v>3.4520520000000001</c:v>
                </c:pt>
                <c:pt idx="1173">
                  <c:v>3.4535979999999999</c:v>
                </c:pt>
                <c:pt idx="1174">
                  <c:v>3.4551440000000002</c:v>
                </c:pt>
                <c:pt idx="1175">
                  <c:v>3.4566870000000001</c:v>
                </c:pt>
                <c:pt idx="1176">
                  <c:v>3.4582299999999999</c:v>
                </c:pt>
                <c:pt idx="1177">
                  <c:v>3.4597699999999998</c:v>
                </c:pt>
                <c:pt idx="1178">
                  <c:v>3.461309</c:v>
                </c:pt>
                <c:pt idx="1179">
                  <c:v>3.462847</c:v>
                </c:pt>
                <c:pt idx="1180">
                  <c:v>3.4643830000000002</c:v>
                </c:pt>
                <c:pt idx="1181">
                  <c:v>3.4659170000000001</c:v>
                </c:pt>
                <c:pt idx="1182">
                  <c:v>3.4674499999999999</c:v>
                </c:pt>
                <c:pt idx="1183">
                  <c:v>3.4689809999999999</c:v>
                </c:pt>
                <c:pt idx="1184">
                  <c:v>3.4705110000000001</c:v>
                </c:pt>
                <c:pt idx="1185">
                  <c:v>3.4720399999999998</c:v>
                </c:pt>
                <c:pt idx="1186">
                  <c:v>3.4735670000000001</c:v>
                </c:pt>
                <c:pt idx="1187">
                  <c:v>3.4750920000000001</c:v>
                </c:pt>
                <c:pt idx="1188">
                  <c:v>3.4766149999999998</c:v>
                </c:pt>
                <c:pt idx="1189">
                  <c:v>3.4781369999999998</c:v>
                </c:pt>
                <c:pt idx="1190">
                  <c:v>3.4796580000000001</c:v>
                </c:pt>
                <c:pt idx="1191">
                  <c:v>3.4811770000000002</c:v>
                </c:pt>
                <c:pt idx="1192">
                  <c:v>3.482694</c:v>
                </c:pt>
                <c:pt idx="1193">
                  <c:v>3.4842110000000002</c:v>
                </c:pt>
                <c:pt idx="1194">
                  <c:v>3.485725</c:v>
                </c:pt>
                <c:pt idx="1195">
                  <c:v>3.4872380000000001</c:v>
                </c:pt>
                <c:pt idx="1196">
                  <c:v>3.48875</c:v>
                </c:pt>
                <c:pt idx="1197">
                  <c:v>3.4902600000000001</c:v>
                </c:pt>
                <c:pt idx="1198">
                  <c:v>3.491768</c:v>
                </c:pt>
                <c:pt idx="1199">
                  <c:v>3.4932750000000001</c:v>
                </c:pt>
                <c:pt idx="1200">
                  <c:v>3.4947810000000001</c:v>
                </c:pt>
                <c:pt idx="1201">
                  <c:v>3.4962840000000002</c:v>
                </c:pt>
                <c:pt idx="1202">
                  <c:v>3.4977870000000002</c:v>
                </c:pt>
                <c:pt idx="1203">
                  <c:v>3.499288</c:v>
                </c:pt>
                <c:pt idx="1204">
                  <c:v>3.500788</c:v>
                </c:pt>
                <c:pt idx="1205">
                  <c:v>3.5022859999999998</c:v>
                </c:pt>
                <c:pt idx="1206">
                  <c:v>3.5037820000000002</c:v>
                </c:pt>
                <c:pt idx="1207">
                  <c:v>3.505277</c:v>
                </c:pt>
                <c:pt idx="1208">
                  <c:v>3.5067710000000001</c:v>
                </c:pt>
                <c:pt idx="1209">
                  <c:v>3.5082629999999999</c:v>
                </c:pt>
                <c:pt idx="1210">
                  <c:v>3.5097529999999999</c:v>
                </c:pt>
                <c:pt idx="1211">
                  <c:v>3.5112420000000002</c:v>
                </c:pt>
                <c:pt idx="1212">
                  <c:v>3.5127299999999999</c:v>
                </c:pt>
                <c:pt idx="1213">
                  <c:v>3.5142159999999998</c:v>
                </c:pt>
                <c:pt idx="1214">
                  <c:v>3.515701</c:v>
                </c:pt>
                <c:pt idx="1215">
                  <c:v>3.5171830000000002</c:v>
                </c:pt>
                <c:pt idx="1216">
                  <c:v>3.5186649999999999</c:v>
                </c:pt>
                <c:pt idx="1217">
                  <c:v>3.5201449999999999</c:v>
                </c:pt>
                <c:pt idx="1218">
                  <c:v>3.5216240000000001</c:v>
                </c:pt>
                <c:pt idx="1219">
                  <c:v>3.523101</c:v>
                </c:pt>
                <c:pt idx="1220">
                  <c:v>3.5245769999999998</c:v>
                </c:pt>
                <c:pt idx="1221">
                  <c:v>3.5260509999999998</c:v>
                </c:pt>
                <c:pt idx="1222">
                  <c:v>3.527523</c:v>
                </c:pt>
                <c:pt idx="1223">
                  <c:v>3.5289950000000001</c:v>
                </c:pt>
                <c:pt idx="1224">
                  <c:v>3.530465</c:v>
                </c:pt>
                <c:pt idx="1225">
                  <c:v>3.531933</c:v>
                </c:pt>
                <c:pt idx="1226">
                  <c:v>3.5333999999999999</c:v>
                </c:pt>
                <c:pt idx="1227">
                  <c:v>3.5348649999999999</c:v>
                </c:pt>
                <c:pt idx="1228">
                  <c:v>3.5363289999999998</c:v>
                </c:pt>
                <c:pt idx="1229">
                  <c:v>3.537792</c:v>
                </c:pt>
                <c:pt idx="1230">
                  <c:v>3.539253</c:v>
                </c:pt>
                <c:pt idx="1231">
                  <c:v>3.5407130000000002</c:v>
                </c:pt>
                <c:pt idx="1232">
                  <c:v>3.5421710000000002</c:v>
                </c:pt>
                <c:pt idx="1233">
                  <c:v>3.5436269999999999</c:v>
                </c:pt>
                <c:pt idx="1234">
                  <c:v>3.545083</c:v>
                </c:pt>
                <c:pt idx="1235">
                  <c:v>3.5465360000000001</c:v>
                </c:pt>
                <c:pt idx="1236">
                  <c:v>3.5479889999999998</c:v>
                </c:pt>
                <c:pt idx="1237">
                  <c:v>3.5494400000000002</c:v>
                </c:pt>
                <c:pt idx="1238">
                  <c:v>3.5508890000000002</c:v>
                </c:pt>
                <c:pt idx="1239">
                  <c:v>3.5523370000000001</c:v>
                </c:pt>
                <c:pt idx="1240">
                  <c:v>3.5537830000000001</c:v>
                </c:pt>
                <c:pt idx="1241">
                  <c:v>3.5552290000000002</c:v>
                </c:pt>
                <c:pt idx="1242">
                  <c:v>3.5566719999999998</c:v>
                </c:pt>
                <c:pt idx="1243">
                  <c:v>3.5581140000000002</c:v>
                </c:pt>
                <c:pt idx="1244">
                  <c:v>3.559555</c:v>
                </c:pt>
                <c:pt idx="1245">
                  <c:v>3.5609950000000001</c:v>
                </c:pt>
                <c:pt idx="1246">
                  <c:v>3.562433</c:v>
                </c:pt>
                <c:pt idx="1247">
                  <c:v>3.563869</c:v>
                </c:pt>
                <c:pt idx="1248">
                  <c:v>3.5653039999999998</c:v>
                </c:pt>
                <c:pt idx="1249">
                  <c:v>3.566738</c:v>
                </c:pt>
                <c:pt idx="1250">
                  <c:v>3.5681699999999998</c:v>
                </c:pt>
                <c:pt idx="1251">
                  <c:v>3.5695999999999999</c:v>
                </c:pt>
                <c:pt idx="1252">
                  <c:v>3.5710289999999998</c:v>
                </c:pt>
                <c:pt idx="1253">
                  <c:v>3.572457</c:v>
                </c:pt>
                <c:pt idx="1254">
                  <c:v>3.5738840000000001</c:v>
                </c:pt>
                <c:pt idx="1255">
                  <c:v>3.5753089999999998</c:v>
                </c:pt>
                <c:pt idx="1256">
                  <c:v>3.5767329999999999</c:v>
                </c:pt>
                <c:pt idx="1257">
                  <c:v>3.5781550000000002</c:v>
                </c:pt>
                <c:pt idx="1258">
                  <c:v>3.5795759999999999</c:v>
                </c:pt>
                <c:pt idx="1259">
                  <c:v>3.5809950000000002</c:v>
                </c:pt>
                <c:pt idx="1260">
                  <c:v>3.5824129999999998</c:v>
                </c:pt>
                <c:pt idx="1261">
                  <c:v>3.5838299999999998</c:v>
                </c:pt>
                <c:pt idx="1262">
                  <c:v>3.585245</c:v>
                </c:pt>
                <c:pt idx="1263">
                  <c:v>3.586659</c:v>
                </c:pt>
                <c:pt idx="1264">
                  <c:v>3.5880709999999998</c:v>
                </c:pt>
                <c:pt idx="1265">
                  <c:v>3.5894819999999998</c:v>
                </c:pt>
                <c:pt idx="1266">
                  <c:v>3.5908910000000001</c:v>
                </c:pt>
                <c:pt idx="1267">
                  <c:v>3.5922990000000001</c:v>
                </c:pt>
                <c:pt idx="1268">
                  <c:v>3.5937060000000001</c:v>
                </c:pt>
                <c:pt idx="1269">
                  <c:v>3.5951110000000002</c:v>
                </c:pt>
                <c:pt idx="1270">
                  <c:v>3.596514</c:v>
                </c:pt>
                <c:pt idx="1271">
                  <c:v>3.5979169999999998</c:v>
                </c:pt>
                <c:pt idx="1272">
                  <c:v>3.5993179999999998</c:v>
                </c:pt>
                <c:pt idx="1273">
                  <c:v>3.6007169999999999</c:v>
                </c:pt>
                <c:pt idx="1274">
                  <c:v>3.6021160000000001</c:v>
                </c:pt>
                <c:pt idx="1275">
                  <c:v>3.6035119999999998</c:v>
                </c:pt>
                <c:pt idx="1276">
                  <c:v>3.604908</c:v>
                </c:pt>
                <c:pt idx="1277">
                  <c:v>3.6063019999999999</c:v>
                </c:pt>
                <c:pt idx="1278">
                  <c:v>3.607694</c:v>
                </c:pt>
                <c:pt idx="1279">
                  <c:v>3.6090849999999999</c:v>
                </c:pt>
                <c:pt idx="1280">
                  <c:v>3.6104750000000001</c:v>
                </c:pt>
                <c:pt idx="1281">
                  <c:v>3.611863</c:v>
                </c:pt>
                <c:pt idx="1282">
                  <c:v>3.6132499999999999</c:v>
                </c:pt>
                <c:pt idx="1283">
                  <c:v>3.614636</c:v>
                </c:pt>
                <c:pt idx="1284">
                  <c:v>3.6160199999999998</c:v>
                </c:pt>
                <c:pt idx="1285">
                  <c:v>3.6174029999999999</c:v>
                </c:pt>
                <c:pt idx="1286">
                  <c:v>3.6187849999999999</c:v>
                </c:pt>
                <c:pt idx="1287">
                  <c:v>3.6201650000000001</c:v>
                </c:pt>
                <c:pt idx="1288">
                  <c:v>3.6215440000000001</c:v>
                </c:pt>
                <c:pt idx="1289">
                  <c:v>3.6229209999999998</c:v>
                </c:pt>
                <c:pt idx="1290">
                  <c:v>3.6242969999999999</c:v>
                </c:pt>
                <c:pt idx="1291">
                  <c:v>3.6256719999999998</c:v>
                </c:pt>
                <c:pt idx="1292">
                  <c:v>3.6270449999999999</c:v>
                </c:pt>
                <c:pt idx="1293">
                  <c:v>3.6284169999999998</c:v>
                </c:pt>
                <c:pt idx="1294">
                  <c:v>3.629788</c:v>
                </c:pt>
                <c:pt idx="1295">
                  <c:v>3.631157</c:v>
                </c:pt>
                <c:pt idx="1296">
                  <c:v>3.6325240000000001</c:v>
                </c:pt>
                <c:pt idx="1297">
                  <c:v>3.6338910000000002</c:v>
                </c:pt>
                <c:pt idx="1298">
                  <c:v>3.635256</c:v>
                </c:pt>
                <c:pt idx="1299">
                  <c:v>3.6366200000000002</c:v>
                </c:pt>
                <c:pt idx="1300">
                  <c:v>3.637982</c:v>
                </c:pt>
                <c:pt idx="1301">
                  <c:v>3.6393430000000002</c:v>
                </c:pt>
                <c:pt idx="1302">
                  <c:v>3.6407029999999998</c:v>
                </c:pt>
                <c:pt idx="1303">
                  <c:v>3.642061</c:v>
                </c:pt>
                <c:pt idx="1304">
                  <c:v>3.643418</c:v>
                </c:pt>
                <c:pt idx="1305">
                  <c:v>3.644774</c:v>
                </c:pt>
                <c:pt idx="1306">
                  <c:v>3.646128</c:v>
                </c:pt>
                <c:pt idx="1307">
                  <c:v>3.647481</c:v>
                </c:pt>
                <c:pt idx="1308">
                  <c:v>3.6488320000000001</c:v>
                </c:pt>
                <c:pt idx="1309">
                  <c:v>3.650182</c:v>
                </c:pt>
                <c:pt idx="1310">
                  <c:v>3.6515309999999999</c:v>
                </c:pt>
                <c:pt idx="1311">
                  <c:v>3.652879</c:v>
                </c:pt>
                <c:pt idx="1312">
                  <c:v>3.6542249999999998</c:v>
                </c:pt>
                <c:pt idx="1313">
                  <c:v>3.65557</c:v>
                </c:pt>
                <c:pt idx="1314">
                  <c:v>3.6569129999999999</c:v>
                </c:pt>
                <c:pt idx="1315">
                  <c:v>3.658255</c:v>
                </c:pt>
                <c:pt idx="1316">
                  <c:v>3.6595960000000001</c:v>
                </c:pt>
                <c:pt idx="1317">
                  <c:v>3.6609349999999998</c:v>
                </c:pt>
                <c:pt idx="1318">
                  <c:v>3.662274</c:v>
                </c:pt>
                <c:pt idx="1319">
                  <c:v>3.6636099999999998</c:v>
                </c:pt>
                <c:pt idx="1320">
                  <c:v>3.664946</c:v>
                </c:pt>
                <c:pt idx="1321">
                  <c:v>3.66628</c:v>
                </c:pt>
                <c:pt idx="1322">
                  <c:v>3.6676129999999998</c:v>
                </c:pt>
                <c:pt idx="1323">
                  <c:v>3.6689440000000002</c:v>
                </c:pt>
                <c:pt idx="1324">
                  <c:v>3.670274</c:v>
                </c:pt>
                <c:pt idx="1325">
                  <c:v>3.6716030000000002</c:v>
                </c:pt>
                <c:pt idx="1326">
                  <c:v>3.67293</c:v>
                </c:pt>
                <c:pt idx="1327">
                  <c:v>3.6742560000000002</c:v>
                </c:pt>
                <c:pt idx="1328">
                  <c:v>3.6755810000000002</c:v>
                </c:pt>
                <c:pt idx="1329">
                  <c:v>3.676904</c:v>
                </c:pt>
                <c:pt idx="1330">
                  <c:v>3.678226</c:v>
                </c:pt>
                <c:pt idx="1331">
                  <c:v>3.6795469999999999</c:v>
                </c:pt>
                <c:pt idx="1332">
                  <c:v>3.680866</c:v>
                </c:pt>
                <c:pt idx="1333">
                  <c:v>3.6821839999999999</c:v>
                </c:pt>
                <c:pt idx="1334">
                  <c:v>3.6835010000000001</c:v>
                </c:pt>
                <c:pt idx="1335">
                  <c:v>3.6848169999999998</c:v>
                </c:pt>
                <c:pt idx="1336">
                  <c:v>3.686131</c:v>
                </c:pt>
                <c:pt idx="1337">
                  <c:v>3.6874440000000002</c:v>
                </c:pt>
                <c:pt idx="1338">
                  <c:v>3.688755</c:v>
                </c:pt>
                <c:pt idx="1339">
                  <c:v>3.6900650000000002</c:v>
                </c:pt>
                <c:pt idx="1340">
                  <c:v>3.6913740000000002</c:v>
                </c:pt>
                <c:pt idx="1341">
                  <c:v>3.692682</c:v>
                </c:pt>
                <c:pt idx="1342">
                  <c:v>3.693988</c:v>
                </c:pt>
                <c:pt idx="1343">
                  <c:v>3.6952929999999999</c:v>
                </c:pt>
                <c:pt idx="1344">
                  <c:v>3.696596</c:v>
                </c:pt>
                <c:pt idx="1345">
                  <c:v>3.697899</c:v>
                </c:pt>
                <c:pt idx="1346">
                  <c:v>3.6991999999999998</c:v>
                </c:pt>
                <c:pt idx="1347">
                  <c:v>3.7004990000000002</c:v>
                </c:pt>
                <c:pt idx="1348">
                  <c:v>3.7017980000000001</c:v>
                </c:pt>
                <c:pt idx="1349">
                  <c:v>3.7030949999999998</c:v>
                </c:pt>
                <c:pt idx="1350">
                  <c:v>3.7043910000000002</c:v>
                </c:pt>
                <c:pt idx="1351">
                  <c:v>3.7056849999999999</c:v>
                </c:pt>
                <c:pt idx="1352">
                  <c:v>3.706979</c:v>
                </c:pt>
                <c:pt idx="1353">
                  <c:v>3.7082709999999999</c:v>
                </c:pt>
                <c:pt idx="1354">
                  <c:v>3.709562</c:v>
                </c:pt>
                <c:pt idx="1355">
                  <c:v>3.7108509999999999</c:v>
                </c:pt>
                <c:pt idx="1356">
                  <c:v>3.7121390000000001</c:v>
                </c:pt>
                <c:pt idx="1357">
                  <c:v>3.7134260000000001</c:v>
                </c:pt>
                <c:pt idx="1358">
                  <c:v>3.7147109999999999</c:v>
                </c:pt>
                <c:pt idx="1359">
                  <c:v>3.7159960000000001</c:v>
                </c:pt>
                <c:pt idx="1360">
                  <c:v>3.717279</c:v>
                </c:pt>
                <c:pt idx="1361">
                  <c:v>3.7185609999999998</c:v>
                </c:pt>
                <c:pt idx="1362">
                  <c:v>3.7198410000000002</c:v>
                </c:pt>
                <c:pt idx="1363">
                  <c:v>3.72112</c:v>
                </c:pt>
                <c:pt idx="1364">
                  <c:v>3.7223980000000001</c:v>
                </c:pt>
                <c:pt idx="1365">
                  <c:v>3.7236750000000001</c:v>
                </c:pt>
                <c:pt idx="1366">
                  <c:v>3.7249500000000002</c:v>
                </c:pt>
                <c:pt idx="1367">
                  <c:v>3.7262240000000002</c:v>
                </c:pt>
                <c:pt idx="1368">
                  <c:v>3.7274970000000001</c:v>
                </c:pt>
                <c:pt idx="1369">
                  <c:v>3.7287680000000001</c:v>
                </c:pt>
                <c:pt idx="1370">
                  <c:v>3.730038</c:v>
                </c:pt>
                <c:pt idx="1371">
                  <c:v>3.7313070000000002</c:v>
                </c:pt>
                <c:pt idx="1372">
                  <c:v>3.7325750000000002</c:v>
                </c:pt>
                <c:pt idx="1373">
                  <c:v>3.7338420000000001</c:v>
                </c:pt>
                <c:pt idx="1374">
                  <c:v>3.7351070000000002</c:v>
                </c:pt>
                <c:pt idx="1375">
                  <c:v>3.7363710000000001</c:v>
                </c:pt>
                <c:pt idx="1376">
                  <c:v>3.7376339999999999</c:v>
                </c:pt>
                <c:pt idx="1377">
                  <c:v>3.7388949999999999</c:v>
                </c:pt>
                <c:pt idx="1378">
                  <c:v>3.7401559999999998</c:v>
                </c:pt>
                <c:pt idx="1379">
                  <c:v>3.7414149999999999</c:v>
                </c:pt>
                <c:pt idx="1380">
                  <c:v>3.7426720000000002</c:v>
                </c:pt>
                <c:pt idx="1381">
                  <c:v>3.7439279999999999</c:v>
                </c:pt>
                <c:pt idx="1382">
                  <c:v>3.7451840000000001</c:v>
                </c:pt>
                <c:pt idx="1383">
                  <c:v>3.7464379999999999</c:v>
                </c:pt>
                <c:pt idx="1384">
                  <c:v>3.74769</c:v>
                </c:pt>
                <c:pt idx="1385">
                  <c:v>3.7489409999999999</c:v>
                </c:pt>
                <c:pt idx="1386">
                  <c:v>3.7501910000000001</c:v>
                </c:pt>
                <c:pt idx="1387">
                  <c:v>3.7514400000000001</c:v>
                </c:pt>
                <c:pt idx="1388">
                  <c:v>3.752688</c:v>
                </c:pt>
                <c:pt idx="1389">
                  <c:v>3.7539340000000001</c:v>
                </c:pt>
                <c:pt idx="1390">
                  <c:v>3.7551800000000002</c:v>
                </c:pt>
                <c:pt idx="1391">
                  <c:v>3.756424</c:v>
                </c:pt>
                <c:pt idx="1392">
                  <c:v>3.757666</c:v>
                </c:pt>
                <c:pt idx="1393">
                  <c:v>3.7589079999999999</c:v>
                </c:pt>
                <c:pt idx="1394">
                  <c:v>3.760148</c:v>
                </c:pt>
                <c:pt idx="1395">
                  <c:v>3.7613859999999999</c:v>
                </c:pt>
                <c:pt idx="1396">
                  <c:v>3.7626240000000002</c:v>
                </c:pt>
                <c:pt idx="1397">
                  <c:v>3.7638600000000002</c:v>
                </c:pt>
                <c:pt idx="1398">
                  <c:v>3.7650960000000002</c:v>
                </c:pt>
                <c:pt idx="1399">
                  <c:v>3.76633</c:v>
                </c:pt>
                <c:pt idx="1400">
                  <c:v>3.7675619999999999</c:v>
                </c:pt>
                <c:pt idx="1401">
                  <c:v>3.7687940000000002</c:v>
                </c:pt>
                <c:pt idx="1402">
                  <c:v>3.770025</c:v>
                </c:pt>
                <c:pt idx="1403">
                  <c:v>3.7712539999999999</c:v>
                </c:pt>
                <c:pt idx="1404">
                  <c:v>3.7724820000000001</c:v>
                </c:pt>
                <c:pt idx="1405">
                  <c:v>3.7737090000000002</c:v>
                </c:pt>
                <c:pt idx="1406">
                  <c:v>3.774934</c:v>
                </c:pt>
                <c:pt idx="1407">
                  <c:v>3.7761580000000001</c:v>
                </c:pt>
                <c:pt idx="1408">
                  <c:v>3.7773810000000001</c:v>
                </c:pt>
                <c:pt idx="1409">
                  <c:v>3.7786029999999999</c:v>
                </c:pt>
                <c:pt idx="1410">
                  <c:v>3.7798229999999999</c:v>
                </c:pt>
                <c:pt idx="1411">
                  <c:v>3.7810419999999998</c:v>
                </c:pt>
                <c:pt idx="1412">
                  <c:v>3.78226</c:v>
                </c:pt>
                <c:pt idx="1413">
                  <c:v>3.783477</c:v>
                </c:pt>
                <c:pt idx="1414">
                  <c:v>3.7846929999999999</c:v>
                </c:pt>
                <c:pt idx="1415">
                  <c:v>3.7859080000000001</c:v>
                </c:pt>
                <c:pt idx="1416">
                  <c:v>3.787121</c:v>
                </c:pt>
                <c:pt idx="1417">
                  <c:v>3.7883330000000002</c:v>
                </c:pt>
                <c:pt idx="1418">
                  <c:v>3.7895430000000001</c:v>
                </c:pt>
                <c:pt idx="1419">
                  <c:v>3.790753</c:v>
                </c:pt>
                <c:pt idx="1420">
                  <c:v>3.7919610000000001</c:v>
                </c:pt>
                <c:pt idx="1421">
                  <c:v>3.7931680000000001</c:v>
                </c:pt>
                <c:pt idx="1422">
                  <c:v>3.7943739999999999</c:v>
                </c:pt>
                <c:pt idx="1423">
                  <c:v>3.795579</c:v>
                </c:pt>
                <c:pt idx="1424">
                  <c:v>3.796783</c:v>
                </c:pt>
                <c:pt idx="1425">
                  <c:v>3.7979850000000002</c:v>
                </c:pt>
                <c:pt idx="1426">
                  <c:v>3.7991860000000002</c:v>
                </c:pt>
                <c:pt idx="1427">
                  <c:v>3.800386</c:v>
                </c:pt>
                <c:pt idx="1428">
                  <c:v>3.8015850000000002</c:v>
                </c:pt>
                <c:pt idx="1429">
                  <c:v>3.8027820000000001</c:v>
                </c:pt>
                <c:pt idx="1430">
                  <c:v>3.8039779999999999</c:v>
                </c:pt>
                <c:pt idx="1431">
                  <c:v>3.8051729999999999</c:v>
                </c:pt>
                <c:pt idx="1432">
                  <c:v>3.8063669999999998</c:v>
                </c:pt>
                <c:pt idx="1433">
                  <c:v>3.8075600000000001</c:v>
                </c:pt>
                <c:pt idx="1434">
                  <c:v>3.8087520000000001</c:v>
                </c:pt>
                <c:pt idx="1435">
                  <c:v>3.8099419999999999</c:v>
                </c:pt>
                <c:pt idx="1436">
                  <c:v>3.811131</c:v>
                </c:pt>
                <c:pt idx="1437">
                  <c:v>3.8123200000000002</c:v>
                </c:pt>
                <c:pt idx="1438">
                  <c:v>3.813507</c:v>
                </c:pt>
                <c:pt idx="1439">
                  <c:v>3.814692</c:v>
                </c:pt>
                <c:pt idx="1440">
                  <c:v>3.8158759999999998</c:v>
                </c:pt>
                <c:pt idx="1441">
                  <c:v>3.8170600000000001</c:v>
                </c:pt>
                <c:pt idx="1442">
                  <c:v>3.8182420000000001</c:v>
                </c:pt>
                <c:pt idx="1443">
                  <c:v>3.819423</c:v>
                </c:pt>
                <c:pt idx="1444">
                  <c:v>3.8206030000000002</c:v>
                </c:pt>
                <c:pt idx="1445">
                  <c:v>3.8217810000000001</c:v>
                </c:pt>
                <c:pt idx="1446">
                  <c:v>3.822959</c:v>
                </c:pt>
                <c:pt idx="1447">
                  <c:v>3.8241350000000001</c:v>
                </c:pt>
                <c:pt idx="1448">
                  <c:v>3.82531</c:v>
                </c:pt>
                <c:pt idx="1449">
                  <c:v>3.8264840000000002</c:v>
                </c:pt>
                <c:pt idx="1450">
                  <c:v>3.8276569999999999</c:v>
                </c:pt>
                <c:pt idx="1451">
                  <c:v>3.8288280000000001</c:v>
                </c:pt>
                <c:pt idx="1452">
                  <c:v>3.8299989999999999</c:v>
                </c:pt>
                <c:pt idx="1453">
                  <c:v>3.8311679999999999</c:v>
                </c:pt>
                <c:pt idx="1454">
                  <c:v>3.8323360000000002</c:v>
                </c:pt>
                <c:pt idx="1455">
                  <c:v>3.8335029999999999</c:v>
                </c:pt>
                <c:pt idx="1456">
                  <c:v>3.8346680000000002</c:v>
                </c:pt>
                <c:pt idx="1457">
                  <c:v>3.8358319999999999</c:v>
                </c:pt>
                <c:pt idx="1458">
                  <c:v>3.8369960000000001</c:v>
                </c:pt>
                <c:pt idx="1459">
                  <c:v>3.838158</c:v>
                </c:pt>
                <c:pt idx="1460">
                  <c:v>3.8393190000000001</c:v>
                </c:pt>
                <c:pt idx="1461">
                  <c:v>3.8404790000000002</c:v>
                </c:pt>
                <c:pt idx="1462">
                  <c:v>3.841637</c:v>
                </c:pt>
                <c:pt idx="1463">
                  <c:v>3.8427950000000002</c:v>
                </c:pt>
                <c:pt idx="1464">
                  <c:v>3.8439510000000001</c:v>
                </c:pt>
                <c:pt idx="1465">
                  <c:v>3.8451059999999999</c:v>
                </c:pt>
                <c:pt idx="1466">
                  <c:v>3.84626</c:v>
                </c:pt>
                <c:pt idx="1467">
                  <c:v>3.847413</c:v>
                </c:pt>
                <c:pt idx="1468">
                  <c:v>3.8485649999999998</c:v>
                </c:pt>
                <c:pt idx="1469">
                  <c:v>3.8497150000000002</c:v>
                </c:pt>
                <c:pt idx="1470">
                  <c:v>3.8508650000000002</c:v>
                </c:pt>
                <c:pt idx="1471">
                  <c:v>3.8520129999999999</c:v>
                </c:pt>
                <c:pt idx="1472">
                  <c:v>3.8531599999999999</c:v>
                </c:pt>
                <c:pt idx="1473">
                  <c:v>3.8543059999999998</c:v>
                </c:pt>
                <c:pt idx="1474">
                  <c:v>3.8554520000000001</c:v>
                </c:pt>
                <c:pt idx="1475">
                  <c:v>3.856595</c:v>
                </c:pt>
                <c:pt idx="1476">
                  <c:v>3.8577379999999999</c:v>
                </c:pt>
                <c:pt idx="1477">
                  <c:v>3.8588789999999999</c:v>
                </c:pt>
                <c:pt idx="1478">
                  <c:v>3.8600189999999999</c:v>
                </c:pt>
                <c:pt idx="1479">
                  <c:v>3.8611589999999998</c:v>
                </c:pt>
                <c:pt idx="1480">
                  <c:v>3.8622969999999999</c:v>
                </c:pt>
                <c:pt idx="1481">
                  <c:v>3.8634339999999998</c:v>
                </c:pt>
                <c:pt idx="1482">
                  <c:v>3.8645689999999999</c:v>
                </c:pt>
                <c:pt idx="1483">
                  <c:v>3.865704</c:v>
                </c:pt>
                <c:pt idx="1484">
                  <c:v>3.866838</c:v>
                </c:pt>
                <c:pt idx="1485">
                  <c:v>3.8679700000000001</c:v>
                </c:pt>
                <c:pt idx="1486">
                  <c:v>3.8691019999999998</c:v>
                </c:pt>
                <c:pt idx="1487">
                  <c:v>3.870231</c:v>
                </c:pt>
                <c:pt idx="1488">
                  <c:v>3.8713600000000001</c:v>
                </c:pt>
                <c:pt idx="1489">
                  <c:v>3.8724880000000002</c:v>
                </c:pt>
                <c:pt idx="1490">
                  <c:v>3.873615</c:v>
                </c:pt>
                <c:pt idx="1491">
                  <c:v>3.8747410000000002</c:v>
                </c:pt>
                <c:pt idx="1492">
                  <c:v>3.8758650000000001</c:v>
                </c:pt>
                <c:pt idx="1493">
                  <c:v>3.8769879999999999</c:v>
                </c:pt>
                <c:pt idx="1494">
                  <c:v>3.8781099999999999</c:v>
                </c:pt>
                <c:pt idx="1495">
                  <c:v>3.879232</c:v>
                </c:pt>
                <c:pt idx="1496">
                  <c:v>3.8803519999999998</c:v>
                </c:pt>
                <c:pt idx="1497">
                  <c:v>3.8814700000000002</c:v>
                </c:pt>
                <c:pt idx="1498">
                  <c:v>3.8825880000000002</c:v>
                </c:pt>
                <c:pt idx="1499">
                  <c:v>3.883705</c:v>
                </c:pt>
                <c:pt idx="1500">
                  <c:v>3.8848199999999999</c:v>
                </c:pt>
                <c:pt idx="1501">
                  <c:v>3.8859349999999999</c:v>
                </c:pt>
                <c:pt idx="1502">
                  <c:v>3.8870480000000001</c:v>
                </c:pt>
                <c:pt idx="1503">
                  <c:v>3.8881600000000001</c:v>
                </c:pt>
                <c:pt idx="1504">
                  <c:v>3.8892709999999999</c:v>
                </c:pt>
                <c:pt idx="1505">
                  <c:v>3.8903819999999998</c:v>
                </c:pt>
                <c:pt idx="1506">
                  <c:v>3.8914909999999998</c:v>
                </c:pt>
                <c:pt idx="1507">
                  <c:v>3.892598</c:v>
                </c:pt>
                <c:pt idx="1508">
                  <c:v>3.8937050000000002</c:v>
                </c:pt>
                <c:pt idx="1509">
                  <c:v>3.8948109999999998</c:v>
                </c:pt>
                <c:pt idx="1510">
                  <c:v>3.895915</c:v>
                </c:pt>
                <c:pt idx="1511">
                  <c:v>3.8970180000000001</c:v>
                </c:pt>
                <c:pt idx="1512">
                  <c:v>3.8981210000000002</c:v>
                </c:pt>
                <c:pt idx="1513">
                  <c:v>3.899222</c:v>
                </c:pt>
                <c:pt idx="1514">
                  <c:v>3.9003209999999999</c:v>
                </c:pt>
                <c:pt idx="1515">
                  <c:v>3.901421</c:v>
                </c:pt>
                <c:pt idx="1516">
                  <c:v>3.9025180000000002</c:v>
                </c:pt>
                <c:pt idx="1517">
                  <c:v>3.9036149999999998</c:v>
                </c:pt>
                <c:pt idx="1518">
                  <c:v>3.9047100000000001</c:v>
                </c:pt>
                <c:pt idx="1519">
                  <c:v>3.9058039999999998</c:v>
                </c:pt>
                <c:pt idx="1520">
                  <c:v>3.906898</c:v>
                </c:pt>
                <c:pt idx="1521">
                  <c:v>3.9079899999999999</c:v>
                </c:pt>
                <c:pt idx="1522">
                  <c:v>3.909081</c:v>
                </c:pt>
                <c:pt idx="1523">
                  <c:v>3.9101710000000001</c:v>
                </c:pt>
                <c:pt idx="1524">
                  <c:v>3.91126</c:v>
                </c:pt>
                <c:pt idx="1525">
                  <c:v>3.9123489999999999</c:v>
                </c:pt>
                <c:pt idx="1526">
                  <c:v>3.9134350000000002</c:v>
                </c:pt>
                <c:pt idx="1527">
                  <c:v>3.9145210000000001</c:v>
                </c:pt>
                <c:pt idx="1528">
                  <c:v>3.9156049999999998</c:v>
                </c:pt>
                <c:pt idx="1529">
                  <c:v>3.9166889999999999</c:v>
                </c:pt>
                <c:pt idx="1530">
                  <c:v>3.9177719999999998</c:v>
                </c:pt>
                <c:pt idx="1531">
                  <c:v>3.9188529999999999</c:v>
                </c:pt>
                <c:pt idx="1532">
                  <c:v>3.9199329999999999</c:v>
                </c:pt>
                <c:pt idx="1533">
                  <c:v>3.9210129999999999</c:v>
                </c:pt>
                <c:pt idx="1534">
                  <c:v>3.922091</c:v>
                </c:pt>
                <c:pt idx="1535">
                  <c:v>3.923168</c:v>
                </c:pt>
                <c:pt idx="1536">
                  <c:v>3.9242439999999998</c:v>
                </c:pt>
                <c:pt idx="1537">
                  <c:v>3.925319</c:v>
                </c:pt>
                <c:pt idx="1538">
                  <c:v>3.926393</c:v>
                </c:pt>
                <c:pt idx="1539">
                  <c:v>3.9274659999999999</c:v>
                </c:pt>
                <c:pt idx="1540">
                  <c:v>3.9285380000000001</c:v>
                </c:pt>
                <c:pt idx="1541">
                  <c:v>3.929608</c:v>
                </c:pt>
                <c:pt idx="1542">
                  <c:v>3.9306779999999999</c:v>
                </c:pt>
                <c:pt idx="1543">
                  <c:v>3.931746</c:v>
                </c:pt>
                <c:pt idx="1544">
                  <c:v>3.932814</c:v>
                </c:pt>
                <c:pt idx="1545">
                  <c:v>3.9338799999999998</c:v>
                </c:pt>
                <c:pt idx="1546">
                  <c:v>3.9349460000000001</c:v>
                </c:pt>
                <c:pt idx="1547">
                  <c:v>3.93601</c:v>
                </c:pt>
                <c:pt idx="1548">
                  <c:v>3.9370729999999998</c:v>
                </c:pt>
                <c:pt idx="1549">
                  <c:v>3.9381349999999999</c:v>
                </c:pt>
                <c:pt idx="1550">
                  <c:v>3.9391959999999999</c:v>
                </c:pt>
                <c:pt idx="1551">
                  <c:v>3.9402569999999999</c:v>
                </c:pt>
                <c:pt idx="1552">
                  <c:v>3.941316</c:v>
                </c:pt>
                <c:pt idx="1553">
                  <c:v>3.942374</c:v>
                </c:pt>
                <c:pt idx="1554">
                  <c:v>3.9434309999999999</c:v>
                </c:pt>
                <c:pt idx="1555">
                  <c:v>3.9444859999999999</c:v>
                </c:pt>
                <c:pt idx="1556">
                  <c:v>3.945541</c:v>
                </c:pt>
                <c:pt idx="1557">
                  <c:v>3.9465949999999999</c:v>
                </c:pt>
                <c:pt idx="1558">
                  <c:v>3.9476469999999999</c:v>
                </c:pt>
                <c:pt idx="1559">
                  <c:v>3.948699</c:v>
                </c:pt>
                <c:pt idx="1560">
                  <c:v>3.9497490000000002</c:v>
                </c:pt>
                <c:pt idx="1561">
                  <c:v>3.9507989999999999</c:v>
                </c:pt>
                <c:pt idx="1562">
                  <c:v>3.9518469999999999</c:v>
                </c:pt>
                <c:pt idx="1563">
                  <c:v>3.9528949999999998</c:v>
                </c:pt>
                <c:pt idx="1564">
                  <c:v>3.9539409999999999</c:v>
                </c:pt>
                <c:pt idx="1565">
                  <c:v>3.9549859999999999</c:v>
                </c:pt>
                <c:pt idx="1566">
                  <c:v>3.9560300000000002</c:v>
                </c:pt>
                <c:pt idx="1567">
                  <c:v>3.9570729999999998</c:v>
                </c:pt>
                <c:pt idx="1568">
                  <c:v>3.958116</c:v>
                </c:pt>
                <c:pt idx="1569">
                  <c:v>3.9591569999999998</c:v>
                </c:pt>
                <c:pt idx="1570">
                  <c:v>3.960197</c:v>
                </c:pt>
                <c:pt idx="1571">
                  <c:v>3.961236</c:v>
                </c:pt>
                <c:pt idx="1572">
                  <c:v>3.962275</c:v>
                </c:pt>
                <c:pt idx="1573">
                  <c:v>3.9633120000000002</c:v>
                </c:pt>
                <c:pt idx="1574">
                  <c:v>3.9643480000000002</c:v>
                </c:pt>
                <c:pt idx="1575">
                  <c:v>3.9653830000000001</c:v>
                </c:pt>
                <c:pt idx="1576">
                  <c:v>3.9664169999999999</c:v>
                </c:pt>
                <c:pt idx="1577">
                  <c:v>3.9674489999999998</c:v>
                </c:pt>
                <c:pt idx="1578">
                  <c:v>3.9684810000000001</c:v>
                </c:pt>
                <c:pt idx="1579">
                  <c:v>3.9695119999999999</c:v>
                </c:pt>
                <c:pt idx="1580">
                  <c:v>3.9705409999999999</c:v>
                </c:pt>
                <c:pt idx="1581">
                  <c:v>3.9715699999999998</c:v>
                </c:pt>
                <c:pt idx="1582">
                  <c:v>3.9725980000000001</c:v>
                </c:pt>
                <c:pt idx="1583">
                  <c:v>3.9736250000000002</c:v>
                </c:pt>
                <c:pt idx="1584">
                  <c:v>3.9746510000000002</c:v>
                </c:pt>
                <c:pt idx="1585">
                  <c:v>3.9756749999999998</c:v>
                </c:pt>
                <c:pt idx="1586">
                  <c:v>3.976699</c:v>
                </c:pt>
                <c:pt idx="1587">
                  <c:v>3.9777209999999998</c:v>
                </c:pt>
                <c:pt idx="1588">
                  <c:v>3.9787430000000001</c:v>
                </c:pt>
                <c:pt idx="1589">
                  <c:v>3.9797639999999999</c:v>
                </c:pt>
                <c:pt idx="1590">
                  <c:v>3.9807830000000002</c:v>
                </c:pt>
                <c:pt idx="1591">
                  <c:v>3.9818020000000001</c:v>
                </c:pt>
                <c:pt idx="1592">
                  <c:v>3.9828190000000001</c:v>
                </c:pt>
                <c:pt idx="1593">
                  <c:v>3.9838360000000002</c:v>
                </c:pt>
                <c:pt idx="1594">
                  <c:v>3.9848509999999999</c:v>
                </c:pt>
                <c:pt idx="1595">
                  <c:v>3.985865</c:v>
                </c:pt>
                <c:pt idx="1596">
                  <c:v>3.9868779999999999</c:v>
                </c:pt>
                <c:pt idx="1597">
                  <c:v>3.9878909999999999</c:v>
                </c:pt>
                <c:pt idx="1598">
                  <c:v>3.9889019999999999</c:v>
                </c:pt>
                <c:pt idx="1599">
                  <c:v>3.9899119999999999</c:v>
                </c:pt>
                <c:pt idx="1600">
                  <c:v>3.9909210000000002</c:v>
                </c:pt>
                <c:pt idx="1601">
                  <c:v>3.99193</c:v>
                </c:pt>
                <c:pt idx="1602">
                  <c:v>3.992937</c:v>
                </c:pt>
                <c:pt idx="1603">
                  <c:v>3.9939429999999998</c:v>
                </c:pt>
                <c:pt idx="1604">
                  <c:v>3.9949490000000001</c:v>
                </c:pt>
                <c:pt idx="1605">
                  <c:v>3.9959530000000001</c:v>
                </c:pt>
                <c:pt idx="1606">
                  <c:v>3.996956</c:v>
                </c:pt>
                <c:pt idx="1607">
                  <c:v>3.9979589999999998</c:v>
                </c:pt>
                <c:pt idx="1608">
                  <c:v>3.9989599999999998</c:v>
                </c:pt>
                <c:pt idx="1609">
                  <c:v>3.9999600000000002</c:v>
                </c:pt>
                <c:pt idx="1610">
                  <c:v>4.0009589999999999</c:v>
                </c:pt>
                <c:pt idx="1611">
                  <c:v>4.0019580000000001</c:v>
                </c:pt>
                <c:pt idx="1612">
                  <c:v>4.002955</c:v>
                </c:pt>
                <c:pt idx="1613">
                  <c:v>4.003952</c:v>
                </c:pt>
                <c:pt idx="1614">
                  <c:v>4.0049479999999997</c:v>
                </c:pt>
                <c:pt idx="1615">
                  <c:v>4.0059420000000001</c:v>
                </c:pt>
                <c:pt idx="1616">
                  <c:v>4.0069350000000004</c:v>
                </c:pt>
                <c:pt idx="1617">
                  <c:v>4.0079279999999997</c:v>
                </c:pt>
                <c:pt idx="1618">
                  <c:v>4.0089189999999997</c:v>
                </c:pt>
                <c:pt idx="1619">
                  <c:v>4.0099099999999996</c:v>
                </c:pt>
                <c:pt idx="1620">
                  <c:v>4.0109000000000004</c:v>
                </c:pt>
                <c:pt idx="1621">
                  <c:v>4.0118879999999999</c:v>
                </c:pt>
                <c:pt idx="1622">
                  <c:v>4.0128760000000003</c:v>
                </c:pt>
                <c:pt idx="1623">
                  <c:v>4.0138619999999996</c:v>
                </c:pt>
                <c:pt idx="1624">
                  <c:v>4.0148469999999996</c:v>
                </c:pt>
                <c:pt idx="1625">
                  <c:v>4.0158319999999996</c:v>
                </c:pt>
                <c:pt idx="1626">
                  <c:v>4.0168160000000004</c:v>
                </c:pt>
                <c:pt idx="1627">
                  <c:v>4.017798</c:v>
                </c:pt>
                <c:pt idx="1628">
                  <c:v>4.0187790000000003</c:v>
                </c:pt>
                <c:pt idx="1629">
                  <c:v>4.0197599999999998</c:v>
                </c:pt>
                <c:pt idx="1630">
                  <c:v>4.02074</c:v>
                </c:pt>
                <c:pt idx="1631">
                  <c:v>4.0217179999999999</c:v>
                </c:pt>
                <c:pt idx="1632">
                  <c:v>4.0226959999999998</c:v>
                </c:pt>
                <c:pt idx="1633">
                  <c:v>4.0236729999999996</c:v>
                </c:pt>
                <c:pt idx="1634">
                  <c:v>4.024648</c:v>
                </c:pt>
                <c:pt idx="1635">
                  <c:v>4.0256230000000004</c:v>
                </c:pt>
                <c:pt idx="1636">
                  <c:v>4.0265969999999998</c:v>
                </c:pt>
                <c:pt idx="1637">
                  <c:v>4.0275689999999997</c:v>
                </c:pt>
                <c:pt idx="1638">
                  <c:v>4.0285409999999997</c:v>
                </c:pt>
                <c:pt idx="1639">
                  <c:v>4.0295110000000003</c:v>
                </c:pt>
                <c:pt idx="1640">
                  <c:v>4.030481</c:v>
                </c:pt>
                <c:pt idx="1641">
                  <c:v>4.0314500000000004</c:v>
                </c:pt>
                <c:pt idx="1642">
                  <c:v>4.0324179999999998</c:v>
                </c:pt>
                <c:pt idx="1643">
                  <c:v>4.033385</c:v>
                </c:pt>
                <c:pt idx="1644">
                  <c:v>4.034351</c:v>
                </c:pt>
                <c:pt idx="1645">
                  <c:v>4.0353159999999999</c:v>
                </c:pt>
                <c:pt idx="1646">
                  <c:v>4.0362799999999996</c:v>
                </c:pt>
                <c:pt idx="1647">
                  <c:v>4.0372430000000001</c:v>
                </c:pt>
                <c:pt idx="1648">
                  <c:v>4.0382059999999997</c:v>
                </c:pt>
                <c:pt idx="1649">
                  <c:v>4.0391659999999998</c:v>
                </c:pt>
                <c:pt idx="1650">
                  <c:v>4.040127</c:v>
                </c:pt>
                <c:pt idx="1651">
                  <c:v>4.041086</c:v>
                </c:pt>
                <c:pt idx="1652">
                  <c:v>4.0420449999999999</c:v>
                </c:pt>
                <c:pt idx="1653">
                  <c:v>4.0430020000000004</c:v>
                </c:pt>
                <c:pt idx="1654">
                  <c:v>4.0439590000000001</c:v>
                </c:pt>
                <c:pt idx="1655">
                  <c:v>4.0449140000000003</c:v>
                </c:pt>
                <c:pt idx="1656">
                  <c:v>4.0458679999999996</c:v>
                </c:pt>
                <c:pt idx="1657">
                  <c:v>4.0468219999999997</c:v>
                </c:pt>
                <c:pt idx="1658">
                  <c:v>4.0477740000000004</c:v>
                </c:pt>
                <c:pt idx="1659">
                  <c:v>4.0487260000000003</c:v>
                </c:pt>
                <c:pt idx="1660">
                  <c:v>4.0496759999999998</c:v>
                </c:pt>
                <c:pt idx="1661">
                  <c:v>4.0506260000000003</c:v>
                </c:pt>
                <c:pt idx="1662">
                  <c:v>4.0515749999999997</c:v>
                </c:pt>
                <c:pt idx="1663">
                  <c:v>4.0525229999999999</c:v>
                </c:pt>
                <c:pt idx="1664">
                  <c:v>4.0534699999999999</c:v>
                </c:pt>
                <c:pt idx="1665">
                  <c:v>4.0544149999999997</c:v>
                </c:pt>
                <c:pt idx="1666">
                  <c:v>4.0553600000000003</c:v>
                </c:pt>
                <c:pt idx="1667">
                  <c:v>4.0563039999999999</c:v>
                </c:pt>
                <c:pt idx="1668">
                  <c:v>4.0572480000000004</c:v>
                </c:pt>
                <c:pt idx="1669">
                  <c:v>4.0581899999999997</c:v>
                </c:pt>
                <c:pt idx="1670">
                  <c:v>4.0591309999999998</c:v>
                </c:pt>
                <c:pt idx="1671">
                  <c:v>4.0600709999999998</c:v>
                </c:pt>
                <c:pt idx="1672">
                  <c:v>4.0610099999999996</c:v>
                </c:pt>
                <c:pt idx="1673">
                  <c:v>4.0619490000000003</c:v>
                </c:pt>
                <c:pt idx="1674">
                  <c:v>4.0628859999999998</c:v>
                </c:pt>
                <c:pt idx="1675">
                  <c:v>4.0638230000000002</c:v>
                </c:pt>
                <c:pt idx="1676">
                  <c:v>4.0647580000000003</c:v>
                </c:pt>
                <c:pt idx="1677">
                  <c:v>4.0656929999999996</c:v>
                </c:pt>
                <c:pt idx="1678">
                  <c:v>4.0666270000000004</c:v>
                </c:pt>
                <c:pt idx="1679">
                  <c:v>4.0675600000000003</c:v>
                </c:pt>
                <c:pt idx="1680">
                  <c:v>4.068492</c:v>
                </c:pt>
                <c:pt idx="1681">
                  <c:v>4.0694229999999996</c:v>
                </c:pt>
                <c:pt idx="1682">
                  <c:v>4.0703529999999999</c:v>
                </c:pt>
                <c:pt idx="1683">
                  <c:v>4.0712820000000001</c:v>
                </c:pt>
                <c:pt idx="1684">
                  <c:v>4.0722100000000001</c:v>
                </c:pt>
                <c:pt idx="1685">
                  <c:v>4.073137</c:v>
                </c:pt>
                <c:pt idx="1686">
                  <c:v>4.0740629999999998</c:v>
                </c:pt>
                <c:pt idx="1687">
                  <c:v>4.0749880000000003</c:v>
                </c:pt>
                <c:pt idx="1688">
                  <c:v>4.0759119999999998</c:v>
                </c:pt>
                <c:pt idx="1689">
                  <c:v>4.0768360000000001</c:v>
                </c:pt>
                <c:pt idx="1690">
                  <c:v>4.0777580000000002</c:v>
                </c:pt>
                <c:pt idx="1691">
                  <c:v>4.0786800000000003</c:v>
                </c:pt>
                <c:pt idx="1692">
                  <c:v>4.0796010000000003</c:v>
                </c:pt>
                <c:pt idx="1693">
                  <c:v>4.0805210000000001</c:v>
                </c:pt>
                <c:pt idx="1694">
                  <c:v>4.0814389999999996</c:v>
                </c:pt>
                <c:pt idx="1695">
                  <c:v>4.082357</c:v>
                </c:pt>
                <c:pt idx="1696">
                  <c:v>4.0832740000000003</c:v>
                </c:pt>
                <c:pt idx="1697">
                  <c:v>4.0841900000000004</c:v>
                </c:pt>
                <c:pt idx="1698">
                  <c:v>4.0851050000000004</c:v>
                </c:pt>
                <c:pt idx="1699">
                  <c:v>4.0860200000000004</c:v>
                </c:pt>
                <c:pt idx="1700">
                  <c:v>4.0869330000000001</c:v>
                </c:pt>
                <c:pt idx="1701">
                  <c:v>4.0878449999999997</c:v>
                </c:pt>
                <c:pt idx="1702">
                  <c:v>4.0887570000000002</c:v>
                </c:pt>
                <c:pt idx="1703">
                  <c:v>4.0896679999999996</c:v>
                </c:pt>
                <c:pt idx="1704">
                  <c:v>4.0905779999999998</c:v>
                </c:pt>
                <c:pt idx="1705">
                  <c:v>4.0914859999999997</c:v>
                </c:pt>
                <c:pt idx="1706">
                  <c:v>4.0923939999999996</c:v>
                </c:pt>
                <c:pt idx="1707">
                  <c:v>4.0933020000000004</c:v>
                </c:pt>
                <c:pt idx="1708">
                  <c:v>4.0942080000000001</c:v>
                </c:pt>
                <c:pt idx="1709">
                  <c:v>4.0951129999999996</c:v>
                </c:pt>
                <c:pt idx="1710">
                  <c:v>4.0960169999999998</c:v>
                </c:pt>
                <c:pt idx="1711">
                  <c:v>4.0969199999999999</c:v>
                </c:pt>
                <c:pt idx="1712">
                  <c:v>4.097823</c:v>
                </c:pt>
                <c:pt idx="1713">
                  <c:v>4.098725</c:v>
                </c:pt>
                <c:pt idx="1714">
                  <c:v>4.0996259999999998</c:v>
                </c:pt>
                <c:pt idx="1715">
                  <c:v>4.1005250000000002</c:v>
                </c:pt>
                <c:pt idx="1716">
                  <c:v>4.1014239999999997</c:v>
                </c:pt>
                <c:pt idx="1717">
                  <c:v>4.102322</c:v>
                </c:pt>
                <c:pt idx="1718">
                  <c:v>4.1032190000000002</c:v>
                </c:pt>
                <c:pt idx="1719">
                  <c:v>4.1041150000000002</c:v>
                </c:pt>
                <c:pt idx="1720">
                  <c:v>4.1050110000000002</c:v>
                </c:pt>
                <c:pt idx="1721">
                  <c:v>4.1059060000000001</c:v>
                </c:pt>
                <c:pt idx="1722">
                  <c:v>4.1067989999999996</c:v>
                </c:pt>
                <c:pt idx="1723">
                  <c:v>4.1076920000000001</c:v>
                </c:pt>
                <c:pt idx="1724">
                  <c:v>4.1085830000000003</c:v>
                </c:pt>
                <c:pt idx="1725">
                  <c:v>4.1094739999999996</c:v>
                </c:pt>
                <c:pt idx="1726">
                  <c:v>4.1103639999999997</c:v>
                </c:pt>
                <c:pt idx="1727">
                  <c:v>4.1112539999999997</c:v>
                </c:pt>
                <c:pt idx="1728">
                  <c:v>4.1121420000000004</c:v>
                </c:pt>
                <c:pt idx="1729">
                  <c:v>4.113029</c:v>
                </c:pt>
                <c:pt idx="1730">
                  <c:v>4.1139159999999997</c:v>
                </c:pt>
                <c:pt idx="1731">
                  <c:v>4.1148009999999999</c:v>
                </c:pt>
                <c:pt idx="1732">
                  <c:v>4.1156860000000002</c:v>
                </c:pt>
                <c:pt idx="1733">
                  <c:v>4.1165700000000003</c:v>
                </c:pt>
                <c:pt idx="1734">
                  <c:v>4.1174520000000001</c:v>
                </c:pt>
                <c:pt idx="1735">
                  <c:v>4.1183339999999999</c:v>
                </c:pt>
                <c:pt idx="1736">
                  <c:v>4.1192149999999996</c:v>
                </c:pt>
                <c:pt idx="1737">
                  <c:v>4.1200960000000002</c:v>
                </c:pt>
                <c:pt idx="1738">
                  <c:v>4.1209749999999996</c:v>
                </c:pt>
                <c:pt idx="1739">
                  <c:v>4.1218529999999998</c:v>
                </c:pt>
                <c:pt idx="1740">
                  <c:v>4.1227309999999999</c:v>
                </c:pt>
                <c:pt idx="1741">
                  <c:v>4.1236079999999999</c:v>
                </c:pt>
                <c:pt idx="1742">
                  <c:v>4.1244839999999998</c:v>
                </c:pt>
                <c:pt idx="1743">
                  <c:v>4.1253590000000004</c:v>
                </c:pt>
                <c:pt idx="1744">
                  <c:v>4.126233</c:v>
                </c:pt>
                <c:pt idx="1745">
                  <c:v>4.1271060000000004</c:v>
                </c:pt>
                <c:pt idx="1746">
                  <c:v>4.1279779999999997</c:v>
                </c:pt>
                <c:pt idx="1747">
                  <c:v>4.1288499999999999</c:v>
                </c:pt>
                <c:pt idx="1748">
                  <c:v>4.129721</c:v>
                </c:pt>
                <c:pt idx="1749">
                  <c:v>4.1305899999999998</c:v>
                </c:pt>
                <c:pt idx="1750">
                  <c:v>4.1314599999999997</c:v>
                </c:pt>
                <c:pt idx="1751">
                  <c:v>4.1323280000000002</c:v>
                </c:pt>
                <c:pt idx="1752">
                  <c:v>4.1331949999999997</c:v>
                </c:pt>
                <c:pt idx="1753">
                  <c:v>4.1340620000000001</c:v>
                </c:pt>
                <c:pt idx="1754">
                  <c:v>4.1349270000000002</c:v>
                </c:pt>
                <c:pt idx="1755">
                  <c:v>4.1357910000000002</c:v>
                </c:pt>
                <c:pt idx="1756">
                  <c:v>4.1366550000000002</c:v>
                </c:pt>
                <c:pt idx="1757">
                  <c:v>4.1375169999999999</c:v>
                </c:pt>
                <c:pt idx="1758">
                  <c:v>4.1383799999999997</c:v>
                </c:pt>
                <c:pt idx="1759">
                  <c:v>4.1392410000000002</c:v>
                </c:pt>
                <c:pt idx="1760">
                  <c:v>4.1401000000000003</c:v>
                </c:pt>
                <c:pt idx="1761">
                  <c:v>4.1409599999999998</c:v>
                </c:pt>
                <c:pt idx="1762">
                  <c:v>4.1418179999999998</c:v>
                </c:pt>
                <c:pt idx="1763">
                  <c:v>4.1426759999999998</c:v>
                </c:pt>
                <c:pt idx="1764">
                  <c:v>4.1435329999999997</c:v>
                </c:pt>
                <c:pt idx="1765">
                  <c:v>4.1443890000000003</c:v>
                </c:pt>
                <c:pt idx="1766">
                  <c:v>4.1452439999999999</c:v>
                </c:pt>
                <c:pt idx="1767">
                  <c:v>4.1460990000000004</c:v>
                </c:pt>
                <c:pt idx="1768">
                  <c:v>4.1469519999999997</c:v>
                </c:pt>
                <c:pt idx="1769">
                  <c:v>4.1478039999999998</c:v>
                </c:pt>
                <c:pt idx="1770">
                  <c:v>4.1486549999999998</c:v>
                </c:pt>
                <c:pt idx="1771">
                  <c:v>4.1495059999999997</c:v>
                </c:pt>
                <c:pt idx="1772">
                  <c:v>4.1503560000000004</c:v>
                </c:pt>
                <c:pt idx="1773">
                  <c:v>4.1512060000000002</c:v>
                </c:pt>
                <c:pt idx="1774">
                  <c:v>4.1520539999999997</c:v>
                </c:pt>
                <c:pt idx="1775">
                  <c:v>4.152901</c:v>
                </c:pt>
                <c:pt idx="1776">
                  <c:v>4.1537480000000002</c:v>
                </c:pt>
                <c:pt idx="1777">
                  <c:v>4.1545930000000002</c:v>
                </c:pt>
                <c:pt idx="1778">
                  <c:v>4.1554380000000002</c:v>
                </c:pt>
                <c:pt idx="1779">
                  <c:v>4.156282</c:v>
                </c:pt>
                <c:pt idx="1780">
                  <c:v>4.1571259999999999</c:v>
                </c:pt>
                <c:pt idx="1781">
                  <c:v>4.1579689999999996</c:v>
                </c:pt>
                <c:pt idx="1782">
                  <c:v>4.1588099999999999</c:v>
                </c:pt>
                <c:pt idx="1783">
                  <c:v>4.1596500000000001</c:v>
                </c:pt>
                <c:pt idx="1784">
                  <c:v>4.1604900000000002</c:v>
                </c:pt>
                <c:pt idx="1785">
                  <c:v>4.1613290000000003</c:v>
                </c:pt>
                <c:pt idx="1786">
                  <c:v>4.1621670000000002</c:v>
                </c:pt>
                <c:pt idx="1787">
                  <c:v>4.1630039999999999</c:v>
                </c:pt>
                <c:pt idx="1788">
                  <c:v>4.1638409999999997</c:v>
                </c:pt>
                <c:pt idx="1789">
                  <c:v>4.1646770000000002</c:v>
                </c:pt>
                <c:pt idx="1790">
                  <c:v>4.1655110000000004</c:v>
                </c:pt>
                <c:pt idx="1791">
                  <c:v>4.1663449999999997</c:v>
                </c:pt>
                <c:pt idx="1792">
                  <c:v>4.1671779999999998</c:v>
                </c:pt>
                <c:pt idx="1793">
                  <c:v>4.1680099999999998</c:v>
                </c:pt>
                <c:pt idx="1794">
                  <c:v>4.1688419999999997</c:v>
                </c:pt>
                <c:pt idx="1795">
                  <c:v>4.1696720000000003</c:v>
                </c:pt>
                <c:pt idx="1796">
                  <c:v>4.1705030000000001</c:v>
                </c:pt>
                <c:pt idx="1797">
                  <c:v>4.1713319999999996</c:v>
                </c:pt>
                <c:pt idx="1798">
                  <c:v>4.1721599999999999</c:v>
                </c:pt>
                <c:pt idx="1799">
                  <c:v>4.172987</c:v>
                </c:pt>
                <c:pt idx="1800">
                  <c:v>4.1738140000000001</c:v>
                </c:pt>
                <c:pt idx="1801">
                  <c:v>4.174639</c:v>
                </c:pt>
                <c:pt idx="1802">
                  <c:v>4.1754639999999998</c:v>
                </c:pt>
                <c:pt idx="1803">
                  <c:v>4.1762879999999996</c:v>
                </c:pt>
                <c:pt idx="1804">
                  <c:v>4.177111</c:v>
                </c:pt>
                <c:pt idx="1805">
                  <c:v>4.1779330000000003</c:v>
                </c:pt>
                <c:pt idx="1806">
                  <c:v>4.1787549999999998</c:v>
                </c:pt>
                <c:pt idx="1807">
                  <c:v>4.1795749999999998</c:v>
                </c:pt>
                <c:pt idx="1808">
                  <c:v>4.1803949999999999</c:v>
                </c:pt>
                <c:pt idx="1809">
                  <c:v>4.1812139999999998</c:v>
                </c:pt>
                <c:pt idx="1810">
                  <c:v>4.1820329999999997</c:v>
                </c:pt>
                <c:pt idx="1811">
                  <c:v>4.1828500000000002</c:v>
                </c:pt>
                <c:pt idx="1812">
                  <c:v>4.1836669999999998</c:v>
                </c:pt>
                <c:pt idx="1813">
                  <c:v>4.1844830000000002</c:v>
                </c:pt>
                <c:pt idx="1814">
                  <c:v>4.1852970000000003</c:v>
                </c:pt>
                <c:pt idx="1815">
                  <c:v>4.1861119999999996</c:v>
                </c:pt>
                <c:pt idx="1816">
                  <c:v>4.1869249999999996</c:v>
                </c:pt>
                <c:pt idx="1817">
                  <c:v>4.1877380000000004</c:v>
                </c:pt>
                <c:pt idx="1818">
                  <c:v>4.1885500000000002</c:v>
                </c:pt>
                <c:pt idx="1819">
                  <c:v>4.1893609999999999</c:v>
                </c:pt>
                <c:pt idx="1820">
                  <c:v>4.1901710000000003</c:v>
                </c:pt>
                <c:pt idx="1821">
                  <c:v>4.1909799999999997</c:v>
                </c:pt>
                <c:pt idx="1822">
                  <c:v>4.191789</c:v>
                </c:pt>
                <c:pt idx="1823">
                  <c:v>4.192596</c:v>
                </c:pt>
                <c:pt idx="1824">
                  <c:v>4.193403</c:v>
                </c:pt>
                <c:pt idx="1825">
                  <c:v>4.1942089999999999</c:v>
                </c:pt>
                <c:pt idx="1826">
                  <c:v>4.1950139999999996</c:v>
                </c:pt>
                <c:pt idx="1827">
                  <c:v>4.1958190000000002</c:v>
                </c:pt>
                <c:pt idx="1828">
                  <c:v>4.1966219999999996</c:v>
                </c:pt>
                <c:pt idx="1829">
                  <c:v>4.197425</c:v>
                </c:pt>
                <c:pt idx="1830">
                  <c:v>4.1982270000000002</c:v>
                </c:pt>
                <c:pt idx="1831">
                  <c:v>4.1990290000000003</c:v>
                </c:pt>
                <c:pt idx="1832">
                  <c:v>4.1998290000000003</c:v>
                </c:pt>
                <c:pt idx="1833">
                  <c:v>4.2006290000000002</c:v>
                </c:pt>
                <c:pt idx="1834">
                  <c:v>4.2014269999999998</c:v>
                </c:pt>
                <c:pt idx="1835">
                  <c:v>4.2022259999999996</c:v>
                </c:pt>
                <c:pt idx="1836">
                  <c:v>4.203023</c:v>
                </c:pt>
                <c:pt idx="1837">
                  <c:v>4.2038200000000003</c:v>
                </c:pt>
                <c:pt idx="1838">
                  <c:v>4.2046159999999997</c:v>
                </c:pt>
                <c:pt idx="1839">
                  <c:v>4.2054099999999996</c:v>
                </c:pt>
                <c:pt idx="1840">
                  <c:v>4.2062049999999997</c:v>
                </c:pt>
                <c:pt idx="1841">
                  <c:v>4.2069979999999996</c:v>
                </c:pt>
                <c:pt idx="1842">
                  <c:v>4.2077910000000003</c:v>
                </c:pt>
                <c:pt idx="1843">
                  <c:v>4.208583</c:v>
                </c:pt>
                <c:pt idx="1844">
                  <c:v>4.2093730000000003</c:v>
                </c:pt>
                <c:pt idx="1845">
                  <c:v>4.2101639999999998</c:v>
                </c:pt>
                <c:pt idx="1846">
                  <c:v>4.2109529999999999</c:v>
                </c:pt>
                <c:pt idx="1847">
                  <c:v>4.211741</c:v>
                </c:pt>
                <c:pt idx="1848">
                  <c:v>4.212529</c:v>
                </c:pt>
                <c:pt idx="1849">
                  <c:v>4.2133159999999998</c:v>
                </c:pt>
                <c:pt idx="1850">
                  <c:v>4.2141029999999997</c:v>
                </c:pt>
                <c:pt idx="1851">
                  <c:v>4.2148880000000002</c:v>
                </c:pt>
                <c:pt idx="1852">
                  <c:v>4.2156729999999998</c:v>
                </c:pt>
                <c:pt idx="1853">
                  <c:v>4.2164570000000001</c:v>
                </c:pt>
                <c:pt idx="1854">
                  <c:v>4.2172400000000003</c:v>
                </c:pt>
                <c:pt idx="1855">
                  <c:v>4.2180220000000004</c:v>
                </c:pt>
                <c:pt idx="1856">
                  <c:v>4.2188040000000004</c:v>
                </c:pt>
                <c:pt idx="1857">
                  <c:v>4.2195840000000002</c:v>
                </c:pt>
                <c:pt idx="1858">
                  <c:v>4.2203650000000001</c:v>
                </c:pt>
                <c:pt idx="1859">
                  <c:v>4.2211439999999998</c:v>
                </c:pt>
                <c:pt idx="1860">
                  <c:v>4.2219220000000002</c:v>
                </c:pt>
                <c:pt idx="1861">
                  <c:v>4.2226999999999997</c:v>
                </c:pt>
                <c:pt idx="1862">
                  <c:v>4.2234759999999998</c:v>
                </c:pt>
                <c:pt idx="1863">
                  <c:v>4.224253</c:v>
                </c:pt>
                <c:pt idx="1864">
                  <c:v>4.225028</c:v>
                </c:pt>
                <c:pt idx="1865">
                  <c:v>4.2258019999999998</c:v>
                </c:pt>
                <c:pt idx="1866">
                  <c:v>4.2265759999999997</c:v>
                </c:pt>
                <c:pt idx="1867">
                  <c:v>4.2273490000000002</c:v>
                </c:pt>
                <c:pt idx="1868">
                  <c:v>4.2281209999999998</c:v>
                </c:pt>
                <c:pt idx="1869">
                  <c:v>4.2288920000000001</c:v>
                </c:pt>
                <c:pt idx="1870">
                  <c:v>4.2296630000000004</c:v>
                </c:pt>
                <c:pt idx="1871">
                  <c:v>4.2304329999999997</c:v>
                </c:pt>
                <c:pt idx="1872">
                  <c:v>4.2312019999999997</c:v>
                </c:pt>
                <c:pt idx="1873">
                  <c:v>4.2319699999999996</c:v>
                </c:pt>
                <c:pt idx="1874">
                  <c:v>4.2327380000000003</c:v>
                </c:pt>
                <c:pt idx="1875">
                  <c:v>4.2335050000000001</c:v>
                </c:pt>
                <c:pt idx="1876">
                  <c:v>4.2342709999999997</c:v>
                </c:pt>
                <c:pt idx="1877">
                  <c:v>4.235036</c:v>
                </c:pt>
                <c:pt idx="1878">
                  <c:v>4.2358010000000004</c:v>
                </c:pt>
                <c:pt idx="1879">
                  <c:v>4.2365649999999997</c:v>
                </c:pt>
                <c:pt idx="1880">
                  <c:v>4.2373279999999998</c:v>
                </c:pt>
                <c:pt idx="1881">
                  <c:v>4.2380899999999997</c:v>
                </c:pt>
                <c:pt idx="1882">
                  <c:v>4.2388519999999996</c:v>
                </c:pt>
                <c:pt idx="1883">
                  <c:v>4.2396120000000002</c:v>
                </c:pt>
                <c:pt idx="1884">
                  <c:v>4.2403719999999998</c:v>
                </c:pt>
                <c:pt idx="1885">
                  <c:v>4.2411320000000003</c:v>
                </c:pt>
                <c:pt idx="1886">
                  <c:v>4.2418899999999997</c:v>
                </c:pt>
                <c:pt idx="1887">
                  <c:v>4.242648</c:v>
                </c:pt>
                <c:pt idx="1888">
                  <c:v>4.2434050000000001</c:v>
                </c:pt>
                <c:pt idx="1889">
                  <c:v>4.2441610000000001</c:v>
                </c:pt>
                <c:pt idx="1890">
                  <c:v>4.2449159999999999</c:v>
                </c:pt>
                <c:pt idx="1891">
                  <c:v>4.2456709999999998</c:v>
                </c:pt>
                <c:pt idx="1892">
                  <c:v>4.2464250000000003</c:v>
                </c:pt>
                <c:pt idx="1893">
                  <c:v>4.2471779999999999</c:v>
                </c:pt>
                <c:pt idx="1894">
                  <c:v>4.2479310000000003</c:v>
                </c:pt>
                <c:pt idx="1895">
                  <c:v>4.2486819999999996</c:v>
                </c:pt>
                <c:pt idx="1896">
                  <c:v>4.2494329999999998</c:v>
                </c:pt>
                <c:pt idx="1897">
                  <c:v>4.2501829999999998</c:v>
                </c:pt>
                <c:pt idx="1898">
                  <c:v>4.2509329999999999</c:v>
                </c:pt>
                <c:pt idx="1899">
                  <c:v>4.2516809999999996</c:v>
                </c:pt>
                <c:pt idx="1900">
                  <c:v>4.2524290000000002</c:v>
                </c:pt>
                <c:pt idx="1901">
                  <c:v>4.2531759999999998</c:v>
                </c:pt>
                <c:pt idx="1902">
                  <c:v>4.2539220000000002</c:v>
                </c:pt>
                <c:pt idx="1903">
                  <c:v>4.2546679999999997</c:v>
                </c:pt>
                <c:pt idx="1904">
                  <c:v>4.2554129999999999</c:v>
                </c:pt>
                <c:pt idx="1905">
                  <c:v>4.256157</c:v>
                </c:pt>
                <c:pt idx="1906">
                  <c:v>4.256901</c:v>
                </c:pt>
                <c:pt idx="1907">
                  <c:v>4.257644</c:v>
                </c:pt>
                <c:pt idx="1908">
                  <c:v>4.2583859999999998</c:v>
                </c:pt>
                <c:pt idx="1909">
                  <c:v>4.2591270000000003</c:v>
                </c:pt>
                <c:pt idx="1910">
                  <c:v>4.2598669999999998</c:v>
                </c:pt>
                <c:pt idx="1911">
                  <c:v>4.2606070000000003</c:v>
                </c:pt>
                <c:pt idx="1912">
                  <c:v>4.2613459999999996</c:v>
                </c:pt>
                <c:pt idx="1913">
                  <c:v>4.2620839999999998</c:v>
                </c:pt>
                <c:pt idx="1914">
                  <c:v>4.2628219999999999</c:v>
                </c:pt>
                <c:pt idx="1915">
                  <c:v>4.2635579999999997</c:v>
                </c:pt>
                <c:pt idx="1916">
                  <c:v>4.2642939999999996</c:v>
                </c:pt>
                <c:pt idx="1917">
                  <c:v>4.2650290000000002</c:v>
                </c:pt>
                <c:pt idx="1918">
                  <c:v>4.2657639999999999</c:v>
                </c:pt>
                <c:pt idx="1919">
                  <c:v>4.2664980000000003</c:v>
                </c:pt>
                <c:pt idx="1920">
                  <c:v>4.2672309999999998</c:v>
                </c:pt>
                <c:pt idx="1921">
                  <c:v>4.267963</c:v>
                </c:pt>
                <c:pt idx="1922">
                  <c:v>4.2686950000000001</c:v>
                </c:pt>
                <c:pt idx="1923">
                  <c:v>4.2694260000000002</c:v>
                </c:pt>
                <c:pt idx="1924">
                  <c:v>4.2701560000000001</c:v>
                </c:pt>
                <c:pt idx="1925">
                  <c:v>4.2708849999999998</c:v>
                </c:pt>
                <c:pt idx="1926">
                  <c:v>4.2716139999999996</c:v>
                </c:pt>
                <c:pt idx="1927">
                  <c:v>4.2723420000000001</c:v>
                </c:pt>
                <c:pt idx="1928">
                  <c:v>4.2730689999999996</c:v>
                </c:pt>
                <c:pt idx="1929">
                  <c:v>4.2737959999999999</c:v>
                </c:pt>
                <c:pt idx="1930">
                  <c:v>4.2745220000000002</c:v>
                </c:pt>
                <c:pt idx="1931">
                  <c:v>4.2752470000000002</c:v>
                </c:pt>
                <c:pt idx="1932">
                  <c:v>4.2759710000000002</c:v>
                </c:pt>
                <c:pt idx="1933">
                  <c:v>4.2766950000000001</c:v>
                </c:pt>
                <c:pt idx="1934">
                  <c:v>4.2774190000000001</c:v>
                </c:pt>
                <c:pt idx="1935">
                  <c:v>4.2781409999999997</c:v>
                </c:pt>
                <c:pt idx="1936">
                  <c:v>4.2788620000000002</c:v>
                </c:pt>
                <c:pt idx="1937">
                  <c:v>4.2795829999999997</c:v>
                </c:pt>
                <c:pt idx="1938">
                  <c:v>4.280303</c:v>
                </c:pt>
                <c:pt idx="1939">
                  <c:v>4.2810230000000002</c:v>
                </c:pt>
                <c:pt idx="1940">
                  <c:v>4.2817410000000002</c:v>
                </c:pt>
                <c:pt idx="1941">
                  <c:v>4.2824590000000002</c:v>
                </c:pt>
                <c:pt idx="1942">
                  <c:v>4.283175</c:v>
                </c:pt>
                <c:pt idx="1943">
                  <c:v>4.2838919999999998</c:v>
                </c:pt>
                <c:pt idx="1944">
                  <c:v>4.2846070000000003</c:v>
                </c:pt>
                <c:pt idx="1945">
                  <c:v>4.2853219999999999</c:v>
                </c:pt>
                <c:pt idx="1946">
                  <c:v>4.2860360000000002</c:v>
                </c:pt>
                <c:pt idx="1947">
                  <c:v>4.2867499999999996</c:v>
                </c:pt>
                <c:pt idx="1948">
                  <c:v>4.2874629999999998</c:v>
                </c:pt>
                <c:pt idx="1949">
                  <c:v>4.2881749999999998</c:v>
                </c:pt>
                <c:pt idx="1950">
                  <c:v>4.2888869999999999</c:v>
                </c:pt>
                <c:pt idx="1951">
                  <c:v>4.2895979999999998</c:v>
                </c:pt>
                <c:pt idx="1952">
                  <c:v>4.2903079999999996</c:v>
                </c:pt>
                <c:pt idx="1953">
                  <c:v>4.2910170000000001</c:v>
                </c:pt>
                <c:pt idx="1954">
                  <c:v>4.2917249999999996</c:v>
                </c:pt>
                <c:pt idx="1955">
                  <c:v>4.2924319999999998</c:v>
                </c:pt>
                <c:pt idx="1956">
                  <c:v>4.2931400000000002</c:v>
                </c:pt>
                <c:pt idx="1957">
                  <c:v>4.2938460000000003</c:v>
                </c:pt>
                <c:pt idx="1958">
                  <c:v>4.2945520000000004</c:v>
                </c:pt>
                <c:pt idx="1959">
                  <c:v>4.2952570000000003</c:v>
                </c:pt>
                <c:pt idx="1960">
                  <c:v>4.2959610000000001</c:v>
                </c:pt>
                <c:pt idx="1961">
                  <c:v>4.296665</c:v>
                </c:pt>
                <c:pt idx="1962">
                  <c:v>4.2973679999999996</c:v>
                </c:pt>
                <c:pt idx="1963">
                  <c:v>4.2980700000000001</c:v>
                </c:pt>
                <c:pt idx="1964">
                  <c:v>4.2987719999999996</c:v>
                </c:pt>
                <c:pt idx="1965">
                  <c:v>4.2994729999999999</c:v>
                </c:pt>
                <c:pt idx="1966">
                  <c:v>4.300173</c:v>
                </c:pt>
                <c:pt idx="1967">
                  <c:v>4.300872</c:v>
                </c:pt>
                <c:pt idx="1968">
                  <c:v>4.301571</c:v>
                </c:pt>
                <c:pt idx="1969">
                  <c:v>4.3022689999999999</c:v>
                </c:pt>
                <c:pt idx="1970">
                  <c:v>4.3029669999999998</c:v>
                </c:pt>
                <c:pt idx="1971">
                  <c:v>4.3036630000000002</c:v>
                </c:pt>
                <c:pt idx="1972">
                  <c:v>4.3043589999999998</c:v>
                </c:pt>
                <c:pt idx="1973">
                  <c:v>4.3050540000000002</c:v>
                </c:pt>
                <c:pt idx="1974">
                  <c:v>4.3057489999999996</c:v>
                </c:pt>
                <c:pt idx="1975">
                  <c:v>4.3064429999999998</c:v>
                </c:pt>
                <c:pt idx="1976">
                  <c:v>4.3071359999999999</c:v>
                </c:pt>
                <c:pt idx="1977">
                  <c:v>4.3078279999999998</c:v>
                </c:pt>
                <c:pt idx="1978">
                  <c:v>4.3085199999999997</c:v>
                </c:pt>
                <c:pt idx="1979">
                  <c:v>4.3092110000000003</c:v>
                </c:pt>
                <c:pt idx="1980">
                  <c:v>4.3099020000000001</c:v>
                </c:pt>
                <c:pt idx="1981">
                  <c:v>4.3105909999999996</c:v>
                </c:pt>
                <c:pt idx="1982">
                  <c:v>4.3112810000000001</c:v>
                </c:pt>
                <c:pt idx="1983">
                  <c:v>4.3119690000000004</c:v>
                </c:pt>
                <c:pt idx="1984">
                  <c:v>4.3126569999999997</c:v>
                </c:pt>
                <c:pt idx="1985">
                  <c:v>4.3133439999999998</c:v>
                </c:pt>
                <c:pt idx="1986">
                  <c:v>4.3140309999999999</c:v>
                </c:pt>
                <c:pt idx="1987">
                  <c:v>4.3147159999999998</c:v>
                </c:pt>
                <c:pt idx="1988">
                  <c:v>4.3154009999999996</c:v>
                </c:pt>
                <c:pt idx="1989">
                  <c:v>4.3160850000000002</c:v>
                </c:pt>
                <c:pt idx="1990">
                  <c:v>4.3167689999999999</c:v>
                </c:pt>
                <c:pt idx="1991">
                  <c:v>4.3174510000000001</c:v>
                </c:pt>
                <c:pt idx="1992">
                  <c:v>4.3181339999999997</c:v>
                </c:pt>
                <c:pt idx="1993">
                  <c:v>4.318816</c:v>
                </c:pt>
                <c:pt idx="1994">
                  <c:v>4.319496</c:v>
                </c:pt>
                <c:pt idx="1995">
                  <c:v>4.320176</c:v>
                </c:pt>
                <c:pt idx="1996">
                  <c:v>4.320856</c:v>
                </c:pt>
                <c:pt idx="1997">
                  <c:v>4.3215339999999998</c:v>
                </c:pt>
                <c:pt idx="1998">
                  <c:v>4.3222120000000004</c:v>
                </c:pt>
                <c:pt idx="1999">
                  <c:v>4.322889</c:v>
                </c:pt>
                <c:pt idx="2000">
                  <c:v>4.3235659999999996</c:v>
                </c:pt>
                <c:pt idx="2001">
                  <c:v>4.3242430000000001</c:v>
                </c:pt>
                <c:pt idx="2002">
                  <c:v>4.3249180000000003</c:v>
                </c:pt>
                <c:pt idx="2003">
                  <c:v>4.3255929999999996</c:v>
                </c:pt>
                <c:pt idx="2004">
                  <c:v>4.3262669999999996</c:v>
                </c:pt>
                <c:pt idx="2005">
                  <c:v>4.3269399999999996</c:v>
                </c:pt>
                <c:pt idx="2006">
                  <c:v>4.3276130000000004</c:v>
                </c:pt>
                <c:pt idx="2007">
                  <c:v>4.3282850000000002</c:v>
                </c:pt>
                <c:pt idx="2008">
                  <c:v>4.3289559999999998</c:v>
                </c:pt>
                <c:pt idx="2009">
                  <c:v>4.3296270000000003</c:v>
                </c:pt>
                <c:pt idx="2010">
                  <c:v>4.3302969999999998</c:v>
                </c:pt>
                <c:pt idx="2011">
                  <c:v>4.3309660000000001</c:v>
                </c:pt>
                <c:pt idx="2012">
                  <c:v>4.3316350000000003</c:v>
                </c:pt>
                <c:pt idx="2013">
                  <c:v>4.3323020000000003</c:v>
                </c:pt>
                <c:pt idx="2014">
                  <c:v>4.3329690000000003</c:v>
                </c:pt>
                <c:pt idx="2015">
                  <c:v>4.3336360000000003</c:v>
                </c:pt>
                <c:pt idx="2016">
                  <c:v>4.3343020000000001</c:v>
                </c:pt>
                <c:pt idx="2017">
                  <c:v>4.3349669999999998</c:v>
                </c:pt>
                <c:pt idx="2018">
                  <c:v>4.3356320000000004</c:v>
                </c:pt>
                <c:pt idx="2019">
                  <c:v>4.3362959999999999</c:v>
                </c:pt>
                <c:pt idx="2020">
                  <c:v>4.3369590000000002</c:v>
                </c:pt>
                <c:pt idx="2021">
                  <c:v>4.3376219999999996</c:v>
                </c:pt>
                <c:pt idx="2022">
                  <c:v>4.3382839999999998</c:v>
                </c:pt>
                <c:pt idx="2023">
                  <c:v>4.3389449999999998</c:v>
                </c:pt>
                <c:pt idx="2024">
                  <c:v>4.3396059999999999</c:v>
                </c:pt>
                <c:pt idx="2025">
                  <c:v>4.3402659999999997</c:v>
                </c:pt>
                <c:pt idx="2026">
                  <c:v>4.3409259999999996</c:v>
                </c:pt>
                <c:pt idx="2027">
                  <c:v>4.3415850000000002</c:v>
                </c:pt>
                <c:pt idx="2028">
                  <c:v>4.3422429999999999</c:v>
                </c:pt>
                <c:pt idx="2029">
                  <c:v>4.3429000000000002</c:v>
                </c:pt>
                <c:pt idx="2030">
                  <c:v>4.3435569999999997</c:v>
                </c:pt>
                <c:pt idx="2031">
                  <c:v>4.3442129999999999</c:v>
                </c:pt>
                <c:pt idx="2032">
                  <c:v>4.3448690000000001</c:v>
                </c:pt>
                <c:pt idx="2033">
                  <c:v>4.345523</c:v>
                </c:pt>
                <c:pt idx="2034">
                  <c:v>4.3461780000000001</c:v>
                </c:pt>
                <c:pt idx="2035">
                  <c:v>4.3468309999999999</c:v>
                </c:pt>
                <c:pt idx="2036">
                  <c:v>4.3474839999999997</c:v>
                </c:pt>
                <c:pt idx="2037">
                  <c:v>4.3481360000000002</c:v>
                </c:pt>
                <c:pt idx="2038">
                  <c:v>4.3487879999999999</c:v>
                </c:pt>
                <c:pt idx="2039">
                  <c:v>4.3494390000000003</c:v>
                </c:pt>
                <c:pt idx="2040">
                  <c:v>4.3500899999999998</c:v>
                </c:pt>
                <c:pt idx="2041">
                  <c:v>4.3507389999999999</c:v>
                </c:pt>
                <c:pt idx="2042">
                  <c:v>4.351388</c:v>
                </c:pt>
                <c:pt idx="2043">
                  <c:v>4.352036</c:v>
                </c:pt>
                <c:pt idx="2044">
                  <c:v>4.352684</c:v>
                </c:pt>
                <c:pt idx="2045">
                  <c:v>4.3533309999999998</c:v>
                </c:pt>
                <c:pt idx="2046">
                  <c:v>4.3539770000000004</c:v>
                </c:pt>
                <c:pt idx="2047">
                  <c:v>4.354622</c:v>
                </c:pt>
                <c:pt idx="2048">
                  <c:v>4.3552679999999997</c:v>
                </c:pt>
                <c:pt idx="2049">
                  <c:v>4.355912</c:v>
                </c:pt>
                <c:pt idx="2050">
                  <c:v>4.3565550000000002</c:v>
                </c:pt>
                <c:pt idx="2051">
                  <c:v>4.3571989999999996</c:v>
                </c:pt>
                <c:pt idx="2052">
                  <c:v>4.3578409999999996</c:v>
                </c:pt>
                <c:pt idx="2053">
                  <c:v>4.3584829999999997</c:v>
                </c:pt>
                <c:pt idx="2054">
                  <c:v>4.3591240000000004</c:v>
                </c:pt>
                <c:pt idx="2055">
                  <c:v>4.3597650000000003</c:v>
                </c:pt>
                <c:pt idx="2056">
                  <c:v>4.3604050000000001</c:v>
                </c:pt>
                <c:pt idx="2057">
                  <c:v>4.3610449999999998</c:v>
                </c:pt>
                <c:pt idx="2058">
                  <c:v>4.3616840000000003</c:v>
                </c:pt>
                <c:pt idx="2059">
                  <c:v>4.3623219999999998</c:v>
                </c:pt>
                <c:pt idx="2060">
                  <c:v>4.362959</c:v>
                </c:pt>
                <c:pt idx="2061">
                  <c:v>4.3635960000000003</c:v>
                </c:pt>
                <c:pt idx="2062">
                  <c:v>4.3642320000000003</c:v>
                </c:pt>
                <c:pt idx="2063">
                  <c:v>4.3648680000000004</c:v>
                </c:pt>
                <c:pt idx="2064">
                  <c:v>4.3655020000000002</c:v>
                </c:pt>
                <c:pt idx="2065">
                  <c:v>4.3661370000000002</c:v>
                </c:pt>
                <c:pt idx="2066">
                  <c:v>4.3667699999999998</c:v>
                </c:pt>
                <c:pt idx="2067">
                  <c:v>4.3674039999999996</c:v>
                </c:pt>
                <c:pt idx="2068">
                  <c:v>4.368036</c:v>
                </c:pt>
                <c:pt idx="2069">
                  <c:v>4.3686680000000004</c:v>
                </c:pt>
                <c:pt idx="2070">
                  <c:v>4.3692989999999998</c:v>
                </c:pt>
                <c:pt idx="2071">
                  <c:v>4.369929</c:v>
                </c:pt>
                <c:pt idx="2072">
                  <c:v>4.3705590000000001</c:v>
                </c:pt>
                <c:pt idx="2073">
                  <c:v>4.3711890000000002</c:v>
                </c:pt>
                <c:pt idx="2074">
                  <c:v>4.3718170000000001</c:v>
                </c:pt>
                <c:pt idx="2075">
                  <c:v>4.3724449999999999</c:v>
                </c:pt>
                <c:pt idx="2076">
                  <c:v>4.3730719999999996</c:v>
                </c:pt>
                <c:pt idx="2077">
                  <c:v>4.3736990000000002</c:v>
                </c:pt>
                <c:pt idx="2078">
                  <c:v>4.3743249999999998</c:v>
                </c:pt>
                <c:pt idx="2079">
                  <c:v>4.3749500000000001</c:v>
                </c:pt>
                <c:pt idx="2080">
                  <c:v>4.3755750000000004</c:v>
                </c:pt>
                <c:pt idx="2081">
                  <c:v>4.3761989999999997</c:v>
                </c:pt>
                <c:pt idx="2082">
                  <c:v>4.3768219999999998</c:v>
                </c:pt>
                <c:pt idx="2083">
                  <c:v>4.3774459999999999</c:v>
                </c:pt>
                <c:pt idx="2084">
                  <c:v>4.3780679999999998</c:v>
                </c:pt>
                <c:pt idx="2085">
                  <c:v>4.3786899999999997</c:v>
                </c:pt>
                <c:pt idx="2086">
                  <c:v>4.3793110000000004</c:v>
                </c:pt>
                <c:pt idx="2087">
                  <c:v>4.379931</c:v>
                </c:pt>
                <c:pt idx="2088">
                  <c:v>4.3805509999999996</c:v>
                </c:pt>
                <c:pt idx="2089">
                  <c:v>4.38117</c:v>
                </c:pt>
                <c:pt idx="2090">
                  <c:v>4.3817890000000004</c:v>
                </c:pt>
                <c:pt idx="2091">
                  <c:v>4.3824059999999996</c:v>
                </c:pt>
                <c:pt idx="2092">
                  <c:v>4.3830239999999998</c:v>
                </c:pt>
                <c:pt idx="2093">
                  <c:v>4.3836409999999999</c:v>
                </c:pt>
                <c:pt idx="2094">
                  <c:v>4.3842569999999998</c:v>
                </c:pt>
                <c:pt idx="2095">
                  <c:v>4.3848719999999997</c:v>
                </c:pt>
                <c:pt idx="2096">
                  <c:v>4.3854870000000004</c:v>
                </c:pt>
                <c:pt idx="2097">
                  <c:v>4.386101</c:v>
                </c:pt>
                <c:pt idx="2098">
                  <c:v>4.3867149999999997</c:v>
                </c:pt>
                <c:pt idx="2099">
                  <c:v>4.3873280000000001</c:v>
                </c:pt>
                <c:pt idx="2100">
                  <c:v>4.3879400000000004</c:v>
                </c:pt>
                <c:pt idx="2101">
                  <c:v>4.3885519999999998</c:v>
                </c:pt>
                <c:pt idx="2102">
                  <c:v>4.3891629999999999</c:v>
                </c:pt>
                <c:pt idx="2103">
                  <c:v>4.3897729999999999</c:v>
                </c:pt>
                <c:pt idx="2104">
                  <c:v>4.3903829999999999</c:v>
                </c:pt>
                <c:pt idx="2105">
                  <c:v>4.3909919999999998</c:v>
                </c:pt>
                <c:pt idx="2106">
                  <c:v>4.3916009999999996</c:v>
                </c:pt>
                <c:pt idx="2107">
                  <c:v>4.3922100000000004</c:v>
                </c:pt>
                <c:pt idx="2108">
                  <c:v>4.392817</c:v>
                </c:pt>
                <c:pt idx="2109">
                  <c:v>4.3934240000000004</c:v>
                </c:pt>
                <c:pt idx="2110">
                  <c:v>4.394031</c:v>
                </c:pt>
                <c:pt idx="2111">
                  <c:v>4.3946360000000002</c:v>
                </c:pt>
                <c:pt idx="2112">
                  <c:v>4.3952410000000004</c:v>
                </c:pt>
                <c:pt idx="2113">
                  <c:v>4.3958459999999997</c:v>
                </c:pt>
                <c:pt idx="2114">
                  <c:v>4.3964499999999997</c:v>
                </c:pt>
                <c:pt idx="2115">
                  <c:v>4.3970529999999997</c:v>
                </c:pt>
                <c:pt idx="2116">
                  <c:v>4.3976559999999996</c:v>
                </c:pt>
                <c:pt idx="2117">
                  <c:v>4.3982580000000002</c:v>
                </c:pt>
                <c:pt idx="2118">
                  <c:v>4.39886</c:v>
                </c:pt>
                <c:pt idx="2119">
                  <c:v>4.3994600000000004</c:v>
                </c:pt>
                <c:pt idx="2120">
                  <c:v>4.400061</c:v>
                </c:pt>
                <c:pt idx="2121">
                  <c:v>4.4006610000000004</c:v>
                </c:pt>
                <c:pt idx="2122">
                  <c:v>4.4012589999999996</c:v>
                </c:pt>
                <c:pt idx="2123">
                  <c:v>4.4018579999999998</c:v>
                </c:pt>
                <c:pt idx="2124">
                  <c:v>4.4024559999999999</c:v>
                </c:pt>
                <c:pt idx="2125">
                  <c:v>4.4030529999999999</c:v>
                </c:pt>
                <c:pt idx="2126">
                  <c:v>4.4036489999999997</c:v>
                </c:pt>
                <c:pt idx="2127">
                  <c:v>4.4042450000000004</c:v>
                </c:pt>
                <c:pt idx="2128">
                  <c:v>4.4048410000000002</c:v>
                </c:pt>
                <c:pt idx="2129">
                  <c:v>4.4054359999999999</c:v>
                </c:pt>
                <c:pt idx="2130">
                  <c:v>4.4060300000000003</c:v>
                </c:pt>
                <c:pt idx="2131">
                  <c:v>4.4066239999999999</c:v>
                </c:pt>
                <c:pt idx="2132">
                  <c:v>4.4072170000000002</c:v>
                </c:pt>
                <c:pt idx="2133">
                  <c:v>4.4078099999999996</c:v>
                </c:pt>
                <c:pt idx="2134">
                  <c:v>4.4084009999999996</c:v>
                </c:pt>
                <c:pt idx="2135">
                  <c:v>4.4089929999999997</c:v>
                </c:pt>
                <c:pt idx="2136">
                  <c:v>4.4095829999999996</c:v>
                </c:pt>
                <c:pt idx="2137">
                  <c:v>4.4101730000000003</c:v>
                </c:pt>
                <c:pt idx="2138">
                  <c:v>4.4107630000000002</c:v>
                </c:pt>
                <c:pt idx="2139">
                  <c:v>4.4113519999999999</c:v>
                </c:pt>
                <c:pt idx="2140">
                  <c:v>4.4119400000000004</c:v>
                </c:pt>
                <c:pt idx="2141">
                  <c:v>4.412528</c:v>
                </c:pt>
                <c:pt idx="2142">
                  <c:v>4.4131159999999996</c:v>
                </c:pt>
                <c:pt idx="2143">
                  <c:v>4.4137019999999998</c:v>
                </c:pt>
                <c:pt idx="2144">
                  <c:v>4.4142890000000001</c:v>
                </c:pt>
                <c:pt idx="2145">
                  <c:v>4.4148740000000002</c:v>
                </c:pt>
                <c:pt idx="2146">
                  <c:v>4.4154590000000002</c:v>
                </c:pt>
                <c:pt idx="2147">
                  <c:v>4.4160430000000002</c:v>
                </c:pt>
                <c:pt idx="2148">
                  <c:v>4.4166270000000001</c:v>
                </c:pt>
                <c:pt idx="2149">
                  <c:v>4.4172099999999999</c:v>
                </c:pt>
                <c:pt idx="2150">
                  <c:v>4.4177929999999996</c:v>
                </c:pt>
                <c:pt idx="2151">
                  <c:v>4.4183750000000002</c:v>
                </c:pt>
                <c:pt idx="2152">
                  <c:v>4.4189559999999997</c:v>
                </c:pt>
                <c:pt idx="2153">
                  <c:v>4.419537</c:v>
                </c:pt>
                <c:pt idx="2154">
                  <c:v>4.4201170000000003</c:v>
                </c:pt>
                <c:pt idx="2155">
                  <c:v>4.4206969999999997</c:v>
                </c:pt>
                <c:pt idx="2156">
                  <c:v>4.4212759999999998</c:v>
                </c:pt>
                <c:pt idx="2157">
                  <c:v>4.4218539999999997</c:v>
                </c:pt>
                <c:pt idx="2158">
                  <c:v>4.4224329999999998</c:v>
                </c:pt>
                <c:pt idx="2159">
                  <c:v>4.4230099999999997</c:v>
                </c:pt>
                <c:pt idx="2160">
                  <c:v>4.4235870000000004</c:v>
                </c:pt>
                <c:pt idx="2161">
                  <c:v>4.4241630000000001</c:v>
                </c:pt>
                <c:pt idx="2162">
                  <c:v>4.4247379999999996</c:v>
                </c:pt>
                <c:pt idx="2163">
                  <c:v>4.4253130000000001</c:v>
                </c:pt>
                <c:pt idx="2164">
                  <c:v>4.4258879999999996</c:v>
                </c:pt>
                <c:pt idx="2165">
                  <c:v>4.4264609999999998</c:v>
                </c:pt>
                <c:pt idx="2166">
                  <c:v>4.4270350000000001</c:v>
                </c:pt>
                <c:pt idx="2167">
                  <c:v>4.4276080000000002</c:v>
                </c:pt>
                <c:pt idx="2168">
                  <c:v>4.4281800000000002</c:v>
                </c:pt>
                <c:pt idx="2169">
                  <c:v>4.4287510000000001</c:v>
                </c:pt>
                <c:pt idx="2170">
                  <c:v>4.429322</c:v>
                </c:pt>
                <c:pt idx="2171">
                  <c:v>4.4298929999999999</c:v>
                </c:pt>
                <c:pt idx="2172">
                  <c:v>4.4304620000000003</c:v>
                </c:pt>
                <c:pt idx="2173">
                  <c:v>4.4310320000000001</c:v>
                </c:pt>
                <c:pt idx="2174">
                  <c:v>4.4316009999999997</c:v>
                </c:pt>
                <c:pt idx="2175">
                  <c:v>4.4321679999999999</c:v>
                </c:pt>
                <c:pt idx="2176">
                  <c:v>4.4327360000000002</c:v>
                </c:pt>
                <c:pt idx="2177">
                  <c:v>4.4333030000000004</c:v>
                </c:pt>
                <c:pt idx="2178">
                  <c:v>4.4338689999999996</c:v>
                </c:pt>
                <c:pt idx="2179">
                  <c:v>4.4344349999999997</c:v>
                </c:pt>
                <c:pt idx="2180">
                  <c:v>4.4349999999999996</c:v>
                </c:pt>
                <c:pt idx="2181">
                  <c:v>4.4355650000000004</c:v>
                </c:pt>
                <c:pt idx="2182">
                  <c:v>4.4361290000000002</c:v>
                </c:pt>
                <c:pt idx="2183">
                  <c:v>4.4366919999999999</c:v>
                </c:pt>
                <c:pt idx="2184">
                  <c:v>4.4372550000000004</c:v>
                </c:pt>
                <c:pt idx="2185">
                  <c:v>4.437818</c:v>
                </c:pt>
                <c:pt idx="2186">
                  <c:v>4.4383800000000004</c:v>
                </c:pt>
                <c:pt idx="2187">
                  <c:v>4.4389409999999998</c:v>
                </c:pt>
                <c:pt idx="2188">
                  <c:v>4.4395020000000001</c:v>
                </c:pt>
                <c:pt idx="2189">
                  <c:v>4.4400630000000003</c:v>
                </c:pt>
                <c:pt idx="2190">
                  <c:v>4.4406220000000003</c:v>
                </c:pt>
                <c:pt idx="2191">
                  <c:v>4.4411820000000004</c:v>
                </c:pt>
                <c:pt idx="2192">
                  <c:v>4.4417400000000002</c:v>
                </c:pt>
                <c:pt idx="2193">
                  <c:v>4.4422980000000001</c:v>
                </c:pt>
                <c:pt idx="2194">
                  <c:v>4.4428549999999998</c:v>
                </c:pt>
                <c:pt idx="2195">
                  <c:v>4.4434120000000004</c:v>
                </c:pt>
                <c:pt idx="2196">
                  <c:v>4.4439690000000001</c:v>
                </c:pt>
                <c:pt idx="2197">
                  <c:v>4.4445249999999996</c:v>
                </c:pt>
                <c:pt idx="2198">
                  <c:v>4.4450799999999999</c:v>
                </c:pt>
                <c:pt idx="2199">
                  <c:v>4.4456340000000001</c:v>
                </c:pt>
                <c:pt idx="2200">
                  <c:v>4.4461880000000003</c:v>
                </c:pt>
                <c:pt idx="2201">
                  <c:v>4.4467420000000004</c:v>
                </c:pt>
                <c:pt idx="2202">
                  <c:v>4.4472950000000004</c:v>
                </c:pt>
                <c:pt idx="2203">
                  <c:v>4.4478479999999996</c:v>
                </c:pt>
                <c:pt idx="2204">
                  <c:v>4.4484000000000004</c:v>
                </c:pt>
                <c:pt idx="2205">
                  <c:v>4.4489510000000001</c:v>
                </c:pt>
                <c:pt idx="2206">
                  <c:v>4.4495019999999998</c:v>
                </c:pt>
                <c:pt idx="2207">
                  <c:v>4.4500520000000003</c:v>
                </c:pt>
                <c:pt idx="2208">
                  <c:v>4.4506019999999999</c:v>
                </c:pt>
                <c:pt idx="2209">
                  <c:v>4.4511510000000003</c:v>
                </c:pt>
                <c:pt idx="2210">
                  <c:v>4.4516999999999998</c:v>
                </c:pt>
                <c:pt idx="2211">
                  <c:v>4.4522490000000001</c:v>
                </c:pt>
                <c:pt idx="2212">
                  <c:v>4.4527960000000002</c:v>
                </c:pt>
                <c:pt idx="2213">
                  <c:v>4.4533430000000003</c:v>
                </c:pt>
                <c:pt idx="2214">
                  <c:v>4.4538890000000002</c:v>
                </c:pt>
                <c:pt idx="2215">
                  <c:v>4.4544350000000001</c:v>
                </c:pt>
                <c:pt idx="2216">
                  <c:v>4.4549799999999999</c:v>
                </c:pt>
                <c:pt idx="2217">
                  <c:v>4.4555249999999997</c:v>
                </c:pt>
                <c:pt idx="2218">
                  <c:v>4.4560700000000004</c:v>
                </c:pt>
                <c:pt idx="2219">
                  <c:v>4.4566140000000001</c:v>
                </c:pt>
                <c:pt idx="2220">
                  <c:v>4.4571569999999996</c:v>
                </c:pt>
                <c:pt idx="2221">
                  <c:v>4.4577</c:v>
                </c:pt>
                <c:pt idx="2222">
                  <c:v>4.4582410000000001</c:v>
                </c:pt>
                <c:pt idx="2223">
                  <c:v>4.4587830000000004</c:v>
                </c:pt>
                <c:pt idx="2224">
                  <c:v>4.4593239999999996</c:v>
                </c:pt>
                <c:pt idx="2225">
                  <c:v>4.4598649999999997</c:v>
                </c:pt>
                <c:pt idx="2226">
                  <c:v>4.4604039999999996</c:v>
                </c:pt>
                <c:pt idx="2227">
                  <c:v>4.4609439999999996</c:v>
                </c:pt>
                <c:pt idx="2228">
                  <c:v>4.4614830000000003</c:v>
                </c:pt>
                <c:pt idx="2229">
                  <c:v>4.462021</c:v>
                </c:pt>
                <c:pt idx="2230">
                  <c:v>4.4625589999999997</c:v>
                </c:pt>
                <c:pt idx="2231">
                  <c:v>4.4630960000000002</c:v>
                </c:pt>
                <c:pt idx="2232">
                  <c:v>4.4636319999999996</c:v>
                </c:pt>
                <c:pt idx="2233">
                  <c:v>4.4641679999999999</c:v>
                </c:pt>
                <c:pt idx="2234">
                  <c:v>4.4647040000000002</c:v>
                </c:pt>
                <c:pt idx="2235">
                  <c:v>4.4652390000000004</c:v>
                </c:pt>
                <c:pt idx="2236">
                  <c:v>4.4657730000000004</c:v>
                </c:pt>
                <c:pt idx="2237">
                  <c:v>4.4663069999999996</c:v>
                </c:pt>
                <c:pt idx="2238">
                  <c:v>4.4668409999999996</c:v>
                </c:pt>
                <c:pt idx="2239">
                  <c:v>4.4673740000000004</c:v>
                </c:pt>
                <c:pt idx="2240">
                  <c:v>4.4679060000000002</c:v>
                </c:pt>
                <c:pt idx="2241">
                  <c:v>4.4684379999999999</c:v>
                </c:pt>
                <c:pt idx="2242">
                  <c:v>4.4689690000000004</c:v>
                </c:pt>
                <c:pt idx="2243">
                  <c:v>4.4695</c:v>
                </c:pt>
                <c:pt idx="2244">
                  <c:v>4.4700300000000004</c:v>
                </c:pt>
                <c:pt idx="2245">
                  <c:v>4.4705599999999999</c:v>
                </c:pt>
                <c:pt idx="2246">
                  <c:v>4.4710890000000001</c:v>
                </c:pt>
                <c:pt idx="2247">
                  <c:v>4.4716180000000003</c:v>
                </c:pt>
                <c:pt idx="2248">
                  <c:v>4.4721460000000004</c:v>
                </c:pt>
                <c:pt idx="2249">
                  <c:v>4.4726730000000003</c:v>
                </c:pt>
                <c:pt idx="2250">
                  <c:v>4.4732000000000003</c:v>
                </c:pt>
                <c:pt idx="2251">
                  <c:v>4.4737270000000002</c:v>
                </c:pt>
                <c:pt idx="2252">
                  <c:v>4.474253</c:v>
                </c:pt>
                <c:pt idx="2253">
                  <c:v>4.4747789999999998</c:v>
                </c:pt>
                <c:pt idx="2254">
                  <c:v>4.4753040000000004</c:v>
                </c:pt>
                <c:pt idx="2255">
                  <c:v>4.4758279999999999</c:v>
                </c:pt>
                <c:pt idx="2256">
                  <c:v>4.4763520000000003</c:v>
                </c:pt>
                <c:pt idx="2257">
                  <c:v>4.4768749999999997</c:v>
                </c:pt>
                <c:pt idx="2258">
                  <c:v>4.477398</c:v>
                </c:pt>
                <c:pt idx="2259">
                  <c:v>4.4779210000000003</c:v>
                </c:pt>
                <c:pt idx="2260">
                  <c:v>4.4784430000000004</c:v>
                </c:pt>
                <c:pt idx="2261">
                  <c:v>4.4789640000000004</c:v>
                </c:pt>
                <c:pt idx="2262">
                  <c:v>4.4794859999999996</c:v>
                </c:pt>
                <c:pt idx="2263">
                  <c:v>4.4800060000000004</c:v>
                </c:pt>
                <c:pt idx="2264">
                  <c:v>4.4805250000000001</c:v>
                </c:pt>
                <c:pt idx="2265">
                  <c:v>4.4810449999999999</c:v>
                </c:pt>
                <c:pt idx="2266">
                  <c:v>4.4815639999999997</c:v>
                </c:pt>
                <c:pt idx="2267">
                  <c:v>4.4820820000000001</c:v>
                </c:pt>
                <c:pt idx="2268">
                  <c:v>4.4825999999999997</c:v>
                </c:pt>
                <c:pt idx="2269">
                  <c:v>4.483117</c:v>
                </c:pt>
                <c:pt idx="2270">
                  <c:v>4.4836340000000003</c:v>
                </c:pt>
                <c:pt idx="2271">
                  <c:v>4.4841499999999996</c:v>
                </c:pt>
                <c:pt idx="2272">
                  <c:v>4.4846649999999997</c:v>
                </c:pt>
                <c:pt idx="2273">
                  <c:v>4.4851799999999997</c:v>
                </c:pt>
                <c:pt idx="2274">
                  <c:v>4.4856949999999998</c:v>
                </c:pt>
                <c:pt idx="2275">
                  <c:v>4.4862089999999997</c:v>
                </c:pt>
                <c:pt idx="2276">
                  <c:v>4.4867229999999996</c:v>
                </c:pt>
                <c:pt idx="2277">
                  <c:v>4.4872360000000002</c:v>
                </c:pt>
                <c:pt idx="2278">
                  <c:v>4.487749</c:v>
                </c:pt>
                <c:pt idx="2279">
                  <c:v>4.4882609999999996</c:v>
                </c:pt>
                <c:pt idx="2280">
                  <c:v>4.4887730000000001</c:v>
                </c:pt>
                <c:pt idx="2281">
                  <c:v>4.4892839999999996</c:v>
                </c:pt>
                <c:pt idx="2282">
                  <c:v>4.489795</c:v>
                </c:pt>
                <c:pt idx="2283">
                  <c:v>4.4903050000000002</c:v>
                </c:pt>
                <c:pt idx="2284">
                  <c:v>4.4908149999999996</c:v>
                </c:pt>
                <c:pt idx="2285">
                  <c:v>4.4913239999999996</c:v>
                </c:pt>
                <c:pt idx="2286">
                  <c:v>4.4918329999999997</c:v>
                </c:pt>
                <c:pt idx="2287">
                  <c:v>4.4923409999999997</c:v>
                </c:pt>
                <c:pt idx="2288">
                  <c:v>4.4928480000000004</c:v>
                </c:pt>
                <c:pt idx="2289">
                  <c:v>4.4933550000000002</c:v>
                </c:pt>
                <c:pt idx="2290">
                  <c:v>4.493862</c:v>
                </c:pt>
                <c:pt idx="2291">
                  <c:v>4.4943679999999997</c:v>
                </c:pt>
                <c:pt idx="2292">
                  <c:v>4.4948730000000001</c:v>
                </c:pt>
                <c:pt idx="2293">
                  <c:v>4.4953779999999997</c:v>
                </c:pt>
                <c:pt idx="2294">
                  <c:v>4.4958830000000001</c:v>
                </c:pt>
                <c:pt idx="2295">
                  <c:v>4.4963860000000002</c:v>
                </c:pt>
                <c:pt idx="2296">
                  <c:v>4.4968899999999996</c:v>
                </c:pt>
                <c:pt idx="2297">
                  <c:v>4.4973929999999998</c:v>
                </c:pt>
                <c:pt idx="2298">
                  <c:v>4.4978949999999998</c:v>
                </c:pt>
                <c:pt idx="2299">
                  <c:v>4.4983969999999998</c:v>
                </c:pt>
                <c:pt idx="2300">
                  <c:v>4.4988989999999998</c:v>
                </c:pt>
                <c:pt idx="2301">
                  <c:v>4.4993999999999996</c:v>
                </c:pt>
                <c:pt idx="2302">
                  <c:v>4.4999000000000002</c:v>
                </c:pt>
                <c:pt idx="2303">
                  <c:v>4.5004</c:v>
                </c:pt>
                <c:pt idx="2304">
                  <c:v>4.5008990000000004</c:v>
                </c:pt>
                <c:pt idx="2305">
                  <c:v>4.501398</c:v>
                </c:pt>
                <c:pt idx="2306">
                  <c:v>4.5018960000000003</c:v>
                </c:pt>
                <c:pt idx="2307">
                  <c:v>4.5023939999999998</c:v>
                </c:pt>
                <c:pt idx="2308">
                  <c:v>4.5028920000000001</c:v>
                </c:pt>
                <c:pt idx="2309">
                  <c:v>4.5033880000000002</c:v>
                </c:pt>
                <c:pt idx="2310">
                  <c:v>4.5038850000000004</c:v>
                </c:pt>
                <c:pt idx="2311">
                  <c:v>4.5043810000000004</c:v>
                </c:pt>
                <c:pt idx="2312">
                  <c:v>4.5048760000000003</c:v>
                </c:pt>
                <c:pt idx="2313">
                  <c:v>4.5053710000000002</c:v>
                </c:pt>
                <c:pt idx="2314">
                  <c:v>4.5058660000000001</c:v>
                </c:pt>
                <c:pt idx="2315">
                  <c:v>4.5063599999999999</c:v>
                </c:pt>
                <c:pt idx="2316">
                  <c:v>4.5068530000000004</c:v>
                </c:pt>
                <c:pt idx="2317">
                  <c:v>4.5073460000000001</c:v>
                </c:pt>
                <c:pt idx="2318">
                  <c:v>4.5078389999999997</c:v>
                </c:pt>
                <c:pt idx="2319">
                  <c:v>4.5083310000000001</c:v>
                </c:pt>
                <c:pt idx="2320">
                  <c:v>4.5088220000000003</c:v>
                </c:pt>
                <c:pt idx="2321">
                  <c:v>4.5093139999999998</c:v>
                </c:pt>
                <c:pt idx="2322">
                  <c:v>4.5098039999999999</c:v>
                </c:pt>
                <c:pt idx="2323">
                  <c:v>4.510294</c:v>
                </c:pt>
                <c:pt idx="2324">
                  <c:v>4.5107840000000001</c:v>
                </c:pt>
                <c:pt idx="2325">
                  <c:v>4.5112730000000001</c:v>
                </c:pt>
                <c:pt idx="2326">
                  <c:v>4.5117620000000001</c:v>
                </c:pt>
                <c:pt idx="2327">
                  <c:v>4.5122499999999999</c:v>
                </c:pt>
                <c:pt idx="2328">
                  <c:v>4.5127379999999997</c:v>
                </c:pt>
                <c:pt idx="2329">
                  <c:v>4.5132250000000003</c:v>
                </c:pt>
                <c:pt idx="2330">
                  <c:v>4.5137109999999998</c:v>
                </c:pt>
                <c:pt idx="2331">
                  <c:v>4.5141980000000004</c:v>
                </c:pt>
                <c:pt idx="2332">
                  <c:v>4.5146829999999998</c:v>
                </c:pt>
                <c:pt idx="2333">
                  <c:v>4.5151680000000001</c:v>
                </c:pt>
                <c:pt idx="2334">
                  <c:v>4.5156530000000004</c:v>
                </c:pt>
                <c:pt idx="2335">
                  <c:v>4.5161369999999996</c:v>
                </c:pt>
                <c:pt idx="2336">
                  <c:v>4.5166209999999998</c:v>
                </c:pt>
                <c:pt idx="2337">
                  <c:v>4.5171039999999998</c:v>
                </c:pt>
                <c:pt idx="2338">
                  <c:v>4.5175859999999997</c:v>
                </c:pt>
                <c:pt idx="2339">
                  <c:v>4.5180680000000004</c:v>
                </c:pt>
                <c:pt idx="2340">
                  <c:v>4.5185500000000003</c:v>
                </c:pt>
                <c:pt idx="2341">
                  <c:v>4.519031</c:v>
                </c:pt>
                <c:pt idx="2342">
                  <c:v>4.5195119999999998</c:v>
                </c:pt>
                <c:pt idx="2343">
                  <c:v>4.5199920000000002</c:v>
                </c:pt>
                <c:pt idx="2344">
                  <c:v>4.5204719999999998</c:v>
                </c:pt>
                <c:pt idx="2345">
                  <c:v>4.5209510000000002</c:v>
                </c:pt>
                <c:pt idx="2346">
                  <c:v>4.5214299999999996</c:v>
                </c:pt>
                <c:pt idx="2347">
                  <c:v>4.5219079999999998</c:v>
                </c:pt>
                <c:pt idx="2348">
                  <c:v>4.522386</c:v>
                </c:pt>
                <c:pt idx="2349">
                  <c:v>4.5228630000000001</c:v>
                </c:pt>
                <c:pt idx="2350">
                  <c:v>4.5233400000000001</c:v>
                </c:pt>
                <c:pt idx="2351">
                  <c:v>4.5238170000000002</c:v>
                </c:pt>
                <c:pt idx="2352">
                  <c:v>4.524292</c:v>
                </c:pt>
                <c:pt idx="2353">
                  <c:v>4.5247679999999999</c:v>
                </c:pt>
                <c:pt idx="2354">
                  <c:v>4.5252429999999997</c:v>
                </c:pt>
                <c:pt idx="2355">
                  <c:v>4.5257180000000004</c:v>
                </c:pt>
                <c:pt idx="2356">
                  <c:v>4.526192</c:v>
                </c:pt>
                <c:pt idx="2357">
                  <c:v>4.5266659999999996</c:v>
                </c:pt>
                <c:pt idx="2358">
                  <c:v>4.527139</c:v>
                </c:pt>
                <c:pt idx="2359">
                  <c:v>4.5276110000000003</c:v>
                </c:pt>
                <c:pt idx="2360">
                  <c:v>4.5280839999999998</c:v>
                </c:pt>
                <c:pt idx="2361">
                  <c:v>4.528556</c:v>
                </c:pt>
                <c:pt idx="2362">
                  <c:v>4.5290270000000001</c:v>
                </c:pt>
                <c:pt idx="2363">
                  <c:v>4.5294980000000002</c:v>
                </c:pt>
                <c:pt idx="2364">
                  <c:v>4.5299690000000004</c:v>
                </c:pt>
                <c:pt idx="2365">
                  <c:v>4.5304380000000002</c:v>
                </c:pt>
                <c:pt idx="2366">
                  <c:v>4.5309080000000002</c:v>
                </c:pt>
                <c:pt idx="2367">
                  <c:v>4.531377</c:v>
                </c:pt>
                <c:pt idx="2368">
                  <c:v>4.5318449999999997</c:v>
                </c:pt>
                <c:pt idx="2369">
                  <c:v>4.5323130000000003</c:v>
                </c:pt>
                <c:pt idx="2370">
                  <c:v>4.5327809999999999</c:v>
                </c:pt>
                <c:pt idx="2371">
                  <c:v>4.5332480000000004</c:v>
                </c:pt>
                <c:pt idx="2372">
                  <c:v>4.5337149999999999</c:v>
                </c:pt>
                <c:pt idx="2373">
                  <c:v>4.5341810000000002</c:v>
                </c:pt>
                <c:pt idx="2374">
                  <c:v>4.5346469999999997</c:v>
                </c:pt>
                <c:pt idx="2375">
                  <c:v>4.5351119999999998</c:v>
                </c:pt>
                <c:pt idx="2376">
                  <c:v>4.5355759999999998</c:v>
                </c:pt>
                <c:pt idx="2377">
                  <c:v>4.536041</c:v>
                </c:pt>
                <c:pt idx="2378">
                  <c:v>4.5365039999999999</c:v>
                </c:pt>
                <c:pt idx="2379">
                  <c:v>4.5369679999999999</c:v>
                </c:pt>
                <c:pt idx="2380">
                  <c:v>4.5374309999999998</c:v>
                </c:pt>
                <c:pt idx="2381">
                  <c:v>4.5378930000000004</c:v>
                </c:pt>
                <c:pt idx="2382">
                  <c:v>4.5383550000000001</c:v>
                </c:pt>
                <c:pt idx="2383">
                  <c:v>4.5388169999999999</c:v>
                </c:pt>
                <c:pt idx="2384">
                  <c:v>4.5392780000000004</c:v>
                </c:pt>
                <c:pt idx="2385">
                  <c:v>4.539739</c:v>
                </c:pt>
                <c:pt idx="2386">
                  <c:v>4.5401990000000003</c:v>
                </c:pt>
                <c:pt idx="2387">
                  <c:v>4.5406579999999996</c:v>
                </c:pt>
                <c:pt idx="2388">
                  <c:v>4.541118</c:v>
                </c:pt>
                <c:pt idx="2389">
                  <c:v>4.5415770000000002</c:v>
                </c:pt>
                <c:pt idx="2390">
                  <c:v>4.5420360000000004</c:v>
                </c:pt>
                <c:pt idx="2391">
                  <c:v>4.5424930000000003</c:v>
                </c:pt>
                <c:pt idx="2392">
                  <c:v>4.5429510000000004</c:v>
                </c:pt>
                <c:pt idx="2393">
                  <c:v>4.5434080000000003</c:v>
                </c:pt>
                <c:pt idx="2394">
                  <c:v>4.5438640000000001</c:v>
                </c:pt>
                <c:pt idx="2395">
                  <c:v>4.5443199999999999</c:v>
                </c:pt>
                <c:pt idx="2396">
                  <c:v>4.5447749999999996</c:v>
                </c:pt>
                <c:pt idx="2397">
                  <c:v>4.5452310000000002</c:v>
                </c:pt>
                <c:pt idx="2398">
                  <c:v>4.5456849999999998</c:v>
                </c:pt>
                <c:pt idx="2399">
                  <c:v>4.5461400000000003</c:v>
                </c:pt>
                <c:pt idx="2400">
                  <c:v>4.5465939999999998</c:v>
                </c:pt>
                <c:pt idx="2401">
                  <c:v>4.5470470000000001</c:v>
                </c:pt>
                <c:pt idx="2402">
                  <c:v>4.5475000000000003</c:v>
                </c:pt>
                <c:pt idx="2403">
                  <c:v>4.5479520000000004</c:v>
                </c:pt>
                <c:pt idx="2404">
                  <c:v>4.5484039999999997</c:v>
                </c:pt>
                <c:pt idx="2405">
                  <c:v>4.5488559999999998</c:v>
                </c:pt>
                <c:pt idx="2406">
                  <c:v>4.5493069999999998</c:v>
                </c:pt>
                <c:pt idx="2407">
                  <c:v>4.5497569999999996</c:v>
                </c:pt>
                <c:pt idx="2408">
                  <c:v>4.5502079999999996</c:v>
                </c:pt>
                <c:pt idx="2409">
                  <c:v>4.5506570000000002</c:v>
                </c:pt>
                <c:pt idx="2410">
                  <c:v>4.5511059999999999</c:v>
                </c:pt>
                <c:pt idx="2411">
                  <c:v>4.5515559999999997</c:v>
                </c:pt>
                <c:pt idx="2412">
                  <c:v>4.5520040000000002</c:v>
                </c:pt>
                <c:pt idx="2413">
                  <c:v>4.5524519999999997</c:v>
                </c:pt>
                <c:pt idx="2414">
                  <c:v>4.552899</c:v>
                </c:pt>
                <c:pt idx="2415">
                  <c:v>4.5533460000000003</c:v>
                </c:pt>
                <c:pt idx="2416">
                  <c:v>4.5537919999999996</c:v>
                </c:pt>
                <c:pt idx="2417">
                  <c:v>4.5542389999999999</c:v>
                </c:pt>
                <c:pt idx="2418">
                  <c:v>4.554684</c:v>
                </c:pt>
                <c:pt idx="2419">
                  <c:v>4.5551300000000001</c:v>
                </c:pt>
                <c:pt idx="2420">
                  <c:v>4.555574</c:v>
                </c:pt>
                <c:pt idx="2421">
                  <c:v>4.556019</c:v>
                </c:pt>
                <c:pt idx="2422">
                  <c:v>4.5564629999999999</c:v>
                </c:pt>
                <c:pt idx="2423">
                  <c:v>4.5569059999999997</c:v>
                </c:pt>
                <c:pt idx="2424">
                  <c:v>4.5573490000000003</c:v>
                </c:pt>
                <c:pt idx="2425">
                  <c:v>4.5577920000000001</c:v>
                </c:pt>
                <c:pt idx="2426">
                  <c:v>4.5582339999999997</c:v>
                </c:pt>
                <c:pt idx="2427">
                  <c:v>4.558675</c:v>
                </c:pt>
                <c:pt idx="2428">
                  <c:v>4.5591169999999996</c:v>
                </c:pt>
                <c:pt idx="2429">
                  <c:v>4.5595569999999999</c:v>
                </c:pt>
                <c:pt idx="2430">
                  <c:v>4.5599980000000002</c:v>
                </c:pt>
                <c:pt idx="2431">
                  <c:v>4.5604380000000004</c:v>
                </c:pt>
                <c:pt idx="2432">
                  <c:v>4.5608779999999998</c:v>
                </c:pt>
                <c:pt idx="2433">
                  <c:v>4.5613169999999998</c:v>
                </c:pt>
                <c:pt idx="2434">
                  <c:v>4.5617559999999999</c:v>
                </c:pt>
                <c:pt idx="2435">
                  <c:v>4.5621929999999997</c:v>
                </c:pt>
                <c:pt idx="2436">
                  <c:v>4.5626309999999997</c:v>
                </c:pt>
                <c:pt idx="2437">
                  <c:v>4.5630680000000003</c:v>
                </c:pt>
                <c:pt idx="2438">
                  <c:v>4.5635050000000001</c:v>
                </c:pt>
                <c:pt idx="2439">
                  <c:v>4.5639409999999998</c:v>
                </c:pt>
                <c:pt idx="2440">
                  <c:v>4.5643770000000004</c:v>
                </c:pt>
                <c:pt idx="2441">
                  <c:v>4.564813</c:v>
                </c:pt>
                <c:pt idx="2442">
                  <c:v>4.5652480000000004</c:v>
                </c:pt>
                <c:pt idx="2443">
                  <c:v>4.5656819999999998</c:v>
                </c:pt>
                <c:pt idx="2444">
                  <c:v>4.5661160000000001</c:v>
                </c:pt>
                <c:pt idx="2445">
                  <c:v>4.5665500000000003</c:v>
                </c:pt>
                <c:pt idx="2446">
                  <c:v>4.5669839999999997</c:v>
                </c:pt>
                <c:pt idx="2447">
                  <c:v>4.5674169999999998</c:v>
                </c:pt>
                <c:pt idx="2448">
                  <c:v>4.5678489999999998</c:v>
                </c:pt>
                <c:pt idx="2449">
                  <c:v>4.5682809999999998</c:v>
                </c:pt>
                <c:pt idx="2450">
                  <c:v>4.5687129999999998</c:v>
                </c:pt>
                <c:pt idx="2451">
                  <c:v>4.5691439999999997</c:v>
                </c:pt>
                <c:pt idx="2452">
                  <c:v>4.5695750000000004</c:v>
                </c:pt>
                <c:pt idx="2453">
                  <c:v>4.5700050000000001</c:v>
                </c:pt>
                <c:pt idx="2454">
                  <c:v>4.5704349999999998</c:v>
                </c:pt>
                <c:pt idx="2455">
                  <c:v>4.5708650000000004</c:v>
                </c:pt>
                <c:pt idx="2456">
                  <c:v>4.571294</c:v>
                </c:pt>
                <c:pt idx="2457">
                  <c:v>4.5717230000000004</c:v>
                </c:pt>
                <c:pt idx="2458">
                  <c:v>4.5721509999999999</c:v>
                </c:pt>
                <c:pt idx="2459">
                  <c:v>4.5725790000000002</c:v>
                </c:pt>
                <c:pt idx="2460">
                  <c:v>4.5730060000000003</c:v>
                </c:pt>
                <c:pt idx="2461">
                  <c:v>4.5734329999999996</c:v>
                </c:pt>
                <c:pt idx="2462">
                  <c:v>4.5738589999999997</c:v>
                </c:pt>
                <c:pt idx="2463">
                  <c:v>4.5742859999999999</c:v>
                </c:pt>
                <c:pt idx="2464">
                  <c:v>4.5747109999999997</c:v>
                </c:pt>
                <c:pt idx="2465">
                  <c:v>4.5751369999999998</c:v>
                </c:pt>
                <c:pt idx="2466">
                  <c:v>4.5755619999999997</c:v>
                </c:pt>
                <c:pt idx="2467">
                  <c:v>4.5759860000000003</c:v>
                </c:pt>
                <c:pt idx="2468">
                  <c:v>4.5764100000000001</c:v>
                </c:pt>
                <c:pt idx="2469">
                  <c:v>4.5768329999999997</c:v>
                </c:pt>
                <c:pt idx="2470">
                  <c:v>4.5772560000000002</c:v>
                </c:pt>
                <c:pt idx="2471">
                  <c:v>4.5776789999999998</c:v>
                </c:pt>
                <c:pt idx="2472">
                  <c:v>4.5781020000000003</c:v>
                </c:pt>
                <c:pt idx="2473">
                  <c:v>4.5785239999999998</c:v>
                </c:pt>
                <c:pt idx="2474">
                  <c:v>4.578945</c:v>
                </c:pt>
                <c:pt idx="2475">
                  <c:v>4.5793660000000003</c:v>
                </c:pt>
                <c:pt idx="2476">
                  <c:v>4.5797869999999996</c:v>
                </c:pt>
                <c:pt idx="2477">
                  <c:v>4.5802069999999997</c:v>
                </c:pt>
                <c:pt idx="2478">
                  <c:v>4.5806269999999998</c:v>
                </c:pt>
                <c:pt idx="2479">
                  <c:v>4.5810459999999997</c:v>
                </c:pt>
                <c:pt idx="2480">
                  <c:v>4.5814649999999997</c:v>
                </c:pt>
                <c:pt idx="2481">
                  <c:v>4.5818830000000004</c:v>
                </c:pt>
                <c:pt idx="2482">
                  <c:v>4.5823020000000003</c:v>
                </c:pt>
                <c:pt idx="2483">
                  <c:v>4.582719</c:v>
                </c:pt>
                <c:pt idx="2484">
                  <c:v>4.5831369999999998</c:v>
                </c:pt>
                <c:pt idx="2485">
                  <c:v>4.5835530000000002</c:v>
                </c:pt>
                <c:pt idx="2486">
                  <c:v>4.5839699999999999</c:v>
                </c:pt>
                <c:pt idx="2487">
                  <c:v>4.5843850000000002</c:v>
                </c:pt>
                <c:pt idx="2488">
                  <c:v>4.5848009999999997</c:v>
                </c:pt>
                <c:pt idx="2489">
                  <c:v>4.5852170000000001</c:v>
                </c:pt>
                <c:pt idx="2490">
                  <c:v>4.5856310000000002</c:v>
                </c:pt>
                <c:pt idx="2491">
                  <c:v>4.5860459999999996</c:v>
                </c:pt>
                <c:pt idx="2492">
                  <c:v>4.5864599999999998</c:v>
                </c:pt>
                <c:pt idx="2493">
                  <c:v>4.5868729999999998</c:v>
                </c:pt>
                <c:pt idx="2494">
                  <c:v>4.5872859999999998</c:v>
                </c:pt>
                <c:pt idx="2495">
                  <c:v>4.5876989999999997</c:v>
                </c:pt>
                <c:pt idx="2496">
                  <c:v>4.5881109999999996</c:v>
                </c:pt>
                <c:pt idx="2497">
                  <c:v>4.5885220000000002</c:v>
                </c:pt>
                <c:pt idx="2498">
                  <c:v>4.5889340000000001</c:v>
                </c:pt>
                <c:pt idx="2499">
                  <c:v>4.5893449999999998</c:v>
                </c:pt>
                <c:pt idx="2500">
                  <c:v>4.5897560000000004</c:v>
                </c:pt>
                <c:pt idx="2501">
                  <c:v>4.590166</c:v>
                </c:pt>
                <c:pt idx="2502">
                  <c:v>4.5905750000000003</c:v>
                </c:pt>
                <c:pt idx="2503">
                  <c:v>4.5909849999999999</c:v>
                </c:pt>
                <c:pt idx="2504">
                  <c:v>4.5913940000000002</c:v>
                </c:pt>
                <c:pt idx="2505">
                  <c:v>4.5918029999999996</c:v>
                </c:pt>
                <c:pt idx="2506">
                  <c:v>4.5922109999999998</c:v>
                </c:pt>
                <c:pt idx="2507">
                  <c:v>4.592619</c:v>
                </c:pt>
                <c:pt idx="2508">
                  <c:v>4.5930260000000001</c:v>
                </c:pt>
                <c:pt idx="2509">
                  <c:v>4.5934330000000001</c:v>
                </c:pt>
                <c:pt idx="2510">
                  <c:v>4.5938400000000001</c:v>
                </c:pt>
                <c:pt idx="2511">
                  <c:v>4.5942449999999999</c:v>
                </c:pt>
                <c:pt idx="2512">
                  <c:v>4.5946509999999998</c:v>
                </c:pt>
                <c:pt idx="2513">
                  <c:v>4.5950559999999996</c:v>
                </c:pt>
                <c:pt idx="2514">
                  <c:v>4.5954610000000002</c:v>
                </c:pt>
                <c:pt idx="2515">
                  <c:v>4.5958649999999999</c:v>
                </c:pt>
                <c:pt idx="2516">
                  <c:v>4.5962699999999996</c:v>
                </c:pt>
                <c:pt idx="2517">
                  <c:v>4.596673</c:v>
                </c:pt>
                <c:pt idx="2518">
                  <c:v>4.5970760000000004</c:v>
                </c:pt>
                <c:pt idx="2519">
                  <c:v>4.5974789999999999</c:v>
                </c:pt>
                <c:pt idx="2520">
                  <c:v>4.5978820000000002</c:v>
                </c:pt>
                <c:pt idx="2521">
                  <c:v>4.5982839999999996</c:v>
                </c:pt>
                <c:pt idx="2522">
                  <c:v>4.5986849999999997</c:v>
                </c:pt>
                <c:pt idx="2523">
                  <c:v>4.5990859999999998</c:v>
                </c:pt>
                <c:pt idx="2524">
                  <c:v>4.5994869999999999</c:v>
                </c:pt>
                <c:pt idx="2525">
                  <c:v>4.599888</c:v>
                </c:pt>
                <c:pt idx="2526">
                  <c:v>4.6002879999999999</c:v>
                </c:pt>
                <c:pt idx="2527">
                  <c:v>4.6006879999999999</c:v>
                </c:pt>
                <c:pt idx="2528">
                  <c:v>4.6010869999999997</c:v>
                </c:pt>
                <c:pt idx="2529">
                  <c:v>4.6014860000000004</c:v>
                </c:pt>
                <c:pt idx="2530">
                  <c:v>4.6018840000000001</c:v>
                </c:pt>
                <c:pt idx="2531">
                  <c:v>4.6022829999999999</c:v>
                </c:pt>
                <c:pt idx="2532">
                  <c:v>4.6026800000000003</c:v>
                </c:pt>
                <c:pt idx="2533">
                  <c:v>4.6030769999999999</c:v>
                </c:pt>
                <c:pt idx="2534">
                  <c:v>4.6034740000000003</c:v>
                </c:pt>
                <c:pt idx="2535">
                  <c:v>4.6038709999999998</c:v>
                </c:pt>
                <c:pt idx="2536">
                  <c:v>4.6042670000000001</c:v>
                </c:pt>
                <c:pt idx="2537">
                  <c:v>4.6046630000000004</c:v>
                </c:pt>
                <c:pt idx="2538">
                  <c:v>4.6050579999999997</c:v>
                </c:pt>
                <c:pt idx="2539">
                  <c:v>4.6054529999999998</c:v>
                </c:pt>
                <c:pt idx="2540">
                  <c:v>4.6058479999999999</c:v>
                </c:pt>
                <c:pt idx="2541">
                  <c:v>4.6062419999999999</c:v>
                </c:pt>
                <c:pt idx="2542">
                  <c:v>4.606636</c:v>
                </c:pt>
                <c:pt idx="2543">
                  <c:v>4.6070289999999998</c:v>
                </c:pt>
                <c:pt idx="2544">
                  <c:v>4.6074219999999997</c:v>
                </c:pt>
                <c:pt idx="2545">
                  <c:v>4.6078140000000003</c:v>
                </c:pt>
                <c:pt idx="2546">
                  <c:v>4.6082070000000002</c:v>
                </c:pt>
                <c:pt idx="2547">
                  <c:v>4.6085979999999998</c:v>
                </c:pt>
                <c:pt idx="2548">
                  <c:v>4.6089890000000002</c:v>
                </c:pt>
                <c:pt idx="2549">
                  <c:v>4.6093799999999998</c:v>
                </c:pt>
                <c:pt idx="2550">
                  <c:v>4.6097700000000001</c:v>
                </c:pt>
                <c:pt idx="2551">
                  <c:v>4.6101599999999996</c:v>
                </c:pt>
                <c:pt idx="2552">
                  <c:v>4.6105499999999999</c:v>
                </c:pt>
                <c:pt idx="2553">
                  <c:v>4.6109400000000003</c:v>
                </c:pt>
                <c:pt idx="2554">
                  <c:v>4.6113280000000003</c:v>
                </c:pt>
                <c:pt idx="2555">
                  <c:v>4.6117169999999996</c:v>
                </c:pt>
                <c:pt idx="2556">
                  <c:v>4.6121049999999997</c:v>
                </c:pt>
                <c:pt idx="2557">
                  <c:v>4.6124929999999997</c:v>
                </c:pt>
                <c:pt idx="2558">
                  <c:v>4.6128809999999998</c:v>
                </c:pt>
                <c:pt idx="2559">
                  <c:v>4.6132679999999997</c:v>
                </c:pt>
                <c:pt idx="2560">
                  <c:v>4.6136549999999996</c:v>
                </c:pt>
                <c:pt idx="2561">
                  <c:v>4.6140410000000003</c:v>
                </c:pt>
                <c:pt idx="2562">
                  <c:v>4.6144270000000001</c:v>
                </c:pt>
                <c:pt idx="2563">
                  <c:v>4.6148119999999997</c:v>
                </c:pt>
                <c:pt idx="2564">
                  <c:v>4.6151980000000004</c:v>
                </c:pt>
                <c:pt idx="2565">
                  <c:v>4.6155819999999999</c:v>
                </c:pt>
                <c:pt idx="2566">
                  <c:v>4.6159670000000004</c:v>
                </c:pt>
                <c:pt idx="2567">
                  <c:v>4.6163509999999999</c:v>
                </c:pt>
                <c:pt idx="2568">
                  <c:v>4.6167350000000003</c:v>
                </c:pt>
                <c:pt idx="2569">
                  <c:v>4.6171170000000004</c:v>
                </c:pt>
                <c:pt idx="2570">
                  <c:v>4.6175009999999999</c:v>
                </c:pt>
                <c:pt idx="2571">
                  <c:v>4.617883</c:v>
                </c:pt>
                <c:pt idx="2572">
                  <c:v>4.6182650000000001</c:v>
                </c:pt>
                <c:pt idx="2573">
                  <c:v>4.6186470000000002</c:v>
                </c:pt>
                <c:pt idx="2574">
                  <c:v>4.6190280000000001</c:v>
                </c:pt>
                <c:pt idx="2575">
                  <c:v>4.6194090000000001</c:v>
                </c:pt>
                <c:pt idx="2576">
                  <c:v>4.6197900000000001</c:v>
                </c:pt>
                <c:pt idx="2577">
                  <c:v>4.6201699999999999</c:v>
                </c:pt>
                <c:pt idx="2578">
                  <c:v>4.6205489999999996</c:v>
                </c:pt>
                <c:pt idx="2579">
                  <c:v>4.6209280000000001</c:v>
                </c:pt>
                <c:pt idx="2580">
                  <c:v>4.6213069999999998</c:v>
                </c:pt>
                <c:pt idx="2581">
                  <c:v>4.6216860000000004</c:v>
                </c:pt>
                <c:pt idx="2582">
                  <c:v>4.622064</c:v>
                </c:pt>
                <c:pt idx="2583">
                  <c:v>4.6224420000000004</c:v>
                </c:pt>
                <c:pt idx="2584">
                  <c:v>4.6228199999999999</c:v>
                </c:pt>
                <c:pt idx="2585">
                  <c:v>4.6231970000000002</c:v>
                </c:pt>
                <c:pt idx="2586">
                  <c:v>4.6235739999999996</c:v>
                </c:pt>
                <c:pt idx="2587">
                  <c:v>4.6239509999999999</c:v>
                </c:pt>
                <c:pt idx="2588">
                  <c:v>4.6243270000000001</c:v>
                </c:pt>
                <c:pt idx="2589">
                  <c:v>4.6247020000000001</c:v>
                </c:pt>
                <c:pt idx="2590">
                  <c:v>4.6250770000000001</c:v>
                </c:pt>
                <c:pt idx="2591">
                  <c:v>4.6254520000000001</c:v>
                </c:pt>
                <c:pt idx="2592">
                  <c:v>4.625826</c:v>
                </c:pt>
                <c:pt idx="2593">
                  <c:v>4.626201</c:v>
                </c:pt>
                <c:pt idx="2594">
                  <c:v>4.6265749999999999</c:v>
                </c:pt>
                <c:pt idx="2595">
                  <c:v>4.6269479999999996</c:v>
                </c:pt>
                <c:pt idx="2596">
                  <c:v>4.6273210000000002</c:v>
                </c:pt>
                <c:pt idx="2597">
                  <c:v>4.627694</c:v>
                </c:pt>
                <c:pt idx="2598">
                  <c:v>4.6280659999999996</c:v>
                </c:pt>
                <c:pt idx="2599">
                  <c:v>4.6284380000000001</c:v>
                </c:pt>
                <c:pt idx="2600">
                  <c:v>4.6288090000000004</c:v>
                </c:pt>
                <c:pt idx="2601">
                  <c:v>4.629181</c:v>
                </c:pt>
                <c:pt idx="2602">
                  <c:v>4.6295520000000003</c:v>
                </c:pt>
                <c:pt idx="2603">
                  <c:v>4.6299219999999996</c:v>
                </c:pt>
                <c:pt idx="2604">
                  <c:v>4.6302919999999999</c:v>
                </c:pt>
                <c:pt idx="2605">
                  <c:v>4.6306620000000001</c:v>
                </c:pt>
                <c:pt idx="2606">
                  <c:v>4.6310320000000003</c:v>
                </c:pt>
                <c:pt idx="2607">
                  <c:v>4.6314010000000003</c:v>
                </c:pt>
                <c:pt idx="2608">
                  <c:v>4.6317700000000004</c:v>
                </c:pt>
                <c:pt idx="2609">
                  <c:v>4.6321380000000003</c:v>
                </c:pt>
                <c:pt idx="2610">
                  <c:v>4.6325050000000001</c:v>
                </c:pt>
                <c:pt idx="2611">
                  <c:v>4.632873</c:v>
                </c:pt>
                <c:pt idx="2612">
                  <c:v>4.6332399999999998</c:v>
                </c:pt>
                <c:pt idx="2613">
                  <c:v>4.6336069999999996</c:v>
                </c:pt>
                <c:pt idx="2614">
                  <c:v>4.6339740000000003</c:v>
                </c:pt>
                <c:pt idx="2615">
                  <c:v>4.6343389999999998</c:v>
                </c:pt>
                <c:pt idx="2616">
                  <c:v>4.6347050000000003</c:v>
                </c:pt>
                <c:pt idx="2617">
                  <c:v>4.6350699999999998</c:v>
                </c:pt>
                <c:pt idx="2618">
                  <c:v>4.6354350000000002</c:v>
                </c:pt>
                <c:pt idx="2619">
                  <c:v>4.6357989999999996</c:v>
                </c:pt>
                <c:pt idx="2620">
                  <c:v>4.636164</c:v>
                </c:pt>
                <c:pt idx="2621">
                  <c:v>4.6365280000000002</c:v>
                </c:pt>
                <c:pt idx="2622">
                  <c:v>4.6368910000000003</c:v>
                </c:pt>
                <c:pt idx="2623">
                  <c:v>4.6372540000000004</c:v>
                </c:pt>
                <c:pt idx="2624">
                  <c:v>4.6376169999999997</c:v>
                </c:pt>
                <c:pt idx="2625">
                  <c:v>4.6379799999999998</c:v>
                </c:pt>
                <c:pt idx="2626">
                  <c:v>4.6383419999999997</c:v>
                </c:pt>
                <c:pt idx="2627">
                  <c:v>4.6387029999999996</c:v>
                </c:pt>
                <c:pt idx="2628">
                  <c:v>4.6390650000000004</c:v>
                </c:pt>
                <c:pt idx="2629">
                  <c:v>4.6394260000000003</c:v>
                </c:pt>
                <c:pt idx="2630">
                  <c:v>4.639786</c:v>
                </c:pt>
                <c:pt idx="2631">
                  <c:v>4.6401469999999998</c:v>
                </c:pt>
                <c:pt idx="2632">
                  <c:v>4.6405070000000004</c:v>
                </c:pt>
                <c:pt idx="2633">
                  <c:v>4.6408659999999999</c:v>
                </c:pt>
                <c:pt idx="2634">
                  <c:v>4.6412259999999996</c:v>
                </c:pt>
                <c:pt idx="2635">
                  <c:v>4.6415850000000001</c:v>
                </c:pt>
                <c:pt idx="2636">
                  <c:v>4.6419430000000004</c:v>
                </c:pt>
                <c:pt idx="2637">
                  <c:v>4.6423009999999998</c:v>
                </c:pt>
                <c:pt idx="2638">
                  <c:v>4.6426590000000001</c:v>
                </c:pt>
                <c:pt idx="2639">
                  <c:v>4.6430160000000003</c:v>
                </c:pt>
                <c:pt idx="2640">
                  <c:v>4.6433730000000004</c:v>
                </c:pt>
                <c:pt idx="2641">
                  <c:v>4.6437299999999997</c:v>
                </c:pt>
                <c:pt idx="2642">
                  <c:v>4.6440859999999997</c:v>
                </c:pt>
                <c:pt idx="2643">
                  <c:v>4.6444419999999997</c:v>
                </c:pt>
                <c:pt idx="2644">
                  <c:v>4.6447969999999996</c:v>
                </c:pt>
                <c:pt idx="2645">
                  <c:v>4.6451529999999996</c:v>
                </c:pt>
                <c:pt idx="2646">
                  <c:v>4.6455080000000004</c:v>
                </c:pt>
                <c:pt idx="2647">
                  <c:v>4.6458620000000002</c:v>
                </c:pt>
                <c:pt idx="2648">
                  <c:v>4.6462159999999999</c:v>
                </c:pt>
                <c:pt idx="2649">
                  <c:v>4.6465699999999996</c:v>
                </c:pt>
                <c:pt idx="2650">
                  <c:v>4.6469240000000003</c:v>
                </c:pt>
                <c:pt idx="2651">
                  <c:v>4.6472759999999997</c:v>
                </c:pt>
                <c:pt idx="2652">
                  <c:v>4.6476290000000002</c:v>
                </c:pt>
                <c:pt idx="2653">
                  <c:v>4.6479819999999998</c:v>
                </c:pt>
                <c:pt idx="2654">
                  <c:v>4.6483340000000002</c:v>
                </c:pt>
                <c:pt idx="2655">
                  <c:v>4.6486850000000004</c:v>
                </c:pt>
                <c:pt idx="2656">
                  <c:v>4.6490359999999997</c:v>
                </c:pt>
                <c:pt idx="2657">
                  <c:v>4.6493869999999999</c:v>
                </c:pt>
                <c:pt idx="2658">
                  <c:v>4.6497380000000001</c:v>
                </c:pt>
                <c:pt idx="2659">
                  <c:v>4.6500880000000002</c:v>
                </c:pt>
                <c:pt idx="2660">
                  <c:v>4.6504380000000003</c:v>
                </c:pt>
                <c:pt idx="2661">
                  <c:v>4.6507880000000004</c:v>
                </c:pt>
                <c:pt idx="2662">
                  <c:v>4.6511370000000003</c:v>
                </c:pt>
                <c:pt idx="2663">
                  <c:v>4.6514860000000002</c:v>
                </c:pt>
                <c:pt idx="2664">
                  <c:v>4.6518350000000002</c:v>
                </c:pt>
                <c:pt idx="2665">
                  <c:v>4.6521840000000001</c:v>
                </c:pt>
                <c:pt idx="2666">
                  <c:v>4.6525309999999998</c:v>
                </c:pt>
                <c:pt idx="2667">
                  <c:v>4.6528790000000004</c:v>
                </c:pt>
                <c:pt idx="2668">
                  <c:v>4.6532260000000001</c:v>
                </c:pt>
                <c:pt idx="2669">
                  <c:v>4.6535739999999999</c:v>
                </c:pt>
                <c:pt idx="2670">
                  <c:v>4.6539200000000003</c:v>
                </c:pt>
                <c:pt idx="2671">
                  <c:v>4.6542649999999997</c:v>
                </c:pt>
                <c:pt idx="2672">
                  <c:v>4.6546110000000001</c:v>
                </c:pt>
                <c:pt idx="2673">
                  <c:v>4.6549560000000003</c:v>
                </c:pt>
                <c:pt idx="2674">
                  <c:v>4.6553009999999997</c:v>
                </c:pt>
                <c:pt idx="2675">
                  <c:v>4.655646</c:v>
                </c:pt>
                <c:pt idx="2676">
                  <c:v>4.6559900000000001</c:v>
                </c:pt>
                <c:pt idx="2677">
                  <c:v>4.6563340000000002</c:v>
                </c:pt>
                <c:pt idx="2678">
                  <c:v>4.6566780000000003</c:v>
                </c:pt>
                <c:pt idx="2679">
                  <c:v>4.6570210000000003</c:v>
                </c:pt>
                <c:pt idx="2680">
                  <c:v>4.6573640000000003</c:v>
                </c:pt>
                <c:pt idx="2681">
                  <c:v>4.6577070000000003</c:v>
                </c:pt>
                <c:pt idx="2682">
                  <c:v>4.6580490000000001</c:v>
                </c:pt>
                <c:pt idx="2683">
                  <c:v>4.6583909999999999</c:v>
                </c:pt>
                <c:pt idx="2684">
                  <c:v>4.6587329999999998</c:v>
                </c:pt>
                <c:pt idx="2685">
                  <c:v>4.6590740000000004</c:v>
                </c:pt>
                <c:pt idx="2686">
                  <c:v>4.6594150000000001</c:v>
                </c:pt>
                <c:pt idx="2687">
                  <c:v>4.6597559999999998</c:v>
                </c:pt>
                <c:pt idx="2688">
                  <c:v>4.6600960000000002</c:v>
                </c:pt>
                <c:pt idx="2689">
                  <c:v>4.6604359999999998</c:v>
                </c:pt>
                <c:pt idx="2690">
                  <c:v>4.6607760000000003</c:v>
                </c:pt>
                <c:pt idx="2691">
                  <c:v>4.6611149999999997</c:v>
                </c:pt>
                <c:pt idx="2692">
                  <c:v>4.661454</c:v>
                </c:pt>
                <c:pt idx="2693">
                  <c:v>4.6617930000000003</c:v>
                </c:pt>
                <c:pt idx="2694">
                  <c:v>4.6621309999999996</c:v>
                </c:pt>
                <c:pt idx="2695">
                  <c:v>4.6624689999999998</c:v>
                </c:pt>
                <c:pt idx="2696">
                  <c:v>4.6628059999999998</c:v>
                </c:pt>
                <c:pt idx="2697">
                  <c:v>4.6631429999999998</c:v>
                </c:pt>
                <c:pt idx="2698">
                  <c:v>4.6634799999999998</c:v>
                </c:pt>
                <c:pt idx="2699">
                  <c:v>4.6638159999999997</c:v>
                </c:pt>
                <c:pt idx="2700">
                  <c:v>4.6641529999999998</c:v>
                </c:pt>
                <c:pt idx="2701">
                  <c:v>4.6644889999999997</c:v>
                </c:pt>
                <c:pt idx="2702">
                  <c:v>4.6648240000000003</c:v>
                </c:pt>
                <c:pt idx="2703">
                  <c:v>4.6651590000000001</c:v>
                </c:pt>
                <c:pt idx="2704">
                  <c:v>4.6654939999999998</c:v>
                </c:pt>
                <c:pt idx="2705">
                  <c:v>4.6658289999999996</c:v>
                </c:pt>
                <c:pt idx="2706">
                  <c:v>4.6661619999999999</c:v>
                </c:pt>
                <c:pt idx="2707">
                  <c:v>4.6664969999999997</c:v>
                </c:pt>
                <c:pt idx="2708">
                  <c:v>4.6668310000000002</c:v>
                </c:pt>
                <c:pt idx="2709">
                  <c:v>4.6671639999999996</c:v>
                </c:pt>
                <c:pt idx="2710">
                  <c:v>4.667497</c:v>
                </c:pt>
                <c:pt idx="2711">
                  <c:v>4.6678290000000002</c:v>
                </c:pt>
                <c:pt idx="2712">
                  <c:v>4.6681609999999996</c:v>
                </c:pt>
                <c:pt idx="2713">
                  <c:v>4.6684929999999998</c:v>
                </c:pt>
                <c:pt idx="2714">
                  <c:v>4.668825</c:v>
                </c:pt>
                <c:pt idx="2715">
                  <c:v>4.6691560000000001</c:v>
                </c:pt>
                <c:pt idx="2716">
                  <c:v>4.6694870000000002</c:v>
                </c:pt>
                <c:pt idx="2717">
                  <c:v>4.6698170000000001</c:v>
                </c:pt>
                <c:pt idx="2718">
                  <c:v>4.6701480000000002</c:v>
                </c:pt>
                <c:pt idx="2719">
                  <c:v>4.6704780000000001</c:v>
                </c:pt>
                <c:pt idx="2720">
                  <c:v>4.6708069999999999</c:v>
                </c:pt>
                <c:pt idx="2721">
                  <c:v>4.6711359999999997</c:v>
                </c:pt>
                <c:pt idx="2722">
                  <c:v>4.6714650000000004</c:v>
                </c:pt>
                <c:pt idx="2723">
                  <c:v>4.6717940000000002</c:v>
                </c:pt>
                <c:pt idx="2724">
                  <c:v>4.6721219999999999</c:v>
                </c:pt>
                <c:pt idx="2725">
                  <c:v>4.6724500000000004</c:v>
                </c:pt>
                <c:pt idx="2726">
                  <c:v>4.6727780000000001</c:v>
                </c:pt>
                <c:pt idx="2727">
                  <c:v>4.6731049999999996</c:v>
                </c:pt>
                <c:pt idx="2728">
                  <c:v>4.673432</c:v>
                </c:pt>
                <c:pt idx="2729">
                  <c:v>4.6737590000000004</c:v>
                </c:pt>
                <c:pt idx="2730">
                  <c:v>4.6740849999999998</c:v>
                </c:pt>
                <c:pt idx="2731">
                  <c:v>4.6744110000000001</c:v>
                </c:pt>
                <c:pt idx="2732">
                  <c:v>4.6747370000000004</c:v>
                </c:pt>
                <c:pt idx="2733">
                  <c:v>4.6750629999999997</c:v>
                </c:pt>
                <c:pt idx="2734">
                  <c:v>4.6753869999999997</c:v>
                </c:pt>
                <c:pt idx="2735">
                  <c:v>4.6757119999999999</c:v>
                </c:pt>
                <c:pt idx="2736">
                  <c:v>4.6760359999999999</c:v>
                </c:pt>
                <c:pt idx="2737">
                  <c:v>4.6763599999999999</c:v>
                </c:pt>
                <c:pt idx="2738">
                  <c:v>4.6766839999999998</c:v>
                </c:pt>
                <c:pt idx="2739">
                  <c:v>4.6770069999999997</c:v>
                </c:pt>
                <c:pt idx="2740">
                  <c:v>4.6773300000000004</c:v>
                </c:pt>
                <c:pt idx="2741">
                  <c:v>4.6776530000000003</c:v>
                </c:pt>
                <c:pt idx="2742">
                  <c:v>4.677975</c:v>
                </c:pt>
                <c:pt idx="2743">
                  <c:v>4.6782969999999997</c:v>
                </c:pt>
                <c:pt idx="2744">
                  <c:v>4.6786190000000003</c:v>
                </c:pt>
                <c:pt idx="2745">
                  <c:v>4.6789399999999999</c:v>
                </c:pt>
                <c:pt idx="2746">
                  <c:v>4.6792619999999996</c:v>
                </c:pt>
                <c:pt idx="2747">
                  <c:v>4.679583</c:v>
                </c:pt>
                <c:pt idx="2748">
                  <c:v>4.6799030000000004</c:v>
                </c:pt>
                <c:pt idx="2749">
                  <c:v>4.6802229999999998</c:v>
                </c:pt>
                <c:pt idx="2750">
                  <c:v>4.6805430000000001</c:v>
                </c:pt>
                <c:pt idx="2751">
                  <c:v>4.6808620000000003</c:v>
                </c:pt>
                <c:pt idx="2752">
                  <c:v>4.6811819999999997</c:v>
                </c:pt>
                <c:pt idx="2753">
                  <c:v>4.6815009999999999</c:v>
                </c:pt>
                <c:pt idx="2754">
                  <c:v>4.681819</c:v>
                </c:pt>
                <c:pt idx="2755">
                  <c:v>4.6821380000000001</c:v>
                </c:pt>
                <c:pt idx="2756">
                  <c:v>4.6824560000000002</c:v>
                </c:pt>
                <c:pt idx="2757">
                  <c:v>4.6827730000000001</c:v>
                </c:pt>
                <c:pt idx="2758">
                  <c:v>4.68309</c:v>
                </c:pt>
                <c:pt idx="2759">
                  <c:v>4.6834069999999999</c:v>
                </c:pt>
                <c:pt idx="2760">
                  <c:v>4.6837239999999998</c:v>
                </c:pt>
                <c:pt idx="2761">
                  <c:v>4.6840400000000004</c:v>
                </c:pt>
                <c:pt idx="2762">
                  <c:v>4.6843560000000002</c:v>
                </c:pt>
                <c:pt idx="2763">
                  <c:v>4.6846719999999999</c:v>
                </c:pt>
                <c:pt idx="2764">
                  <c:v>4.6849869999999996</c:v>
                </c:pt>
                <c:pt idx="2765">
                  <c:v>4.6853020000000001</c:v>
                </c:pt>
                <c:pt idx="2766">
                  <c:v>4.6856169999999997</c:v>
                </c:pt>
                <c:pt idx="2767">
                  <c:v>4.6859310000000001</c:v>
                </c:pt>
                <c:pt idx="2768">
                  <c:v>4.6862450000000004</c:v>
                </c:pt>
                <c:pt idx="2769">
                  <c:v>4.6865589999999999</c:v>
                </c:pt>
                <c:pt idx="2770">
                  <c:v>4.6868730000000003</c:v>
                </c:pt>
                <c:pt idx="2771">
                  <c:v>4.6871859999999996</c:v>
                </c:pt>
                <c:pt idx="2772">
                  <c:v>4.6874989999999999</c:v>
                </c:pt>
                <c:pt idx="2773">
                  <c:v>4.6878120000000001</c:v>
                </c:pt>
                <c:pt idx="2774">
                  <c:v>4.6881240000000002</c:v>
                </c:pt>
                <c:pt idx="2775">
                  <c:v>4.6884370000000004</c:v>
                </c:pt>
                <c:pt idx="2776">
                  <c:v>4.6887480000000004</c:v>
                </c:pt>
                <c:pt idx="2777">
                  <c:v>4.6890590000000003</c:v>
                </c:pt>
                <c:pt idx="2778">
                  <c:v>4.6893710000000004</c:v>
                </c:pt>
                <c:pt idx="2779">
                  <c:v>4.6896820000000004</c:v>
                </c:pt>
                <c:pt idx="2780">
                  <c:v>4.6899920000000002</c:v>
                </c:pt>
                <c:pt idx="2781">
                  <c:v>4.690302</c:v>
                </c:pt>
                <c:pt idx="2782">
                  <c:v>4.6906109999999996</c:v>
                </c:pt>
                <c:pt idx="2783">
                  <c:v>4.6909210000000003</c:v>
                </c:pt>
                <c:pt idx="2784">
                  <c:v>4.69123</c:v>
                </c:pt>
                <c:pt idx="2785">
                  <c:v>4.6915389999999997</c:v>
                </c:pt>
                <c:pt idx="2786">
                  <c:v>4.6918470000000001</c:v>
                </c:pt>
                <c:pt idx="2787">
                  <c:v>4.6921559999999998</c:v>
                </c:pt>
                <c:pt idx="2788">
                  <c:v>4.6924640000000002</c:v>
                </c:pt>
                <c:pt idx="2789">
                  <c:v>4.6927709999999996</c:v>
                </c:pt>
                <c:pt idx="2790">
                  <c:v>4.693079</c:v>
                </c:pt>
                <c:pt idx="2791">
                  <c:v>4.6933860000000003</c:v>
                </c:pt>
                <c:pt idx="2792">
                  <c:v>4.6936929999999997</c:v>
                </c:pt>
                <c:pt idx="2793">
                  <c:v>4.6939989999999998</c:v>
                </c:pt>
                <c:pt idx="2794">
                  <c:v>4.6943049999999999</c:v>
                </c:pt>
                <c:pt idx="2795">
                  <c:v>4.6946110000000001</c:v>
                </c:pt>
                <c:pt idx="2796">
                  <c:v>4.6949160000000001</c:v>
                </c:pt>
                <c:pt idx="2797">
                  <c:v>4.6952210000000001</c:v>
                </c:pt>
                <c:pt idx="2798">
                  <c:v>4.6955260000000001</c:v>
                </c:pt>
                <c:pt idx="2799">
                  <c:v>4.6958299999999999</c:v>
                </c:pt>
                <c:pt idx="2800">
                  <c:v>4.6961349999999999</c:v>
                </c:pt>
                <c:pt idx="2801">
                  <c:v>4.6964379999999997</c:v>
                </c:pt>
                <c:pt idx="2802">
                  <c:v>4.6967420000000004</c:v>
                </c:pt>
                <c:pt idx="2803">
                  <c:v>4.6970450000000001</c:v>
                </c:pt>
                <c:pt idx="2804">
                  <c:v>4.6973479999999999</c:v>
                </c:pt>
                <c:pt idx="2805">
                  <c:v>4.6976509999999996</c:v>
                </c:pt>
                <c:pt idx="2806">
                  <c:v>4.697953</c:v>
                </c:pt>
                <c:pt idx="2807">
                  <c:v>4.6982549999999996</c:v>
                </c:pt>
                <c:pt idx="2808">
                  <c:v>4.6985570000000001</c:v>
                </c:pt>
                <c:pt idx="2809">
                  <c:v>4.6988589999999997</c:v>
                </c:pt>
                <c:pt idx="2810">
                  <c:v>4.69916</c:v>
                </c:pt>
                <c:pt idx="2811">
                  <c:v>4.6994610000000003</c:v>
                </c:pt>
                <c:pt idx="2812">
                  <c:v>4.6997609999999996</c:v>
                </c:pt>
                <c:pt idx="2813">
                  <c:v>4.7000609999999998</c:v>
                </c:pt>
                <c:pt idx="2814">
                  <c:v>4.700361</c:v>
                </c:pt>
                <c:pt idx="2815">
                  <c:v>4.7006610000000002</c:v>
                </c:pt>
                <c:pt idx="2816">
                  <c:v>4.7009600000000002</c:v>
                </c:pt>
                <c:pt idx="2817">
                  <c:v>4.7012590000000003</c:v>
                </c:pt>
                <c:pt idx="2818">
                  <c:v>4.7015580000000003</c:v>
                </c:pt>
                <c:pt idx="2819">
                  <c:v>4.7018560000000003</c:v>
                </c:pt>
                <c:pt idx="2820">
                  <c:v>4.7021540000000002</c:v>
                </c:pt>
                <c:pt idx="2821">
                  <c:v>4.7024520000000001</c:v>
                </c:pt>
                <c:pt idx="2822">
                  <c:v>4.70275</c:v>
                </c:pt>
                <c:pt idx="2823">
                  <c:v>4.7030469999999998</c:v>
                </c:pt>
                <c:pt idx="2824">
                  <c:v>4.7033440000000004</c:v>
                </c:pt>
                <c:pt idx="2825">
                  <c:v>4.70364</c:v>
                </c:pt>
                <c:pt idx="2826">
                  <c:v>4.7039369999999998</c:v>
                </c:pt>
                <c:pt idx="2827">
                  <c:v>4.7042330000000003</c:v>
                </c:pt>
                <c:pt idx="2828">
                  <c:v>4.704529</c:v>
                </c:pt>
                <c:pt idx="2829">
                  <c:v>4.7048249999999996</c:v>
                </c:pt>
                <c:pt idx="2830">
                  <c:v>4.70512</c:v>
                </c:pt>
                <c:pt idx="2831">
                  <c:v>4.7054150000000003</c:v>
                </c:pt>
                <c:pt idx="2832">
                  <c:v>4.7057089999999997</c:v>
                </c:pt>
                <c:pt idx="2833">
                  <c:v>4.7060040000000001</c:v>
                </c:pt>
                <c:pt idx="2834">
                  <c:v>4.7062970000000002</c:v>
                </c:pt>
                <c:pt idx="2835">
                  <c:v>4.7065910000000004</c:v>
                </c:pt>
                <c:pt idx="2836">
                  <c:v>4.7068839999999996</c:v>
                </c:pt>
                <c:pt idx="2837">
                  <c:v>4.7071769999999997</c:v>
                </c:pt>
                <c:pt idx="2838">
                  <c:v>4.7074699999999998</c:v>
                </c:pt>
                <c:pt idx="2839">
                  <c:v>4.7077629999999999</c:v>
                </c:pt>
                <c:pt idx="2840">
                  <c:v>4.7080549999999999</c:v>
                </c:pt>
                <c:pt idx="2841">
                  <c:v>4.7083469999999998</c:v>
                </c:pt>
                <c:pt idx="2842">
                  <c:v>4.7086389999999998</c:v>
                </c:pt>
                <c:pt idx="2843">
                  <c:v>4.7089299999999996</c:v>
                </c:pt>
                <c:pt idx="2844">
                  <c:v>4.7092210000000003</c:v>
                </c:pt>
                <c:pt idx="2845">
                  <c:v>4.7095120000000001</c:v>
                </c:pt>
                <c:pt idx="2846">
                  <c:v>4.709803</c:v>
                </c:pt>
                <c:pt idx="2847">
                  <c:v>4.7100929999999996</c:v>
                </c:pt>
                <c:pt idx="2848">
                  <c:v>4.7103830000000002</c:v>
                </c:pt>
                <c:pt idx="2849">
                  <c:v>4.7106729999999999</c:v>
                </c:pt>
                <c:pt idx="2850">
                  <c:v>4.7109629999999996</c:v>
                </c:pt>
                <c:pt idx="2851">
                  <c:v>4.711252</c:v>
                </c:pt>
                <c:pt idx="2852">
                  <c:v>4.7115410000000004</c:v>
                </c:pt>
                <c:pt idx="2853">
                  <c:v>4.71183</c:v>
                </c:pt>
                <c:pt idx="2854">
                  <c:v>4.7121180000000003</c:v>
                </c:pt>
                <c:pt idx="2855">
                  <c:v>4.7124050000000004</c:v>
                </c:pt>
                <c:pt idx="2856">
                  <c:v>4.7126929999999998</c:v>
                </c:pt>
                <c:pt idx="2857">
                  <c:v>4.7129799999999999</c:v>
                </c:pt>
                <c:pt idx="2858">
                  <c:v>4.7132670000000001</c:v>
                </c:pt>
                <c:pt idx="2859">
                  <c:v>4.7135540000000002</c:v>
                </c:pt>
                <c:pt idx="2860">
                  <c:v>4.7138400000000003</c:v>
                </c:pt>
                <c:pt idx="2861">
                  <c:v>4.7141270000000004</c:v>
                </c:pt>
                <c:pt idx="2862">
                  <c:v>4.7144130000000004</c:v>
                </c:pt>
                <c:pt idx="2863">
                  <c:v>4.7146980000000003</c:v>
                </c:pt>
                <c:pt idx="2864">
                  <c:v>4.7149840000000003</c:v>
                </c:pt>
                <c:pt idx="2865">
                  <c:v>4.7152690000000002</c:v>
                </c:pt>
                <c:pt idx="2866">
                  <c:v>4.715554</c:v>
                </c:pt>
                <c:pt idx="2867">
                  <c:v>4.7158379999999998</c:v>
                </c:pt>
                <c:pt idx="2868">
                  <c:v>4.7161229999999996</c:v>
                </c:pt>
                <c:pt idx="2869">
                  <c:v>4.7164060000000001</c:v>
                </c:pt>
                <c:pt idx="2870">
                  <c:v>4.7166899999999998</c:v>
                </c:pt>
                <c:pt idx="2871">
                  <c:v>4.7169740000000004</c:v>
                </c:pt>
                <c:pt idx="2872">
                  <c:v>4.717257</c:v>
                </c:pt>
                <c:pt idx="2873">
                  <c:v>4.7175399999999996</c:v>
                </c:pt>
                <c:pt idx="2874">
                  <c:v>4.7178230000000001</c:v>
                </c:pt>
                <c:pt idx="2875">
                  <c:v>4.7181050000000004</c:v>
                </c:pt>
                <c:pt idx="2876">
                  <c:v>4.7183869999999999</c:v>
                </c:pt>
                <c:pt idx="2877">
                  <c:v>4.7186680000000001</c:v>
                </c:pt>
                <c:pt idx="2878">
                  <c:v>4.7189500000000004</c:v>
                </c:pt>
                <c:pt idx="2879">
                  <c:v>4.7192309999999997</c:v>
                </c:pt>
                <c:pt idx="2880">
                  <c:v>4.7195119999999999</c:v>
                </c:pt>
                <c:pt idx="2881">
                  <c:v>4.719792</c:v>
                </c:pt>
                <c:pt idx="2882">
                  <c:v>4.720072</c:v>
                </c:pt>
                <c:pt idx="2883">
                  <c:v>4.7203520000000001</c:v>
                </c:pt>
                <c:pt idx="2884">
                  <c:v>4.7206320000000002</c:v>
                </c:pt>
                <c:pt idx="2885">
                  <c:v>4.7209120000000002</c:v>
                </c:pt>
                <c:pt idx="2886">
                  <c:v>4.72119</c:v>
                </c:pt>
                <c:pt idx="2887">
                  <c:v>4.7214700000000001</c:v>
                </c:pt>
                <c:pt idx="2888">
                  <c:v>4.7217479999999998</c:v>
                </c:pt>
                <c:pt idx="2889">
                  <c:v>4.7220269999999998</c:v>
                </c:pt>
                <c:pt idx="2890">
                  <c:v>4.7223050000000004</c:v>
                </c:pt>
                <c:pt idx="2891">
                  <c:v>4.7225830000000002</c:v>
                </c:pt>
                <c:pt idx="2892">
                  <c:v>4.722861</c:v>
                </c:pt>
                <c:pt idx="2893">
                  <c:v>4.7231379999999996</c:v>
                </c:pt>
                <c:pt idx="2894">
                  <c:v>4.7234150000000001</c:v>
                </c:pt>
                <c:pt idx="2895">
                  <c:v>4.7236909999999996</c:v>
                </c:pt>
                <c:pt idx="2896">
                  <c:v>4.7239680000000002</c:v>
                </c:pt>
                <c:pt idx="2897">
                  <c:v>4.7242439999999997</c:v>
                </c:pt>
                <c:pt idx="2898">
                  <c:v>4.7245200000000001</c:v>
                </c:pt>
                <c:pt idx="2899">
                  <c:v>4.7247960000000004</c:v>
                </c:pt>
                <c:pt idx="2900">
                  <c:v>4.7250709999999998</c:v>
                </c:pt>
                <c:pt idx="2901">
                  <c:v>4.725346</c:v>
                </c:pt>
                <c:pt idx="2902">
                  <c:v>4.7256210000000003</c:v>
                </c:pt>
                <c:pt idx="2903">
                  <c:v>4.7258950000000004</c:v>
                </c:pt>
                <c:pt idx="2904">
                  <c:v>4.7261689999999996</c:v>
                </c:pt>
                <c:pt idx="2905">
                  <c:v>4.7264429999999997</c:v>
                </c:pt>
                <c:pt idx="2906">
                  <c:v>4.7267169999999998</c:v>
                </c:pt>
                <c:pt idx="2907">
                  <c:v>4.7269909999999999</c:v>
                </c:pt>
                <c:pt idx="2908">
                  <c:v>4.7272639999999999</c:v>
                </c:pt>
                <c:pt idx="2909">
                  <c:v>4.7275369999999999</c:v>
                </c:pt>
                <c:pt idx="2910">
                  <c:v>4.7278099999999998</c:v>
                </c:pt>
                <c:pt idx="2911">
                  <c:v>4.7280819999999997</c:v>
                </c:pt>
                <c:pt idx="2912">
                  <c:v>4.7283540000000004</c:v>
                </c:pt>
                <c:pt idx="2913">
                  <c:v>4.7286250000000001</c:v>
                </c:pt>
                <c:pt idx="2914">
                  <c:v>4.7288969999999999</c:v>
                </c:pt>
                <c:pt idx="2915">
                  <c:v>4.7291679999999996</c:v>
                </c:pt>
                <c:pt idx="2916">
                  <c:v>4.7294390000000002</c:v>
                </c:pt>
                <c:pt idx="2917">
                  <c:v>4.7297099999999999</c:v>
                </c:pt>
                <c:pt idx="2918">
                  <c:v>4.7299800000000003</c:v>
                </c:pt>
                <c:pt idx="2919">
                  <c:v>4.730251</c:v>
                </c:pt>
                <c:pt idx="2920">
                  <c:v>4.7305210000000004</c:v>
                </c:pt>
                <c:pt idx="2921">
                  <c:v>4.7307899999999998</c:v>
                </c:pt>
                <c:pt idx="2922">
                  <c:v>4.7310600000000003</c:v>
                </c:pt>
                <c:pt idx="2923">
                  <c:v>4.7313280000000004</c:v>
                </c:pt>
                <c:pt idx="2924">
                  <c:v>4.7315969999999998</c:v>
                </c:pt>
                <c:pt idx="2925">
                  <c:v>4.7318660000000001</c:v>
                </c:pt>
                <c:pt idx="2926">
                  <c:v>4.7321340000000003</c:v>
                </c:pt>
                <c:pt idx="2927">
                  <c:v>4.7324020000000004</c:v>
                </c:pt>
                <c:pt idx="2928">
                  <c:v>4.7326699999999997</c:v>
                </c:pt>
                <c:pt idx="2929">
                  <c:v>4.7329379999999999</c:v>
                </c:pt>
                <c:pt idx="2930">
                  <c:v>4.7332049999999999</c:v>
                </c:pt>
                <c:pt idx="2931">
                  <c:v>4.7334719999999999</c:v>
                </c:pt>
                <c:pt idx="2932">
                  <c:v>4.7337379999999998</c:v>
                </c:pt>
                <c:pt idx="2933">
                  <c:v>4.7340039999999997</c:v>
                </c:pt>
                <c:pt idx="2934">
                  <c:v>4.7342709999999997</c:v>
                </c:pt>
                <c:pt idx="2935">
                  <c:v>4.7345370000000004</c:v>
                </c:pt>
                <c:pt idx="2936">
                  <c:v>4.7348020000000002</c:v>
                </c:pt>
                <c:pt idx="2937">
                  <c:v>4.7350669999999999</c:v>
                </c:pt>
                <c:pt idx="2938">
                  <c:v>4.7353319999999997</c:v>
                </c:pt>
                <c:pt idx="2939">
                  <c:v>4.7355970000000003</c:v>
                </c:pt>
                <c:pt idx="2940">
                  <c:v>4.7358609999999999</c:v>
                </c:pt>
                <c:pt idx="2941">
                  <c:v>4.7361250000000004</c:v>
                </c:pt>
                <c:pt idx="2942">
                  <c:v>4.736389</c:v>
                </c:pt>
                <c:pt idx="2943">
                  <c:v>4.7366529999999996</c:v>
                </c:pt>
                <c:pt idx="2944">
                  <c:v>4.7369159999999999</c:v>
                </c:pt>
                <c:pt idx="2945">
                  <c:v>4.7371790000000003</c:v>
                </c:pt>
                <c:pt idx="2946">
                  <c:v>4.7374419999999997</c:v>
                </c:pt>
                <c:pt idx="2947">
                  <c:v>4.7377050000000001</c:v>
                </c:pt>
                <c:pt idx="2948">
                  <c:v>4.7379670000000003</c:v>
                </c:pt>
                <c:pt idx="2949">
                  <c:v>4.7382299999999997</c:v>
                </c:pt>
                <c:pt idx="2950">
                  <c:v>4.7384919999999999</c:v>
                </c:pt>
                <c:pt idx="2951">
                  <c:v>4.738753</c:v>
                </c:pt>
                <c:pt idx="2952">
                  <c:v>4.7390140000000001</c:v>
                </c:pt>
                <c:pt idx="2953">
                  <c:v>4.7392750000000001</c:v>
                </c:pt>
                <c:pt idx="2954">
                  <c:v>4.7395360000000002</c:v>
                </c:pt>
                <c:pt idx="2955">
                  <c:v>4.7397970000000003</c:v>
                </c:pt>
                <c:pt idx="2956">
                  <c:v>4.7400570000000002</c:v>
                </c:pt>
                <c:pt idx="2957">
                  <c:v>4.7403170000000001</c:v>
                </c:pt>
                <c:pt idx="2958">
                  <c:v>4.740577</c:v>
                </c:pt>
                <c:pt idx="2959">
                  <c:v>4.7408359999999998</c:v>
                </c:pt>
                <c:pt idx="2960">
                  <c:v>4.7410959999999998</c:v>
                </c:pt>
                <c:pt idx="2961">
                  <c:v>4.7413550000000004</c:v>
                </c:pt>
                <c:pt idx="2962">
                  <c:v>4.7416140000000002</c:v>
                </c:pt>
                <c:pt idx="2963">
                  <c:v>4.7418719999999999</c:v>
                </c:pt>
                <c:pt idx="2964">
                  <c:v>4.7421300000000004</c:v>
                </c:pt>
                <c:pt idx="2965">
                  <c:v>4.7423869999999999</c:v>
                </c:pt>
                <c:pt idx="2966">
                  <c:v>4.7426450000000004</c:v>
                </c:pt>
                <c:pt idx="2967">
                  <c:v>4.742902</c:v>
                </c:pt>
                <c:pt idx="2968">
                  <c:v>4.7431599999999996</c:v>
                </c:pt>
                <c:pt idx="2969">
                  <c:v>4.743417</c:v>
                </c:pt>
                <c:pt idx="2970">
                  <c:v>4.7436730000000003</c:v>
                </c:pt>
                <c:pt idx="2971">
                  <c:v>4.7439299999999998</c:v>
                </c:pt>
                <c:pt idx="2972">
                  <c:v>4.744186</c:v>
                </c:pt>
                <c:pt idx="2973">
                  <c:v>4.7444420000000003</c:v>
                </c:pt>
                <c:pt idx="2974">
                  <c:v>4.7446979999999996</c:v>
                </c:pt>
                <c:pt idx="2975">
                  <c:v>4.7449529999999998</c:v>
                </c:pt>
                <c:pt idx="2976">
                  <c:v>4.7452079999999999</c:v>
                </c:pt>
                <c:pt idx="2977">
                  <c:v>4.745463</c:v>
                </c:pt>
                <c:pt idx="2978">
                  <c:v>4.7457180000000001</c:v>
                </c:pt>
                <c:pt idx="2979">
                  <c:v>4.7459720000000001</c:v>
                </c:pt>
                <c:pt idx="2980">
                  <c:v>4.7462260000000001</c:v>
                </c:pt>
                <c:pt idx="2981">
                  <c:v>4.74648</c:v>
                </c:pt>
                <c:pt idx="2982">
                  <c:v>4.746734</c:v>
                </c:pt>
                <c:pt idx="2983">
                  <c:v>4.7469869999999998</c:v>
                </c:pt>
                <c:pt idx="2984">
                  <c:v>4.7472399999999997</c:v>
                </c:pt>
                <c:pt idx="2985">
                  <c:v>4.7474920000000003</c:v>
                </c:pt>
                <c:pt idx="2986">
                  <c:v>4.7477450000000001</c:v>
                </c:pt>
                <c:pt idx="2987">
                  <c:v>4.7479969999999998</c:v>
                </c:pt>
                <c:pt idx="2988">
                  <c:v>4.7482490000000004</c:v>
                </c:pt>
                <c:pt idx="2989">
                  <c:v>4.7485010000000001</c:v>
                </c:pt>
                <c:pt idx="2990">
                  <c:v>4.7487529999999998</c:v>
                </c:pt>
                <c:pt idx="2991">
                  <c:v>4.7490040000000002</c:v>
                </c:pt>
                <c:pt idx="2992">
                  <c:v>4.7492549999999998</c:v>
                </c:pt>
                <c:pt idx="2993">
                  <c:v>4.7495060000000002</c:v>
                </c:pt>
                <c:pt idx="2994">
                  <c:v>4.7497559999999996</c:v>
                </c:pt>
                <c:pt idx="2995">
                  <c:v>4.7500070000000001</c:v>
                </c:pt>
                <c:pt idx="2996">
                  <c:v>4.7502570000000004</c:v>
                </c:pt>
                <c:pt idx="2997">
                  <c:v>4.7505059999999997</c:v>
                </c:pt>
                <c:pt idx="2998">
                  <c:v>4.750756</c:v>
                </c:pt>
                <c:pt idx="2999">
                  <c:v>4.7510050000000001</c:v>
                </c:pt>
                <c:pt idx="3000">
                  <c:v>4.7512540000000003</c:v>
                </c:pt>
                <c:pt idx="3001">
                  <c:v>4.7515029999999996</c:v>
                </c:pt>
                <c:pt idx="3002">
                  <c:v>4.7517509999999996</c:v>
                </c:pt>
                <c:pt idx="3003">
                  <c:v>4.7519989999999996</c:v>
                </c:pt>
                <c:pt idx="3004">
                  <c:v>4.7522469999999997</c:v>
                </c:pt>
                <c:pt idx="3005">
                  <c:v>4.7524949999999997</c:v>
                </c:pt>
                <c:pt idx="3006">
                  <c:v>4.7527429999999997</c:v>
                </c:pt>
                <c:pt idx="3007">
                  <c:v>4.7529899999999996</c:v>
                </c:pt>
                <c:pt idx="3008">
                  <c:v>4.7532370000000004</c:v>
                </c:pt>
                <c:pt idx="3009">
                  <c:v>4.7534840000000003</c:v>
                </c:pt>
                <c:pt idx="3010">
                  <c:v>4.75373</c:v>
                </c:pt>
                <c:pt idx="3011">
                  <c:v>4.7539769999999999</c:v>
                </c:pt>
                <c:pt idx="3012">
                  <c:v>4.7542229999999996</c:v>
                </c:pt>
                <c:pt idx="3013">
                  <c:v>4.7544690000000003</c:v>
                </c:pt>
                <c:pt idx="3014">
                  <c:v>4.754715</c:v>
                </c:pt>
                <c:pt idx="3015">
                  <c:v>4.7549609999999998</c:v>
                </c:pt>
                <c:pt idx="3016">
                  <c:v>4.7552060000000003</c:v>
                </c:pt>
                <c:pt idx="3017">
                  <c:v>4.7554509999999999</c:v>
                </c:pt>
                <c:pt idx="3018">
                  <c:v>4.7556960000000004</c:v>
                </c:pt>
                <c:pt idx="3019">
                  <c:v>4.7559399999999998</c:v>
                </c:pt>
                <c:pt idx="3020">
                  <c:v>4.7561840000000002</c:v>
                </c:pt>
                <c:pt idx="3021">
                  <c:v>4.7564279999999997</c:v>
                </c:pt>
                <c:pt idx="3022">
                  <c:v>4.7566709999999999</c:v>
                </c:pt>
                <c:pt idx="3023">
                  <c:v>4.7569150000000002</c:v>
                </c:pt>
                <c:pt idx="3024">
                  <c:v>4.7571580000000004</c:v>
                </c:pt>
                <c:pt idx="3025">
                  <c:v>4.7574009999999998</c:v>
                </c:pt>
                <c:pt idx="3026">
                  <c:v>4.757644</c:v>
                </c:pt>
                <c:pt idx="3027">
                  <c:v>4.7578860000000001</c:v>
                </c:pt>
                <c:pt idx="3028">
                  <c:v>4.7581290000000003</c:v>
                </c:pt>
                <c:pt idx="3029">
                  <c:v>4.7583700000000002</c:v>
                </c:pt>
                <c:pt idx="3030">
                  <c:v>4.7586120000000003</c:v>
                </c:pt>
                <c:pt idx="3031">
                  <c:v>4.7588530000000002</c:v>
                </c:pt>
                <c:pt idx="3032">
                  <c:v>4.7590950000000003</c:v>
                </c:pt>
                <c:pt idx="3033">
                  <c:v>4.7593360000000002</c:v>
                </c:pt>
                <c:pt idx="3034">
                  <c:v>4.759576</c:v>
                </c:pt>
                <c:pt idx="3035">
                  <c:v>4.759817</c:v>
                </c:pt>
                <c:pt idx="3036">
                  <c:v>4.7600569999999998</c:v>
                </c:pt>
                <c:pt idx="3037">
                  <c:v>4.7602969999999996</c:v>
                </c:pt>
                <c:pt idx="3038">
                  <c:v>4.7605370000000002</c:v>
                </c:pt>
                <c:pt idx="3039">
                  <c:v>4.760777</c:v>
                </c:pt>
                <c:pt idx="3040">
                  <c:v>4.7610159999999997</c:v>
                </c:pt>
                <c:pt idx="3041">
                  <c:v>4.7612550000000002</c:v>
                </c:pt>
                <c:pt idx="3042">
                  <c:v>4.7614939999999999</c:v>
                </c:pt>
                <c:pt idx="3043">
                  <c:v>4.7617330000000004</c:v>
                </c:pt>
                <c:pt idx="3044">
                  <c:v>4.761971</c:v>
                </c:pt>
                <c:pt idx="3045">
                  <c:v>4.7622090000000004</c:v>
                </c:pt>
                <c:pt idx="3046">
                  <c:v>4.7624469999999999</c:v>
                </c:pt>
                <c:pt idx="3047">
                  <c:v>4.7626850000000003</c:v>
                </c:pt>
                <c:pt idx="3048">
                  <c:v>4.7629219999999997</c:v>
                </c:pt>
                <c:pt idx="3049">
                  <c:v>4.7631589999999999</c:v>
                </c:pt>
                <c:pt idx="3050">
                  <c:v>4.7633970000000003</c:v>
                </c:pt>
                <c:pt idx="3051">
                  <c:v>4.7636339999999997</c:v>
                </c:pt>
                <c:pt idx="3052">
                  <c:v>4.7638699999999998</c:v>
                </c:pt>
                <c:pt idx="3053">
                  <c:v>4.7641070000000001</c:v>
                </c:pt>
                <c:pt idx="3054">
                  <c:v>4.7643420000000001</c:v>
                </c:pt>
                <c:pt idx="3055">
                  <c:v>4.7645780000000002</c:v>
                </c:pt>
                <c:pt idx="3056">
                  <c:v>4.7648140000000003</c:v>
                </c:pt>
                <c:pt idx="3057">
                  <c:v>4.7650490000000003</c:v>
                </c:pt>
                <c:pt idx="3058">
                  <c:v>4.7652850000000004</c:v>
                </c:pt>
                <c:pt idx="3059">
                  <c:v>4.7655200000000004</c:v>
                </c:pt>
                <c:pt idx="3060">
                  <c:v>4.7657550000000004</c:v>
                </c:pt>
                <c:pt idx="3061">
                  <c:v>4.7659890000000003</c:v>
                </c:pt>
                <c:pt idx="3062">
                  <c:v>4.766222</c:v>
                </c:pt>
                <c:pt idx="3063">
                  <c:v>4.7664569999999999</c:v>
                </c:pt>
                <c:pt idx="3064">
                  <c:v>4.7666899999999996</c:v>
                </c:pt>
                <c:pt idx="3065">
                  <c:v>4.7669240000000004</c:v>
                </c:pt>
                <c:pt idx="3066">
                  <c:v>4.7671570000000001</c:v>
                </c:pt>
                <c:pt idx="3067">
                  <c:v>4.7673899999999998</c:v>
                </c:pt>
                <c:pt idx="3068">
                  <c:v>4.7676230000000004</c:v>
                </c:pt>
                <c:pt idx="3069">
                  <c:v>4.7678560000000001</c:v>
                </c:pt>
                <c:pt idx="3070">
                  <c:v>4.7680879999999997</c:v>
                </c:pt>
                <c:pt idx="3071">
                  <c:v>4.7683200000000001</c:v>
                </c:pt>
                <c:pt idx="3072">
                  <c:v>4.7685510000000004</c:v>
                </c:pt>
                <c:pt idx="3073">
                  <c:v>4.768783</c:v>
                </c:pt>
                <c:pt idx="3074">
                  <c:v>4.7690140000000003</c:v>
                </c:pt>
                <c:pt idx="3075">
                  <c:v>4.7692449999999997</c:v>
                </c:pt>
                <c:pt idx="3076">
                  <c:v>4.769476</c:v>
                </c:pt>
                <c:pt idx="3077">
                  <c:v>4.7697060000000002</c:v>
                </c:pt>
                <c:pt idx="3078">
                  <c:v>4.7699369999999996</c:v>
                </c:pt>
                <c:pt idx="3079">
                  <c:v>4.7701669999999998</c:v>
                </c:pt>
                <c:pt idx="3080">
                  <c:v>4.770397</c:v>
                </c:pt>
                <c:pt idx="3081">
                  <c:v>4.7706270000000002</c:v>
                </c:pt>
                <c:pt idx="3082">
                  <c:v>4.7708560000000002</c:v>
                </c:pt>
                <c:pt idx="3083">
                  <c:v>4.7710850000000002</c:v>
                </c:pt>
                <c:pt idx="3084">
                  <c:v>4.7713140000000003</c:v>
                </c:pt>
                <c:pt idx="3085">
                  <c:v>4.7715430000000003</c:v>
                </c:pt>
                <c:pt idx="3086">
                  <c:v>4.7717710000000002</c:v>
                </c:pt>
                <c:pt idx="3087">
                  <c:v>4.7720000000000002</c:v>
                </c:pt>
                <c:pt idx="3088">
                  <c:v>4.7722280000000001</c:v>
                </c:pt>
                <c:pt idx="3089">
                  <c:v>4.772456</c:v>
                </c:pt>
                <c:pt idx="3090">
                  <c:v>4.7726839999999999</c:v>
                </c:pt>
                <c:pt idx="3091">
                  <c:v>4.7729109999999997</c:v>
                </c:pt>
                <c:pt idx="3092">
                  <c:v>4.7731380000000003</c:v>
                </c:pt>
                <c:pt idx="3093">
                  <c:v>4.7733650000000001</c:v>
                </c:pt>
                <c:pt idx="3094">
                  <c:v>4.7735919999999998</c:v>
                </c:pt>
                <c:pt idx="3095">
                  <c:v>4.7738180000000003</c:v>
                </c:pt>
                <c:pt idx="3096">
                  <c:v>4.7740450000000001</c:v>
                </c:pt>
                <c:pt idx="3097">
                  <c:v>4.7742709999999997</c:v>
                </c:pt>
                <c:pt idx="3098">
                  <c:v>4.7744970000000002</c:v>
                </c:pt>
                <c:pt idx="3099">
                  <c:v>4.7747219999999997</c:v>
                </c:pt>
                <c:pt idx="3100">
                  <c:v>4.7749480000000002</c:v>
                </c:pt>
                <c:pt idx="3101">
                  <c:v>4.7751729999999997</c:v>
                </c:pt>
                <c:pt idx="3102">
                  <c:v>4.7753969999999999</c:v>
                </c:pt>
                <c:pt idx="3103">
                  <c:v>4.7756220000000003</c:v>
                </c:pt>
                <c:pt idx="3104">
                  <c:v>4.7758459999999996</c:v>
                </c:pt>
                <c:pt idx="3105">
                  <c:v>4.776071</c:v>
                </c:pt>
                <c:pt idx="3106">
                  <c:v>4.7762950000000002</c:v>
                </c:pt>
                <c:pt idx="3107">
                  <c:v>4.7765180000000003</c:v>
                </c:pt>
                <c:pt idx="3108">
                  <c:v>4.7767419999999996</c:v>
                </c:pt>
                <c:pt idx="3109">
                  <c:v>4.7769649999999997</c:v>
                </c:pt>
                <c:pt idx="3110">
                  <c:v>4.7771879999999998</c:v>
                </c:pt>
                <c:pt idx="3111">
                  <c:v>4.7774109999999999</c:v>
                </c:pt>
                <c:pt idx="3112">
                  <c:v>4.7776339999999999</c:v>
                </c:pt>
                <c:pt idx="3113">
                  <c:v>4.7778559999999999</c:v>
                </c:pt>
                <c:pt idx="3114">
                  <c:v>4.7780779999999998</c:v>
                </c:pt>
                <c:pt idx="3115">
                  <c:v>4.7782999999999998</c:v>
                </c:pt>
                <c:pt idx="3116">
                  <c:v>4.7785219999999997</c:v>
                </c:pt>
                <c:pt idx="3117">
                  <c:v>4.7787439999999997</c:v>
                </c:pt>
                <c:pt idx="3118">
                  <c:v>4.7789650000000004</c:v>
                </c:pt>
                <c:pt idx="3119">
                  <c:v>4.7791870000000003</c:v>
                </c:pt>
                <c:pt idx="3120">
                  <c:v>4.7794080000000001</c:v>
                </c:pt>
                <c:pt idx="3121">
                  <c:v>4.7796279999999998</c:v>
                </c:pt>
                <c:pt idx="3122">
                  <c:v>4.7798489999999996</c:v>
                </c:pt>
                <c:pt idx="3123">
                  <c:v>4.7800690000000001</c:v>
                </c:pt>
                <c:pt idx="3124">
                  <c:v>4.7802899999999999</c:v>
                </c:pt>
                <c:pt idx="3125">
                  <c:v>4.7805099999999996</c:v>
                </c:pt>
                <c:pt idx="3126">
                  <c:v>4.780729</c:v>
                </c:pt>
                <c:pt idx="3127">
                  <c:v>4.7809489999999997</c:v>
                </c:pt>
                <c:pt idx="3128">
                  <c:v>4.7811680000000001</c:v>
                </c:pt>
                <c:pt idx="3129">
                  <c:v>4.7813869999999996</c:v>
                </c:pt>
                <c:pt idx="3130">
                  <c:v>4.7816049999999999</c:v>
                </c:pt>
                <c:pt idx="3131">
                  <c:v>4.7818240000000003</c:v>
                </c:pt>
                <c:pt idx="3132">
                  <c:v>4.7820429999999998</c:v>
                </c:pt>
                <c:pt idx="3133">
                  <c:v>4.7822610000000001</c:v>
                </c:pt>
                <c:pt idx="3134">
                  <c:v>4.7824790000000004</c:v>
                </c:pt>
                <c:pt idx="3135">
                  <c:v>4.7826969999999998</c:v>
                </c:pt>
                <c:pt idx="3136">
                  <c:v>4.7829139999999999</c:v>
                </c:pt>
                <c:pt idx="3137">
                  <c:v>4.783131</c:v>
                </c:pt>
                <c:pt idx="3138">
                  <c:v>4.7833480000000002</c:v>
                </c:pt>
                <c:pt idx="3139">
                  <c:v>4.7835650000000003</c:v>
                </c:pt>
                <c:pt idx="3140">
                  <c:v>4.7837820000000004</c:v>
                </c:pt>
                <c:pt idx="3141">
                  <c:v>4.7839980000000004</c:v>
                </c:pt>
                <c:pt idx="3142">
                  <c:v>4.7842140000000004</c:v>
                </c:pt>
                <c:pt idx="3143">
                  <c:v>4.7844309999999997</c:v>
                </c:pt>
                <c:pt idx="3144">
                  <c:v>4.7846469999999997</c:v>
                </c:pt>
                <c:pt idx="3145">
                  <c:v>4.7848620000000004</c:v>
                </c:pt>
                <c:pt idx="3146">
                  <c:v>4.7850770000000002</c:v>
                </c:pt>
                <c:pt idx="3147">
                  <c:v>4.7852920000000001</c:v>
                </c:pt>
                <c:pt idx="3148">
                  <c:v>4.785507</c:v>
                </c:pt>
                <c:pt idx="3149">
                  <c:v>4.7857219999999998</c:v>
                </c:pt>
                <c:pt idx="3150">
                  <c:v>4.7859360000000004</c:v>
                </c:pt>
                <c:pt idx="3151">
                  <c:v>4.7861500000000001</c:v>
                </c:pt>
                <c:pt idx="3152">
                  <c:v>4.786365</c:v>
                </c:pt>
                <c:pt idx="3153">
                  <c:v>4.7865780000000004</c:v>
                </c:pt>
                <c:pt idx="3154">
                  <c:v>4.7867920000000002</c:v>
                </c:pt>
                <c:pt idx="3155">
                  <c:v>4.7870049999999997</c:v>
                </c:pt>
                <c:pt idx="3156">
                  <c:v>4.7872180000000002</c:v>
                </c:pt>
                <c:pt idx="3157">
                  <c:v>4.7874309999999998</c:v>
                </c:pt>
                <c:pt idx="3158">
                  <c:v>4.7876430000000001</c:v>
                </c:pt>
                <c:pt idx="3159">
                  <c:v>4.7878559999999997</c:v>
                </c:pt>
                <c:pt idx="3160">
                  <c:v>4.788068</c:v>
                </c:pt>
                <c:pt idx="3161">
                  <c:v>4.7882800000000003</c:v>
                </c:pt>
                <c:pt idx="3162">
                  <c:v>4.7884919999999997</c:v>
                </c:pt>
                <c:pt idx="3163">
                  <c:v>4.7887029999999999</c:v>
                </c:pt>
                <c:pt idx="3164">
                  <c:v>4.7889150000000003</c:v>
                </c:pt>
                <c:pt idx="3165">
                  <c:v>4.7891260000000004</c:v>
                </c:pt>
                <c:pt idx="3166">
                  <c:v>4.7893379999999999</c:v>
                </c:pt>
                <c:pt idx="3167">
                  <c:v>4.7895479999999999</c:v>
                </c:pt>
                <c:pt idx="3168">
                  <c:v>4.7897590000000001</c:v>
                </c:pt>
                <c:pt idx="3169">
                  <c:v>4.7899690000000001</c:v>
                </c:pt>
                <c:pt idx="3170">
                  <c:v>4.7901800000000003</c:v>
                </c:pt>
                <c:pt idx="3171">
                  <c:v>4.7903900000000004</c:v>
                </c:pt>
                <c:pt idx="3172">
                  <c:v>4.7906000000000004</c:v>
                </c:pt>
                <c:pt idx="3173">
                  <c:v>4.7908099999999996</c:v>
                </c:pt>
                <c:pt idx="3174">
                  <c:v>4.7910190000000004</c:v>
                </c:pt>
                <c:pt idx="3175">
                  <c:v>4.7912280000000003</c:v>
                </c:pt>
                <c:pt idx="3176">
                  <c:v>4.7914370000000002</c:v>
                </c:pt>
                <c:pt idx="3177">
                  <c:v>4.7916460000000001</c:v>
                </c:pt>
                <c:pt idx="3178">
                  <c:v>4.7918539999999998</c:v>
                </c:pt>
                <c:pt idx="3179">
                  <c:v>4.7920629999999997</c:v>
                </c:pt>
                <c:pt idx="3180">
                  <c:v>4.7922710000000004</c:v>
                </c:pt>
                <c:pt idx="3181">
                  <c:v>4.7924790000000002</c:v>
                </c:pt>
                <c:pt idx="3182">
                  <c:v>4.7926869999999999</c:v>
                </c:pt>
                <c:pt idx="3183">
                  <c:v>4.7928940000000004</c:v>
                </c:pt>
                <c:pt idx="3184">
                  <c:v>4.7931020000000002</c:v>
                </c:pt>
                <c:pt idx="3185">
                  <c:v>4.7933089999999998</c:v>
                </c:pt>
                <c:pt idx="3186">
                  <c:v>4.7935160000000003</c:v>
                </c:pt>
                <c:pt idx="3187">
                  <c:v>4.793723</c:v>
                </c:pt>
                <c:pt idx="3188">
                  <c:v>4.7939290000000003</c:v>
                </c:pt>
                <c:pt idx="3189">
                  <c:v>4.7941349999999998</c:v>
                </c:pt>
                <c:pt idx="3190">
                  <c:v>4.7943420000000003</c:v>
                </c:pt>
                <c:pt idx="3191">
                  <c:v>4.7945469999999997</c:v>
                </c:pt>
                <c:pt idx="3192">
                  <c:v>4.794753</c:v>
                </c:pt>
                <c:pt idx="3193">
                  <c:v>4.7949590000000004</c:v>
                </c:pt>
                <c:pt idx="3194">
                  <c:v>4.7951639999999998</c:v>
                </c:pt>
                <c:pt idx="3195">
                  <c:v>4.795369</c:v>
                </c:pt>
                <c:pt idx="3196">
                  <c:v>4.7955740000000002</c:v>
                </c:pt>
                <c:pt idx="3197">
                  <c:v>4.7957780000000003</c:v>
                </c:pt>
                <c:pt idx="3198">
                  <c:v>4.7959820000000004</c:v>
                </c:pt>
                <c:pt idx="3199">
                  <c:v>4.7961859999999996</c:v>
                </c:pt>
                <c:pt idx="3200">
                  <c:v>4.7963909999999998</c:v>
                </c:pt>
                <c:pt idx="3201">
                  <c:v>4.7965949999999999</c:v>
                </c:pt>
                <c:pt idx="3202">
                  <c:v>4.7967979999999999</c:v>
                </c:pt>
                <c:pt idx="3203">
                  <c:v>4.7970009999999998</c:v>
                </c:pt>
                <c:pt idx="3204">
                  <c:v>4.7972039999999998</c:v>
                </c:pt>
                <c:pt idx="3205">
                  <c:v>4.7974079999999999</c:v>
                </c:pt>
                <c:pt idx="3206">
                  <c:v>4.7976109999999998</c:v>
                </c:pt>
                <c:pt idx="3207">
                  <c:v>4.7978129999999997</c:v>
                </c:pt>
                <c:pt idx="3208">
                  <c:v>4.7980159999999996</c:v>
                </c:pt>
                <c:pt idx="3209">
                  <c:v>4.7982180000000003</c:v>
                </c:pt>
                <c:pt idx="3210">
                  <c:v>4.7984200000000001</c:v>
                </c:pt>
                <c:pt idx="3211">
                  <c:v>4.7986219999999999</c:v>
                </c:pt>
                <c:pt idx="3212">
                  <c:v>4.7988229999999996</c:v>
                </c:pt>
                <c:pt idx="3213">
                  <c:v>4.7990240000000002</c:v>
                </c:pt>
                <c:pt idx="3214">
                  <c:v>4.7992249999999999</c:v>
                </c:pt>
                <c:pt idx="3215">
                  <c:v>4.7994269999999997</c:v>
                </c:pt>
                <c:pt idx="3216">
                  <c:v>4.7996270000000001</c:v>
                </c:pt>
                <c:pt idx="3217">
                  <c:v>4.7998279999999998</c:v>
                </c:pt>
                <c:pt idx="3218">
                  <c:v>4.8000280000000002</c:v>
                </c:pt>
                <c:pt idx="3219">
                  <c:v>4.8002289999999999</c:v>
                </c:pt>
                <c:pt idx="3220">
                  <c:v>4.8004280000000001</c:v>
                </c:pt>
                <c:pt idx="3221">
                  <c:v>4.8006279999999997</c:v>
                </c:pt>
                <c:pt idx="3222">
                  <c:v>4.8008280000000001</c:v>
                </c:pt>
                <c:pt idx="3223">
                  <c:v>4.8010270000000004</c:v>
                </c:pt>
                <c:pt idx="3224">
                  <c:v>4.8012259999999998</c:v>
                </c:pt>
                <c:pt idx="3225">
                  <c:v>4.8014250000000001</c:v>
                </c:pt>
                <c:pt idx="3226">
                  <c:v>4.8016240000000003</c:v>
                </c:pt>
                <c:pt idx="3227">
                  <c:v>4.8018229999999997</c:v>
                </c:pt>
                <c:pt idx="3228">
                  <c:v>4.8020209999999999</c:v>
                </c:pt>
                <c:pt idx="3229">
                  <c:v>4.802219</c:v>
                </c:pt>
                <c:pt idx="3230">
                  <c:v>4.8024180000000003</c:v>
                </c:pt>
                <c:pt idx="3231">
                  <c:v>4.8026150000000003</c:v>
                </c:pt>
                <c:pt idx="3232">
                  <c:v>4.8028130000000004</c:v>
                </c:pt>
                <c:pt idx="3233">
                  <c:v>4.8030099999999996</c:v>
                </c:pt>
                <c:pt idx="3234">
                  <c:v>4.8032069999999996</c:v>
                </c:pt>
                <c:pt idx="3235">
                  <c:v>4.8034039999999996</c:v>
                </c:pt>
                <c:pt idx="3236">
                  <c:v>4.8036009999999996</c:v>
                </c:pt>
                <c:pt idx="3237">
                  <c:v>4.8037979999999996</c:v>
                </c:pt>
                <c:pt idx="3238">
                  <c:v>4.8039940000000003</c:v>
                </c:pt>
                <c:pt idx="3239">
                  <c:v>4.8041910000000003</c:v>
                </c:pt>
                <c:pt idx="3240">
                  <c:v>4.8043870000000002</c:v>
                </c:pt>
                <c:pt idx="3241">
                  <c:v>4.804583</c:v>
                </c:pt>
                <c:pt idx="3242">
                  <c:v>4.8047779999999998</c:v>
                </c:pt>
                <c:pt idx="3243">
                  <c:v>4.8049739999999996</c:v>
                </c:pt>
                <c:pt idx="3244">
                  <c:v>4.8051690000000002</c:v>
                </c:pt>
                <c:pt idx="3245">
                  <c:v>4.805364</c:v>
                </c:pt>
                <c:pt idx="3246">
                  <c:v>4.8055589999999997</c:v>
                </c:pt>
                <c:pt idx="3247">
                  <c:v>4.8057530000000002</c:v>
                </c:pt>
                <c:pt idx="3248">
                  <c:v>4.8059469999999997</c:v>
                </c:pt>
                <c:pt idx="3249">
                  <c:v>4.8061410000000002</c:v>
                </c:pt>
                <c:pt idx="3250">
                  <c:v>4.8063349999999998</c:v>
                </c:pt>
                <c:pt idx="3251">
                  <c:v>4.8065300000000004</c:v>
                </c:pt>
                <c:pt idx="3252">
                  <c:v>4.806724</c:v>
                </c:pt>
                <c:pt idx="3253">
                  <c:v>4.8069170000000003</c:v>
                </c:pt>
                <c:pt idx="3254">
                  <c:v>4.8071099999999998</c:v>
                </c:pt>
                <c:pt idx="3255">
                  <c:v>4.8073030000000001</c:v>
                </c:pt>
                <c:pt idx="3256">
                  <c:v>4.8074960000000004</c:v>
                </c:pt>
                <c:pt idx="3257">
                  <c:v>4.8076889999999999</c:v>
                </c:pt>
                <c:pt idx="3258">
                  <c:v>4.8078810000000001</c:v>
                </c:pt>
                <c:pt idx="3259">
                  <c:v>4.8080740000000004</c:v>
                </c:pt>
                <c:pt idx="3260">
                  <c:v>4.8082659999999997</c:v>
                </c:pt>
                <c:pt idx="3261">
                  <c:v>4.8084579999999999</c:v>
                </c:pt>
                <c:pt idx="3262">
                  <c:v>4.8086500000000001</c:v>
                </c:pt>
                <c:pt idx="3263">
                  <c:v>4.8088410000000001</c:v>
                </c:pt>
                <c:pt idx="3264">
                  <c:v>4.8090320000000002</c:v>
                </c:pt>
                <c:pt idx="3265">
                  <c:v>4.8092230000000002</c:v>
                </c:pt>
                <c:pt idx="3266">
                  <c:v>4.8094140000000003</c:v>
                </c:pt>
                <c:pt idx="3267">
                  <c:v>4.8096050000000004</c:v>
                </c:pt>
                <c:pt idx="3268">
                  <c:v>4.8097950000000003</c:v>
                </c:pt>
                <c:pt idx="3269">
                  <c:v>4.8099860000000003</c:v>
                </c:pt>
                <c:pt idx="3270">
                  <c:v>4.8101760000000002</c:v>
                </c:pt>
                <c:pt idx="3271">
                  <c:v>4.8103660000000001</c:v>
                </c:pt>
                <c:pt idx="3272">
                  <c:v>4.8105549999999999</c:v>
                </c:pt>
                <c:pt idx="3273">
                  <c:v>4.8107449999999998</c:v>
                </c:pt>
                <c:pt idx="3274">
                  <c:v>4.8109349999999997</c:v>
                </c:pt>
                <c:pt idx="3275">
                  <c:v>4.8111240000000004</c:v>
                </c:pt>
                <c:pt idx="3276">
                  <c:v>4.8113130000000002</c:v>
                </c:pt>
                <c:pt idx="3277">
                  <c:v>4.8115019999999999</c:v>
                </c:pt>
                <c:pt idx="3278">
                  <c:v>4.8116899999999996</c:v>
                </c:pt>
                <c:pt idx="3279">
                  <c:v>4.8118790000000002</c:v>
                </c:pt>
                <c:pt idx="3280">
                  <c:v>4.8120669999999999</c:v>
                </c:pt>
                <c:pt idx="3281">
                  <c:v>4.8122550000000004</c:v>
                </c:pt>
                <c:pt idx="3282">
                  <c:v>4.812443</c:v>
                </c:pt>
                <c:pt idx="3283">
                  <c:v>4.8126309999999997</c:v>
                </c:pt>
                <c:pt idx="3284">
                  <c:v>4.8128190000000002</c:v>
                </c:pt>
                <c:pt idx="3285">
                  <c:v>4.8130059999999997</c:v>
                </c:pt>
                <c:pt idx="3286">
                  <c:v>4.8131930000000001</c:v>
                </c:pt>
                <c:pt idx="3287">
                  <c:v>4.8133809999999997</c:v>
                </c:pt>
                <c:pt idx="3288">
                  <c:v>4.8135680000000001</c:v>
                </c:pt>
                <c:pt idx="3289">
                  <c:v>4.8137540000000003</c:v>
                </c:pt>
                <c:pt idx="3290">
                  <c:v>4.8139399999999997</c:v>
                </c:pt>
                <c:pt idx="3291">
                  <c:v>4.8141259999999999</c:v>
                </c:pt>
                <c:pt idx="3292">
                  <c:v>4.8143130000000003</c:v>
                </c:pt>
                <c:pt idx="3293">
                  <c:v>4.8144989999999996</c:v>
                </c:pt>
                <c:pt idx="3294">
                  <c:v>4.8146839999999997</c:v>
                </c:pt>
                <c:pt idx="3295">
                  <c:v>4.81487</c:v>
                </c:pt>
                <c:pt idx="3296">
                  <c:v>4.8150550000000001</c:v>
                </c:pt>
                <c:pt idx="3297">
                  <c:v>4.8152400000000002</c:v>
                </c:pt>
                <c:pt idx="3298">
                  <c:v>4.8154250000000003</c:v>
                </c:pt>
                <c:pt idx="3299">
                  <c:v>4.8156100000000004</c:v>
                </c:pt>
                <c:pt idx="3300">
                  <c:v>4.8157940000000004</c:v>
                </c:pt>
                <c:pt idx="3301">
                  <c:v>4.8159789999999996</c:v>
                </c:pt>
                <c:pt idx="3302">
                  <c:v>4.8161630000000004</c:v>
                </c:pt>
                <c:pt idx="3303">
                  <c:v>4.8163470000000004</c:v>
                </c:pt>
                <c:pt idx="3304">
                  <c:v>4.8165310000000003</c:v>
                </c:pt>
                <c:pt idx="3305">
                  <c:v>4.8167150000000003</c:v>
                </c:pt>
                <c:pt idx="3306">
                  <c:v>4.8168980000000001</c:v>
                </c:pt>
                <c:pt idx="3307">
                  <c:v>4.8170809999999999</c:v>
                </c:pt>
                <c:pt idx="3308">
                  <c:v>4.8172649999999999</c:v>
                </c:pt>
                <c:pt idx="3309">
                  <c:v>4.8174479999999997</c:v>
                </c:pt>
                <c:pt idx="3310">
                  <c:v>4.8176310000000004</c:v>
                </c:pt>
                <c:pt idx="3311">
                  <c:v>4.8178130000000001</c:v>
                </c:pt>
                <c:pt idx="3312">
                  <c:v>4.8179959999999999</c:v>
                </c:pt>
                <c:pt idx="3313">
                  <c:v>4.8181779999999996</c:v>
                </c:pt>
                <c:pt idx="3314">
                  <c:v>4.8183600000000002</c:v>
                </c:pt>
                <c:pt idx="3315">
                  <c:v>4.8185419999999999</c:v>
                </c:pt>
                <c:pt idx="3316">
                  <c:v>4.8187230000000003</c:v>
                </c:pt>
                <c:pt idx="3317">
                  <c:v>4.8189039999999999</c:v>
                </c:pt>
                <c:pt idx="3318">
                  <c:v>4.8190860000000004</c:v>
                </c:pt>
                <c:pt idx="3319">
                  <c:v>4.819267</c:v>
                </c:pt>
                <c:pt idx="3320">
                  <c:v>4.8194480000000004</c:v>
                </c:pt>
                <c:pt idx="3321">
                  <c:v>4.8196289999999999</c:v>
                </c:pt>
                <c:pt idx="3322">
                  <c:v>4.8198090000000002</c:v>
                </c:pt>
                <c:pt idx="3323">
                  <c:v>4.8199899999999998</c:v>
                </c:pt>
                <c:pt idx="3324">
                  <c:v>4.8201700000000001</c:v>
                </c:pt>
                <c:pt idx="3325">
                  <c:v>4.8203500000000004</c:v>
                </c:pt>
                <c:pt idx="3326">
                  <c:v>4.8205289999999996</c:v>
                </c:pt>
                <c:pt idx="3327">
                  <c:v>4.8207089999999999</c:v>
                </c:pt>
                <c:pt idx="3328">
                  <c:v>4.8208890000000002</c:v>
                </c:pt>
                <c:pt idx="3329">
                  <c:v>4.8210689999999996</c:v>
                </c:pt>
                <c:pt idx="3330">
                  <c:v>4.8212479999999998</c:v>
                </c:pt>
                <c:pt idx="3331">
                  <c:v>4.8214269999999999</c:v>
                </c:pt>
                <c:pt idx="3332">
                  <c:v>4.8216060000000001</c:v>
                </c:pt>
                <c:pt idx="3333">
                  <c:v>4.8217840000000001</c:v>
                </c:pt>
                <c:pt idx="3334">
                  <c:v>4.8219630000000002</c:v>
                </c:pt>
                <c:pt idx="3335">
                  <c:v>4.8221410000000002</c:v>
                </c:pt>
                <c:pt idx="3336">
                  <c:v>4.8223190000000002</c:v>
                </c:pt>
                <c:pt idx="3337">
                  <c:v>4.8224970000000003</c:v>
                </c:pt>
                <c:pt idx="3338">
                  <c:v>4.8226740000000001</c:v>
                </c:pt>
                <c:pt idx="3339">
                  <c:v>4.8228520000000001</c:v>
                </c:pt>
                <c:pt idx="3340">
                  <c:v>4.823029</c:v>
                </c:pt>
                <c:pt idx="3341">
                  <c:v>4.8232059999999999</c:v>
                </c:pt>
                <c:pt idx="3342">
                  <c:v>4.8233829999999998</c:v>
                </c:pt>
                <c:pt idx="3343">
                  <c:v>4.8235599999999996</c:v>
                </c:pt>
                <c:pt idx="3344">
                  <c:v>4.8237370000000004</c:v>
                </c:pt>
                <c:pt idx="3345">
                  <c:v>4.8239140000000003</c:v>
                </c:pt>
                <c:pt idx="3346">
                  <c:v>4.82409</c:v>
                </c:pt>
                <c:pt idx="3347">
                  <c:v>4.8242659999999997</c:v>
                </c:pt>
                <c:pt idx="3348">
                  <c:v>4.8244420000000003</c:v>
                </c:pt>
                <c:pt idx="3349">
                  <c:v>4.8246169999999999</c:v>
                </c:pt>
                <c:pt idx="3350">
                  <c:v>4.8247929999999997</c:v>
                </c:pt>
                <c:pt idx="3351">
                  <c:v>4.8249680000000001</c:v>
                </c:pt>
                <c:pt idx="3352">
                  <c:v>4.8251439999999999</c:v>
                </c:pt>
                <c:pt idx="3353">
                  <c:v>4.8253190000000004</c:v>
                </c:pt>
                <c:pt idx="3354">
                  <c:v>4.8254929999999998</c:v>
                </c:pt>
                <c:pt idx="3355">
                  <c:v>4.8256680000000003</c:v>
                </c:pt>
                <c:pt idx="3356">
                  <c:v>4.8258419999999997</c:v>
                </c:pt>
                <c:pt idx="3357">
                  <c:v>4.8260160000000001</c:v>
                </c:pt>
                <c:pt idx="3358">
                  <c:v>4.8261900000000004</c:v>
                </c:pt>
                <c:pt idx="3359">
                  <c:v>4.826365</c:v>
                </c:pt>
                <c:pt idx="3360">
                  <c:v>4.8265380000000002</c:v>
                </c:pt>
                <c:pt idx="3361">
                  <c:v>4.8267119999999997</c:v>
                </c:pt>
                <c:pt idx="3362">
                  <c:v>4.826886</c:v>
                </c:pt>
                <c:pt idx="3363">
                  <c:v>4.8270590000000002</c:v>
                </c:pt>
                <c:pt idx="3364">
                  <c:v>4.8272320000000004</c:v>
                </c:pt>
                <c:pt idx="3365">
                  <c:v>4.8274049999999997</c:v>
                </c:pt>
                <c:pt idx="3366">
                  <c:v>4.8275790000000001</c:v>
                </c:pt>
                <c:pt idx="3367">
                  <c:v>4.8277510000000001</c:v>
                </c:pt>
                <c:pt idx="3368">
                  <c:v>4.8279240000000003</c:v>
                </c:pt>
                <c:pt idx="3369">
                  <c:v>4.8280960000000004</c:v>
                </c:pt>
                <c:pt idx="3370">
                  <c:v>4.8282689999999997</c:v>
                </c:pt>
                <c:pt idx="3371">
                  <c:v>4.8284399999999996</c:v>
                </c:pt>
                <c:pt idx="3372">
                  <c:v>4.8286119999999997</c:v>
                </c:pt>
                <c:pt idx="3373">
                  <c:v>4.8287839999999997</c:v>
                </c:pt>
                <c:pt idx="3374">
                  <c:v>4.8289549999999997</c:v>
                </c:pt>
                <c:pt idx="3375">
                  <c:v>4.8291259999999996</c:v>
                </c:pt>
                <c:pt idx="3376">
                  <c:v>4.8292979999999996</c:v>
                </c:pt>
                <c:pt idx="3377">
                  <c:v>4.8294689999999996</c:v>
                </c:pt>
                <c:pt idx="3378">
                  <c:v>4.8296390000000002</c:v>
                </c:pt>
                <c:pt idx="3379">
                  <c:v>4.8298100000000002</c:v>
                </c:pt>
                <c:pt idx="3380">
                  <c:v>4.8299799999999999</c:v>
                </c:pt>
                <c:pt idx="3381">
                  <c:v>4.8301509999999999</c:v>
                </c:pt>
                <c:pt idx="3382">
                  <c:v>4.8303209999999996</c:v>
                </c:pt>
                <c:pt idx="3383">
                  <c:v>4.8304910000000003</c:v>
                </c:pt>
                <c:pt idx="3384">
                  <c:v>4.83066</c:v>
                </c:pt>
                <c:pt idx="3385">
                  <c:v>4.8308299999999997</c:v>
                </c:pt>
                <c:pt idx="3386">
                  <c:v>4.8309990000000003</c:v>
                </c:pt>
                <c:pt idx="3387">
                  <c:v>4.831169</c:v>
                </c:pt>
                <c:pt idx="3388">
                  <c:v>4.8313379999999997</c:v>
                </c:pt>
                <c:pt idx="3389">
                  <c:v>4.8315070000000002</c:v>
                </c:pt>
                <c:pt idx="3390">
                  <c:v>4.8316759999999999</c:v>
                </c:pt>
                <c:pt idx="3391">
                  <c:v>4.8318440000000002</c:v>
                </c:pt>
                <c:pt idx="3392">
                  <c:v>4.8320119999999998</c:v>
                </c:pt>
                <c:pt idx="3393">
                  <c:v>4.8321810000000003</c:v>
                </c:pt>
                <c:pt idx="3394">
                  <c:v>4.8323489999999998</c:v>
                </c:pt>
                <c:pt idx="3395">
                  <c:v>4.8325170000000002</c:v>
                </c:pt>
                <c:pt idx="3396">
                  <c:v>4.8326849999999997</c:v>
                </c:pt>
                <c:pt idx="3397">
                  <c:v>4.8328519999999999</c:v>
                </c:pt>
                <c:pt idx="3398">
                  <c:v>4.8330190000000002</c:v>
                </c:pt>
                <c:pt idx="3399">
                  <c:v>4.8331860000000004</c:v>
                </c:pt>
                <c:pt idx="3400">
                  <c:v>4.8333539999999999</c:v>
                </c:pt>
                <c:pt idx="3401">
                  <c:v>4.83352</c:v>
                </c:pt>
                <c:pt idx="3402">
                  <c:v>4.8336870000000003</c:v>
                </c:pt>
                <c:pt idx="3403">
                  <c:v>4.8338530000000004</c:v>
                </c:pt>
                <c:pt idx="3404">
                  <c:v>4.8340199999999998</c:v>
                </c:pt>
                <c:pt idx="3405">
                  <c:v>4.8341859999999999</c:v>
                </c:pt>
                <c:pt idx="3406">
                  <c:v>4.834352</c:v>
                </c:pt>
                <c:pt idx="3407">
                  <c:v>4.834517</c:v>
                </c:pt>
                <c:pt idx="3408">
                  <c:v>4.8346830000000001</c:v>
                </c:pt>
                <c:pt idx="3409">
                  <c:v>4.834848</c:v>
                </c:pt>
                <c:pt idx="3410">
                  <c:v>4.8350140000000001</c:v>
                </c:pt>
                <c:pt idx="3411">
                  <c:v>4.8351790000000001</c:v>
                </c:pt>
                <c:pt idx="3412">
                  <c:v>4.8353440000000001</c:v>
                </c:pt>
                <c:pt idx="3413">
                  <c:v>4.8355090000000001</c:v>
                </c:pt>
                <c:pt idx="3414">
                  <c:v>4.835674</c:v>
                </c:pt>
                <c:pt idx="3415">
                  <c:v>4.8358379999999999</c:v>
                </c:pt>
                <c:pt idx="3416">
                  <c:v>4.8360029999999998</c:v>
                </c:pt>
                <c:pt idx="3417">
                  <c:v>4.8361669999999997</c:v>
                </c:pt>
                <c:pt idx="3418">
                  <c:v>4.8363310000000004</c:v>
                </c:pt>
                <c:pt idx="3419">
                  <c:v>4.8364950000000002</c:v>
                </c:pt>
                <c:pt idx="3420">
                  <c:v>4.8366579999999999</c:v>
                </c:pt>
                <c:pt idx="3421">
                  <c:v>4.8368229999999999</c:v>
                </c:pt>
                <c:pt idx="3422">
                  <c:v>4.8369859999999996</c:v>
                </c:pt>
                <c:pt idx="3423">
                  <c:v>4.8371490000000001</c:v>
                </c:pt>
                <c:pt idx="3424">
                  <c:v>4.8373119999999998</c:v>
                </c:pt>
                <c:pt idx="3425">
                  <c:v>4.8374750000000004</c:v>
                </c:pt>
                <c:pt idx="3426">
                  <c:v>4.8376380000000001</c:v>
                </c:pt>
                <c:pt idx="3427">
                  <c:v>4.8378009999999998</c:v>
                </c:pt>
                <c:pt idx="3428">
                  <c:v>4.8379630000000002</c:v>
                </c:pt>
                <c:pt idx="3429">
                  <c:v>4.8381259999999999</c:v>
                </c:pt>
                <c:pt idx="3430">
                  <c:v>4.8382880000000004</c:v>
                </c:pt>
                <c:pt idx="3431">
                  <c:v>4.8384499999999999</c:v>
                </c:pt>
                <c:pt idx="3432">
                  <c:v>4.8386120000000004</c:v>
                </c:pt>
                <c:pt idx="3433">
                  <c:v>4.8387729999999998</c:v>
                </c:pt>
                <c:pt idx="3434">
                  <c:v>4.8389350000000002</c:v>
                </c:pt>
                <c:pt idx="3435">
                  <c:v>4.8390959999999996</c:v>
                </c:pt>
                <c:pt idx="3436">
                  <c:v>4.8392569999999999</c:v>
                </c:pt>
                <c:pt idx="3437">
                  <c:v>4.8394180000000002</c:v>
                </c:pt>
                <c:pt idx="3438">
                  <c:v>4.8395789999999996</c:v>
                </c:pt>
                <c:pt idx="3439">
                  <c:v>4.8397399999999999</c:v>
                </c:pt>
                <c:pt idx="3440">
                  <c:v>4.8399000000000001</c:v>
                </c:pt>
                <c:pt idx="3441">
                  <c:v>4.8400610000000004</c:v>
                </c:pt>
                <c:pt idx="3442">
                  <c:v>4.8402209999999997</c:v>
                </c:pt>
                <c:pt idx="3443">
                  <c:v>4.8403809999999998</c:v>
                </c:pt>
                <c:pt idx="3444">
                  <c:v>4.840541</c:v>
                </c:pt>
                <c:pt idx="3445">
                  <c:v>4.8407010000000001</c:v>
                </c:pt>
                <c:pt idx="3446">
                  <c:v>4.8408600000000002</c:v>
                </c:pt>
                <c:pt idx="3447">
                  <c:v>4.8410200000000003</c:v>
                </c:pt>
                <c:pt idx="3448">
                  <c:v>4.8411790000000003</c:v>
                </c:pt>
                <c:pt idx="3449">
                  <c:v>4.8413389999999996</c:v>
                </c:pt>
                <c:pt idx="3450">
                  <c:v>4.8414979999999996</c:v>
                </c:pt>
                <c:pt idx="3451">
                  <c:v>4.8416569999999997</c:v>
                </c:pt>
                <c:pt idx="3452">
                  <c:v>4.8418150000000004</c:v>
                </c:pt>
                <c:pt idx="3453">
                  <c:v>4.8419730000000003</c:v>
                </c:pt>
                <c:pt idx="3454">
                  <c:v>4.8421320000000003</c:v>
                </c:pt>
                <c:pt idx="3455">
                  <c:v>4.8422890000000001</c:v>
                </c:pt>
                <c:pt idx="3456">
                  <c:v>4.8424469999999999</c:v>
                </c:pt>
                <c:pt idx="3457">
                  <c:v>4.8426049999999998</c:v>
                </c:pt>
                <c:pt idx="3458">
                  <c:v>4.8427619999999996</c:v>
                </c:pt>
                <c:pt idx="3459">
                  <c:v>4.8429200000000003</c:v>
                </c:pt>
                <c:pt idx="3460">
                  <c:v>4.8430780000000002</c:v>
                </c:pt>
                <c:pt idx="3461">
                  <c:v>4.843235</c:v>
                </c:pt>
                <c:pt idx="3462">
                  <c:v>4.8433919999999997</c:v>
                </c:pt>
                <c:pt idx="3463">
                  <c:v>4.8435490000000003</c:v>
                </c:pt>
                <c:pt idx="3464">
                  <c:v>4.8437049999999999</c:v>
                </c:pt>
                <c:pt idx="3465">
                  <c:v>4.8438619999999997</c:v>
                </c:pt>
                <c:pt idx="3466">
                  <c:v>4.8440180000000002</c:v>
                </c:pt>
                <c:pt idx="3467">
                  <c:v>4.8441739999999998</c:v>
                </c:pt>
                <c:pt idx="3468">
                  <c:v>4.8443300000000002</c:v>
                </c:pt>
                <c:pt idx="3469">
                  <c:v>4.844487</c:v>
                </c:pt>
                <c:pt idx="3470">
                  <c:v>4.8446429999999996</c:v>
                </c:pt>
                <c:pt idx="3471">
                  <c:v>4.8447979999999999</c:v>
                </c:pt>
                <c:pt idx="3472">
                  <c:v>4.8449540000000004</c:v>
                </c:pt>
                <c:pt idx="3473">
                  <c:v>4.8451089999999999</c:v>
                </c:pt>
                <c:pt idx="3474">
                  <c:v>4.8452640000000002</c:v>
                </c:pt>
                <c:pt idx="3475">
                  <c:v>4.8454189999999997</c:v>
                </c:pt>
                <c:pt idx="3476">
                  <c:v>4.8455729999999999</c:v>
                </c:pt>
                <c:pt idx="3477">
                  <c:v>4.8457280000000003</c:v>
                </c:pt>
                <c:pt idx="3478">
                  <c:v>4.8458819999999996</c:v>
                </c:pt>
                <c:pt idx="3479">
                  <c:v>4.8460359999999998</c:v>
                </c:pt>
                <c:pt idx="3480">
                  <c:v>4.84619</c:v>
                </c:pt>
                <c:pt idx="3481">
                  <c:v>4.8463440000000002</c:v>
                </c:pt>
                <c:pt idx="3482">
                  <c:v>4.8464980000000004</c:v>
                </c:pt>
                <c:pt idx="3483">
                  <c:v>4.8466519999999997</c:v>
                </c:pt>
                <c:pt idx="3484">
                  <c:v>4.8468059999999999</c:v>
                </c:pt>
                <c:pt idx="3485">
                  <c:v>4.846959</c:v>
                </c:pt>
                <c:pt idx="3486">
                  <c:v>4.8471120000000001</c:v>
                </c:pt>
                <c:pt idx="3487">
                  <c:v>4.8472650000000002</c:v>
                </c:pt>
                <c:pt idx="3488">
                  <c:v>4.8474180000000002</c:v>
                </c:pt>
                <c:pt idx="3489">
                  <c:v>4.8475700000000002</c:v>
                </c:pt>
                <c:pt idx="3490">
                  <c:v>4.8477230000000002</c:v>
                </c:pt>
                <c:pt idx="3491">
                  <c:v>4.8478760000000003</c:v>
                </c:pt>
                <c:pt idx="3492">
                  <c:v>4.8480280000000002</c:v>
                </c:pt>
                <c:pt idx="3493">
                  <c:v>4.8481800000000002</c:v>
                </c:pt>
                <c:pt idx="3494">
                  <c:v>4.8483320000000001</c:v>
                </c:pt>
                <c:pt idx="3495">
                  <c:v>4.848484</c:v>
                </c:pt>
                <c:pt idx="3496">
                  <c:v>4.8486359999999999</c:v>
                </c:pt>
                <c:pt idx="3497">
                  <c:v>4.8487869999999997</c:v>
                </c:pt>
                <c:pt idx="3498">
                  <c:v>4.8489389999999997</c:v>
                </c:pt>
                <c:pt idx="3499">
                  <c:v>4.8490909999999996</c:v>
                </c:pt>
                <c:pt idx="3500">
                  <c:v>4.8492420000000003</c:v>
                </c:pt>
                <c:pt idx="3501">
                  <c:v>4.8493930000000001</c:v>
                </c:pt>
                <c:pt idx="3502">
                  <c:v>4.8495439999999999</c:v>
                </c:pt>
                <c:pt idx="3503">
                  <c:v>4.8496940000000004</c:v>
                </c:pt>
                <c:pt idx="3504">
                  <c:v>4.8498450000000002</c:v>
                </c:pt>
                <c:pt idx="3505">
                  <c:v>4.8499949999999998</c:v>
                </c:pt>
                <c:pt idx="3506">
                  <c:v>4.8501450000000004</c:v>
                </c:pt>
                <c:pt idx="3507">
                  <c:v>4.8502960000000002</c:v>
                </c:pt>
                <c:pt idx="3508">
                  <c:v>4.8504449999999997</c:v>
                </c:pt>
                <c:pt idx="3509">
                  <c:v>4.8505950000000002</c:v>
                </c:pt>
                <c:pt idx="3510">
                  <c:v>4.8507449999999999</c:v>
                </c:pt>
                <c:pt idx="3511">
                  <c:v>4.8508940000000003</c:v>
                </c:pt>
                <c:pt idx="3512">
                  <c:v>4.8510439999999999</c:v>
                </c:pt>
                <c:pt idx="3513">
                  <c:v>4.8511930000000003</c:v>
                </c:pt>
                <c:pt idx="3514">
                  <c:v>4.8513419999999998</c:v>
                </c:pt>
                <c:pt idx="3515">
                  <c:v>4.8514910000000002</c:v>
                </c:pt>
                <c:pt idx="3516">
                  <c:v>4.8516399999999997</c:v>
                </c:pt>
                <c:pt idx="3517">
                  <c:v>4.8517890000000001</c:v>
                </c:pt>
                <c:pt idx="3518">
                  <c:v>4.8519370000000004</c:v>
                </c:pt>
                <c:pt idx="3519">
                  <c:v>4.8520849999999998</c:v>
                </c:pt>
                <c:pt idx="3520">
                  <c:v>4.852233</c:v>
                </c:pt>
                <c:pt idx="3521">
                  <c:v>4.8523810000000003</c:v>
                </c:pt>
                <c:pt idx="3522">
                  <c:v>4.8525289999999996</c:v>
                </c:pt>
                <c:pt idx="3523">
                  <c:v>4.8526759999999998</c:v>
                </c:pt>
                <c:pt idx="3524">
                  <c:v>4.852824</c:v>
                </c:pt>
                <c:pt idx="3525">
                  <c:v>4.8529720000000003</c:v>
                </c:pt>
                <c:pt idx="3526">
                  <c:v>4.8531190000000004</c:v>
                </c:pt>
                <c:pt idx="3527">
                  <c:v>4.8532659999999996</c:v>
                </c:pt>
                <c:pt idx="3528">
                  <c:v>4.8534129999999998</c:v>
                </c:pt>
                <c:pt idx="3529">
                  <c:v>4.8535589999999997</c:v>
                </c:pt>
                <c:pt idx="3530">
                  <c:v>4.8537059999999999</c:v>
                </c:pt>
                <c:pt idx="3531">
                  <c:v>4.8538519999999998</c:v>
                </c:pt>
                <c:pt idx="3532">
                  <c:v>4.853999</c:v>
                </c:pt>
                <c:pt idx="3533">
                  <c:v>4.8541449999999999</c:v>
                </c:pt>
                <c:pt idx="3534">
                  <c:v>4.8542909999999999</c:v>
                </c:pt>
                <c:pt idx="3535">
                  <c:v>4.8544369999999999</c:v>
                </c:pt>
                <c:pt idx="3536">
                  <c:v>4.8545819999999997</c:v>
                </c:pt>
                <c:pt idx="3537">
                  <c:v>4.8547279999999997</c:v>
                </c:pt>
                <c:pt idx="3538">
                  <c:v>4.8548730000000004</c:v>
                </c:pt>
                <c:pt idx="3539">
                  <c:v>4.8550190000000004</c:v>
                </c:pt>
                <c:pt idx="3540">
                  <c:v>4.8551640000000003</c:v>
                </c:pt>
                <c:pt idx="3541">
                  <c:v>4.8553090000000001</c:v>
                </c:pt>
                <c:pt idx="3542">
                  <c:v>4.8554539999999999</c:v>
                </c:pt>
                <c:pt idx="3543">
                  <c:v>4.8555989999999998</c:v>
                </c:pt>
                <c:pt idx="3544">
                  <c:v>4.8557430000000004</c:v>
                </c:pt>
                <c:pt idx="3545">
                  <c:v>4.8558880000000002</c:v>
                </c:pt>
                <c:pt idx="3546">
                  <c:v>4.8560319999999999</c:v>
                </c:pt>
                <c:pt idx="3547">
                  <c:v>4.8561769999999997</c:v>
                </c:pt>
                <c:pt idx="3548">
                  <c:v>4.8563210000000003</c:v>
                </c:pt>
                <c:pt idx="3549">
                  <c:v>4.856465</c:v>
                </c:pt>
                <c:pt idx="3550">
                  <c:v>4.8566089999999997</c:v>
                </c:pt>
                <c:pt idx="3551">
                  <c:v>4.8567530000000003</c:v>
                </c:pt>
                <c:pt idx="3552">
                  <c:v>4.8568959999999999</c:v>
                </c:pt>
                <c:pt idx="3553">
                  <c:v>4.8570390000000003</c:v>
                </c:pt>
                <c:pt idx="3554">
                  <c:v>4.857183</c:v>
                </c:pt>
                <c:pt idx="3555">
                  <c:v>4.8573259999999996</c:v>
                </c:pt>
                <c:pt idx="3556">
                  <c:v>4.857469</c:v>
                </c:pt>
                <c:pt idx="3557">
                  <c:v>4.8576110000000003</c:v>
                </c:pt>
                <c:pt idx="3558">
                  <c:v>4.8577539999999999</c:v>
                </c:pt>
                <c:pt idx="3559">
                  <c:v>4.8578960000000002</c:v>
                </c:pt>
                <c:pt idx="3560">
                  <c:v>4.8580389999999998</c:v>
                </c:pt>
                <c:pt idx="3561">
                  <c:v>4.8581810000000001</c:v>
                </c:pt>
                <c:pt idx="3562">
                  <c:v>4.8583230000000004</c:v>
                </c:pt>
                <c:pt idx="3563">
                  <c:v>4.8584649999999998</c:v>
                </c:pt>
                <c:pt idx="3564">
                  <c:v>4.8586070000000001</c:v>
                </c:pt>
                <c:pt idx="3565">
                  <c:v>4.8587480000000003</c:v>
                </c:pt>
                <c:pt idx="3566">
                  <c:v>4.8588899999999997</c:v>
                </c:pt>
                <c:pt idx="3567">
                  <c:v>4.8590309999999999</c:v>
                </c:pt>
                <c:pt idx="3568">
                  <c:v>4.859172</c:v>
                </c:pt>
                <c:pt idx="3569">
                  <c:v>4.8593130000000002</c:v>
                </c:pt>
                <c:pt idx="3570">
                  <c:v>4.8594540000000004</c:v>
                </c:pt>
                <c:pt idx="3571">
                  <c:v>4.8595949999999997</c:v>
                </c:pt>
                <c:pt idx="3572">
                  <c:v>4.8597349999999997</c:v>
                </c:pt>
                <c:pt idx="3573">
                  <c:v>4.8598759999999999</c:v>
                </c:pt>
                <c:pt idx="3574">
                  <c:v>4.860017</c:v>
                </c:pt>
                <c:pt idx="3575">
                  <c:v>4.8601570000000001</c:v>
                </c:pt>
                <c:pt idx="3576">
                  <c:v>4.8602970000000001</c:v>
                </c:pt>
                <c:pt idx="3577">
                  <c:v>4.8604370000000001</c:v>
                </c:pt>
                <c:pt idx="3578">
                  <c:v>4.8605780000000003</c:v>
                </c:pt>
                <c:pt idx="3579">
                  <c:v>4.8607170000000002</c:v>
                </c:pt>
                <c:pt idx="3580">
                  <c:v>4.8608570000000002</c:v>
                </c:pt>
                <c:pt idx="3581">
                  <c:v>4.8609960000000001</c:v>
                </c:pt>
                <c:pt idx="3582">
                  <c:v>4.861135</c:v>
                </c:pt>
                <c:pt idx="3583">
                  <c:v>4.861275</c:v>
                </c:pt>
                <c:pt idx="3584">
                  <c:v>4.8614129999999998</c:v>
                </c:pt>
                <c:pt idx="3585">
                  <c:v>4.8615529999999998</c:v>
                </c:pt>
                <c:pt idx="3586">
                  <c:v>4.8616910000000004</c:v>
                </c:pt>
                <c:pt idx="3587">
                  <c:v>4.8618300000000003</c:v>
                </c:pt>
                <c:pt idx="3588">
                  <c:v>4.8619680000000001</c:v>
                </c:pt>
                <c:pt idx="3589">
                  <c:v>4.8621059999999998</c:v>
                </c:pt>
                <c:pt idx="3590">
                  <c:v>4.8622439999999996</c:v>
                </c:pt>
                <c:pt idx="3591">
                  <c:v>4.8623820000000002</c:v>
                </c:pt>
                <c:pt idx="3592">
                  <c:v>4.86252</c:v>
                </c:pt>
                <c:pt idx="3593">
                  <c:v>4.8626579999999997</c:v>
                </c:pt>
                <c:pt idx="3594">
                  <c:v>4.8627950000000002</c:v>
                </c:pt>
                <c:pt idx="3595">
                  <c:v>4.862933</c:v>
                </c:pt>
                <c:pt idx="3596">
                  <c:v>4.8630699999999996</c:v>
                </c:pt>
                <c:pt idx="3597">
                  <c:v>4.8632070000000001</c:v>
                </c:pt>
                <c:pt idx="3598">
                  <c:v>4.8633449999999998</c:v>
                </c:pt>
                <c:pt idx="3599">
                  <c:v>4.8634820000000003</c:v>
                </c:pt>
                <c:pt idx="3600">
                  <c:v>4.8636179999999998</c:v>
                </c:pt>
                <c:pt idx="3601">
                  <c:v>4.8637550000000003</c:v>
                </c:pt>
                <c:pt idx="3602">
                  <c:v>4.8638909999999997</c:v>
                </c:pt>
                <c:pt idx="3603">
                  <c:v>4.8640280000000002</c:v>
                </c:pt>
                <c:pt idx="3604">
                  <c:v>4.8641629999999996</c:v>
                </c:pt>
                <c:pt idx="3605">
                  <c:v>4.8642989999999999</c:v>
                </c:pt>
                <c:pt idx="3606">
                  <c:v>4.8644350000000003</c:v>
                </c:pt>
                <c:pt idx="3607">
                  <c:v>4.8645709999999998</c:v>
                </c:pt>
                <c:pt idx="3608">
                  <c:v>4.8647070000000001</c:v>
                </c:pt>
                <c:pt idx="3609">
                  <c:v>4.8648420000000003</c:v>
                </c:pt>
                <c:pt idx="3610">
                  <c:v>4.8649779999999998</c:v>
                </c:pt>
                <c:pt idx="3611">
                  <c:v>4.865113</c:v>
                </c:pt>
                <c:pt idx="3612">
                  <c:v>4.8652480000000002</c:v>
                </c:pt>
                <c:pt idx="3613">
                  <c:v>4.8653829999999996</c:v>
                </c:pt>
                <c:pt idx="3614">
                  <c:v>4.8655179999999998</c:v>
                </c:pt>
                <c:pt idx="3615">
                  <c:v>4.865653</c:v>
                </c:pt>
                <c:pt idx="3616">
                  <c:v>4.8657880000000002</c:v>
                </c:pt>
                <c:pt idx="3617">
                  <c:v>4.8659220000000003</c:v>
                </c:pt>
                <c:pt idx="3618">
                  <c:v>4.8660560000000004</c:v>
                </c:pt>
                <c:pt idx="3619">
                  <c:v>4.8661899999999996</c:v>
                </c:pt>
                <c:pt idx="3620">
                  <c:v>4.8663249999999998</c:v>
                </c:pt>
                <c:pt idx="3621">
                  <c:v>4.8664589999999999</c:v>
                </c:pt>
                <c:pt idx="3622">
                  <c:v>4.8665919999999998</c:v>
                </c:pt>
                <c:pt idx="3623">
                  <c:v>4.8667259999999999</c:v>
                </c:pt>
                <c:pt idx="3624">
                  <c:v>4.86686</c:v>
                </c:pt>
                <c:pt idx="3625">
                  <c:v>4.866994</c:v>
                </c:pt>
                <c:pt idx="3626">
                  <c:v>4.867127</c:v>
                </c:pt>
                <c:pt idx="3627">
                  <c:v>4.8672599999999999</c:v>
                </c:pt>
                <c:pt idx="3628">
                  <c:v>4.8673929999999999</c:v>
                </c:pt>
                <c:pt idx="3629">
                  <c:v>4.8675259999999998</c:v>
                </c:pt>
                <c:pt idx="3630">
                  <c:v>4.8676579999999996</c:v>
                </c:pt>
                <c:pt idx="3631">
                  <c:v>4.8677910000000004</c:v>
                </c:pt>
                <c:pt idx="3632">
                  <c:v>4.8679230000000002</c:v>
                </c:pt>
                <c:pt idx="3633">
                  <c:v>4.8680560000000002</c:v>
                </c:pt>
                <c:pt idx="3634">
                  <c:v>4.868188</c:v>
                </c:pt>
                <c:pt idx="3635">
                  <c:v>4.8683199999999998</c:v>
                </c:pt>
                <c:pt idx="3636">
                  <c:v>4.8684519999999996</c:v>
                </c:pt>
                <c:pt idx="3637">
                  <c:v>4.8685840000000002</c:v>
                </c:pt>
                <c:pt idx="3638">
                  <c:v>4.8687149999999999</c:v>
                </c:pt>
                <c:pt idx="3639">
                  <c:v>4.8688469999999997</c:v>
                </c:pt>
                <c:pt idx="3640">
                  <c:v>4.8689780000000003</c:v>
                </c:pt>
                <c:pt idx="3641">
                  <c:v>4.86911</c:v>
                </c:pt>
                <c:pt idx="3642">
                  <c:v>4.8692409999999997</c:v>
                </c:pt>
                <c:pt idx="3643">
                  <c:v>4.8693710000000001</c:v>
                </c:pt>
                <c:pt idx="3644">
                  <c:v>4.8695029999999999</c:v>
                </c:pt>
                <c:pt idx="3645">
                  <c:v>4.8696339999999996</c:v>
                </c:pt>
                <c:pt idx="3646">
                  <c:v>4.869764</c:v>
                </c:pt>
                <c:pt idx="3647">
                  <c:v>4.8698949999999996</c:v>
                </c:pt>
                <c:pt idx="3648">
                  <c:v>4.8700260000000002</c:v>
                </c:pt>
                <c:pt idx="3649">
                  <c:v>4.8701559999999997</c:v>
                </c:pt>
                <c:pt idx="3650">
                  <c:v>4.8702860000000001</c:v>
                </c:pt>
                <c:pt idx="3651">
                  <c:v>4.8704159999999996</c:v>
                </c:pt>
                <c:pt idx="3652">
                  <c:v>4.8705449999999999</c:v>
                </c:pt>
                <c:pt idx="3653">
                  <c:v>4.8706750000000003</c:v>
                </c:pt>
                <c:pt idx="3654">
                  <c:v>4.8708039999999997</c:v>
                </c:pt>
                <c:pt idx="3655">
                  <c:v>4.8709340000000001</c:v>
                </c:pt>
                <c:pt idx="3656">
                  <c:v>4.8710630000000004</c:v>
                </c:pt>
                <c:pt idx="3657">
                  <c:v>4.8711919999999997</c:v>
                </c:pt>
                <c:pt idx="3658">
                  <c:v>4.8713220000000002</c:v>
                </c:pt>
                <c:pt idx="3659">
                  <c:v>4.8714500000000003</c:v>
                </c:pt>
                <c:pt idx="3660">
                  <c:v>4.8715789999999997</c:v>
                </c:pt>
                <c:pt idx="3661">
                  <c:v>4.8717079999999999</c:v>
                </c:pt>
                <c:pt idx="3662">
                  <c:v>4.8718360000000001</c:v>
                </c:pt>
                <c:pt idx="3663">
                  <c:v>4.8719650000000003</c:v>
                </c:pt>
                <c:pt idx="3664">
                  <c:v>4.8720929999999996</c:v>
                </c:pt>
                <c:pt idx="3665">
                  <c:v>4.8722209999999997</c:v>
                </c:pt>
                <c:pt idx="3666">
                  <c:v>4.87235</c:v>
                </c:pt>
                <c:pt idx="3667">
                  <c:v>4.8724780000000001</c:v>
                </c:pt>
                <c:pt idx="3668">
                  <c:v>4.8726050000000001</c:v>
                </c:pt>
                <c:pt idx="3669">
                  <c:v>4.8727330000000002</c:v>
                </c:pt>
                <c:pt idx="3670">
                  <c:v>4.8728610000000003</c:v>
                </c:pt>
                <c:pt idx="3671">
                  <c:v>4.8729880000000003</c:v>
                </c:pt>
                <c:pt idx="3672">
                  <c:v>4.8731159999999996</c:v>
                </c:pt>
                <c:pt idx="3673">
                  <c:v>4.8732430000000004</c:v>
                </c:pt>
                <c:pt idx="3674">
                  <c:v>4.8733700000000004</c:v>
                </c:pt>
                <c:pt idx="3675">
                  <c:v>4.8734970000000004</c:v>
                </c:pt>
                <c:pt idx="3676">
                  <c:v>4.8736240000000004</c:v>
                </c:pt>
                <c:pt idx="3677">
                  <c:v>4.8737510000000004</c:v>
                </c:pt>
                <c:pt idx="3678">
                  <c:v>4.8738770000000002</c:v>
                </c:pt>
                <c:pt idx="3679">
                  <c:v>4.8740030000000001</c:v>
                </c:pt>
                <c:pt idx="3680">
                  <c:v>4.8741300000000001</c:v>
                </c:pt>
                <c:pt idx="3681">
                  <c:v>4.8742559999999999</c:v>
                </c:pt>
                <c:pt idx="3682">
                  <c:v>4.8743819999999998</c:v>
                </c:pt>
                <c:pt idx="3683">
                  <c:v>4.8745079999999996</c:v>
                </c:pt>
                <c:pt idx="3684">
                  <c:v>4.8746330000000002</c:v>
                </c:pt>
                <c:pt idx="3685">
                  <c:v>4.8747590000000001</c:v>
                </c:pt>
                <c:pt idx="3686">
                  <c:v>4.8748839999999998</c:v>
                </c:pt>
                <c:pt idx="3687">
                  <c:v>4.8750099999999996</c:v>
                </c:pt>
                <c:pt idx="3688">
                  <c:v>4.8751350000000002</c:v>
                </c:pt>
                <c:pt idx="3689">
                  <c:v>4.8752599999999999</c:v>
                </c:pt>
                <c:pt idx="3690">
                  <c:v>4.8753849999999996</c:v>
                </c:pt>
                <c:pt idx="3691">
                  <c:v>4.8755100000000002</c:v>
                </c:pt>
                <c:pt idx="3692">
                  <c:v>4.8756349999999999</c:v>
                </c:pt>
                <c:pt idx="3693">
                  <c:v>4.8757590000000004</c:v>
                </c:pt>
                <c:pt idx="3694">
                  <c:v>4.8758840000000001</c:v>
                </c:pt>
                <c:pt idx="3695">
                  <c:v>4.8760079999999997</c:v>
                </c:pt>
                <c:pt idx="3696">
                  <c:v>4.8761320000000001</c:v>
                </c:pt>
                <c:pt idx="3697">
                  <c:v>4.8762559999999997</c:v>
                </c:pt>
                <c:pt idx="3698">
                  <c:v>4.8763810000000003</c:v>
                </c:pt>
                <c:pt idx="3699">
                  <c:v>4.8765049999999999</c:v>
                </c:pt>
                <c:pt idx="3700">
                  <c:v>4.8766290000000003</c:v>
                </c:pt>
                <c:pt idx="3701">
                  <c:v>4.8767519999999998</c:v>
                </c:pt>
                <c:pt idx="3702">
                  <c:v>4.8768760000000002</c:v>
                </c:pt>
                <c:pt idx="3703">
                  <c:v>4.8769989999999996</c:v>
                </c:pt>
                <c:pt idx="3704">
                  <c:v>4.877122</c:v>
                </c:pt>
                <c:pt idx="3705">
                  <c:v>4.8772450000000003</c:v>
                </c:pt>
                <c:pt idx="3706">
                  <c:v>4.8773679999999997</c:v>
                </c:pt>
                <c:pt idx="3707">
                  <c:v>4.877491</c:v>
                </c:pt>
                <c:pt idx="3708">
                  <c:v>4.8776140000000003</c:v>
                </c:pt>
                <c:pt idx="3709">
                  <c:v>4.8777369999999998</c:v>
                </c:pt>
                <c:pt idx="3710">
                  <c:v>4.8778600000000001</c:v>
                </c:pt>
                <c:pt idx="3711">
                  <c:v>4.8779820000000003</c:v>
                </c:pt>
                <c:pt idx="3712">
                  <c:v>4.8781040000000004</c:v>
                </c:pt>
                <c:pt idx="3713">
                  <c:v>4.8782259999999997</c:v>
                </c:pt>
                <c:pt idx="3714">
                  <c:v>4.8783479999999999</c:v>
                </c:pt>
                <c:pt idx="3715">
                  <c:v>4.8784700000000001</c:v>
                </c:pt>
                <c:pt idx="3716">
                  <c:v>4.8785920000000003</c:v>
                </c:pt>
                <c:pt idx="3717">
                  <c:v>4.8787140000000004</c:v>
                </c:pt>
                <c:pt idx="3718">
                  <c:v>4.8788349999999996</c:v>
                </c:pt>
                <c:pt idx="3719">
                  <c:v>4.8789559999999996</c:v>
                </c:pt>
                <c:pt idx="3720">
                  <c:v>4.8790769999999997</c:v>
                </c:pt>
                <c:pt idx="3721">
                  <c:v>4.8791989999999998</c:v>
                </c:pt>
                <c:pt idx="3722">
                  <c:v>4.8793199999999999</c:v>
                </c:pt>
                <c:pt idx="3723">
                  <c:v>4.8794409999999999</c:v>
                </c:pt>
                <c:pt idx="3724">
                  <c:v>4.8795609999999998</c:v>
                </c:pt>
                <c:pt idx="3725">
                  <c:v>4.8796819999999999</c:v>
                </c:pt>
                <c:pt idx="3726">
                  <c:v>4.8798029999999999</c:v>
                </c:pt>
                <c:pt idx="3727">
                  <c:v>4.8799229999999998</c:v>
                </c:pt>
                <c:pt idx="3728">
                  <c:v>4.8800439999999998</c:v>
                </c:pt>
                <c:pt idx="3729">
                  <c:v>4.8801649999999999</c:v>
                </c:pt>
                <c:pt idx="3730">
                  <c:v>4.8802849999999998</c:v>
                </c:pt>
                <c:pt idx="3731">
                  <c:v>4.8804049999999997</c:v>
                </c:pt>
                <c:pt idx="3732">
                  <c:v>4.8805249999999996</c:v>
                </c:pt>
                <c:pt idx="3733">
                  <c:v>4.8806450000000003</c:v>
                </c:pt>
                <c:pt idx="3734">
                  <c:v>4.8807640000000001</c:v>
                </c:pt>
                <c:pt idx="3735">
                  <c:v>4.880884</c:v>
                </c:pt>
                <c:pt idx="3736">
                  <c:v>4.8810029999999998</c:v>
                </c:pt>
                <c:pt idx="3737">
                  <c:v>4.8811220000000004</c:v>
                </c:pt>
                <c:pt idx="3738">
                  <c:v>4.8812410000000002</c:v>
                </c:pt>
                <c:pt idx="3739">
                  <c:v>4.8813610000000001</c:v>
                </c:pt>
                <c:pt idx="3740">
                  <c:v>4.8814789999999997</c:v>
                </c:pt>
                <c:pt idx="3741">
                  <c:v>4.8815980000000003</c:v>
                </c:pt>
                <c:pt idx="3742">
                  <c:v>4.8817170000000001</c:v>
                </c:pt>
                <c:pt idx="3743">
                  <c:v>4.8818349999999997</c:v>
                </c:pt>
                <c:pt idx="3744">
                  <c:v>4.8819540000000003</c:v>
                </c:pt>
                <c:pt idx="3745">
                  <c:v>4.882072</c:v>
                </c:pt>
                <c:pt idx="3746">
                  <c:v>4.8821899999999996</c:v>
                </c:pt>
                <c:pt idx="3747">
                  <c:v>4.8823080000000001</c:v>
                </c:pt>
                <c:pt idx="3748">
                  <c:v>4.8824259999999997</c:v>
                </c:pt>
                <c:pt idx="3749">
                  <c:v>4.8825440000000002</c:v>
                </c:pt>
                <c:pt idx="3750">
                  <c:v>4.8826619999999998</c:v>
                </c:pt>
                <c:pt idx="3751">
                  <c:v>4.8827790000000002</c:v>
                </c:pt>
                <c:pt idx="3752">
                  <c:v>4.8828969999999998</c:v>
                </c:pt>
                <c:pt idx="3753">
                  <c:v>4.8830140000000002</c:v>
                </c:pt>
                <c:pt idx="3754">
                  <c:v>4.8831319999999998</c:v>
                </c:pt>
                <c:pt idx="3755">
                  <c:v>4.8832490000000002</c:v>
                </c:pt>
                <c:pt idx="3756">
                  <c:v>4.8833659999999997</c:v>
                </c:pt>
                <c:pt idx="3757">
                  <c:v>4.8834819999999999</c:v>
                </c:pt>
                <c:pt idx="3758">
                  <c:v>4.8835990000000002</c:v>
                </c:pt>
                <c:pt idx="3759">
                  <c:v>4.8837159999999997</c:v>
                </c:pt>
                <c:pt idx="3760">
                  <c:v>4.883832</c:v>
                </c:pt>
                <c:pt idx="3761">
                  <c:v>4.8839490000000003</c:v>
                </c:pt>
                <c:pt idx="3762">
                  <c:v>4.8840649999999997</c:v>
                </c:pt>
                <c:pt idx="3763">
                  <c:v>4.8841809999999999</c:v>
                </c:pt>
                <c:pt idx="3764">
                  <c:v>4.8842980000000003</c:v>
                </c:pt>
                <c:pt idx="3765">
                  <c:v>4.8844139999999996</c:v>
                </c:pt>
                <c:pt idx="3766">
                  <c:v>4.8845299999999998</c:v>
                </c:pt>
                <c:pt idx="3767">
                  <c:v>4.8846449999999999</c:v>
                </c:pt>
                <c:pt idx="3768">
                  <c:v>4.8847610000000001</c:v>
                </c:pt>
                <c:pt idx="3769">
                  <c:v>4.8848760000000002</c:v>
                </c:pt>
                <c:pt idx="3770">
                  <c:v>4.8849919999999996</c:v>
                </c:pt>
                <c:pt idx="3771">
                  <c:v>4.8851069999999996</c:v>
                </c:pt>
                <c:pt idx="3772">
                  <c:v>4.8852219999999997</c:v>
                </c:pt>
                <c:pt idx="3773">
                  <c:v>4.8853369999999998</c:v>
                </c:pt>
                <c:pt idx="3774">
                  <c:v>4.8854519999999999</c:v>
                </c:pt>
                <c:pt idx="3775">
                  <c:v>4.885567</c:v>
                </c:pt>
                <c:pt idx="3776">
                  <c:v>4.8856809999999999</c:v>
                </c:pt>
                <c:pt idx="3777">
                  <c:v>4.885796</c:v>
                </c:pt>
                <c:pt idx="3778">
                  <c:v>4.8859110000000001</c:v>
                </c:pt>
                <c:pt idx="3779">
                  <c:v>4.8860250000000001</c:v>
                </c:pt>
                <c:pt idx="3780">
                  <c:v>4.886139</c:v>
                </c:pt>
                <c:pt idx="3781">
                  <c:v>4.886253</c:v>
                </c:pt>
                <c:pt idx="3782">
                  <c:v>4.886368</c:v>
                </c:pt>
                <c:pt idx="3783">
                  <c:v>4.886482</c:v>
                </c:pt>
                <c:pt idx="3784">
                  <c:v>4.8865949999999998</c:v>
                </c:pt>
                <c:pt idx="3785">
                  <c:v>4.8867089999999997</c:v>
                </c:pt>
                <c:pt idx="3786">
                  <c:v>4.8868220000000004</c:v>
                </c:pt>
                <c:pt idx="3787">
                  <c:v>4.8869360000000004</c:v>
                </c:pt>
                <c:pt idx="3788">
                  <c:v>4.8870490000000002</c:v>
                </c:pt>
                <c:pt idx="3789">
                  <c:v>4.8871630000000001</c:v>
                </c:pt>
                <c:pt idx="3790">
                  <c:v>4.887276</c:v>
                </c:pt>
                <c:pt idx="3791">
                  <c:v>4.8873889999999998</c:v>
                </c:pt>
                <c:pt idx="3792">
                  <c:v>4.8875019999999996</c:v>
                </c:pt>
                <c:pt idx="3793">
                  <c:v>4.8876140000000001</c:v>
                </c:pt>
                <c:pt idx="3794">
                  <c:v>4.8877269999999999</c:v>
                </c:pt>
                <c:pt idx="3795">
                  <c:v>4.8878389999999996</c:v>
                </c:pt>
                <c:pt idx="3796">
                  <c:v>4.8879520000000003</c:v>
                </c:pt>
                <c:pt idx="3797">
                  <c:v>4.888064</c:v>
                </c:pt>
                <c:pt idx="3798">
                  <c:v>4.8881759999999996</c:v>
                </c:pt>
                <c:pt idx="3799">
                  <c:v>4.8882880000000002</c:v>
                </c:pt>
                <c:pt idx="3800">
                  <c:v>4.888401</c:v>
                </c:pt>
                <c:pt idx="3801">
                  <c:v>4.8885120000000004</c:v>
                </c:pt>
                <c:pt idx="3802">
                  <c:v>4.8886240000000001</c:v>
                </c:pt>
                <c:pt idx="3803">
                  <c:v>4.8887359999999997</c:v>
                </c:pt>
                <c:pt idx="3804">
                  <c:v>4.8888480000000003</c:v>
                </c:pt>
                <c:pt idx="3805">
                  <c:v>4.8889589999999998</c:v>
                </c:pt>
                <c:pt idx="3806">
                  <c:v>4.8890700000000002</c:v>
                </c:pt>
                <c:pt idx="3807">
                  <c:v>4.8891809999999998</c:v>
                </c:pt>
                <c:pt idx="3808">
                  <c:v>4.8892920000000002</c:v>
                </c:pt>
                <c:pt idx="3809">
                  <c:v>4.8894029999999997</c:v>
                </c:pt>
                <c:pt idx="3810">
                  <c:v>4.8895140000000001</c:v>
                </c:pt>
                <c:pt idx="3811">
                  <c:v>4.8896249999999997</c:v>
                </c:pt>
                <c:pt idx="3812">
                  <c:v>4.8897360000000001</c:v>
                </c:pt>
                <c:pt idx="3813">
                  <c:v>4.8898460000000004</c:v>
                </c:pt>
                <c:pt idx="3814">
                  <c:v>4.8899569999999999</c:v>
                </c:pt>
                <c:pt idx="3815">
                  <c:v>4.8900670000000002</c:v>
                </c:pt>
                <c:pt idx="3816">
                  <c:v>4.8901770000000004</c:v>
                </c:pt>
                <c:pt idx="3817">
                  <c:v>4.8902869999999998</c:v>
                </c:pt>
                <c:pt idx="3818">
                  <c:v>4.8903980000000002</c:v>
                </c:pt>
                <c:pt idx="3819">
                  <c:v>4.8905070000000004</c:v>
                </c:pt>
                <c:pt idx="3820">
                  <c:v>4.8906169999999998</c:v>
                </c:pt>
                <c:pt idx="3821">
                  <c:v>4.8907259999999999</c:v>
                </c:pt>
                <c:pt idx="3822">
                  <c:v>4.8908360000000002</c:v>
                </c:pt>
                <c:pt idx="3823">
                  <c:v>4.8909450000000003</c:v>
                </c:pt>
                <c:pt idx="3824">
                  <c:v>4.8910549999999997</c:v>
                </c:pt>
                <c:pt idx="3825">
                  <c:v>4.8911639999999998</c:v>
                </c:pt>
                <c:pt idx="3826">
                  <c:v>4.891273</c:v>
                </c:pt>
                <c:pt idx="3827">
                  <c:v>4.8913820000000001</c:v>
                </c:pt>
                <c:pt idx="3828">
                  <c:v>4.8914900000000001</c:v>
                </c:pt>
                <c:pt idx="3829">
                  <c:v>4.8915990000000003</c:v>
                </c:pt>
                <c:pt idx="3830">
                  <c:v>4.8917080000000004</c:v>
                </c:pt>
                <c:pt idx="3831">
                  <c:v>4.8918160000000004</c:v>
                </c:pt>
                <c:pt idx="3832">
                  <c:v>4.8919240000000004</c:v>
                </c:pt>
                <c:pt idx="3833">
                  <c:v>4.8920329999999996</c:v>
                </c:pt>
                <c:pt idx="3834">
                  <c:v>4.8921409999999996</c:v>
                </c:pt>
                <c:pt idx="3835">
                  <c:v>4.8922499999999998</c:v>
                </c:pt>
                <c:pt idx="3836">
                  <c:v>4.8923579999999998</c:v>
                </c:pt>
                <c:pt idx="3837">
                  <c:v>4.8924659999999998</c:v>
                </c:pt>
                <c:pt idx="3838">
                  <c:v>4.8925729999999996</c:v>
                </c:pt>
                <c:pt idx="3839">
                  <c:v>4.8926809999999996</c:v>
                </c:pt>
                <c:pt idx="3840">
                  <c:v>4.8927889999999996</c:v>
                </c:pt>
                <c:pt idx="3841">
                  <c:v>4.8928969999999996</c:v>
                </c:pt>
                <c:pt idx="3842">
                  <c:v>4.8930040000000004</c:v>
                </c:pt>
                <c:pt idx="3843">
                  <c:v>4.8931110000000002</c:v>
                </c:pt>
                <c:pt idx="3844">
                  <c:v>4.8932190000000002</c:v>
                </c:pt>
                <c:pt idx="3845">
                  <c:v>4.8933249999999999</c:v>
                </c:pt>
                <c:pt idx="3846">
                  <c:v>4.8934319999999998</c:v>
                </c:pt>
                <c:pt idx="3847">
                  <c:v>4.8935389999999996</c:v>
                </c:pt>
                <c:pt idx="3848">
                  <c:v>4.8936460000000004</c:v>
                </c:pt>
                <c:pt idx="3849">
                  <c:v>4.8937520000000001</c:v>
                </c:pt>
                <c:pt idx="3850">
                  <c:v>4.8938579999999998</c:v>
                </c:pt>
                <c:pt idx="3851">
                  <c:v>4.8939649999999997</c:v>
                </c:pt>
                <c:pt idx="3852">
                  <c:v>4.8940720000000004</c:v>
                </c:pt>
                <c:pt idx="3853">
                  <c:v>4.894177</c:v>
                </c:pt>
                <c:pt idx="3854">
                  <c:v>4.8942829999999997</c:v>
                </c:pt>
                <c:pt idx="3855">
                  <c:v>4.8943890000000003</c:v>
                </c:pt>
                <c:pt idx="3856">
                  <c:v>4.894495</c:v>
                </c:pt>
                <c:pt idx="3857">
                  <c:v>4.8946009999999998</c:v>
                </c:pt>
                <c:pt idx="3858">
                  <c:v>4.8947060000000002</c:v>
                </c:pt>
                <c:pt idx="3859">
                  <c:v>4.8948119999999999</c:v>
                </c:pt>
                <c:pt idx="3860">
                  <c:v>4.8949170000000004</c:v>
                </c:pt>
                <c:pt idx="3861">
                  <c:v>4.895022</c:v>
                </c:pt>
                <c:pt idx="3862">
                  <c:v>4.8951269999999996</c:v>
                </c:pt>
                <c:pt idx="3863">
                  <c:v>4.895232</c:v>
                </c:pt>
                <c:pt idx="3864">
                  <c:v>4.8953369999999996</c:v>
                </c:pt>
                <c:pt idx="3865">
                  <c:v>4.8954420000000001</c:v>
                </c:pt>
                <c:pt idx="3866">
                  <c:v>4.8955469999999996</c:v>
                </c:pt>
                <c:pt idx="3867">
                  <c:v>4.8956520000000001</c:v>
                </c:pt>
                <c:pt idx="3868">
                  <c:v>4.8957569999999997</c:v>
                </c:pt>
                <c:pt idx="3869">
                  <c:v>4.8958620000000002</c:v>
                </c:pt>
                <c:pt idx="3870">
                  <c:v>4.8959659999999996</c:v>
                </c:pt>
                <c:pt idx="3871">
                  <c:v>4.8960699999999999</c:v>
                </c:pt>
                <c:pt idx="3872">
                  <c:v>4.8961740000000002</c:v>
                </c:pt>
                <c:pt idx="3873">
                  <c:v>4.8962789999999998</c:v>
                </c:pt>
                <c:pt idx="3874">
                  <c:v>4.8963830000000002</c:v>
                </c:pt>
                <c:pt idx="3875">
                  <c:v>4.8964869999999996</c:v>
                </c:pt>
                <c:pt idx="3876">
                  <c:v>4.8965909999999999</c:v>
                </c:pt>
                <c:pt idx="3877">
                  <c:v>4.8966940000000001</c:v>
                </c:pt>
                <c:pt idx="3878">
                  <c:v>4.8967980000000004</c:v>
                </c:pt>
                <c:pt idx="3879">
                  <c:v>4.8969009999999997</c:v>
                </c:pt>
                <c:pt idx="3880">
                  <c:v>4.8970050000000001</c:v>
                </c:pt>
                <c:pt idx="3881">
                  <c:v>4.8971080000000002</c:v>
                </c:pt>
                <c:pt idx="3882">
                  <c:v>4.8972119999999997</c:v>
                </c:pt>
                <c:pt idx="3883">
                  <c:v>4.8973149999999999</c:v>
                </c:pt>
                <c:pt idx="3884">
                  <c:v>4.897418</c:v>
                </c:pt>
                <c:pt idx="3885">
                  <c:v>4.8975210000000002</c:v>
                </c:pt>
                <c:pt idx="3886">
                  <c:v>4.8976240000000004</c:v>
                </c:pt>
                <c:pt idx="3887">
                  <c:v>4.8977259999999996</c:v>
                </c:pt>
                <c:pt idx="3888">
                  <c:v>4.8978289999999998</c:v>
                </c:pt>
                <c:pt idx="3889">
                  <c:v>4.8979309999999998</c:v>
                </c:pt>
                <c:pt idx="3890">
                  <c:v>4.898034</c:v>
                </c:pt>
                <c:pt idx="3891">
                  <c:v>4.898136</c:v>
                </c:pt>
                <c:pt idx="3892">
                  <c:v>4.8982390000000002</c:v>
                </c:pt>
                <c:pt idx="3893">
                  <c:v>4.8983410000000003</c:v>
                </c:pt>
                <c:pt idx="3894">
                  <c:v>4.8984430000000003</c:v>
                </c:pt>
                <c:pt idx="3895">
                  <c:v>4.8985440000000002</c:v>
                </c:pt>
                <c:pt idx="3896">
                  <c:v>4.8986460000000003</c:v>
                </c:pt>
                <c:pt idx="3897">
                  <c:v>4.8987470000000002</c:v>
                </c:pt>
                <c:pt idx="3898">
                  <c:v>4.8988490000000002</c:v>
                </c:pt>
                <c:pt idx="3899">
                  <c:v>4.8989500000000001</c:v>
                </c:pt>
                <c:pt idx="3900">
                  <c:v>4.899051</c:v>
                </c:pt>
                <c:pt idx="3901">
                  <c:v>4.899152</c:v>
                </c:pt>
                <c:pt idx="3902">
                  <c:v>4.8992529999999999</c:v>
                </c:pt>
                <c:pt idx="3903">
                  <c:v>4.8993539999999998</c:v>
                </c:pt>
                <c:pt idx="3904">
                  <c:v>4.8994549999999997</c:v>
                </c:pt>
                <c:pt idx="3905">
                  <c:v>4.8995559999999996</c:v>
                </c:pt>
                <c:pt idx="3906">
                  <c:v>4.8996570000000004</c:v>
                </c:pt>
                <c:pt idx="3907">
                  <c:v>4.8997570000000001</c:v>
                </c:pt>
                <c:pt idx="3908">
                  <c:v>4.899858</c:v>
                </c:pt>
                <c:pt idx="3909">
                  <c:v>4.8999579999999998</c:v>
                </c:pt>
                <c:pt idx="3910">
                  <c:v>4.9000579999999996</c:v>
                </c:pt>
                <c:pt idx="3911">
                  <c:v>4.9001580000000002</c:v>
                </c:pt>
                <c:pt idx="3912">
                  <c:v>4.9002590000000001</c:v>
                </c:pt>
                <c:pt idx="3913">
                  <c:v>4.9003579999999998</c:v>
                </c:pt>
                <c:pt idx="3914">
                  <c:v>4.9004580000000004</c:v>
                </c:pt>
                <c:pt idx="3915">
                  <c:v>4.9005580000000002</c:v>
                </c:pt>
                <c:pt idx="3916">
                  <c:v>4.900658</c:v>
                </c:pt>
                <c:pt idx="3917">
                  <c:v>4.9007569999999996</c:v>
                </c:pt>
                <c:pt idx="3918">
                  <c:v>4.9008570000000002</c:v>
                </c:pt>
                <c:pt idx="3919">
                  <c:v>4.900957</c:v>
                </c:pt>
                <c:pt idx="3920">
                  <c:v>4.9010559999999996</c:v>
                </c:pt>
                <c:pt idx="3921">
                  <c:v>4.9011550000000002</c:v>
                </c:pt>
                <c:pt idx="3922">
                  <c:v>4.9012539999999998</c:v>
                </c:pt>
                <c:pt idx="3923">
                  <c:v>4.9013530000000003</c:v>
                </c:pt>
                <c:pt idx="3924">
                  <c:v>4.9014530000000001</c:v>
                </c:pt>
                <c:pt idx="3925">
                  <c:v>4.9015519999999997</c:v>
                </c:pt>
                <c:pt idx="3926">
                  <c:v>4.9016500000000001</c:v>
                </c:pt>
                <c:pt idx="3927">
                  <c:v>4.9017489999999997</c:v>
                </c:pt>
                <c:pt idx="3928">
                  <c:v>4.9018470000000001</c:v>
                </c:pt>
                <c:pt idx="3929">
                  <c:v>4.9019459999999997</c:v>
                </c:pt>
                <c:pt idx="3930">
                  <c:v>4.9020440000000001</c:v>
                </c:pt>
                <c:pt idx="3931">
                  <c:v>4.9021420000000004</c:v>
                </c:pt>
                <c:pt idx="3932">
                  <c:v>4.9022399999999999</c:v>
                </c:pt>
                <c:pt idx="3933">
                  <c:v>4.9023380000000003</c:v>
                </c:pt>
                <c:pt idx="3934">
                  <c:v>4.9024359999999998</c:v>
                </c:pt>
                <c:pt idx="3935">
                  <c:v>4.9025340000000002</c:v>
                </c:pt>
                <c:pt idx="3936">
                  <c:v>4.9026310000000004</c:v>
                </c:pt>
                <c:pt idx="3937">
                  <c:v>4.9027289999999999</c:v>
                </c:pt>
                <c:pt idx="3938">
                  <c:v>4.9028270000000003</c:v>
                </c:pt>
                <c:pt idx="3939">
                  <c:v>4.9029249999999998</c:v>
                </c:pt>
                <c:pt idx="3940">
                  <c:v>4.903022</c:v>
                </c:pt>
                <c:pt idx="3941">
                  <c:v>4.9031190000000002</c:v>
                </c:pt>
                <c:pt idx="3942">
                  <c:v>4.9032159999999996</c:v>
                </c:pt>
                <c:pt idx="3943">
                  <c:v>4.9033129999999998</c:v>
                </c:pt>
                <c:pt idx="3944">
                  <c:v>4.90341</c:v>
                </c:pt>
                <c:pt idx="3945">
                  <c:v>4.9035060000000001</c:v>
                </c:pt>
                <c:pt idx="3946">
                  <c:v>4.9036030000000004</c:v>
                </c:pt>
                <c:pt idx="3947">
                  <c:v>4.9036999999999997</c:v>
                </c:pt>
                <c:pt idx="3948">
                  <c:v>4.9037959999999998</c:v>
                </c:pt>
                <c:pt idx="3949">
                  <c:v>4.9038930000000001</c:v>
                </c:pt>
                <c:pt idx="3950">
                  <c:v>4.9039890000000002</c:v>
                </c:pt>
                <c:pt idx="3951">
                  <c:v>4.9040850000000002</c:v>
                </c:pt>
                <c:pt idx="3952">
                  <c:v>4.9041810000000003</c:v>
                </c:pt>
                <c:pt idx="3953">
                  <c:v>4.9042770000000004</c:v>
                </c:pt>
                <c:pt idx="3954">
                  <c:v>4.9043729999999996</c:v>
                </c:pt>
                <c:pt idx="3955">
                  <c:v>4.9044689999999997</c:v>
                </c:pt>
                <c:pt idx="3956">
                  <c:v>4.9045639999999997</c:v>
                </c:pt>
                <c:pt idx="3957">
                  <c:v>4.9046599999999998</c:v>
                </c:pt>
                <c:pt idx="3958">
                  <c:v>4.9047559999999999</c:v>
                </c:pt>
                <c:pt idx="3959">
                  <c:v>4.904852</c:v>
                </c:pt>
                <c:pt idx="3960">
                  <c:v>4.9049469999999999</c:v>
                </c:pt>
                <c:pt idx="3961">
                  <c:v>4.905043</c:v>
                </c:pt>
                <c:pt idx="3962">
                  <c:v>4.905138</c:v>
                </c:pt>
                <c:pt idx="3963">
                  <c:v>4.9052319999999998</c:v>
                </c:pt>
                <c:pt idx="3964">
                  <c:v>4.9053269999999998</c:v>
                </c:pt>
                <c:pt idx="3965">
                  <c:v>4.9054219999999997</c:v>
                </c:pt>
                <c:pt idx="3966">
                  <c:v>4.9055169999999997</c:v>
                </c:pt>
                <c:pt idx="3967">
                  <c:v>4.9056119999999996</c:v>
                </c:pt>
                <c:pt idx="3968">
                  <c:v>4.9057069999999996</c:v>
                </c:pt>
                <c:pt idx="3969">
                  <c:v>4.9058020000000004</c:v>
                </c:pt>
                <c:pt idx="3970">
                  <c:v>4.9058970000000004</c:v>
                </c:pt>
                <c:pt idx="3971">
                  <c:v>4.9059910000000002</c:v>
                </c:pt>
                <c:pt idx="3972">
                  <c:v>4.906085</c:v>
                </c:pt>
                <c:pt idx="3973">
                  <c:v>4.9061789999999998</c:v>
                </c:pt>
                <c:pt idx="3974">
                  <c:v>4.9062729999999997</c:v>
                </c:pt>
                <c:pt idx="3975">
                  <c:v>4.9063670000000004</c:v>
                </c:pt>
                <c:pt idx="3976">
                  <c:v>4.9064610000000002</c:v>
                </c:pt>
                <c:pt idx="3977">
                  <c:v>4.906555</c:v>
                </c:pt>
                <c:pt idx="3978">
                  <c:v>4.9066489999999998</c:v>
                </c:pt>
                <c:pt idx="3979">
                  <c:v>4.9067429999999996</c:v>
                </c:pt>
                <c:pt idx="3980">
                  <c:v>4.9068360000000002</c:v>
                </c:pt>
                <c:pt idx="3981">
                  <c:v>4.9069289999999999</c:v>
                </c:pt>
                <c:pt idx="3982">
                  <c:v>4.9070220000000004</c:v>
                </c:pt>
                <c:pt idx="3983">
                  <c:v>4.9071160000000003</c:v>
                </c:pt>
                <c:pt idx="3984">
                  <c:v>4.9072089999999999</c:v>
                </c:pt>
                <c:pt idx="3985">
                  <c:v>4.9073019999999996</c:v>
                </c:pt>
                <c:pt idx="3986">
                  <c:v>4.9073950000000002</c:v>
                </c:pt>
                <c:pt idx="3987">
                  <c:v>4.9074879999999999</c:v>
                </c:pt>
                <c:pt idx="3988">
                  <c:v>4.9075800000000003</c:v>
                </c:pt>
                <c:pt idx="3989">
                  <c:v>4.907673</c:v>
                </c:pt>
                <c:pt idx="3990">
                  <c:v>4.9077659999999996</c:v>
                </c:pt>
                <c:pt idx="3991">
                  <c:v>4.9078590000000002</c:v>
                </c:pt>
                <c:pt idx="3992">
                  <c:v>4.9079509999999997</c:v>
                </c:pt>
                <c:pt idx="3993">
                  <c:v>4.9080430000000002</c:v>
                </c:pt>
                <c:pt idx="3994">
                  <c:v>4.9081359999999998</c:v>
                </c:pt>
                <c:pt idx="3995">
                  <c:v>4.9082280000000003</c:v>
                </c:pt>
                <c:pt idx="3996">
                  <c:v>4.9083189999999997</c:v>
                </c:pt>
                <c:pt idx="3997">
                  <c:v>4.9084120000000002</c:v>
                </c:pt>
                <c:pt idx="3998">
                  <c:v>4.9085029999999996</c:v>
                </c:pt>
                <c:pt idx="3999">
                  <c:v>4.908595</c:v>
                </c:pt>
                <c:pt idx="4000">
                  <c:v>4.9086869999999996</c:v>
                </c:pt>
                <c:pt idx="4001">
                  <c:v>4.908779</c:v>
                </c:pt>
                <c:pt idx="4002">
                  <c:v>4.9088700000000003</c:v>
                </c:pt>
                <c:pt idx="4003">
                  <c:v>4.9089619999999998</c:v>
                </c:pt>
                <c:pt idx="4004">
                  <c:v>4.9090530000000001</c:v>
                </c:pt>
                <c:pt idx="4005">
                  <c:v>4.9091449999999996</c:v>
                </c:pt>
                <c:pt idx="4006">
                  <c:v>4.9092359999999999</c:v>
                </c:pt>
                <c:pt idx="4007">
                  <c:v>4.9093280000000004</c:v>
                </c:pt>
                <c:pt idx="4008">
                  <c:v>4.9094179999999996</c:v>
                </c:pt>
                <c:pt idx="4009">
                  <c:v>4.9095089999999999</c:v>
                </c:pt>
                <c:pt idx="4010">
                  <c:v>4.909599</c:v>
                </c:pt>
                <c:pt idx="4011">
                  <c:v>4.9096900000000003</c:v>
                </c:pt>
                <c:pt idx="4012">
                  <c:v>4.9097809999999997</c:v>
                </c:pt>
                <c:pt idx="4013">
                  <c:v>4.9098709999999999</c:v>
                </c:pt>
                <c:pt idx="4014">
                  <c:v>4.9099620000000002</c:v>
                </c:pt>
                <c:pt idx="4015">
                  <c:v>4.9100520000000003</c:v>
                </c:pt>
                <c:pt idx="4016">
                  <c:v>4.9101419999999996</c:v>
                </c:pt>
                <c:pt idx="4017">
                  <c:v>4.9102319999999997</c:v>
                </c:pt>
                <c:pt idx="4018">
                  <c:v>4.9103219999999999</c:v>
                </c:pt>
                <c:pt idx="4019">
                  <c:v>4.910412</c:v>
                </c:pt>
                <c:pt idx="4020">
                  <c:v>4.910501</c:v>
                </c:pt>
                <c:pt idx="4021">
                  <c:v>4.9105910000000002</c:v>
                </c:pt>
                <c:pt idx="4022">
                  <c:v>4.9106810000000003</c:v>
                </c:pt>
                <c:pt idx="4023">
                  <c:v>4.9107700000000003</c:v>
                </c:pt>
                <c:pt idx="4024">
                  <c:v>4.9108599999999996</c:v>
                </c:pt>
                <c:pt idx="4025">
                  <c:v>4.9109499999999997</c:v>
                </c:pt>
                <c:pt idx="4026">
                  <c:v>4.9110389999999997</c:v>
                </c:pt>
                <c:pt idx="4027">
                  <c:v>4.9111279999999997</c:v>
                </c:pt>
                <c:pt idx="4028">
                  <c:v>4.9112169999999997</c:v>
                </c:pt>
                <c:pt idx="4029">
                  <c:v>4.9113059999999997</c:v>
                </c:pt>
                <c:pt idx="4030">
                  <c:v>4.9113949999999997</c:v>
                </c:pt>
                <c:pt idx="4031">
                  <c:v>4.9114839999999997</c:v>
                </c:pt>
                <c:pt idx="4032">
                  <c:v>4.9115719999999996</c:v>
                </c:pt>
                <c:pt idx="4033">
                  <c:v>4.9116609999999996</c:v>
                </c:pt>
                <c:pt idx="4034">
                  <c:v>4.9117490000000004</c:v>
                </c:pt>
                <c:pt idx="4035">
                  <c:v>4.9118370000000002</c:v>
                </c:pt>
                <c:pt idx="4036">
                  <c:v>4.9119250000000001</c:v>
                </c:pt>
                <c:pt idx="4037">
                  <c:v>4.9120140000000001</c:v>
                </c:pt>
                <c:pt idx="4038">
                  <c:v>4.912102</c:v>
                </c:pt>
                <c:pt idx="4039">
                  <c:v>4.9121889999999997</c:v>
                </c:pt>
                <c:pt idx="4040">
                  <c:v>4.9122779999999997</c:v>
                </c:pt>
                <c:pt idx="4041">
                  <c:v>4.9123659999999996</c:v>
                </c:pt>
                <c:pt idx="4042">
                  <c:v>4.9124540000000003</c:v>
                </c:pt>
                <c:pt idx="4043">
                  <c:v>4.9125420000000002</c:v>
                </c:pt>
                <c:pt idx="4044">
                  <c:v>4.9126300000000001</c:v>
                </c:pt>
                <c:pt idx="4045">
                  <c:v>4.9127179999999999</c:v>
                </c:pt>
                <c:pt idx="4046">
                  <c:v>4.9128059999999998</c:v>
                </c:pt>
                <c:pt idx="4047">
                  <c:v>4.9128930000000004</c:v>
                </c:pt>
                <c:pt idx="4048">
                  <c:v>4.9129810000000003</c:v>
                </c:pt>
                <c:pt idx="4049">
                  <c:v>4.913068</c:v>
                </c:pt>
                <c:pt idx="4050">
                  <c:v>4.9131549999999997</c:v>
                </c:pt>
                <c:pt idx="4051">
                  <c:v>4.9132420000000003</c:v>
                </c:pt>
                <c:pt idx="4052">
                  <c:v>4.9133290000000001</c:v>
                </c:pt>
                <c:pt idx="4053">
                  <c:v>4.9134159999999998</c:v>
                </c:pt>
                <c:pt idx="4054">
                  <c:v>4.9135030000000004</c:v>
                </c:pt>
                <c:pt idx="4055">
                  <c:v>4.9135900000000001</c:v>
                </c:pt>
                <c:pt idx="4056">
                  <c:v>4.9136759999999997</c:v>
                </c:pt>
                <c:pt idx="4057">
                  <c:v>4.9137630000000003</c:v>
                </c:pt>
                <c:pt idx="4058">
                  <c:v>4.9138489999999999</c:v>
                </c:pt>
                <c:pt idx="4059">
                  <c:v>4.9139359999999996</c:v>
                </c:pt>
                <c:pt idx="4060">
                  <c:v>4.9140220000000001</c:v>
                </c:pt>
                <c:pt idx="4061">
                  <c:v>4.9141079999999997</c:v>
                </c:pt>
                <c:pt idx="4062">
                  <c:v>4.9141950000000003</c:v>
                </c:pt>
                <c:pt idx="4063">
                  <c:v>4.9142799999999998</c:v>
                </c:pt>
                <c:pt idx="4064">
                  <c:v>4.9143660000000002</c:v>
                </c:pt>
                <c:pt idx="4065">
                  <c:v>4.914453</c:v>
                </c:pt>
                <c:pt idx="4066">
                  <c:v>4.9145390000000004</c:v>
                </c:pt>
                <c:pt idx="4067">
                  <c:v>4.9146239999999999</c:v>
                </c:pt>
                <c:pt idx="4068">
                  <c:v>4.9147100000000004</c:v>
                </c:pt>
                <c:pt idx="4069">
                  <c:v>4.9147959999999999</c:v>
                </c:pt>
                <c:pt idx="4070">
                  <c:v>4.9148810000000003</c:v>
                </c:pt>
                <c:pt idx="4071">
                  <c:v>4.9149669999999999</c:v>
                </c:pt>
                <c:pt idx="4072">
                  <c:v>4.9150510000000001</c:v>
                </c:pt>
                <c:pt idx="4073">
                  <c:v>4.9151369999999996</c:v>
                </c:pt>
                <c:pt idx="4074">
                  <c:v>4.915222</c:v>
                </c:pt>
                <c:pt idx="4075">
                  <c:v>4.9153070000000003</c:v>
                </c:pt>
                <c:pt idx="4076">
                  <c:v>4.9153919999999998</c:v>
                </c:pt>
                <c:pt idx="4077">
                  <c:v>4.9154770000000001</c:v>
                </c:pt>
                <c:pt idx="4078">
                  <c:v>4.9155620000000004</c:v>
                </c:pt>
                <c:pt idx="4079">
                  <c:v>4.9156459999999997</c:v>
                </c:pt>
                <c:pt idx="4080">
                  <c:v>4.9157310000000001</c:v>
                </c:pt>
                <c:pt idx="4081">
                  <c:v>4.9158160000000004</c:v>
                </c:pt>
                <c:pt idx="4082">
                  <c:v>4.9158999999999997</c:v>
                </c:pt>
                <c:pt idx="4083">
                  <c:v>4.915985</c:v>
                </c:pt>
                <c:pt idx="4084">
                  <c:v>4.9160700000000004</c:v>
                </c:pt>
                <c:pt idx="4085">
                  <c:v>4.9161539999999997</c:v>
                </c:pt>
                <c:pt idx="4086">
                  <c:v>4.9162379999999999</c:v>
                </c:pt>
                <c:pt idx="4087">
                  <c:v>4.9163220000000001</c:v>
                </c:pt>
                <c:pt idx="4088">
                  <c:v>4.9164060000000003</c:v>
                </c:pt>
                <c:pt idx="4089">
                  <c:v>4.9164909999999997</c:v>
                </c:pt>
                <c:pt idx="4090">
                  <c:v>4.9165739999999998</c:v>
                </c:pt>
                <c:pt idx="4091">
                  <c:v>4.916658</c:v>
                </c:pt>
                <c:pt idx="4092">
                  <c:v>4.916741</c:v>
                </c:pt>
                <c:pt idx="4093">
                  <c:v>4.9168250000000002</c:v>
                </c:pt>
                <c:pt idx="4094">
                  <c:v>4.9169090000000004</c:v>
                </c:pt>
                <c:pt idx="4095">
                  <c:v>4.9169919999999996</c:v>
                </c:pt>
                <c:pt idx="4096">
                  <c:v>4.9170749999999996</c:v>
                </c:pt>
                <c:pt idx="4097">
                  <c:v>4.9171579999999997</c:v>
                </c:pt>
                <c:pt idx="4098">
                  <c:v>4.9172409999999998</c:v>
                </c:pt>
                <c:pt idx="4099">
                  <c:v>4.9173239999999998</c:v>
                </c:pt>
                <c:pt idx="4100">
                  <c:v>4.917408</c:v>
                </c:pt>
                <c:pt idx="4101">
                  <c:v>4.9174899999999999</c:v>
                </c:pt>
                <c:pt idx="4102">
                  <c:v>4.917573</c:v>
                </c:pt>
                <c:pt idx="4103">
                  <c:v>4.917656</c:v>
                </c:pt>
                <c:pt idx="4104">
                  <c:v>4.9177390000000001</c:v>
                </c:pt>
                <c:pt idx="4105">
                  <c:v>4.917821</c:v>
                </c:pt>
                <c:pt idx="4106">
                  <c:v>4.9179040000000001</c:v>
                </c:pt>
                <c:pt idx="4107">
                  <c:v>4.917986</c:v>
                </c:pt>
                <c:pt idx="4108">
                  <c:v>4.9180679999999999</c:v>
                </c:pt>
                <c:pt idx="4109">
                  <c:v>4.9181499999999998</c:v>
                </c:pt>
                <c:pt idx="4110">
                  <c:v>4.9182319999999997</c:v>
                </c:pt>
                <c:pt idx="4111">
                  <c:v>4.9183139999999996</c:v>
                </c:pt>
                <c:pt idx="4112">
                  <c:v>4.9183960000000004</c:v>
                </c:pt>
                <c:pt idx="4113">
                  <c:v>4.9184780000000003</c:v>
                </c:pt>
                <c:pt idx="4114">
                  <c:v>4.9185600000000003</c:v>
                </c:pt>
                <c:pt idx="4115">
                  <c:v>4.9186420000000002</c:v>
                </c:pt>
                <c:pt idx="4116">
                  <c:v>4.918723</c:v>
                </c:pt>
                <c:pt idx="4117">
                  <c:v>4.9188049999999999</c:v>
                </c:pt>
                <c:pt idx="4118">
                  <c:v>4.9188859999999996</c:v>
                </c:pt>
                <c:pt idx="4119">
                  <c:v>4.9189679999999996</c:v>
                </c:pt>
                <c:pt idx="4120">
                  <c:v>4.9190490000000002</c:v>
                </c:pt>
                <c:pt idx="4121">
                  <c:v>4.91913</c:v>
                </c:pt>
                <c:pt idx="4122">
                  <c:v>4.9192109999999998</c:v>
                </c:pt>
                <c:pt idx="4123">
                  <c:v>4.9192920000000004</c:v>
                </c:pt>
                <c:pt idx="4124">
                  <c:v>4.9193730000000002</c:v>
                </c:pt>
                <c:pt idx="4125">
                  <c:v>4.919454</c:v>
                </c:pt>
                <c:pt idx="4126">
                  <c:v>4.9195339999999996</c:v>
                </c:pt>
                <c:pt idx="4127">
                  <c:v>4.9196150000000003</c:v>
                </c:pt>
                <c:pt idx="4128">
                  <c:v>4.9196960000000001</c:v>
                </c:pt>
                <c:pt idx="4129">
                  <c:v>4.9197759999999997</c:v>
                </c:pt>
                <c:pt idx="4130">
                  <c:v>4.9198570000000004</c:v>
                </c:pt>
                <c:pt idx="4131">
                  <c:v>4.9199380000000001</c:v>
                </c:pt>
                <c:pt idx="4132">
                  <c:v>4.9200179999999998</c:v>
                </c:pt>
                <c:pt idx="4133">
                  <c:v>4.9200990000000004</c:v>
                </c:pt>
                <c:pt idx="4134">
                  <c:v>4.9201790000000001</c:v>
                </c:pt>
                <c:pt idx="4135">
                  <c:v>4.9202589999999997</c:v>
                </c:pt>
                <c:pt idx="4136">
                  <c:v>4.9203400000000004</c:v>
                </c:pt>
                <c:pt idx="4137">
                  <c:v>4.92042</c:v>
                </c:pt>
                <c:pt idx="4138">
                  <c:v>4.9204999999999997</c:v>
                </c:pt>
                <c:pt idx="4139">
                  <c:v>4.920579</c:v>
                </c:pt>
                <c:pt idx="4140">
                  <c:v>4.9206589999999997</c:v>
                </c:pt>
                <c:pt idx="4141">
                  <c:v>4.9207390000000002</c:v>
                </c:pt>
                <c:pt idx="4142">
                  <c:v>4.9208179999999997</c:v>
                </c:pt>
                <c:pt idx="4143">
                  <c:v>4.9208980000000002</c:v>
                </c:pt>
                <c:pt idx="4144">
                  <c:v>4.9209779999999999</c:v>
                </c:pt>
                <c:pt idx="4145">
                  <c:v>4.9210570000000002</c:v>
                </c:pt>
                <c:pt idx="4146">
                  <c:v>4.9211359999999997</c:v>
                </c:pt>
                <c:pt idx="4147">
                  <c:v>4.9212160000000003</c:v>
                </c:pt>
                <c:pt idx="4148">
                  <c:v>4.9212949999999998</c:v>
                </c:pt>
                <c:pt idx="4149">
                  <c:v>4.921373</c:v>
                </c:pt>
                <c:pt idx="4150">
                  <c:v>4.9214529999999996</c:v>
                </c:pt>
                <c:pt idx="4151">
                  <c:v>4.9215309999999999</c:v>
                </c:pt>
                <c:pt idx="4152">
                  <c:v>4.9216100000000003</c:v>
                </c:pt>
                <c:pt idx="4153">
                  <c:v>4.9216889999999998</c:v>
                </c:pt>
                <c:pt idx="4154">
                  <c:v>4.921767</c:v>
                </c:pt>
                <c:pt idx="4155">
                  <c:v>4.9218450000000002</c:v>
                </c:pt>
                <c:pt idx="4156">
                  <c:v>4.9219239999999997</c:v>
                </c:pt>
                <c:pt idx="4157">
                  <c:v>4.922002</c:v>
                </c:pt>
                <c:pt idx="4158">
                  <c:v>4.9220810000000004</c:v>
                </c:pt>
                <c:pt idx="4159">
                  <c:v>4.9221589999999997</c:v>
                </c:pt>
                <c:pt idx="4160">
                  <c:v>4.922237</c:v>
                </c:pt>
                <c:pt idx="4161">
                  <c:v>4.9223150000000002</c:v>
                </c:pt>
                <c:pt idx="4162">
                  <c:v>4.9223929999999996</c:v>
                </c:pt>
                <c:pt idx="4163">
                  <c:v>4.9224709999999998</c:v>
                </c:pt>
                <c:pt idx="4164">
                  <c:v>4.9225490000000001</c:v>
                </c:pt>
                <c:pt idx="4165">
                  <c:v>4.9226270000000003</c:v>
                </c:pt>
                <c:pt idx="4166">
                  <c:v>4.9227049999999997</c:v>
                </c:pt>
                <c:pt idx="4167">
                  <c:v>4.9227819999999998</c:v>
                </c:pt>
                <c:pt idx="4168">
                  <c:v>4.92286</c:v>
                </c:pt>
                <c:pt idx="4169">
                  <c:v>4.9229370000000001</c:v>
                </c:pt>
                <c:pt idx="4170">
                  <c:v>4.9230150000000004</c:v>
                </c:pt>
                <c:pt idx="4171">
                  <c:v>4.9230919999999996</c:v>
                </c:pt>
                <c:pt idx="4172">
                  <c:v>4.9231699999999998</c:v>
                </c:pt>
                <c:pt idx="4173">
                  <c:v>4.9232469999999999</c:v>
                </c:pt>
                <c:pt idx="4174">
                  <c:v>4.923324</c:v>
                </c:pt>
                <c:pt idx="4175">
                  <c:v>4.9234</c:v>
                </c:pt>
                <c:pt idx="4176">
                  <c:v>4.9234770000000001</c:v>
                </c:pt>
                <c:pt idx="4177">
                  <c:v>4.9235540000000002</c:v>
                </c:pt>
                <c:pt idx="4178">
                  <c:v>4.9236310000000003</c:v>
                </c:pt>
                <c:pt idx="4179">
                  <c:v>4.9237070000000003</c:v>
                </c:pt>
                <c:pt idx="4180">
                  <c:v>4.9237840000000004</c:v>
                </c:pt>
                <c:pt idx="4181">
                  <c:v>4.9238600000000003</c:v>
                </c:pt>
                <c:pt idx="4182">
                  <c:v>4.9239360000000003</c:v>
                </c:pt>
                <c:pt idx="4183">
                  <c:v>4.9240130000000004</c:v>
                </c:pt>
                <c:pt idx="4184">
                  <c:v>4.9240880000000002</c:v>
                </c:pt>
                <c:pt idx="4185">
                  <c:v>4.9241650000000003</c:v>
                </c:pt>
                <c:pt idx="4186">
                  <c:v>4.9242410000000003</c:v>
                </c:pt>
                <c:pt idx="4187">
                  <c:v>4.9243170000000003</c:v>
                </c:pt>
                <c:pt idx="4188">
                  <c:v>4.9243930000000002</c:v>
                </c:pt>
                <c:pt idx="4189">
                  <c:v>4.9244690000000002</c:v>
                </c:pt>
                <c:pt idx="4190">
                  <c:v>4.9245450000000002</c:v>
                </c:pt>
                <c:pt idx="4191">
                  <c:v>4.9246210000000001</c:v>
                </c:pt>
                <c:pt idx="4192">
                  <c:v>4.9246970000000001</c:v>
                </c:pt>
                <c:pt idx="4193">
                  <c:v>4.9247719999999999</c:v>
                </c:pt>
                <c:pt idx="4194">
                  <c:v>4.9248479999999999</c:v>
                </c:pt>
                <c:pt idx="4195">
                  <c:v>4.9249229999999997</c:v>
                </c:pt>
                <c:pt idx="4196">
                  <c:v>4.9249989999999997</c:v>
                </c:pt>
                <c:pt idx="4197">
                  <c:v>4.9250740000000004</c:v>
                </c:pt>
                <c:pt idx="4198">
                  <c:v>4.9251490000000002</c:v>
                </c:pt>
                <c:pt idx="4199">
                  <c:v>4.9252250000000002</c:v>
                </c:pt>
                <c:pt idx="4200">
                  <c:v>4.9253</c:v>
                </c:pt>
                <c:pt idx="4201">
                  <c:v>4.9253749999999998</c:v>
                </c:pt>
                <c:pt idx="4202">
                  <c:v>4.9254499999999997</c:v>
                </c:pt>
                <c:pt idx="4203">
                  <c:v>4.9255250000000004</c:v>
                </c:pt>
                <c:pt idx="4204">
                  <c:v>4.9255990000000001</c:v>
                </c:pt>
                <c:pt idx="4205">
                  <c:v>4.9256739999999999</c:v>
                </c:pt>
                <c:pt idx="4206">
                  <c:v>4.9257479999999996</c:v>
                </c:pt>
                <c:pt idx="4207">
                  <c:v>4.9258230000000003</c:v>
                </c:pt>
                <c:pt idx="4208">
                  <c:v>4.925897</c:v>
                </c:pt>
                <c:pt idx="4209">
                  <c:v>4.9259719999999998</c:v>
                </c:pt>
                <c:pt idx="4210">
                  <c:v>4.9260460000000004</c:v>
                </c:pt>
                <c:pt idx="4211">
                  <c:v>4.9261210000000002</c:v>
                </c:pt>
                <c:pt idx="4212">
                  <c:v>4.9261949999999999</c:v>
                </c:pt>
                <c:pt idx="4213">
                  <c:v>4.9262699999999997</c:v>
                </c:pt>
                <c:pt idx="4214">
                  <c:v>4.9263430000000001</c:v>
                </c:pt>
                <c:pt idx="4215">
                  <c:v>4.9264169999999998</c:v>
                </c:pt>
                <c:pt idx="4216">
                  <c:v>4.9264910000000004</c:v>
                </c:pt>
                <c:pt idx="4217">
                  <c:v>4.9265650000000001</c:v>
                </c:pt>
                <c:pt idx="4218">
                  <c:v>4.9266389999999998</c:v>
                </c:pt>
                <c:pt idx="4219">
                  <c:v>4.9267130000000003</c:v>
                </c:pt>
                <c:pt idx="4220">
                  <c:v>4.9267859999999999</c:v>
                </c:pt>
                <c:pt idx="4221">
                  <c:v>4.9268590000000003</c:v>
                </c:pt>
                <c:pt idx="4222">
                  <c:v>4.926933</c:v>
                </c:pt>
                <c:pt idx="4223">
                  <c:v>4.9270060000000004</c:v>
                </c:pt>
                <c:pt idx="4224">
                  <c:v>4.9270800000000001</c:v>
                </c:pt>
                <c:pt idx="4225">
                  <c:v>4.9271529999999997</c:v>
                </c:pt>
                <c:pt idx="4226">
                  <c:v>4.9272260000000001</c:v>
                </c:pt>
                <c:pt idx="4227">
                  <c:v>4.9272989999999997</c:v>
                </c:pt>
                <c:pt idx="4228">
                  <c:v>4.9273720000000001</c:v>
                </c:pt>
                <c:pt idx="4229">
                  <c:v>4.9274449999999996</c:v>
                </c:pt>
                <c:pt idx="4230">
                  <c:v>4.9275180000000001</c:v>
                </c:pt>
                <c:pt idx="4231">
                  <c:v>4.9275909999999996</c:v>
                </c:pt>
                <c:pt idx="4232">
                  <c:v>4.927664</c:v>
                </c:pt>
                <c:pt idx="4233">
                  <c:v>4.9277360000000003</c:v>
                </c:pt>
                <c:pt idx="4234">
                  <c:v>4.9278089999999999</c:v>
                </c:pt>
                <c:pt idx="4235">
                  <c:v>4.9278810000000002</c:v>
                </c:pt>
                <c:pt idx="4236">
                  <c:v>4.9279529999999996</c:v>
                </c:pt>
                <c:pt idx="4237">
                  <c:v>4.9280249999999999</c:v>
                </c:pt>
                <c:pt idx="4238">
                  <c:v>4.9280980000000003</c:v>
                </c:pt>
                <c:pt idx="4239">
                  <c:v>4.9281699999999997</c:v>
                </c:pt>
                <c:pt idx="4240">
                  <c:v>4.928242</c:v>
                </c:pt>
                <c:pt idx="4241">
                  <c:v>4.9283140000000003</c:v>
                </c:pt>
                <c:pt idx="4242">
                  <c:v>4.9283859999999997</c:v>
                </c:pt>
                <c:pt idx="4243">
                  <c:v>4.9284569999999999</c:v>
                </c:pt>
                <c:pt idx="4244">
                  <c:v>4.9285290000000002</c:v>
                </c:pt>
                <c:pt idx="4245">
                  <c:v>4.9286009999999996</c:v>
                </c:pt>
                <c:pt idx="4246">
                  <c:v>4.9286729999999999</c:v>
                </c:pt>
                <c:pt idx="4247">
                  <c:v>4.928744</c:v>
                </c:pt>
                <c:pt idx="4248">
                  <c:v>4.9288160000000003</c:v>
                </c:pt>
                <c:pt idx="4249">
                  <c:v>4.9288879999999997</c:v>
                </c:pt>
                <c:pt idx="4250">
                  <c:v>4.9289589999999999</c:v>
                </c:pt>
                <c:pt idx="4251">
                  <c:v>4.9290310000000002</c:v>
                </c:pt>
                <c:pt idx="4252">
                  <c:v>4.9291020000000003</c:v>
                </c:pt>
                <c:pt idx="4253">
                  <c:v>4.9291729999999996</c:v>
                </c:pt>
                <c:pt idx="4254">
                  <c:v>4.9292439999999997</c:v>
                </c:pt>
                <c:pt idx="4255">
                  <c:v>4.9293149999999999</c:v>
                </c:pt>
                <c:pt idx="4256">
                  <c:v>4.929386</c:v>
                </c:pt>
                <c:pt idx="4257">
                  <c:v>4.9294570000000002</c:v>
                </c:pt>
                <c:pt idx="4258">
                  <c:v>4.9295280000000004</c:v>
                </c:pt>
                <c:pt idx="4259">
                  <c:v>4.9295980000000004</c:v>
                </c:pt>
                <c:pt idx="4260">
                  <c:v>4.9296689999999996</c:v>
                </c:pt>
                <c:pt idx="4261">
                  <c:v>4.9297389999999996</c:v>
                </c:pt>
                <c:pt idx="4262">
                  <c:v>4.9298099999999998</c:v>
                </c:pt>
                <c:pt idx="4263">
                  <c:v>4.929881</c:v>
                </c:pt>
                <c:pt idx="4264">
                  <c:v>4.929951</c:v>
                </c:pt>
                <c:pt idx="4265">
                  <c:v>4.930021</c:v>
                </c:pt>
                <c:pt idx="4266">
                  <c:v>4.930091</c:v>
                </c:pt>
                <c:pt idx="4267">
                  <c:v>4.930161</c:v>
                </c:pt>
                <c:pt idx="4268">
                  <c:v>4.9302320000000002</c:v>
                </c:pt>
                <c:pt idx="4269">
                  <c:v>4.9303020000000002</c:v>
                </c:pt>
                <c:pt idx="4270">
                  <c:v>4.9303710000000001</c:v>
                </c:pt>
                <c:pt idx="4271">
                  <c:v>4.9304410000000001</c:v>
                </c:pt>
                <c:pt idx="4272">
                  <c:v>4.9305110000000001</c:v>
                </c:pt>
                <c:pt idx="4273">
                  <c:v>4.9305810000000001</c:v>
                </c:pt>
                <c:pt idx="4274">
                  <c:v>4.93065</c:v>
                </c:pt>
                <c:pt idx="4275">
                  <c:v>4.93072</c:v>
                </c:pt>
                <c:pt idx="4276">
                  <c:v>4.93079</c:v>
                </c:pt>
                <c:pt idx="4277">
                  <c:v>4.9308589999999999</c:v>
                </c:pt>
                <c:pt idx="4278">
                  <c:v>4.9309289999999999</c:v>
                </c:pt>
                <c:pt idx="4279">
                  <c:v>4.9309979999999998</c:v>
                </c:pt>
                <c:pt idx="4280">
                  <c:v>4.9310669999999996</c:v>
                </c:pt>
                <c:pt idx="4281">
                  <c:v>4.9311360000000004</c:v>
                </c:pt>
                <c:pt idx="4282">
                  <c:v>4.9312050000000003</c:v>
                </c:pt>
                <c:pt idx="4283">
                  <c:v>4.9312740000000002</c:v>
                </c:pt>
                <c:pt idx="4284">
                  <c:v>4.931343</c:v>
                </c:pt>
                <c:pt idx="4285">
                  <c:v>4.9314119999999999</c:v>
                </c:pt>
                <c:pt idx="4286">
                  <c:v>4.9314809999999998</c:v>
                </c:pt>
                <c:pt idx="4287">
                  <c:v>4.9315499999999997</c:v>
                </c:pt>
                <c:pt idx="4288">
                  <c:v>4.9316190000000004</c:v>
                </c:pt>
                <c:pt idx="4289">
                  <c:v>4.9316870000000002</c:v>
                </c:pt>
                <c:pt idx="4290">
                  <c:v>4.931756</c:v>
                </c:pt>
                <c:pt idx="4291">
                  <c:v>4.9318239999999998</c:v>
                </c:pt>
                <c:pt idx="4292">
                  <c:v>4.9318929999999996</c:v>
                </c:pt>
                <c:pt idx="4293">
                  <c:v>4.9319610000000003</c:v>
                </c:pt>
                <c:pt idx="4294">
                  <c:v>4.932029</c:v>
                </c:pt>
                <c:pt idx="4295">
                  <c:v>4.9320969999999997</c:v>
                </c:pt>
                <c:pt idx="4296">
                  <c:v>4.9321659999999996</c:v>
                </c:pt>
                <c:pt idx="4297">
                  <c:v>4.9322340000000002</c:v>
                </c:pt>
                <c:pt idx="4298">
                  <c:v>4.932302</c:v>
                </c:pt>
                <c:pt idx="4299">
                  <c:v>4.9323699999999997</c:v>
                </c:pt>
                <c:pt idx="4300">
                  <c:v>4.9324370000000002</c:v>
                </c:pt>
                <c:pt idx="4301">
                  <c:v>4.9325049999999999</c:v>
                </c:pt>
                <c:pt idx="4302">
                  <c:v>4.9325729999999997</c:v>
                </c:pt>
                <c:pt idx="4303">
                  <c:v>4.9326410000000003</c:v>
                </c:pt>
                <c:pt idx="4304">
                  <c:v>4.9327079999999999</c:v>
                </c:pt>
                <c:pt idx="4305">
                  <c:v>4.9327759999999996</c:v>
                </c:pt>
                <c:pt idx="4306">
                  <c:v>4.9328430000000001</c:v>
                </c:pt>
                <c:pt idx="4307">
                  <c:v>4.9329109999999998</c:v>
                </c:pt>
                <c:pt idx="4308">
                  <c:v>4.9329780000000003</c:v>
                </c:pt>
                <c:pt idx="4309">
                  <c:v>4.9330449999999999</c:v>
                </c:pt>
                <c:pt idx="4310">
                  <c:v>4.9331129999999996</c:v>
                </c:pt>
                <c:pt idx="4311">
                  <c:v>4.9331800000000001</c:v>
                </c:pt>
                <c:pt idx="4312">
                  <c:v>4.9332469999999997</c:v>
                </c:pt>
                <c:pt idx="4313">
                  <c:v>4.9333140000000002</c:v>
                </c:pt>
                <c:pt idx="4314">
                  <c:v>4.9333809999999998</c:v>
                </c:pt>
                <c:pt idx="4315">
                  <c:v>4.9334470000000001</c:v>
                </c:pt>
                <c:pt idx="4316">
                  <c:v>4.9335139999999997</c:v>
                </c:pt>
                <c:pt idx="4317">
                  <c:v>4.9335810000000002</c:v>
                </c:pt>
                <c:pt idx="4318">
                  <c:v>4.9336479999999998</c:v>
                </c:pt>
                <c:pt idx="4319">
                  <c:v>4.9337140000000002</c:v>
                </c:pt>
                <c:pt idx="4320">
                  <c:v>4.9337809999999998</c:v>
                </c:pt>
                <c:pt idx="4321">
                  <c:v>4.9338480000000002</c:v>
                </c:pt>
                <c:pt idx="4322">
                  <c:v>4.9339139999999997</c:v>
                </c:pt>
                <c:pt idx="4323">
                  <c:v>4.93398</c:v>
                </c:pt>
                <c:pt idx="4324">
                  <c:v>4.9340469999999996</c:v>
                </c:pt>
                <c:pt idx="4325">
                  <c:v>4.934113</c:v>
                </c:pt>
                <c:pt idx="4326">
                  <c:v>4.9341790000000003</c:v>
                </c:pt>
                <c:pt idx="4327">
                  <c:v>4.9342449999999998</c:v>
                </c:pt>
                <c:pt idx="4328">
                  <c:v>4.9343110000000001</c:v>
                </c:pt>
                <c:pt idx="4329">
                  <c:v>4.9343769999999996</c:v>
                </c:pt>
                <c:pt idx="4330">
                  <c:v>4.9344429999999999</c:v>
                </c:pt>
                <c:pt idx="4331">
                  <c:v>4.9345080000000001</c:v>
                </c:pt>
                <c:pt idx="4332">
                  <c:v>4.9345739999999996</c:v>
                </c:pt>
                <c:pt idx="4333">
                  <c:v>4.9346399999999999</c:v>
                </c:pt>
                <c:pt idx="4334">
                  <c:v>4.9347060000000003</c:v>
                </c:pt>
                <c:pt idx="4335">
                  <c:v>4.9347719999999997</c:v>
                </c:pt>
                <c:pt idx="4336">
                  <c:v>4.9348369999999999</c:v>
                </c:pt>
                <c:pt idx="4337">
                  <c:v>4.9349020000000001</c:v>
                </c:pt>
                <c:pt idx="4338">
                  <c:v>4.9349679999999996</c:v>
                </c:pt>
                <c:pt idx="4339">
                  <c:v>4.9350329999999998</c:v>
                </c:pt>
                <c:pt idx="4340">
                  <c:v>4.9350990000000001</c:v>
                </c:pt>
                <c:pt idx="4341">
                  <c:v>4.9351640000000003</c:v>
                </c:pt>
                <c:pt idx="4342">
                  <c:v>4.9352289999999996</c:v>
                </c:pt>
                <c:pt idx="4343">
                  <c:v>4.9352939999999998</c:v>
                </c:pt>
                <c:pt idx="4344">
                  <c:v>4.9353590000000001</c:v>
                </c:pt>
                <c:pt idx="4345">
                  <c:v>4.9354240000000003</c:v>
                </c:pt>
                <c:pt idx="4346">
                  <c:v>4.9354889999999996</c:v>
                </c:pt>
                <c:pt idx="4347">
                  <c:v>4.9355529999999996</c:v>
                </c:pt>
                <c:pt idx="4348">
                  <c:v>4.9356179999999998</c:v>
                </c:pt>
                <c:pt idx="4349">
                  <c:v>4.935683</c:v>
                </c:pt>
                <c:pt idx="4350">
                  <c:v>4.9357480000000002</c:v>
                </c:pt>
                <c:pt idx="4351">
                  <c:v>4.9358120000000003</c:v>
                </c:pt>
                <c:pt idx="4352">
                  <c:v>4.9358769999999996</c:v>
                </c:pt>
                <c:pt idx="4353">
                  <c:v>4.9359419999999998</c:v>
                </c:pt>
                <c:pt idx="4354">
                  <c:v>4.9360059999999999</c:v>
                </c:pt>
                <c:pt idx="4355">
                  <c:v>4.93607</c:v>
                </c:pt>
                <c:pt idx="4356">
                  <c:v>4.9361350000000002</c:v>
                </c:pt>
                <c:pt idx="4357">
                  <c:v>4.9361990000000002</c:v>
                </c:pt>
                <c:pt idx="4358">
                  <c:v>4.9362640000000004</c:v>
                </c:pt>
                <c:pt idx="4359">
                  <c:v>4.9363279999999996</c:v>
                </c:pt>
                <c:pt idx="4360">
                  <c:v>4.9363919999999997</c:v>
                </c:pt>
                <c:pt idx="4361">
                  <c:v>4.9364559999999997</c:v>
                </c:pt>
                <c:pt idx="4362">
                  <c:v>4.9365199999999998</c:v>
                </c:pt>
                <c:pt idx="4363">
                  <c:v>4.9365839999999999</c:v>
                </c:pt>
                <c:pt idx="4364">
                  <c:v>4.9366479999999999</c:v>
                </c:pt>
                <c:pt idx="4365">
                  <c:v>4.936712</c:v>
                </c:pt>
                <c:pt idx="4366">
                  <c:v>4.9367760000000001</c:v>
                </c:pt>
                <c:pt idx="4367">
                  <c:v>4.9368400000000001</c:v>
                </c:pt>
                <c:pt idx="4368">
                  <c:v>4.936903</c:v>
                </c:pt>
                <c:pt idx="4369">
                  <c:v>4.9369649999999998</c:v>
                </c:pt>
                <c:pt idx="4370">
                  <c:v>4.9370289999999999</c:v>
                </c:pt>
                <c:pt idx="4371">
                  <c:v>4.9370919999999998</c:v>
                </c:pt>
                <c:pt idx="4372">
                  <c:v>4.9371549999999997</c:v>
                </c:pt>
                <c:pt idx="4373">
                  <c:v>4.9372179999999997</c:v>
                </c:pt>
                <c:pt idx="4374">
                  <c:v>4.9372819999999997</c:v>
                </c:pt>
                <c:pt idx="4375">
                  <c:v>4.9373449999999997</c:v>
                </c:pt>
                <c:pt idx="4376">
                  <c:v>4.9374070000000003</c:v>
                </c:pt>
                <c:pt idx="4377">
                  <c:v>4.9374700000000002</c:v>
                </c:pt>
                <c:pt idx="4378">
                  <c:v>4.9375330000000002</c:v>
                </c:pt>
                <c:pt idx="4379">
                  <c:v>4.9375960000000001</c:v>
                </c:pt>
                <c:pt idx="4380">
                  <c:v>4.937659</c:v>
                </c:pt>
                <c:pt idx="4381">
                  <c:v>4.9377209999999998</c:v>
                </c:pt>
                <c:pt idx="4382">
                  <c:v>4.9377839999999997</c:v>
                </c:pt>
                <c:pt idx="4383">
                  <c:v>4.9378460000000004</c:v>
                </c:pt>
                <c:pt idx="4384">
                  <c:v>4.9379090000000003</c:v>
                </c:pt>
                <c:pt idx="4385">
                  <c:v>4.9379710000000001</c:v>
                </c:pt>
                <c:pt idx="4386">
                  <c:v>4.9380329999999999</c:v>
                </c:pt>
                <c:pt idx="4387">
                  <c:v>4.9380959999999998</c:v>
                </c:pt>
                <c:pt idx="4388">
                  <c:v>4.9381579999999996</c:v>
                </c:pt>
                <c:pt idx="4389">
                  <c:v>4.9382200000000003</c:v>
                </c:pt>
                <c:pt idx="4390">
                  <c:v>4.9382820000000001</c:v>
                </c:pt>
                <c:pt idx="4391">
                  <c:v>4.9383439999999998</c:v>
                </c:pt>
                <c:pt idx="4392">
                  <c:v>4.9384059999999996</c:v>
                </c:pt>
                <c:pt idx="4393">
                  <c:v>4.9384680000000003</c:v>
                </c:pt>
                <c:pt idx="4394">
                  <c:v>4.9385300000000001</c:v>
                </c:pt>
                <c:pt idx="4395">
                  <c:v>4.9385919999999999</c:v>
                </c:pt>
                <c:pt idx="4396">
                  <c:v>4.9386530000000004</c:v>
                </c:pt>
                <c:pt idx="4397">
                  <c:v>4.9387150000000002</c:v>
                </c:pt>
                <c:pt idx="4398">
                  <c:v>4.9387759999999998</c:v>
                </c:pt>
                <c:pt idx="4399">
                  <c:v>4.9388379999999996</c:v>
                </c:pt>
                <c:pt idx="4400">
                  <c:v>4.9389000000000003</c:v>
                </c:pt>
                <c:pt idx="4401">
                  <c:v>4.9389609999999999</c:v>
                </c:pt>
                <c:pt idx="4402">
                  <c:v>4.9390219999999996</c:v>
                </c:pt>
                <c:pt idx="4403">
                  <c:v>4.9390830000000001</c:v>
                </c:pt>
                <c:pt idx="4404">
                  <c:v>4.9391439999999998</c:v>
                </c:pt>
                <c:pt idx="4405">
                  <c:v>4.9392050000000003</c:v>
                </c:pt>
                <c:pt idx="4406">
                  <c:v>4.9392659999999999</c:v>
                </c:pt>
                <c:pt idx="4407">
                  <c:v>4.9393269999999996</c:v>
                </c:pt>
                <c:pt idx="4408">
                  <c:v>4.9393880000000001</c:v>
                </c:pt>
                <c:pt idx="4409">
                  <c:v>4.9394489999999998</c:v>
                </c:pt>
                <c:pt idx="4410">
                  <c:v>4.9395100000000003</c:v>
                </c:pt>
                <c:pt idx="4411">
                  <c:v>4.9395709999999999</c:v>
                </c:pt>
                <c:pt idx="4412">
                  <c:v>4.9396319999999996</c:v>
                </c:pt>
                <c:pt idx="4413">
                  <c:v>4.9396930000000001</c:v>
                </c:pt>
                <c:pt idx="4414">
                  <c:v>4.9397539999999998</c:v>
                </c:pt>
                <c:pt idx="4415">
                  <c:v>4.9398140000000001</c:v>
                </c:pt>
                <c:pt idx="4416">
                  <c:v>4.9398749999999998</c:v>
                </c:pt>
                <c:pt idx="4417">
                  <c:v>4.9399350000000002</c:v>
                </c:pt>
                <c:pt idx="4418">
                  <c:v>4.9399949999999997</c:v>
                </c:pt>
                <c:pt idx="4419">
                  <c:v>4.9400560000000002</c:v>
                </c:pt>
                <c:pt idx="4420">
                  <c:v>4.9401159999999997</c:v>
                </c:pt>
                <c:pt idx="4421">
                  <c:v>4.9401760000000001</c:v>
                </c:pt>
                <c:pt idx="4422">
                  <c:v>4.9402359999999996</c:v>
                </c:pt>
                <c:pt idx="4423">
                  <c:v>4.940296</c:v>
                </c:pt>
                <c:pt idx="4424">
                  <c:v>4.9403560000000004</c:v>
                </c:pt>
                <c:pt idx="4425">
                  <c:v>4.9404159999999999</c:v>
                </c:pt>
                <c:pt idx="4426">
                  <c:v>4.9404760000000003</c:v>
                </c:pt>
                <c:pt idx="4427">
                  <c:v>4.9405359999999998</c:v>
                </c:pt>
                <c:pt idx="4428">
                  <c:v>4.9405950000000001</c:v>
                </c:pt>
                <c:pt idx="4429">
                  <c:v>4.9406549999999996</c:v>
                </c:pt>
                <c:pt idx="4430">
                  <c:v>4.940715</c:v>
                </c:pt>
                <c:pt idx="4431">
                  <c:v>4.9407740000000002</c:v>
                </c:pt>
                <c:pt idx="4432">
                  <c:v>4.9408339999999997</c:v>
                </c:pt>
                <c:pt idx="4433">
                  <c:v>4.940893</c:v>
                </c:pt>
                <c:pt idx="4434">
                  <c:v>4.9409530000000004</c:v>
                </c:pt>
                <c:pt idx="4435">
                  <c:v>4.9410119999999997</c:v>
                </c:pt>
                <c:pt idx="4436">
                  <c:v>4.941071</c:v>
                </c:pt>
                <c:pt idx="4437">
                  <c:v>4.9411310000000004</c:v>
                </c:pt>
                <c:pt idx="4438">
                  <c:v>4.9411899999999997</c:v>
                </c:pt>
                <c:pt idx="4439">
                  <c:v>4.941249</c:v>
                </c:pt>
                <c:pt idx="4440">
                  <c:v>4.9413080000000003</c:v>
                </c:pt>
                <c:pt idx="4441">
                  <c:v>4.9413669999999996</c:v>
                </c:pt>
                <c:pt idx="4442">
                  <c:v>4.9414259999999999</c:v>
                </c:pt>
                <c:pt idx="4443">
                  <c:v>4.9414850000000001</c:v>
                </c:pt>
                <c:pt idx="4444">
                  <c:v>4.9415440000000004</c:v>
                </c:pt>
                <c:pt idx="4445">
                  <c:v>4.9416019999999996</c:v>
                </c:pt>
                <c:pt idx="4446">
                  <c:v>4.9416609999999999</c:v>
                </c:pt>
                <c:pt idx="4447">
                  <c:v>4.9417200000000001</c:v>
                </c:pt>
                <c:pt idx="4448">
                  <c:v>4.9417780000000002</c:v>
                </c:pt>
                <c:pt idx="4449">
                  <c:v>4.9418369999999996</c:v>
                </c:pt>
                <c:pt idx="4450">
                  <c:v>4.9418949999999997</c:v>
                </c:pt>
                <c:pt idx="4451">
                  <c:v>4.9419529999999998</c:v>
                </c:pt>
                <c:pt idx="4452">
                  <c:v>4.9420109999999999</c:v>
                </c:pt>
                <c:pt idx="4453">
                  <c:v>4.9420700000000002</c:v>
                </c:pt>
                <c:pt idx="4454">
                  <c:v>4.9421280000000003</c:v>
                </c:pt>
                <c:pt idx="4455">
                  <c:v>4.9421860000000004</c:v>
                </c:pt>
                <c:pt idx="4456">
                  <c:v>4.9422449999999998</c:v>
                </c:pt>
                <c:pt idx="4457">
                  <c:v>4.9423029999999999</c:v>
                </c:pt>
                <c:pt idx="4458">
                  <c:v>4.942361</c:v>
                </c:pt>
                <c:pt idx="4459">
                  <c:v>4.9424190000000001</c:v>
                </c:pt>
                <c:pt idx="4460">
                  <c:v>4.9424770000000002</c:v>
                </c:pt>
                <c:pt idx="4461">
                  <c:v>4.9425340000000002</c:v>
                </c:pt>
                <c:pt idx="4462">
                  <c:v>4.9425920000000003</c:v>
                </c:pt>
                <c:pt idx="4463">
                  <c:v>4.9426500000000004</c:v>
                </c:pt>
                <c:pt idx="4464">
                  <c:v>4.9427079999999997</c:v>
                </c:pt>
                <c:pt idx="4465">
                  <c:v>4.9427649999999996</c:v>
                </c:pt>
                <c:pt idx="4466">
                  <c:v>4.9428219999999996</c:v>
                </c:pt>
                <c:pt idx="4467">
                  <c:v>4.9428799999999997</c:v>
                </c:pt>
                <c:pt idx="4468">
                  <c:v>4.9429369999999997</c:v>
                </c:pt>
                <c:pt idx="4469">
                  <c:v>4.9429949999999998</c:v>
                </c:pt>
                <c:pt idx="4470">
                  <c:v>4.9430519999999998</c:v>
                </c:pt>
                <c:pt idx="4471">
                  <c:v>4.9431099999999999</c:v>
                </c:pt>
                <c:pt idx="4472">
                  <c:v>4.9431669999999999</c:v>
                </c:pt>
                <c:pt idx="4473">
                  <c:v>4.9432239999999998</c:v>
                </c:pt>
                <c:pt idx="4474">
                  <c:v>4.9432809999999998</c:v>
                </c:pt>
                <c:pt idx="4475">
                  <c:v>4.9433379999999998</c:v>
                </c:pt>
                <c:pt idx="4476">
                  <c:v>4.9433949999999998</c:v>
                </c:pt>
                <c:pt idx="4477">
                  <c:v>4.9434519999999997</c:v>
                </c:pt>
                <c:pt idx="4478">
                  <c:v>4.9435089999999997</c:v>
                </c:pt>
                <c:pt idx="4479">
                  <c:v>4.9435659999999997</c:v>
                </c:pt>
                <c:pt idx="4480">
                  <c:v>4.9436229999999997</c:v>
                </c:pt>
                <c:pt idx="4481">
                  <c:v>4.9436790000000004</c:v>
                </c:pt>
                <c:pt idx="4482">
                  <c:v>4.9437360000000004</c:v>
                </c:pt>
                <c:pt idx="4483">
                  <c:v>4.9437920000000002</c:v>
                </c:pt>
                <c:pt idx="4484">
                  <c:v>4.9438490000000002</c:v>
                </c:pt>
                <c:pt idx="4485">
                  <c:v>4.943905</c:v>
                </c:pt>
                <c:pt idx="4486">
                  <c:v>4.9439609999999998</c:v>
                </c:pt>
                <c:pt idx="4487">
                  <c:v>4.9440169999999997</c:v>
                </c:pt>
                <c:pt idx="4488">
                  <c:v>4.9440739999999996</c:v>
                </c:pt>
                <c:pt idx="4489">
                  <c:v>4.9441300000000004</c:v>
                </c:pt>
                <c:pt idx="4490">
                  <c:v>4.9441860000000002</c:v>
                </c:pt>
                <c:pt idx="4491">
                  <c:v>4.944242</c:v>
                </c:pt>
                <c:pt idx="4492">
                  <c:v>4.944299</c:v>
                </c:pt>
                <c:pt idx="4493">
                  <c:v>4.9443549999999998</c:v>
                </c:pt>
                <c:pt idx="4494">
                  <c:v>4.9444109999999997</c:v>
                </c:pt>
                <c:pt idx="4495">
                  <c:v>4.9444670000000004</c:v>
                </c:pt>
                <c:pt idx="4496">
                  <c:v>4.9445230000000002</c:v>
                </c:pt>
                <c:pt idx="4497">
                  <c:v>4.9445790000000001</c:v>
                </c:pt>
                <c:pt idx="4498">
                  <c:v>4.9446339999999998</c:v>
                </c:pt>
                <c:pt idx="4499">
                  <c:v>4.9446899999999996</c:v>
                </c:pt>
                <c:pt idx="4500">
                  <c:v>4.9447460000000003</c:v>
                </c:pt>
                <c:pt idx="4501">
                  <c:v>4.9448020000000001</c:v>
                </c:pt>
                <c:pt idx="4502">
                  <c:v>4.944858</c:v>
                </c:pt>
                <c:pt idx="4503">
                  <c:v>4.9449129999999997</c:v>
                </c:pt>
                <c:pt idx="4504">
                  <c:v>4.9449680000000003</c:v>
                </c:pt>
                <c:pt idx="4505">
                  <c:v>4.9450240000000001</c:v>
                </c:pt>
                <c:pt idx="4506">
                  <c:v>4.9450789999999998</c:v>
                </c:pt>
                <c:pt idx="4507">
                  <c:v>4.9451340000000004</c:v>
                </c:pt>
                <c:pt idx="4508">
                  <c:v>4.9451890000000001</c:v>
                </c:pt>
                <c:pt idx="4509">
                  <c:v>4.9452439999999998</c:v>
                </c:pt>
                <c:pt idx="4510">
                  <c:v>4.9452990000000003</c:v>
                </c:pt>
                <c:pt idx="4511">
                  <c:v>4.945354</c:v>
                </c:pt>
                <c:pt idx="4512">
                  <c:v>4.9454089999999997</c:v>
                </c:pt>
                <c:pt idx="4513">
                  <c:v>4.9454640000000003</c:v>
                </c:pt>
                <c:pt idx="4514">
                  <c:v>4.9455179999999999</c:v>
                </c:pt>
                <c:pt idx="4515">
                  <c:v>4.9455730000000004</c:v>
                </c:pt>
                <c:pt idx="4516">
                  <c:v>4.9456280000000001</c:v>
                </c:pt>
                <c:pt idx="4517">
                  <c:v>4.9456829999999998</c:v>
                </c:pt>
                <c:pt idx="4518">
                  <c:v>4.9457370000000003</c:v>
                </c:pt>
                <c:pt idx="4519">
                  <c:v>4.9457909999999998</c:v>
                </c:pt>
                <c:pt idx="4520">
                  <c:v>4.9458460000000004</c:v>
                </c:pt>
                <c:pt idx="4521">
                  <c:v>4.9459</c:v>
                </c:pt>
                <c:pt idx="4522">
                  <c:v>4.9459549999999997</c:v>
                </c:pt>
                <c:pt idx="4523">
                  <c:v>4.9460090000000001</c:v>
                </c:pt>
                <c:pt idx="4524">
                  <c:v>4.9460639999999998</c:v>
                </c:pt>
                <c:pt idx="4525">
                  <c:v>4.9461180000000002</c:v>
                </c:pt>
                <c:pt idx="4526">
                  <c:v>4.9461719999999998</c:v>
                </c:pt>
                <c:pt idx="4527">
                  <c:v>4.9462270000000004</c:v>
                </c:pt>
                <c:pt idx="4528">
                  <c:v>4.9462809999999999</c:v>
                </c:pt>
                <c:pt idx="4529">
                  <c:v>4.9463350000000004</c:v>
                </c:pt>
                <c:pt idx="4530">
                  <c:v>4.9463889999999999</c:v>
                </c:pt>
                <c:pt idx="4531">
                  <c:v>4.9464430000000004</c:v>
                </c:pt>
                <c:pt idx="4532">
                  <c:v>4.9464959999999998</c:v>
                </c:pt>
                <c:pt idx="4533">
                  <c:v>4.9465500000000002</c:v>
                </c:pt>
                <c:pt idx="4534">
                  <c:v>4.9466039999999998</c:v>
                </c:pt>
                <c:pt idx="4535">
                  <c:v>4.9466580000000002</c:v>
                </c:pt>
                <c:pt idx="4536">
                  <c:v>4.9467119999999998</c:v>
                </c:pt>
                <c:pt idx="4537">
                  <c:v>4.9467650000000001</c:v>
                </c:pt>
                <c:pt idx="4538">
                  <c:v>4.9468189999999996</c:v>
                </c:pt>
                <c:pt idx="4539">
                  <c:v>4.9468719999999999</c:v>
                </c:pt>
                <c:pt idx="4540">
                  <c:v>4.9469260000000004</c:v>
                </c:pt>
                <c:pt idx="4541">
                  <c:v>4.9469789999999998</c:v>
                </c:pt>
                <c:pt idx="4542">
                  <c:v>4.9470320000000001</c:v>
                </c:pt>
                <c:pt idx="4543">
                  <c:v>4.9470850000000004</c:v>
                </c:pt>
                <c:pt idx="4544">
                  <c:v>4.947139</c:v>
                </c:pt>
                <c:pt idx="4545">
                  <c:v>4.9471920000000003</c:v>
                </c:pt>
                <c:pt idx="4546">
                  <c:v>4.9472449999999997</c:v>
                </c:pt>
                <c:pt idx="4547">
                  <c:v>4.947298</c:v>
                </c:pt>
                <c:pt idx="4548">
                  <c:v>4.9473510000000003</c:v>
                </c:pt>
                <c:pt idx="4549">
                  <c:v>4.9474039999999997</c:v>
                </c:pt>
                <c:pt idx="4550">
                  <c:v>4.947457</c:v>
                </c:pt>
                <c:pt idx="4551">
                  <c:v>4.9475100000000003</c:v>
                </c:pt>
                <c:pt idx="4552">
                  <c:v>4.9475629999999997</c:v>
                </c:pt>
                <c:pt idx="4553">
                  <c:v>4.9476149999999999</c:v>
                </c:pt>
                <c:pt idx="4554">
                  <c:v>4.9476680000000002</c:v>
                </c:pt>
                <c:pt idx="4555">
                  <c:v>4.9477200000000003</c:v>
                </c:pt>
                <c:pt idx="4556">
                  <c:v>4.9477729999999998</c:v>
                </c:pt>
                <c:pt idx="4557">
                  <c:v>4.9478249999999999</c:v>
                </c:pt>
                <c:pt idx="4558">
                  <c:v>4.9478780000000002</c:v>
                </c:pt>
                <c:pt idx="4559">
                  <c:v>4.9479300000000004</c:v>
                </c:pt>
                <c:pt idx="4560">
                  <c:v>4.9479829999999998</c:v>
                </c:pt>
                <c:pt idx="4561">
                  <c:v>4.948035</c:v>
                </c:pt>
                <c:pt idx="4562">
                  <c:v>4.9480880000000003</c:v>
                </c:pt>
                <c:pt idx="4563">
                  <c:v>4.9481400000000004</c:v>
                </c:pt>
                <c:pt idx="4564">
                  <c:v>4.9481919999999997</c:v>
                </c:pt>
                <c:pt idx="4565">
                  <c:v>4.9482439999999999</c:v>
                </c:pt>
                <c:pt idx="4566">
                  <c:v>4.9482970000000002</c:v>
                </c:pt>
                <c:pt idx="4567">
                  <c:v>4.9483490000000003</c:v>
                </c:pt>
                <c:pt idx="4568">
                  <c:v>4.9484000000000004</c:v>
                </c:pt>
                <c:pt idx="4569">
                  <c:v>4.9484519999999996</c:v>
                </c:pt>
                <c:pt idx="4570">
                  <c:v>4.9485039999999998</c:v>
                </c:pt>
                <c:pt idx="4571">
                  <c:v>4.948556</c:v>
                </c:pt>
                <c:pt idx="4572">
                  <c:v>4.948607</c:v>
                </c:pt>
                <c:pt idx="4573">
                  <c:v>4.9486590000000001</c:v>
                </c:pt>
                <c:pt idx="4574">
                  <c:v>4.9487110000000003</c:v>
                </c:pt>
                <c:pt idx="4575">
                  <c:v>4.9487620000000003</c:v>
                </c:pt>
                <c:pt idx="4576">
                  <c:v>4.9488139999999996</c:v>
                </c:pt>
                <c:pt idx="4577">
                  <c:v>4.9488659999999998</c:v>
                </c:pt>
                <c:pt idx="4578">
                  <c:v>4.9489169999999998</c:v>
                </c:pt>
                <c:pt idx="4579">
                  <c:v>4.948969</c:v>
                </c:pt>
                <c:pt idx="4580">
                  <c:v>4.94902</c:v>
                </c:pt>
                <c:pt idx="4581">
                  <c:v>4.949071</c:v>
                </c:pt>
                <c:pt idx="4582">
                  <c:v>4.9491230000000002</c:v>
                </c:pt>
                <c:pt idx="4583">
                  <c:v>4.9491740000000002</c:v>
                </c:pt>
                <c:pt idx="4584">
                  <c:v>4.9492250000000002</c:v>
                </c:pt>
                <c:pt idx="4585">
                  <c:v>4.9492760000000002</c:v>
                </c:pt>
                <c:pt idx="4586">
                  <c:v>4.9493270000000003</c:v>
                </c:pt>
                <c:pt idx="4587">
                  <c:v>4.9493780000000003</c:v>
                </c:pt>
                <c:pt idx="4588">
                  <c:v>4.9494290000000003</c:v>
                </c:pt>
                <c:pt idx="4589">
                  <c:v>4.9494800000000003</c:v>
                </c:pt>
                <c:pt idx="4590">
                  <c:v>4.9495310000000003</c:v>
                </c:pt>
                <c:pt idx="4591">
                  <c:v>4.9495820000000004</c:v>
                </c:pt>
                <c:pt idx="4592">
                  <c:v>4.9496320000000003</c:v>
                </c:pt>
                <c:pt idx="4593">
                  <c:v>4.9496830000000003</c:v>
                </c:pt>
                <c:pt idx="4594">
                  <c:v>4.9497340000000003</c:v>
                </c:pt>
                <c:pt idx="4595">
                  <c:v>4.9497840000000002</c:v>
                </c:pt>
                <c:pt idx="4596">
                  <c:v>4.9498350000000002</c:v>
                </c:pt>
                <c:pt idx="4597">
                  <c:v>4.9498850000000001</c:v>
                </c:pt>
                <c:pt idx="4598">
                  <c:v>4.949935</c:v>
                </c:pt>
                <c:pt idx="4599">
                  <c:v>4.949986</c:v>
                </c:pt>
                <c:pt idx="4600">
                  <c:v>4.9500359999999999</c:v>
                </c:pt>
                <c:pt idx="4601">
                  <c:v>4.9500869999999999</c:v>
                </c:pt>
                <c:pt idx="4602">
                  <c:v>4.9501369999999998</c:v>
                </c:pt>
                <c:pt idx="4603">
                  <c:v>4.9501869999999997</c:v>
                </c:pt>
                <c:pt idx="4604">
                  <c:v>4.9502370000000004</c:v>
                </c:pt>
                <c:pt idx="4605">
                  <c:v>4.9502870000000003</c:v>
                </c:pt>
                <c:pt idx="4606">
                  <c:v>4.9503370000000002</c:v>
                </c:pt>
                <c:pt idx="4607">
                  <c:v>4.9503870000000001</c:v>
                </c:pt>
                <c:pt idx="4608">
                  <c:v>4.9504380000000001</c:v>
                </c:pt>
                <c:pt idx="4609">
                  <c:v>4.9504869999999999</c:v>
                </c:pt>
                <c:pt idx="4610">
                  <c:v>4.9505369999999997</c:v>
                </c:pt>
                <c:pt idx="4611">
                  <c:v>4.9505869999999996</c:v>
                </c:pt>
                <c:pt idx="4612">
                  <c:v>4.9506360000000003</c:v>
                </c:pt>
                <c:pt idx="4613">
                  <c:v>4.9506860000000001</c:v>
                </c:pt>
                <c:pt idx="4614">
                  <c:v>4.950736</c:v>
                </c:pt>
                <c:pt idx="4615">
                  <c:v>4.9507849999999998</c:v>
                </c:pt>
                <c:pt idx="4616">
                  <c:v>4.9508349999999997</c:v>
                </c:pt>
                <c:pt idx="4617">
                  <c:v>4.9508840000000003</c:v>
                </c:pt>
                <c:pt idx="4618">
                  <c:v>4.9509340000000002</c:v>
                </c:pt>
                <c:pt idx="4619">
                  <c:v>4.9509840000000001</c:v>
                </c:pt>
                <c:pt idx="4620">
                  <c:v>4.9510329999999998</c:v>
                </c:pt>
                <c:pt idx="4621">
                  <c:v>4.9510820000000004</c:v>
                </c:pt>
                <c:pt idx="4622">
                  <c:v>4.9511310000000002</c:v>
                </c:pt>
                <c:pt idx="4623">
                  <c:v>4.9511799999999999</c:v>
                </c:pt>
                <c:pt idx="4624">
                  <c:v>4.9512289999999997</c:v>
                </c:pt>
                <c:pt idx="4625">
                  <c:v>4.9512780000000003</c:v>
                </c:pt>
                <c:pt idx="4626">
                  <c:v>4.951327</c:v>
                </c:pt>
                <c:pt idx="4627">
                  <c:v>4.9513759999999998</c:v>
                </c:pt>
                <c:pt idx="4628">
                  <c:v>4.9514259999999997</c:v>
                </c:pt>
                <c:pt idx="4629">
                  <c:v>4.9514740000000002</c:v>
                </c:pt>
                <c:pt idx="4630">
                  <c:v>4.9515229999999999</c:v>
                </c:pt>
                <c:pt idx="4631">
                  <c:v>4.9515710000000004</c:v>
                </c:pt>
                <c:pt idx="4632">
                  <c:v>4.9516200000000001</c:v>
                </c:pt>
                <c:pt idx="4633">
                  <c:v>4.9516679999999997</c:v>
                </c:pt>
                <c:pt idx="4634">
                  <c:v>4.9517170000000004</c:v>
                </c:pt>
                <c:pt idx="4635">
                  <c:v>4.9517660000000001</c:v>
                </c:pt>
                <c:pt idx="4636">
                  <c:v>4.9518149999999999</c:v>
                </c:pt>
                <c:pt idx="4637">
                  <c:v>4.9518630000000003</c:v>
                </c:pt>
                <c:pt idx="4638">
                  <c:v>4.9519120000000001</c:v>
                </c:pt>
                <c:pt idx="4639">
                  <c:v>4.9519609999999998</c:v>
                </c:pt>
                <c:pt idx="4640">
                  <c:v>4.9520090000000003</c:v>
                </c:pt>
                <c:pt idx="4641">
                  <c:v>4.9520580000000001</c:v>
                </c:pt>
                <c:pt idx="4642">
                  <c:v>4.9521059999999997</c:v>
                </c:pt>
                <c:pt idx="4643">
                  <c:v>4.9521540000000002</c:v>
                </c:pt>
                <c:pt idx="4644">
                  <c:v>4.9522019999999998</c:v>
                </c:pt>
                <c:pt idx="4645">
                  <c:v>4.9522500000000003</c:v>
                </c:pt>
                <c:pt idx="4646">
                  <c:v>4.952299</c:v>
                </c:pt>
                <c:pt idx="4647">
                  <c:v>4.9523469999999996</c:v>
                </c:pt>
                <c:pt idx="4648">
                  <c:v>4.9523950000000001</c:v>
                </c:pt>
                <c:pt idx="4649">
                  <c:v>4.9524429999999997</c:v>
                </c:pt>
                <c:pt idx="4650">
                  <c:v>4.9524910000000002</c:v>
                </c:pt>
                <c:pt idx="4651">
                  <c:v>4.9525379999999997</c:v>
                </c:pt>
                <c:pt idx="4652">
                  <c:v>4.9525870000000003</c:v>
                </c:pt>
                <c:pt idx="4653">
                  <c:v>4.9526339999999998</c:v>
                </c:pt>
                <c:pt idx="4654">
                  <c:v>4.9526820000000003</c:v>
                </c:pt>
                <c:pt idx="4655">
                  <c:v>4.9527299999999999</c:v>
                </c:pt>
                <c:pt idx="4656">
                  <c:v>4.9527770000000002</c:v>
                </c:pt>
                <c:pt idx="4657">
                  <c:v>4.9528249999999998</c:v>
                </c:pt>
                <c:pt idx="4658">
                  <c:v>4.9528720000000002</c:v>
                </c:pt>
                <c:pt idx="4659">
                  <c:v>4.9529189999999996</c:v>
                </c:pt>
                <c:pt idx="4660">
                  <c:v>4.9529670000000001</c:v>
                </c:pt>
                <c:pt idx="4661">
                  <c:v>4.9530139999999996</c:v>
                </c:pt>
                <c:pt idx="4662">
                  <c:v>4.9530620000000001</c:v>
                </c:pt>
                <c:pt idx="4663">
                  <c:v>4.9531090000000004</c:v>
                </c:pt>
                <c:pt idx="4664">
                  <c:v>4.9531559999999999</c:v>
                </c:pt>
                <c:pt idx="4665">
                  <c:v>4.9532040000000004</c:v>
                </c:pt>
                <c:pt idx="4666">
                  <c:v>4.953252</c:v>
                </c:pt>
                <c:pt idx="4667">
                  <c:v>4.9532990000000003</c:v>
                </c:pt>
                <c:pt idx="4668">
                  <c:v>4.9533459999999998</c:v>
                </c:pt>
                <c:pt idx="4669">
                  <c:v>4.9533930000000002</c:v>
                </c:pt>
                <c:pt idx="4670">
                  <c:v>4.9534399999999996</c:v>
                </c:pt>
                <c:pt idx="4671">
                  <c:v>4.953487</c:v>
                </c:pt>
                <c:pt idx="4672">
                  <c:v>4.9535340000000003</c:v>
                </c:pt>
                <c:pt idx="4673">
                  <c:v>4.9535809999999998</c:v>
                </c:pt>
                <c:pt idx="4674">
                  <c:v>4.9536280000000001</c:v>
                </c:pt>
                <c:pt idx="4675">
                  <c:v>4.9536740000000004</c:v>
                </c:pt>
                <c:pt idx="4676">
                  <c:v>4.9537209999999998</c:v>
                </c:pt>
                <c:pt idx="4677">
                  <c:v>4.9537680000000002</c:v>
                </c:pt>
                <c:pt idx="4678">
                  <c:v>4.9538149999999996</c:v>
                </c:pt>
                <c:pt idx="4679">
                  <c:v>4.9538609999999998</c:v>
                </c:pt>
                <c:pt idx="4680">
                  <c:v>4.9539070000000001</c:v>
                </c:pt>
                <c:pt idx="4681">
                  <c:v>4.9539540000000004</c:v>
                </c:pt>
                <c:pt idx="4682">
                  <c:v>4.9539999999999997</c:v>
                </c:pt>
                <c:pt idx="4683">
                  <c:v>4.9540470000000001</c:v>
                </c:pt>
                <c:pt idx="4684">
                  <c:v>4.9540930000000003</c:v>
                </c:pt>
                <c:pt idx="4685">
                  <c:v>4.9541389999999996</c:v>
                </c:pt>
                <c:pt idx="4686">
                  <c:v>4.9541849999999998</c:v>
                </c:pt>
                <c:pt idx="4687">
                  <c:v>4.9542320000000002</c:v>
                </c:pt>
                <c:pt idx="4688">
                  <c:v>4.9542780000000004</c:v>
                </c:pt>
                <c:pt idx="4689">
                  <c:v>4.9543229999999996</c:v>
                </c:pt>
                <c:pt idx="4690">
                  <c:v>4.9543699999999999</c:v>
                </c:pt>
                <c:pt idx="4691">
                  <c:v>4.954415</c:v>
                </c:pt>
                <c:pt idx="4692">
                  <c:v>4.9544610000000002</c:v>
                </c:pt>
                <c:pt idx="4693">
                  <c:v>4.9545070000000004</c:v>
                </c:pt>
                <c:pt idx="4694">
                  <c:v>4.9545529999999998</c:v>
                </c:pt>
                <c:pt idx="4695">
                  <c:v>4.954599</c:v>
                </c:pt>
                <c:pt idx="4696">
                  <c:v>4.9546450000000002</c:v>
                </c:pt>
                <c:pt idx="4697">
                  <c:v>4.9546900000000003</c:v>
                </c:pt>
                <c:pt idx="4698">
                  <c:v>4.9547359999999996</c:v>
                </c:pt>
                <c:pt idx="4699">
                  <c:v>4.9547819999999998</c:v>
                </c:pt>
                <c:pt idx="4700">
                  <c:v>4.954828</c:v>
                </c:pt>
                <c:pt idx="4701">
                  <c:v>4.9548730000000001</c:v>
                </c:pt>
                <c:pt idx="4702">
                  <c:v>4.9549180000000002</c:v>
                </c:pt>
                <c:pt idx="4703">
                  <c:v>4.9549640000000004</c:v>
                </c:pt>
                <c:pt idx="4704">
                  <c:v>4.9550090000000004</c:v>
                </c:pt>
                <c:pt idx="4705">
                  <c:v>4.9550539999999996</c:v>
                </c:pt>
                <c:pt idx="4706">
                  <c:v>4.9550999999999998</c:v>
                </c:pt>
                <c:pt idx="4707">
                  <c:v>4.9551449999999999</c:v>
                </c:pt>
                <c:pt idx="4708">
                  <c:v>4.95519</c:v>
                </c:pt>
                <c:pt idx="4709">
                  <c:v>4.9552350000000001</c:v>
                </c:pt>
                <c:pt idx="4710">
                  <c:v>4.9552800000000001</c:v>
                </c:pt>
                <c:pt idx="4711">
                  <c:v>4.9553260000000003</c:v>
                </c:pt>
                <c:pt idx="4712">
                  <c:v>4.9553710000000004</c:v>
                </c:pt>
                <c:pt idx="4713">
                  <c:v>4.9554159999999996</c:v>
                </c:pt>
                <c:pt idx="4714">
                  <c:v>4.9554609999999997</c:v>
                </c:pt>
                <c:pt idx="4715">
                  <c:v>4.9555059999999997</c:v>
                </c:pt>
                <c:pt idx="4716">
                  <c:v>4.9555509999999998</c:v>
                </c:pt>
                <c:pt idx="4717">
                  <c:v>4.9555949999999998</c:v>
                </c:pt>
                <c:pt idx="4718">
                  <c:v>4.9556399999999998</c:v>
                </c:pt>
                <c:pt idx="4719">
                  <c:v>4.9556849999999999</c:v>
                </c:pt>
                <c:pt idx="4720">
                  <c:v>4.9557289999999998</c:v>
                </c:pt>
                <c:pt idx="4721">
                  <c:v>4.9557739999999999</c:v>
                </c:pt>
                <c:pt idx="4722">
                  <c:v>4.955819</c:v>
                </c:pt>
                <c:pt idx="4723">
                  <c:v>4.9558629999999999</c:v>
                </c:pt>
                <c:pt idx="4724">
                  <c:v>4.955908</c:v>
                </c:pt>
                <c:pt idx="4725">
                  <c:v>4.9559519999999999</c:v>
                </c:pt>
                <c:pt idx="4726">
                  <c:v>4.955997</c:v>
                </c:pt>
                <c:pt idx="4727">
                  <c:v>4.9560409999999999</c:v>
                </c:pt>
                <c:pt idx="4728">
                  <c:v>4.9560849999999999</c:v>
                </c:pt>
                <c:pt idx="4729">
                  <c:v>4.9561299999999999</c:v>
                </c:pt>
                <c:pt idx="4730">
                  <c:v>4.9561739999999999</c:v>
                </c:pt>
                <c:pt idx="4731">
                  <c:v>4.9562179999999998</c:v>
                </c:pt>
                <c:pt idx="4732">
                  <c:v>4.9562629999999999</c:v>
                </c:pt>
                <c:pt idx="4733">
                  <c:v>4.9563059999999997</c:v>
                </c:pt>
                <c:pt idx="4734">
                  <c:v>4.9563499999999996</c:v>
                </c:pt>
                <c:pt idx="4735">
                  <c:v>4.9563949999999997</c:v>
                </c:pt>
                <c:pt idx="4736">
                  <c:v>4.9564389999999996</c:v>
                </c:pt>
                <c:pt idx="4737">
                  <c:v>4.9564830000000004</c:v>
                </c:pt>
                <c:pt idx="4738">
                  <c:v>4.9565270000000003</c:v>
                </c:pt>
                <c:pt idx="4739">
                  <c:v>4.9565710000000003</c:v>
                </c:pt>
                <c:pt idx="4740">
                  <c:v>4.9566140000000001</c:v>
                </c:pt>
                <c:pt idx="4741">
                  <c:v>4.956658</c:v>
                </c:pt>
                <c:pt idx="4742">
                  <c:v>4.9567019999999999</c:v>
                </c:pt>
                <c:pt idx="4743">
                  <c:v>4.9567449999999997</c:v>
                </c:pt>
                <c:pt idx="4744">
                  <c:v>4.9567889999999997</c:v>
                </c:pt>
                <c:pt idx="4745">
                  <c:v>4.9568320000000003</c:v>
                </c:pt>
                <c:pt idx="4746">
                  <c:v>4.9568760000000003</c:v>
                </c:pt>
                <c:pt idx="4747">
                  <c:v>4.9569200000000002</c:v>
                </c:pt>
                <c:pt idx="4748">
                  <c:v>4.956963</c:v>
                </c:pt>
                <c:pt idx="4749">
                  <c:v>4.9570059999999998</c:v>
                </c:pt>
                <c:pt idx="4750">
                  <c:v>4.9570499999999997</c:v>
                </c:pt>
                <c:pt idx="4751">
                  <c:v>4.9570930000000004</c:v>
                </c:pt>
                <c:pt idx="4752">
                  <c:v>4.9571370000000003</c:v>
                </c:pt>
                <c:pt idx="4753">
                  <c:v>4.9571800000000001</c:v>
                </c:pt>
                <c:pt idx="4754">
                  <c:v>4.9572229999999999</c:v>
                </c:pt>
                <c:pt idx="4755">
                  <c:v>4.9572659999999997</c:v>
                </c:pt>
                <c:pt idx="4756">
                  <c:v>4.9573099999999997</c:v>
                </c:pt>
                <c:pt idx="4757">
                  <c:v>4.9573530000000003</c:v>
                </c:pt>
                <c:pt idx="4758">
                  <c:v>4.9573960000000001</c:v>
                </c:pt>
                <c:pt idx="4759">
                  <c:v>4.9574389999999999</c:v>
                </c:pt>
                <c:pt idx="4760">
                  <c:v>4.9574819999999997</c:v>
                </c:pt>
                <c:pt idx="4761">
                  <c:v>4.9575250000000004</c:v>
                </c:pt>
                <c:pt idx="4762">
                  <c:v>4.9575680000000002</c:v>
                </c:pt>
                <c:pt idx="4763">
                  <c:v>4.9576099999999999</c:v>
                </c:pt>
                <c:pt idx="4764">
                  <c:v>4.9576529999999996</c:v>
                </c:pt>
                <c:pt idx="4765">
                  <c:v>4.9576950000000002</c:v>
                </c:pt>
                <c:pt idx="4766">
                  <c:v>4.957738</c:v>
                </c:pt>
                <c:pt idx="4767">
                  <c:v>4.9577799999999996</c:v>
                </c:pt>
                <c:pt idx="4768">
                  <c:v>4.9578230000000003</c:v>
                </c:pt>
                <c:pt idx="4769">
                  <c:v>4.9578660000000001</c:v>
                </c:pt>
                <c:pt idx="4770">
                  <c:v>4.9579089999999999</c:v>
                </c:pt>
                <c:pt idx="4771">
                  <c:v>4.9579510000000004</c:v>
                </c:pt>
                <c:pt idx="4772">
                  <c:v>4.9579940000000002</c:v>
                </c:pt>
                <c:pt idx="4773">
                  <c:v>4.9580349999999997</c:v>
                </c:pt>
                <c:pt idx="4774">
                  <c:v>4.9580780000000004</c:v>
                </c:pt>
                <c:pt idx="4775">
                  <c:v>4.9581200000000001</c:v>
                </c:pt>
                <c:pt idx="4776">
                  <c:v>4.9581629999999999</c:v>
                </c:pt>
                <c:pt idx="4777">
                  <c:v>4.9582050000000004</c:v>
                </c:pt>
                <c:pt idx="4778">
                  <c:v>4.9582470000000001</c:v>
                </c:pt>
                <c:pt idx="4779">
                  <c:v>4.9582899999999999</c:v>
                </c:pt>
                <c:pt idx="4780">
                  <c:v>4.9583320000000004</c:v>
                </c:pt>
                <c:pt idx="4781">
                  <c:v>4.9583740000000001</c:v>
                </c:pt>
                <c:pt idx="4782">
                  <c:v>4.9584159999999997</c:v>
                </c:pt>
                <c:pt idx="4783">
                  <c:v>4.9584570000000001</c:v>
                </c:pt>
                <c:pt idx="4784">
                  <c:v>4.9584989999999998</c:v>
                </c:pt>
                <c:pt idx="4785">
                  <c:v>4.9585410000000003</c:v>
                </c:pt>
                <c:pt idx="4786">
                  <c:v>4.958583</c:v>
                </c:pt>
                <c:pt idx="4787">
                  <c:v>4.9586249999999996</c:v>
                </c:pt>
                <c:pt idx="4788">
                  <c:v>4.9586670000000002</c:v>
                </c:pt>
                <c:pt idx="4789">
                  <c:v>4.9587089999999998</c:v>
                </c:pt>
                <c:pt idx="4790">
                  <c:v>4.9587500000000002</c:v>
                </c:pt>
                <c:pt idx="4791">
                  <c:v>4.9587919999999999</c:v>
                </c:pt>
                <c:pt idx="4792">
                  <c:v>4.9588330000000003</c:v>
                </c:pt>
                <c:pt idx="4793">
                  <c:v>4.9588749999999999</c:v>
                </c:pt>
                <c:pt idx="4794">
                  <c:v>4.9589160000000003</c:v>
                </c:pt>
                <c:pt idx="4795">
                  <c:v>4.958958</c:v>
                </c:pt>
                <c:pt idx="4796">
                  <c:v>4.9589990000000004</c:v>
                </c:pt>
                <c:pt idx="4797">
                  <c:v>4.959041</c:v>
                </c:pt>
                <c:pt idx="4798">
                  <c:v>4.9590820000000004</c:v>
                </c:pt>
                <c:pt idx="4799">
                  <c:v>4.9591229999999999</c:v>
                </c:pt>
                <c:pt idx="4800">
                  <c:v>4.9591640000000003</c:v>
                </c:pt>
                <c:pt idx="4801">
                  <c:v>4.9592049999999999</c:v>
                </c:pt>
                <c:pt idx="4802">
                  <c:v>4.9592460000000003</c:v>
                </c:pt>
                <c:pt idx="4803">
                  <c:v>4.9592869999999998</c:v>
                </c:pt>
                <c:pt idx="4804">
                  <c:v>4.9593280000000002</c:v>
                </c:pt>
                <c:pt idx="4805">
                  <c:v>4.9593689999999997</c:v>
                </c:pt>
                <c:pt idx="4806">
                  <c:v>4.9594100000000001</c:v>
                </c:pt>
                <c:pt idx="4807">
                  <c:v>4.9594509999999996</c:v>
                </c:pt>
                <c:pt idx="4808">
                  <c:v>4.959492</c:v>
                </c:pt>
                <c:pt idx="4809">
                  <c:v>4.9595320000000003</c:v>
                </c:pt>
                <c:pt idx="4810">
                  <c:v>4.9595729999999998</c:v>
                </c:pt>
                <c:pt idx="4811">
                  <c:v>4.9596140000000002</c:v>
                </c:pt>
                <c:pt idx="4812">
                  <c:v>4.9596549999999997</c:v>
                </c:pt>
                <c:pt idx="4813">
                  <c:v>4.9596960000000001</c:v>
                </c:pt>
                <c:pt idx="4814">
                  <c:v>4.9597369999999996</c:v>
                </c:pt>
                <c:pt idx="4815">
                  <c:v>4.959778</c:v>
                </c:pt>
                <c:pt idx="4816">
                  <c:v>4.9598180000000003</c:v>
                </c:pt>
                <c:pt idx="4817">
                  <c:v>4.9598589999999998</c:v>
                </c:pt>
                <c:pt idx="4818">
                  <c:v>4.9598990000000001</c:v>
                </c:pt>
                <c:pt idx="4819">
                  <c:v>4.9599399999999996</c:v>
                </c:pt>
                <c:pt idx="4820">
                  <c:v>4.9599799999999998</c:v>
                </c:pt>
                <c:pt idx="4821">
                  <c:v>4.9600210000000002</c:v>
                </c:pt>
                <c:pt idx="4822">
                  <c:v>4.9600609999999996</c:v>
                </c:pt>
                <c:pt idx="4823">
                  <c:v>4.9601009999999999</c:v>
                </c:pt>
                <c:pt idx="4824">
                  <c:v>4.9601410000000001</c:v>
                </c:pt>
                <c:pt idx="4825">
                  <c:v>4.9601810000000004</c:v>
                </c:pt>
                <c:pt idx="4826">
                  <c:v>4.9602209999999998</c:v>
                </c:pt>
                <c:pt idx="4827">
                  <c:v>4.960261</c:v>
                </c:pt>
                <c:pt idx="4828">
                  <c:v>4.9603010000000003</c:v>
                </c:pt>
                <c:pt idx="4829">
                  <c:v>4.9603409999999997</c:v>
                </c:pt>
                <c:pt idx="4830">
                  <c:v>4.9603820000000001</c:v>
                </c:pt>
                <c:pt idx="4831">
                  <c:v>4.9604220000000003</c:v>
                </c:pt>
                <c:pt idx="4832">
                  <c:v>4.9604619999999997</c:v>
                </c:pt>
                <c:pt idx="4833">
                  <c:v>4.960502</c:v>
                </c:pt>
                <c:pt idx="4834">
                  <c:v>4.9605410000000001</c:v>
                </c:pt>
                <c:pt idx="4835">
                  <c:v>4.9605810000000004</c:v>
                </c:pt>
                <c:pt idx="4836">
                  <c:v>4.9606209999999997</c:v>
                </c:pt>
                <c:pt idx="4837">
                  <c:v>4.9606599999999998</c:v>
                </c:pt>
                <c:pt idx="4838">
                  <c:v>4.9607010000000002</c:v>
                </c:pt>
                <c:pt idx="4839">
                  <c:v>4.9607400000000004</c:v>
                </c:pt>
                <c:pt idx="4840">
                  <c:v>4.9607799999999997</c:v>
                </c:pt>
                <c:pt idx="4841">
                  <c:v>4.96082</c:v>
                </c:pt>
                <c:pt idx="4842">
                  <c:v>4.9608590000000001</c:v>
                </c:pt>
                <c:pt idx="4843">
                  <c:v>4.9608980000000003</c:v>
                </c:pt>
                <c:pt idx="4844">
                  <c:v>4.9609379999999996</c:v>
                </c:pt>
                <c:pt idx="4845">
                  <c:v>4.9609769999999997</c:v>
                </c:pt>
                <c:pt idx="4846">
                  <c:v>4.9610159999999999</c:v>
                </c:pt>
                <c:pt idx="4847">
                  <c:v>4.961055</c:v>
                </c:pt>
                <c:pt idx="4848">
                  <c:v>4.9610950000000003</c:v>
                </c:pt>
                <c:pt idx="4849">
                  <c:v>4.9611340000000004</c:v>
                </c:pt>
                <c:pt idx="4850">
                  <c:v>4.9611739999999998</c:v>
                </c:pt>
                <c:pt idx="4851">
                  <c:v>4.9612129999999999</c:v>
                </c:pt>
                <c:pt idx="4852">
                  <c:v>4.9612509999999999</c:v>
                </c:pt>
                <c:pt idx="4853">
                  <c:v>4.96129</c:v>
                </c:pt>
                <c:pt idx="4854">
                  <c:v>4.9613290000000001</c:v>
                </c:pt>
                <c:pt idx="4855">
                  <c:v>4.9613690000000004</c:v>
                </c:pt>
                <c:pt idx="4856">
                  <c:v>4.9614079999999996</c:v>
                </c:pt>
                <c:pt idx="4857">
                  <c:v>4.9614469999999997</c:v>
                </c:pt>
                <c:pt idx="4858">
                  <c:v>4.9614859999999998</c:v>
                </c:pt>
                <c:pt idx="4859">
                  <c:v>4.9615239999999998</c:v>
                </c:pt>
                <c:pt idx="4860">
                  <c:v>4.9615640000000001</c:v>
                </c:pt>
                <c:pt idx="4861">
                  <c:v>4.9616020000000001</c:v>
                </c:pt>
                <c:pt idx="4862">
                  <c:v>4.9616410000000002</c:v>
                </c:pt>
                <c:pt idx="4863">
                  <c:v>4.9616800000000003</c:v>
                </c:pt>
                <c:pt idx="4864">
                  <c:v>4.9617199999999997</c:v>
                </c:pt>
                <c:pt idx="4865">
                  <c:v>4.9617579999999997</c:v>
                </c:pt>
                <c:pt idx="4866">
                  <c:v>4.9617969999999998</c:v>
                </c:pt>
                <c:pt idx="4867">
                  <c:v>4.9618349999999998</c:v>
                </c:pt>
                <c:pt idx="4868">
                  <c:v>4.9618739999999999</c:v>
                </c:pt>
                <c:pt idx="4869">
                  <c:v>4.961913</c:v>
                </c:pt>
                <c:pt idx="4870">
                  <c:v>4.961951</c:v>
                </c:pt>
                <c:pt idx="4871">
                  <c:v>4.961989</c:v>
                </c:pt>
                <c:pt idx="4872">
                  <c:v>4.9620280000000001</c:v>
                </c:pt>
                <c:pt idx="4873">
                  <c:v>4.9620660000000001</c:v>
                </c:pt>
                <c:pt idx="4874">
                  <c:v>4.9621040000000001</c:v>
                </c:pt>
                <c:pt idx="4875">
                  <c:v>4.9621420000000001</c:v>
                </c:pt>
                <c:pt idx="4876">
                  <c:v>4.9621810000000002</c:v>
                </c:pt>
                <c:pt idx="4877">
                  <c:v>4.9622190000000002</c:v>
                </c:pt>
                <c:pt idx="4878">
                  <c:v>4.9622570000000001</c:v>
                </c:pt>
                <c:pt idx="4879">
                  <c:v>4.9622950000000001</c:v>
                </c:pt>
                <c:pt idx="4880">
                  <c:v>4.9623330000000001</c:v>
                </c:pt>
                <c:pt idx="4881">
                  <c:v>4.9623710000000001</c:v>
                </c:pt>
                <c:pt idx="4882">
                  <c:v>4.9624090000000001</c:v>
                </c:pt>
                <c:pt idx="4883">
                  <c:v>4.9624470000000001</c:v>
                </c:pt>
                <c:pt idx="4884">
                  <c:v>4.962485</c:v>
                </c:pt>
                <c:pt idx="4885">
                  <c:v>4.962523</c:v>
                </c:pt>
                <c:pt idx="4886">
                  <c:v>4.962561</c:v>
                </c:pt>
                <c:pt idx="4887">
                  <c:v>4.9625979999999998</c:v>
                </c:pt>
                <c:pt idx="4888">
                  <c:v>4.9626359999999998</c:v>
                </c:pt>
                <c:pt idx="4889">
                  <c:v>4.9626739999999998</c:v>
                </c:pt>
                <c:pt idx="4890">
                  <c:v>4.9627109999999997</c:v>
                </c:pt>
                <c:pt idx="4891">
                  <c:v>4.9627489999999996</c:v>
                </c:pt>
                <c:pt idx="4892">
                  <c:v>4.9627860000000004</c:v>
                </c:pt>
                <c:pt idx="4893">
                  <c:v>4.9628240000000003</c:v>
                </c:pt>
                <c:pt idx="4894">
                  <c:v>4.9628620000000003</c:v>
                </c:pt>
                <c:pt idx="4895">
                  <c:v>4.9628990000000002</c:v>
                </c:pt>
                <c:pt idx="4896">
                  <c:v>4.962936</c:v>
                </c:pt>
                <c:pt idx="4897">
                  <c:v>4.962974</c:v>
                </c:pt>
                <c:pt idx="4898">
                  <c:v>4.9630109999999998</c:v>
                </c:pt>
                <c:pt idx="4899">
                  <c:v>4.9630479999999997</c:v>
                </c:pt>
                <c:pt idx="4900">
                  <c:v>4.9630859999999997</c:v>
                </c:pt>
                <c:pt idx="4901">
                  <c:v>4.9631230000000004</c:v>
                </c:pt>
                <c:pt idx="4902">
                  <c:v>4.9631600000000002</c:v>
                </c:pt>
                <c:pt idx="4903">
                  <c:v>4.9631980000000002</c:v>
                </c:pt>
                <c:pt idx="4904">
                  <c:v>4.9632350000000001</c:v>
                </c:pt>
                <c:pt idx="4905">
                  <c:v>4.9632719999999999</c:v>
                </c:pt>
                <c:pt idx="4906">
                  <c:v>4.9633089999999997</c:v>
                </c:pt>
                <c:pt idx="4907">
                  <c:v>4.9633459999999996</c:v>
                </c:pt>
                <c:pt idx="4908">
                  <c:v>4.9633839999999996</c:v>
                </c:pt>
                <c:pt idx="4909">
                  <c:v>4.9634200000000002</c:v>
                </c:pt>
                <c:pt idx="4910">
                  <c:v>4.963457</c:v>
                </c:pt>
                <c:pt idx="4911">
                  <c:v>4.9634939999999999</c:v>
                </c:pt>
                <c:pt idx="4912">
                  <c:v>4.9635309999999997</c:v>
                </c:pt>
                <c:pt idx="4913">
                  <c:v>4.9635670000000003</c:v>
                </c:pt>
                <c:pt idx="4914">
                  <c:v>4.9636040000000001</c:v>
                </c:pt>
                <c:pt idx="4915">
                  <c:v>4.963641</c:v>
                </c:pt>
                <c:pt idx="4916">
                  <c:v>4.9636769999999997</c:v>
                </c:pt>
                <c:pt idx="4917">
                  <c:v>4.9637140000000004</c:v>
                </c:pt>
                <c:pt idx="4918">
                  <c:v>4.9637500000000001</c:v>
                </c:pt>
                <c:pt idx="4919">
                  <c:v>4.9637869999999999</c:v>
                </c:pt>
                <c:pt idx="4920">
                  <c:v>4.9638239999999998</c:v>
                </c:pt>
                <c:pt idx="4921">
                  <c:v>4.9638609999999996</c:v>
                </c:pt>
                <c:pt idx="4922">
                  <c:v>4.9638970000000002</c:v>
                </c:pt>
                <c:pt idx="4923">
                  <c:v>4.9639329999999999</c:v>
                </c:pt>
                <c:pt idx="4924">
                  <c:v>4.9639699999999998</c:v>
                </c:pt>
                <c:pt idx="4925">
                  <c:v>4.9640060000000004</c:v>
                </c:pt>
                <c:pt idx="4926">
                  <c:v>4.9640430000000002</c:v>
                </c:pt>
                <c:pt idx="4927">
                  <c:v>4.9640789999999999</c:v>
                </c:pt>
                <c:pt idx="4928">
                  <c:v>4.9641149999999996</c:v>
                </c:pt>
                <c:pt idx="4929">
                  <c:v>4.9641510000000002</c:v>
                </c:pt>
                <c:pt idx="4930">
                  <c:v>4.964188</c:v>
                </c:pt>
                <c:pt idx="4931">
                  <c:v>4.9642229999999996</c:v>
                </c:pt>
                <c:pt idx="4932">
                  <c:v>4.9642600000000003</c:v>
                </c:pt>
                <c:pt idx="4933">
                  <c:v>4.964296</c:v>
                </c:pt>
                <c:pt idx="4934">
                  <c:v>4.9643319999999997</c:v>
                </c:pt>
                <c:pt idx="4935">
                  <c:v>4.9643670000000002</c:v>
                </c:pt>
                <c:pt idx="4936">
                  <c:v>4.964404</c:v>
                </c:pt>
                <c:pt idx="4937">
                  <c:v>4.9644389999999996</c:v>
                </c:pt>
                <c:pt idx="4938">
                  <c:v>4.9644760000000003</c:v>
                </c:pt>
                <c:pt idx="4939">
                  <c:v>4.9645109999999999</c:v>
                </c:pt>
                <c:pt idx="4940">
                  <c:v>4.9645469999999996</c:v>
                </c:pt>
                <c:pt idx="4941">
                  <c:v>4.9645830000000002</c:v>
                </c:pt>
                <c:pt idx="4942">
                  <c:v>4.9646179999999998</c:v>
                </c:pt>
                <c:pt idx="4943">
                  <c:v>4.9646540000000003</c:v>
                </c:pt>
                <c:pt idx="4944">
                  <c:v>4.9646889999999999</c:v>
                </c:pt>
                <c:pt idx="4945">
                  <c:v>4.9647249999999996</c:v>
                </c:pt>
                <c:pt idx="4946">
                  <c:v>4.9647610000000002</c:v>
                </c:pt>
                <c:pt idx="4947">
                  <c:v>4.9647969999999999</c:v>
                </c:pt>
                <c:pt idx="4948">
                  <c:v>4.9648320000000004</c:v>
                </c:pt>
                <c:pt idx="4949">
                  <c:v>4.9648669999999999</c:v>
                </c:pt>
                <c:pt idx="4950">
                  <c:v>4.9649029999999996</c:v>
                </c:pt>
                <c:pt idx="4951">
                  <c:v>4.9649380000000001</c:v>
                </c:pt>
                <c:pt idx="4952">
                  <c:v>4.9649739999999998</c:v>
                </c:pt>
                <c:pt idx="4953">
                  <c:v>4.9650090000000002</c:v>
                </c:pt>
                <c:pt idx="4954">
                  <c:v>4.9650449999999999</c:v>
                </c:pt>
                <c:pt idx="4955">
                  <c:v>4.9650800000000004</c:v>
                </c:pt>
                <c:pt idx="4956">
                  <c:v>4.9651149999999999</c:v>
                </c:pt>
                <c:pt idx="4957">
                  <c:v>4.9651500000000004</c:v>
                </c:pt>
                <c:pt idx="4958">
                  <c:v>4.9651860000000001</c:v>
                </c:pt>
                <c:pt idx="4959">
                  <c:v>4.9652200000000004</c:v>
                </c:pt>
                <c:pt idx="4960">
                  <c:v>4.9652560000000001</c:v>
                </c:pt>
                <c:pt idx="4961">
                  <c:v>4.9652909999999997</c:v>
                </c:pt>
                <c:pt idx="4962">
                  <c:v>4.9653260000000001</c:v>
                </c:pt>
                <c:pt idx="4963">
                  <c:v>4.9653609999999997</c:v>
                </c:pt>
                <c:pt idx="4964">
                  <c:v>4.9653960000000001</c:v>
                </c:pt>
                <c:pt idx="4965">
                  <c:v>4.9654309999999997</c:v>
                </c:pt>
                <c:pt idx="4966">
                  <c:v>4.9654660000000002</c:v>
                </c:pt>
                <c:pt idx="4967">
                  <c:v>4.9655009999999997</c:v>
                </c:pt>
                <c:pt idx="4968">
                  <c:v>4.9655360000000002</c:v>
                </c:pt>
                <c:pt idx="4969">
                  <c:v>4.9655699999999996</c:v>
                </c:pt>
                <c:pt idx="4970">
                  <c:v>4.965605</c:v>
                </c:pt>
                <c:pt idx="4971">
                  <c:v>4.9656399999999996</c:v>
                </c:pt>
                <c:pt idx="4972">
                  <c:v>4.9656739999999999</c:v>
                </c:pt>
                <c:pt idx="4973">
                  <c:v>4.9657090000000004</c:v>
                </c:pt>
                <c:pt idx="4974">
                  <c:v>4.9657429999999998</c:v>
                </c:pt>
                <c:pt idx="4975">
                  <c:v>4.9657780000000002</c:v>
                </c:pt>
                <c:pt idx="4976">
                  <c:v>4.9658119999999997</c:v>
                </c:pt>
                <c:pt idx="4977">
                  <c:v>4.9658470000000001</c:v>
                </c:pt>
                <c:pt idx="4978">
                  <c:v>4.9658810000000004</c:v>
                </c:pt>
                <c:pt idx="4979">
                  <c:v>4.965916</c:v>
                </c:pt>
                <c:pt idx="4980">
                  <c:v>4.9659500000000003</c:v>
                </c:pt>
                <c:pt idx="4981">
                  <c:v>4.9659839999999997</c:v>
                </c:pt>
                <c:pt idx="4982">
                  <c:v>4.9660190000000002</c:v>
                </c:pt>
                <c:pt idx="4983">
                  <c:v>4.9660529999999996</c:v>
                </c:pt>
                <c:pt idx="4984">
                  <c:v>4.9660869999999999</c:v>
                </c:pt>
                <c:pt idx="4985">
                  <c:v>4.9661220000000004</c:v>
                </c:pt>
                <c:pt idx="4986">
                  <c:v>4.9661559999999998</c:v>
                </c:pt>
                <c:pt idx="4987">
                  <c:v>4.9661900000000001</c:v>
                </c:pt>
                <c:pt idx="4988">
                  <c:v>4.9662240000000004</c:v>
                </c:pt>
                <c:pt idx="4989">
                  <c:v>4.9662579999999998</c:v>
                </c:pt>
                <c:pt idx="4990">
                  <c:v>4.9662920000000002</c:v>
                </c:pt>
                <c:pt idx="4991">
                  <c:v>4.9663259999999996</c:v>
                </c:pt>
                <c:pt idx="4992">
                  <c:v>4.9663599999999999</c:v>
                </c:pt>
                <c:pt idx="4993">
                  <c:v>4.9663940000000002</c:v>
                </c:pt>
                <c:pt idx="4994">
                  <c:v>4.9664279999999996</c:v>
                </c:pt>
                <c:pt idx="4995">
                  <c:v>4.9664619999999999</c:v>
                </c:pt>
                <c:pt idx="4996">
                  <c:v>4.9664960000000002</c:v>
                </c:pt>
                <c:pt idx="4997">
                  <c:v>4.9665299999999997</c:v>
                </c:pt>
                <c:pt idx="4998">
                  <c:v>4.966564</c:v>
                </c:pt>
                <c:pt idx="4999">
                  <c:v>4.9665980000000003</c:v>
                </c:pt>
                <c:pt idx="5000">
                  <c:v>4.9666309999999996</c:v>
                </c:pt>
                <c:pt idx="5001">
                  <c:v>4.9666649999999999</c:v>
                </c:pt>
                <c:pt idx="5002">
                  <c:v>4.9666980000000001</c:v>
                </c:pt>
                <c:pt idx="5003">
                  <c:v>4.9667320000000004</c:v>
                </c:pt>
                <c:pt idx="5004">
                  <c:v>4.9667659999999998</c:v>
                </c:pt>
                <c:pt idx="5005">
                  <c:v>4.9668000000000001</c:v>
                </c:pt>
                <c:pt idx="5006">
                  <c:v>4.9668330000000003</c:v>
                </c:pt>
                <c:pt idx="5007">
                  <c:v>4.9668659999999996</c:v>
                </c:pt>
                <c:pt idx="5008">
                  <c:v>4.9668999999999999</c:v>
                </c:pt>
                <c:pt idx="5009">
                  <c:v>4.9669340000000002</c:v>
                </c:pt>
                <c:pt idx="5010">
                  <c:v>4.9669670000000004</c:v>
                </c:pt>
                <c:pt idx="5011">
                  <c:v>4.9669999999999996</c:v>
                </c:pt>
                <c:pt idx="5012">
                  <c:v>4.9670339999999999</c:v>
                </c:pt>
                <c:pt idx="5013">
                  <c:v>4.9670670000000001</c:v>
                </c:pt>
                <c:pt idx="5014">
                  <c:v>4.9671000000000003</c:v>
                </c:pt>
                <c:pt idx="5015">
                  <c:v>4.9671339999999997</c:v>
                </c:pt>
                <c:pt idx="5016">
                  <c:v>4.9671669999999999</c:v>
                </c:pt>
                <c:pt idx="5017">
                  <c:v>4.9672000000000001</c:v>
                </c:pt>
                <c:pt idx="5018">
                  <c:v>4.9672340000000004</c:v>
                </c:pt>
                <c:pt idx="5019">
                  <c:v>4.9672669999999997</c:v>
                </c:pt>
                <c:pt idx="5020">
                  <c:v>4.9672989999999997</c:v>
                </c:pt>
                <c:pt idx="5021">
                  <c:v>4.9673319999999999</c:v>
                </c:pt>
                <c:pt idx="5022">
                  <c:v>4.967365</c:v>
                </c:pt>
                <c:pt idx="5023">
                  <c:v>4.9673980000000002</c:v>
                </c:pt>
                <c:pt idx="5024">
                  <c:v>4.9674310000000004</c:v>
                </c:pt>
                <c:pt idx="5025">
                  <c:v>4.9674639999999997</c:v>
                </c:pt>
                <c:pt idx="5026">
                  <c:v>4.9674969999999998</c:v>
                </c:pt>
                <c:pt idx="5027">
                  <c:v>4.96753</c:v>
                </c:pt>
                <c:pt idx="5028">
                  <c:v>4.9675630000000002</c:v>
                </c:pt>
                <c:pt idx="5029">
                  <c:v>4.9675950000000002</c:v>
                </c:pt>
                <c:pt idx="5030">
                  <c:v>4.9676280000000004</c:v>
                </c:pt>
                <c:pt idx="5031">
                  <c:v>4.9676600000000004</c:v>
                </c:pt>
                <c:pt idx="5032">
                  <c:v>4.9676920000000004</c:v>
                </c:pt>
                <c:pt idx="5033">
                  <c:v>4.9677249999999997</c:v>
                </c:pt>
                <c:pt idx="5034">
                  <c:v>4.9677569999999998</c:v>
                </c:pt>
                <c:pt idx="5035">
                  <c:v>4.9677899999999999</c:v>
                </c:pt>
                <c:pt idx="5036">
                  <c:v>4.967822</c:v>
                </c:pt>
                <c:pt idx="5037">
                  <c:v>4.967854</c:v>
                </c:pt>
                <c:pt idx="5038">
                  <c:v>4.9678870000000002</c:v>
                </c:pt>
                <c:pt idx="5039">
                  <c:v>4.9679190000000002</c:v>
                </c:pt>
                <c:pt idx="5040">
                  <c:v>4.9679520000000004</c:v>
                </c:pt>
                <c:pt idx="5041">
                  <c:v>4.9679840000000004</c:v>
                </c:pt>
                <c:pt idx="5042">
                  <c:v>4.9680169999999997</c:v>
                </c:pt>
                <c:pt idx="5043">
                  <c:v>4.9680499999999999</c:v>
                </c:pt>
                <c:pt idx="5044">
                  <c:v>4.9680819999999999</c:v>
                </c:pt>
                <c:pt idx="5045">
                  <c:v>4.9681139999999999</c:v>
                </c:pt>
                <c:pt idx="5046">
                  <c:v>4.9681470000000001</c:v>
                </c:pt>
                <c:pt idx="5047">
                  <c:v>4.9681790000000001</c:v>
                </c:pt>
                <c:pt idx="5048">
                  <c:v>4.9682120000000003</c:v>
                </c:pt>
                <c:pt idx="5049">
                  <c:v>4.9682440000000003</c:v>
                </c:pt>
                <c:pt idx="5050">
                  <c:v>4.9682769999999996</c:v>
                </c:pt>
                <c:pt idx="5051">
                  <c:v>4.9683089999999996</c:v>
                </c:pt>
                <c:pt idx="5052">
                  <c:v>4.9683409999999997</c:v>
                </c:pt>
                <c:pt idx="5053">
                  <c:v>4.9683729999999997</c:v>
                </c:pt>
                <c:pt idx="5054">
                  <c:v>4.9684049999999997</c:v>
                </c:pt>
                <c:pt idx="5055">
                  <c:v>4.9684369999999998</c:v>
                </c:pt>
                <c:pt idx="5056">
                  <c:v>4.9684689999999998</c:v>
                </c:pt>
                <c:pt idx="5057">
                  <c:v>4.9685009999999998</c:v>
                </c:pt>
                <c:pt idx="5058">
                  <c:v>4.9685329999999999</c:v>
                </c:pt>
                <c:pt idx="5059">
                  <c:v>4.9685649999999999</c:v>
                </c:pt>
                <c:pt idx="5060">
                  <c:v>4.9685969999999999</c:v>
                </c:pt>
                <c:pt idx="5061">
                  <c:v>4.968629</c:v>
                </c:pt>
                <c:pt idx="5062">
                  <c:v>4.968661</c:v>
                </c:pt>
                <c:pt idx="5063">
                  <c:v>4.968693</c:v>
                </c:pt>
                <c:pt idx="5064">
                  <c:v>4.9687250000000001</c:v>
                </c:pt>
                <c:pt idx="5065">
                  <c:v>4.968756</c:v>
                </c:pt>
                <c:pt idx="5066">
                  <c:v>4.968788</c:v>
                </c:pt>
                <c:pt idx="5067">
                  <c:v>4.9688189999999999</c:v>
                </c:pt>
                <c:pt idx="5068">
                  <c:v>4.9688509999999999</c:v>
                </c:pt>
                <c:pt idx="5069">
                  <c:v>4.9688819999999998</c:v>
                </c:pt>
                <c:pt idx="5070">
                  <c:v>4.9689139999999998</c:v>
                </c:pt>
                <c:pt idx="5071">
                  <c:v>4.9689449999999997</c:v>
                </c:pt>
                <c:pt idx="5072">
                  <c:v>4.9689759999999996</c:v>
                </c:pt>
                <c:pt idx="5073">
                  <c:v>4.9690079999999996</c:v>
                </c:pt>
                <c:pt idx="5074">
                  <c:v>4.9690390000000004</c:v>
                </c:pt>
                <c:pt idx="5075">
                  <c:v>4.9690709999999996</c:v>
                </c:pt>
                <c:pt idx="5076">
                  <c:v>4.9691020000000004</c:v>
                </c:pt>
                <c:pt idx="5077">
                  <c:v>4.9691340000000004</c:v>
                </c:pt>
                <c:pt idx="5078">
                  <c:v>4.9691650000000003</c:v>
                </c:pt>
                <c:pt idx="5079">
                  <c:v>4.9691960000000002</c:v>
                </c:pt>
                <c:pt idx="5080">
                  <c:v>4.9692270000000001</c:v>
                </c:pt>
                <c:pt idx="5081">
                  <c:v>4.969258</c:v>
                </c:pt>
                <c:pt idx="5082">
                  <c:v>4.9692889999999998</c:v>
                </c:pt>
                <c:pt idx="5083">
                  <c:v>4.9693209999999999</c:v>
                </c:pt>
                <c:pt idx="5084">
                  <c:v>4.9693519999999998</c:v>
                </c:pt>
                <c:pt idx="5085">
                  <c:v>4.9693829999999997</c:v>
                </c:pt>
                <c:pt idx="5086">
                  <c:v>4.9694140000000004</c:v>
                </c:pt>
                <c:pt idx="5087">
                  <c:v>4.9694450000000003</c:v>
                </c:pt>
                <c:pt idx="5088">
                  <c:v>4.9694760000000002</c:v>
                </c:pt>
                <c:pt idx="5089">
                  <c:v>4.9695070000000001</c:v>
                </c:pt>
                <c:pt idx="5090">
                  <c:v>4.969538</c:v>
                </c:pt>
                <c:pt idx="5091">
                  <c:v>4.9695689999999999</c:v>
                </c:pt>
                <c:pt idx="5092">
                  <c:v>4.9695999999999998</c:v>
                </c:pt>
                <c:pt idx="5093">
                  <c:v>4.9696300000000004</c:v>
                </c:pt>
                <c:pt idx="5094">
                  <c:v>4.9696610000000003</c:v>
                </c:pt>
                <c:pt idx="5095">
                  <c:v>4.9696920000000002</c:v>
                </c:pt>
                <c:pt idx="5096">
                  <c:v>4.9697230000000001</c:v>
                </c:pt>
                <c:pt idx="5097">
                  <c:v>4.9697529999999999</c:v>
                </c:pt>
                <c:pt idx="5098">
                  <c:v>4.9697839999999998</c:v>
                </c:pt>
                <c:pt idx="5099">
                  <c:v>4.9698140000000004</c:v>
                </c:pt>
                <c:pt idx="5100">
                  <c:v>4.9698450000000003</c:v>
                </c:pt>
                <c:pt idx="5101">
                  <c:v>4.969875</c:v>
                </c:pt>
                <c:pt idx="5102">
                  <c:v>4.9699059999999999</c:v>
                </c:pt>
                <c:pt idx="5103">
                  <c:v>4.9699359999999997</c:v>
                </c:pt>
                <c:pt idx="5104">
                  <c:v>4.9699669999999996</c:v>
                </c:pt>
                <c:pt idx="5105">
                  <c:v>4.9699970000000002</c:v>
                </c:pt>
                <c:pt idx="5106">
                  <c:v>4.9700280000000001</c:v>
                </c:pt>
                <c:pt idx="5107">
                  <c:v>4.9700579999999999</c:v>
                </c:pt>
                <c:pt idx="5108">
                  <c:v>4.9700889999999998</c:v>
                </c:pt>
                <c:pt idx="5109">
                  <c:v>4.9701190000000004</c:v>
                </c:pt>
                <c:pt idx="5110">
                  <c:v>4.9701500000000003</c:v>
                </c:pt>
                <c:pt idx="5111">
                  <c:v>4.9701810000000002</c:v>
                </c:pt>
                <c:pt idx="5112">
                  <c:v>4.9702109999999999</c:v>
                </c:pt>
                <c:pt idx="5113">
                  <c:v>4.9702409999999997</c:v>
                </c:pt>
                <c:pt idx="5114">
                  <c:v>4.9702710000000003</c:v>
                </c:pt>
                <c:pt idx="5115">
                  <c:v>4.9703010000000001</c:v>
                </c:pt>
                <c:pt idx="5116">
                  <c:v>4.9703309999999998</c:v>
                </c:pt>
                <c:pt idx="5117">
                  <c:v>4.9703609999999996</c:v>
                </c:pt>
                <c:pt idx="5118">
                  <c:v>4.9703910000000002</c:v>
                </c:pt>
                <c:pt idx="5119">
                  <c:v>4.970421</c:v>
                </c:pt>
                <c:pt idx="5120">
                  <c:v>4.9704509999999997</c:v>
                </c:pt>
                <c:pt idx="5121">
                  <c:v>4.9704810000000004</c:v>
                </c:pt>
                <c:pt idx="5122">
                  <c:v>4.9705110000000001</c:v>
                </c:pt>
                <c:pt idx="5123">
                  <c:v>4.9705409999999999</c:v>
                </c:pt>
                <c:pt idx="5124">
                  <c:v>4.9705709999999996</c:v>
                </c:pt>
                <c:pt idx="5125">
                  <c:v>4.9706010000000003</c:v>
                </c:pt>
                <c:pt idx="5126">
                  <c:v>4.970631</c:v>
                </c:pt>
                <c:pt idx="5127">
                  <c:v>4.9706599999999996</c:v>
                </c:pt>
                <c:pt idx="5128">
                  <c:v>4.9706900000000003</c:v>
                </c:pt>
                <c:pt idx="5129">
                  <c:v>4.9707189999999999</c:v>
                </c:pt>
                <c:pt idx="5130">
                  <c:v>4.9707489999999996</c:v>
                </c:pt>
                <c:pt idx="5131">
                  <c:v>4.9707790000000003</c:v>
                </c:pt>
                <c:pt idx="5132">
                  <c:v>4.970809</c:v>
                </c:pt>
                <c:pt idx="5133">
                  <c:v>4.9708379999999996</c:v>
                </c:pt>
                <c:pt idx="5134">
                  <c:v>4.9708670000000001</c:v>
                </c:pt>
                <c:pt idx="5135">
                  <c:v>4.9708969999999999</c:v>
                </c:pt>
                <c:pt idx="5136">
                  <c:v>4.9709260000000004</c:v>
                </c:pt>
                <c:pt idx="5137">
                  <c:v>4.970955</c:v>
                </c:pt>
                <c:pt idx="5138">
                  <c:v>4.9709849999999998</c:v>
                </c:pt>
                <c:pt idx="5139">
                  <c:v>4.9710140000000003</c:v>
                </c:pt>
                <c:pt idx="5140">
                  <c:v>4.971044</c:v>
                </c:pt>
                <c:pt idx="5141">
                  <c:v>4.9710729999999996</c:v>
                </c:pt>
                <c:pt idx="5142">
                  <c:v>4.9711030000000003</c:v>
                </c:pt>
                <c:pt idx="5143">
                  <c:v>4.9711319999999999</c:v>
                </c:pt>
                <c:pt idx="5144">
                  <c:v>4.9711610000000004</c:v>
                </c:pt>
                <c:pt idx="5145">
                  <c:v>4.97119</c:v>
                </c:pt>
                <c:pt idx="5146">
                  <c:v>4.9712189999999996</c:v>
                </c:pt>
                <c:pt idx="5147">
                  <c:v>4.9712480000000001</c:v>
                </c:pt>
                <c:pt idx="5148">
                  <c:v>4.9712769999999997</c:v>
                </c:pt>
                <c:pt idx="5149">
                  <c:v>4.9713060000000002</c:v>
                </c:pt>
                <c:pt idx="5150">
                  <c:v>4.9713349999999998</c:v>
                </c:pt>
                <c:pt idx="5151">
                  <c:v>4.9713640000000003</c:v>
                </c:pt>
                <c:pt idx="5152">
                  <c:v>4.9713940000000001</c:v>
                </c:pt>
                <c:pt idx="5153">
                  <c:v>4.9714229999999997</c:v>
                </c:pt>
                <c:pt idx="5154">
                  <c:v>4.9714520000000002</c:v>
                </c:pt>
                <c:pt idx="5155">
                  <c:v>4.9714809999999998</c:v>
                </c:pt>
                <c:pt idx="5156">
                  <c:v>4.9715090000000002</c:v>
                </c:pt>
                <c:pt idx="5157">
                  <c:v>4.9715379999999998</c:v>
                </c:pt>
                <c:pt idx="5158">
                  <c:v>4.9715670000000003</c:v>
                </c:pt>
                <c:pt idx="5159">
                  <c:v>4.9715959999999999</c:v>
                </c:pt>
                <c:pt idx="5160">
                  <c:v>4.9716250000000004</c:v>
                </c:pt>
                <c:pt idx="5161">
                  <c:v>4.9716529999999999</c:v>
                </c:pt>
                <c:pt idx="5162">
                  <c:v>4.9716820000000004</c:v>
                </c:pt>
                <c:pt idx="5163">
                  <c:v>4.971711</c:v>
                </c:pt>
                <c:pt idx="5164">
                  <c:v>4.9717390000000004</c:v>
                </c:pt>
                <c:pt idx="5165">
                  <c:v>4.971768</c:v>
                </c:pt>
                <c:pt idx="5166">
                  <c:v>4.9717969999999996</c:v>
                </c:pt>
                <c:pt idx="5167">
                  <c:v>4.9718249999999999</c:v>
                </c:pt>
                <c:pt idx="5168">
                  <c:v>4.9718540000000004</c:v>
                </c:pt>
                <c:pt idx="5169">
                  <c:v>4.9718819999999999</c:v>
                </c:pt>
                <c:pt idx="5170">
                  <c:v>4.9719110000000004</c:v>
                </c:pt>
                <c:pt idx="5171">
                  <c:v>4.97194</c:v>
                </c:pt>
                <c:pt idx="5172">
                  <c:v>4.9719680000000004</c:v>
                </c:pt>
                <c:pt idx="5173">
                  <c:v>4.9719959999999999</c:v>
                </c:pt>
                <c:pt idx="5174">
                  <c:v>4.9720240000000002</c:v>
                </c:pt>
                <c:pt idx="5175">
                  <c:v>4.9720519999999997</c:v>
                </c:pt>
                <c:pt idx="5176">
                  <c:v>4.9720800000000001</c:v>
                </c:pt>
                <c:pt idx="5177">
                  <c:v>4.9721080000000004</c:v>
                </c:pt>
                <c:pt idx="5178">
                  <c:v>4.9721359999999999</c:v>
                </c:pt>
                <c:pt idx="5179">
                  <c:v>4.9721650000000004</c:v>
                </c:pt>
                <c:pt idx="5180">
                  <c:v>4.9721929999999999</c:v>
                </c:pt>
                <c:pt idx="5181">
                  <c:v>4.9722210000000002</c:v>
                </c:pt>
                <c:pt idx="5182">
                  <c:v>4.9722489999999997</c:v>
                </c:pt>
                <c:pt idx="5183">
                  <c:v>4.9722770000000001</c:v>
                </c:pt>
                <c:pt idx="5184">
                  <c:v>4.9723040000000003</c:v>
                </c:pt>
                <c:pt idx="5185">
                  <c:v>4.9723319999999998</c:v>
                </c:pt>
                <c:pt idx="5186">
                  <c:v>4.9723610000000003</c:v>
                </c:pt>
                <c:pt idx="5187">
                  <c:v>4.9723889999999997</c:v>
                </c:pt>
                <c:pt idx="5188">
                  <c:v>4.9724159999999999</c:v>
                </c:pt>
                <c:pt idx="5189">
                  <c:v>4.9724449999999996</c:v>
                </c:pt>
                <c:pt idx="5190">
                  <c:v>4.9724719999999998</c:v>
                </c:pt>
                <c:pt idx="5191">
                  <c:v>4.9725000000000001</c:v>
                </c:pt>
                <c:pt idx="5192">
                  <c:v>4.9725279999999996</c:v>
                </c:pt>
                <c:pt idx="5193">
                  <c:v>4.972556</c:v>
                </c:pt>
                <c:pt idx="5194">
                  <c:v>4.9725840000000003</c:v>
                </c:pt>
                <c:pt idx="5195">
                  <c:v>4.9726119999999998</c:v>
                </c:pt>
                <c:pt idx="5196">
                  <c:v>4.9726400000000002</c:v>
                </c:pt>
                <c:pt idx="5197">
                  <c:v>4.9726670000000004</c:v>
                </c:pt>
                <c:pt idx="5198">
                  <c:v>4.9726949999999999</c:v>
                </c:pt>
                <c:pt idx="5199">
                  <c:v>4.9727230000000002</c:v>
                </c:pt>
                <c:pt idx="5200">
                  <c:v>4.9727499999999996</c:v>
                </c:pt>
                <c:pt idx="5201">
                  <c:v>4.9727769999999998</c:v>
                </c:pt>
                <c:pt idx="5202">
                  <c:v>4.9728050000000001</c:v>
                </c:pt>
                <c:pt idx="5203">
                  <c:v>4.9728329999999996</c:v>
                </c:pt>
                <c:pt idx="5204">
                  <c:v>4.9728599999999998</c:v>
                </c:pt>
                <c:pt idx="5205">
                  <c:v>4.9728880000000002</c:v>
                </c:pt>
                <c:pt idx="5206">
                  <c:v>4.9729150000000004</c:v>
                </c:pt>
                <c:pt idx="5207">
                  <c:v>4.9729419999999998</c:v>
                </c:pt>
                <c:pt idx="5208">
                  <c:v>4.9729700000000001</c:v>
                </c:pt>
                <c:pt idx="5209">
                  <c:v>4.9729970000000003</c:v>
                </c:pt>
                <c:pt idx="5210">
                  <c:v>4.9730239999999997</c:v>
                </c:pt>
                <c:pt idx="5211">
                  <c:v>4.973052</c:v>
                </c:pt>
                <c:pt idx="5212">
                  <c:v>4.9730790000000002</c:v>
                </c:pt>
                <c:pt idx="5213">
                  <c:v>4.9731059999999996</c:v>
                </c:pt>
                <c:pt idx="5214">
                  <c:v>4.9731339999999999</c:v>
                </c:pt>
                <c:pt idx="5215">
                  <c:v>4.9731610000000002</c:v>
                </c:pt>
                <c:pt idx="5216">
                  <c:v>4.9731880000000004</c:v>
                </c:pt>
                <c:pt idx="5217">
                  <c:v>4.9732149999999997</c:v>
                </c:pt>
                <c:pt idx="5218">
                  <c:v>4.9732419999999999</c:v>
                </c:pt>
                <c:pt idx="5219">
                  <c:v>4.9732690000000002</c:v>
                </c:pt>
                <c:pt idx="5220">
                  <c:v>4.9732960000000004</c:v>
                </c:pt>
                <c:pt idx="5221">
                  <c:v>4.9733229999999997</c:v>
                </c:pt>
                <c:pt idx="5222">
                  <c:v>4.9733510000000001</c:v>
                </c:pt>
                <c:pt idx="5223">
                  <c:v>4.9733780000000003</c:v>
                </c:pt>
                <c:pt idx="5224">
                  <c:v>4.9734040000000004</c:v>
                </c:pt>
                <c:pt idx="5225">
                  <c:v>4.9734309999999997</c:v>
                </c:pt>
                <c:pt idx="5226">
                  <c:v>4.9734579999999999</c:v>
                </c:pt>
                <c:pt idx="5227">
                  <c:v>4.9734850000000002</c:v>
                </c:pt>
                <c:pt idx="5228">
                  <c:v>4.9735120000000004</c:v>
                </c:pt>
                <c:pt idx="5229">
                  <c:v>4.9735389999999997</c:v>
                </c:pt>
                <c:pt idx="5230">
                  <c:v>4.9735659999999999</c:v>
                </c:pt>
                <c:pt idx="5231">
                  <c:v>4.9735930000000002</c:v>
                </c:pt>
                <c:pt idx="5232">
                  <c:v>4.9736190000000002</c:v>
                </c:pt>
                <c:pt idx="5233">
                  <c:v>4.9736459999999996</c:v>
                </c:pt>
                <c:pt idx="5234">
                  <c:v>4.9736729999999998</c:v>
                </c:pt>
                <c:pt idx="5235">
                  <c:v>4.9737</c:v>
                </c:pt>
                <c:pt idx="5236">
                  <c:v>4.9737260000000001</c:v>
                </c:pt>
                <c:pt idx="5237">
                  <c:v>4.9737520000000002</c:v>
                </c:pt>
                <c:pt idx="5238">
                  <c:v>4.9737790000000004</c:v>
                </c:pt>
                <c:pt idx="5239">
                  <c:v>4.9738059999999997</c:v>
                </c:pt>
                <c:pt idx="5240">
                  <c:v>4.9738319999999998</c:v>
                </c:pt>
                <c:pt idx="5241">
                  <c:v>4.973859</c:v>
                </c:pt>
                <c:pt idx="5242">
                  <c:v>4.9738860000000003</c:v>
                </c:pt>
                <c:pt idx="5243">
                  <c:v>4.9739120000000003</c:v>
                </c:pt>
                <c:pt idx="5244">
                  <c:v>4.9739380000000004</c:v>
                </c:pt>
                <c:pt idx="5245">
                  <c:v>4.9739649999999997</c:v>
                </c:pt>
                <c:pt idx="5246">
                  <c:v>4.9739909999999998</c:v>
                </c:pt>
                <c:pt idx="5247">
                  <c:v>4.9740180000000001</c:v>
                </c:pt>
                <c:pt idx="5248">
                  <c:v>4.9740440000000001</c:v>
                </c:pt>
                <c:pt idx="5249">
                  <c:v>4.9740700000000002</c:v>
                </c:pt>
                <c:pt idx="5250">
                  <c:v>4.9740960000000003</c:v>
                </c:pt>
                <c:pt idx="5251">
                  <c:v>4.9741229999999996</c:v>
                </c:pt>
                <c:pt idx="5252">
                  <c:v>4.9741489999999997</c:v>
                </c:pt>
                <c:pt idx="5253">
                  <c:v>4.9741749999999998</c:v>
                </c:pt>
                <c:pt idx="5254">
                  <c:v>4.9742009999999999</c:v>
                </c:pt>
                <c:pt idx="5255">
                  <c:v>4.974227</c:v>
                </c:pt>
                <c:pt idx="5256">
                  <c:v>4.9742540000000002</c:v>
                </c:pt>
                <c:pt idx="5257">
                  <c:v>4.9742790000000001</c:v>
                </c:pt>
                <c:pt idx="5258">
                  <c:v>4.9743050000000002</c:v>
                </c:pt>
                <c:pt idx="5259">
                  <c:v>4.9743310000000003</c:v>
                </c:pt>
                <c:pt idx="5260">
                  <c:v>4.9743570000000004</c:v>
                </c:pt>
                <c:pt idx="5261">
                  <c:v>4.9743830000000004</c:v>
                </c:pt>
                <c:pt idx="5262">
                  <c:v>4.9744089999999996</c:v>
                </c:pt>
                <c:pt idx="5263">
                  <c:v>4.9744339999999996</c:v>
                </c:pt>
                <c:pt idx="5264">
                  <c:v>4.9744609999999998</c:v>
                </c:pt>
                <c:pt idx="5265">
                  <c:v>4.9744859999999997</c:v>
                </c:pt>
                <c:pt idx="5266">
                  <c:v>4.9745119999999998</c:v>
                </c:pt>
                <c:pt idx="5267">
                  <c:v>4.9745379999999999</c:v>
                </c:pt>
                <c:pt idx="5268">
                  <c:v>4.974564</c:v>
                </c:pt>
                <c:pt idx="5269">
                  <c:v>4.9745900000000001</c:v>
                </c:pt>
                <c:pt idx="5270">
                  <c:v>4.9746160000000001</c:v>
                </c:pt>
                <c:pt idx="5271">
                  <c:v>4.9746410000000001</c:v>
                </c:pt>
                <c:pt idx="5272">
                  <c:v>4.9746670000000002</c:v>
                </c:pt>
                <c:pt idx="5273">
                  <c:v>4.9746930000000003</c:v>
                </c:pt>
                <c:pt idx="5274">
                  <c:v>4.9747190000000003</c:v>
                </c:pt>
                <c:pt idx="5275">
                  <c:v>4.9747440000000003</c:v>
                </c:pt>
                <c:pt idx="5276">
                  <c:v>4.9747700000000004</c:v>
                </c:pt>
                <c:pt idx="5277">
                  <c:v>4.9747950000000003</c:v>
                </c:pt>
                <c:pt idx="5278">
                  <c:v>4.9748200000000002</c:v>
                </c:pt>
                <c:pt idx="5279">
                  <c:v>4.9748460000000003</c:v>
                </c:pt>
                <c:pt idx="5280">
                  <c:v>4.9748710000000003</c:v>
                </c:pt>
                <c:pt idx="5281">
                  <c:v>4.9748960000000002</c:v>
                </c:pt>
                <c:pt idx="5282">
                  <c:v>4.9749220000000003</c:v>
                </c:pt>
                <c:pt idx="5283">
                  <c:v>4.9749470000000002</c:v>
                </c:pt>
                <c:pt idx="5284">
                  <c:v>4.9749730000000003</c:v>
                </c:pt>
                <c:pt idx="5285">
                  <c:v>4.9749980000000003</c:v>
                </c:pt>
                <c:pt idx="5286">
                  <c:v>4.9750240000000003</c:v>
                </c:pt>
                <c:pt idx="5287">
                  <c:v>4.9750490000000003</c:v>
                </c:pt>
                <c:pt idx="5288">
                  <c:v>4.9750740000000002</c:v>
                </c:pt>
                <c:pt idx="5289">
                  <c:v>4.9751000000000003</c:v>
                </c:pt>
                <c:pt idx="5290">
                  <c:v>4.9751250000000002</c:v>
                </c:pt>
                <c:pt idx="5291">
                  <c:v>4.9751500000000002</c:v>
                </c:pt>
                <c:pt idx="5292">
                  <c:v>4.9751750000000001</c:v>
                </c:pt>
                <c:pt idx="5293">
                  <c:v>4.9752010000000002</c:v>
                </c:pt>
                <c:pt idx="5294">
                  <c:v>4.9752260000000001</c:v>
                </c:pt>
                <c:pt idx="5295">
                  <c:v>4.9752510000000001</c:v>
                </c:pt>
                <c:pt idx="5296">
                  <c:v>4.975276</c:v>
                </c:pt>
                <c:pt idx="5297">
                  <c:v>4.975301</c:v>
                </c:pt>
                <c:pt idx="5298">
                  <c:v>4.9753259999999999</c:v>
                </c:pt>
                <c:pt idx="5299">
                  <c:v>4.9753509999999999</c:v>
                </c:pt>
                <c:pt idx="5300">
                  <c:v>4.9753759999999998</c:v>
                </c:pt>
                <c:pt idx="5301">
                  <c:v>4.9754009999999997</c:v>
                </c:pt>
                <c:pt idx="5302">
                  <c:v>4.9754269999999998</c:v>
                </c:pt>
                <c:pt idx="5303">
                  <c:v>4.9754509999999996</c:v>
                </c:pt>
                <c:pt idx="5304">
                  <c:v>4.9754759999999996</c:v>
                </c:pt>
                <c:pt idx="5305">
                  <c:v>4.9755010000000004</c:v>
                </c:pt>
                <c:pt idx="5306">
                  <c:v>4.9755260000000003</c:v>
                </c:pt>
                <c:pt idx="5307">
                  <c:v>4.9755510000000003</c:v>
                </c:pt>
                <c:pt idx="5308">
                  <c:v>4.9755750000000001</c:v>
                </c:pt>
                <c:pt idx="5309">
                  <c:v>4.9756</c:v>
                </c:pt>
                <c:pt idx="5310">
                  <c:v>4.9756239999999998</c:v>
                </c:pt>
                <c:pt idx="5311">
                  <c:v>4.9756489999999998</c:v>
                </c:pt>
                <c:pt idx="5312">
                  <c:v>4.9756739999999997</c:v>
                </c:pt>
                <c:pt idx="5313">
                  <c:v>4.9756989999999996</c:v>
                </c:pt>
                <c:pt idx="5314">
                  <c:v>4.9757239999999996</c:v>
                </c:pt>
                <c:pt idx="5315">
                  <c:v>4.9757490000000004</c:v>
                </c:pt>
                <c:pt idx="5316">
                  <c:v>4.9757730000000002</c:v>
                </c:pt>
                <c:pt idx="5317">
                  <c:v>4.9757980000000002</c:v>
                </c:pt>
                <c:pt idx="5318">
                  <c:v>4.975822</c:v>
                </c:pt>
                <c:pt idx="5319">
                  <c:v>4.9758459999999998</c:v>
                </c:pt>
                <c:pt idx="5320">
                  <c:v>4.9758709999999997</c:v>
                </c:pt>
                <c:pt idx="5321">
                  <c:v>4.9758950000000004</c:v>
                </c:pt>
                <c:pt idx="5322">
                  <c:v>4.9759200000000003</c:v>
                </c:pt>
                <c:pt idx="5323">
                  <c:v>4.9759440000000001</c:v>
                </c:pt>
                <c:pt idx="5324">
                  <c:v>4.9759679999999999</c:v>
                </c:pt>
                <c:pt idx="5325">
                  <c:v>4.9759929999999999</c:v>
                </c:pt>
                <c:pt idx="5326">
                  <c:v>4.9760169999999997</c:v>
                </c:pt>
                <c:pt idx="5327">
                  <c:v>4.9760410000000004</c:v>
                </c:pt>
                <c:pt idx="5328">
                  <c:v>4.9760660000000003</c:v>
                </c:pt>
                <c:pt idx="5329">
                  <c:v>4.9760900000000001</c:v>
                </c:pt>
                <c:pt idx="5330">
                  <c:v>4.9761139999999999</c:v>
                </c:pt>
                <c:pt idx="5331">
                  <c:v>4.9761379999999997</c:v>
                </c:pt>
                <c:pt idx="5332">
                  <c:v>4.9761610000000003</c:v>
                </c:pt>
                <c:pt idx="5333">
                  <c:v>4.9761850000000001</c:v>
                </c:pt>
                <c:pt idx="5334">
                  <c:v>4.9762089999999999</c:v>
                </c:pt>
                <c:pt idx="5335">
                  <c:v>4.9762329999999997</c:v>
                </c:pt>
                <c:pt idx="5336">
                  <c:v>4.9762570000000004</c:v>
                </c:pt>
                <c:pt idx="5337">
                  <c:v>4.9762810000000002</c:v>
                </c:pt>
                <c:pt idx="5338">
                  <c:v>4.976305</c:v>
                </c:pt>
                <c:pt idx="5339">
                  <c:v>4.9763289999999998</c:v>
                </c:pt>
                <c:pt idx="5340">
                  <c:v>4.9763529999999996</c:v>
                </c:pt>
                <c:pt idx="5341">
                  <c:v>4.9763770000000003</c:v>
                </c:pt>
                <c:pt idx="5342">
                  <c:v>4.9763999999999999</c:v>
                </c:pt>
                <c:pt idx="5343">
                  <c:v>4.9764239999999997</c:v>
                </c:pt>
                <c:pt idx="5344">
                  <c:v>4.9764480000000004</c:v>
                </c:pt>
                <c:pt idx="5345">
                  <c:v>4.9764720000000002</c:v>
                </c:pt>
                <c:pt idx="5346">
                  <c:v>4.976496</c:v>
                </c:pt>
                <c:pt idx="5347">
                  <c:v>4.9765199999999998</c:v>
                </c:pt>
                <c:pt idx="5348">
                  <c:v>4.9765430000000004</c:v>
                </c:pt>
                <c:pt idx="5349">
                  <c:v>4.9765670000000002</c:v>
                </c:pt>
                <c:pt idx="5350">
                  <c:v>4.976591</c:v>
                </c:pt>
                <c:pt idx="5351">
                  <c:v>4.9766149999999998</c:v>
                </c:pt>
                <c:pt idx="5352">
                  <c:v>4.9766389999999996</c:v>
                </c:pt>
                <c:pt idx="5353">
                  <c:v>4.9766630000000003</c:v>
                </c:pt>
                <c:pt idx="5354">
                  <c:v>4.9766859999999999</c:v>
                </c:pt>
                <c:pt idx="5355">
                  <c:v>4.9767099999999997</c:v>
                </c:pt>
                <c:pt idx="5356">
                  <c:v>4.9767340000000004</c:v>
                </c:pt>
                <c:pt idx="5357">
                  <c:v>4.9767580000000002</c:v>
                </c:pt>
                <c:pt idx="5358">
                  <c:v>4.9767809999999999</c:v>
                </c:pt>
                <c:pt idx="5359">
                  <c:v>4.9768049999999997</c:v>
                </c:pt>
                <c:pt idx="5360">
                  <c:v>4.9768280000000003</c:v>
                </c:pt>
                <c:pt idx="5361">
                  <c:v>4.9768509999999999</c:v>
                </c:pt>
                <c:pt idx="5362">
                  <c:v>4.9768749999999997</c:v>
                </c:pt>
                <c:pt idx="5363">
                  <c:v>4.9768990000000004</c:v>
                </c:pt>
                <c:pt idx="5364">
                  <c:v>4.9769220000000001</c:v>
                </c:pt>
                <c:pt idx="5365">
                  <c:v>4.9769449999999997</c:v>
                </c:pt>
                <c:pt idx="5366">
                  <c:v>4.9769690000000004</c:v>
                </c:pt>
                <c:pt idx="5367">
                  <c:v>4.9769920000000001</c:v>
                </c:pt>
                <c:pt idx="5368">
                  <c:v>4.9770149999999997</c:v>
                </c:pt>
                <c:pt idx="5369">
                  <c:v>4.9770390000000004</c:v>
                </c:pt>
                <c:pt idx="5370">
                  <c:v>4.9770630000000002</c:v>
                </c:pt>
                <c:pt idx="5371">
                  <c:v>4.977087</c:v>
                </c:pt>
                <c:pt idx="5372">
                  <c:v>4.9771099999999997</c:v>
                </c:pt>
                <c:pt idx="5373">
                  <c:v>4.9771330000000003</c:v>
                </c:pt>
                <c:pt idx="5374">
                  <c:v>4.9771559999999999</c:v>
                </c:pt>
                <c:pt idx="5375">
                  <c:v>4.9771799999999997</c:v>
                </c:pt>
                <c:pt idx="5376">
                  <c:v>4.9772030000000003</c:v>
                </c:pt>
                <c:pt idx="5377">
                  <c:v>4.9772259999999999</c:v>
                </c:pt>
                <c:pt idx="5378">
                  <c:v>4.9772489999999996</c:v>
                </c:pt>
                <c:pt idx="5379">
                  <c:v>4.9772730000000003</c:v>
                </c:pt>
                <c:pt idx="5380">
                  <c:v>4.9772959999999999</c:v>
                </c:pt>
                <c:pt idx="5381">
                  <c:v>4.9773189999999996</c:v>
                </c:pt>
                <c:pt idx="5382">
                  <c:v>4.9773420000000002</c:v>
                </c:pt>
                <c:pt idx="5383">
                  <c:v>4.9773649999999998</c:v>
                </c:pt>
                <c:pt idx="5384">
                  <c:v>4.9773870000000002</c:v>
                </c:pt>
                <c:pt idx="5385">
                  <c:v>4.9774099999999999</c:v>
                </c:pt>
                <c:pt idx="5386">
                  <c:v>4.9774330000000004</c:v>
                </c:pt>
                <c:pt idx="5387">
                  <c:v>4.9774560000000001</c:v>
                </c:pt>
                <c:pt idx="5388">
                  <c:v>4.9774789999999998</c:v>
                </c:pt>
                <c:pt idx="5389">
                  <c:v>4.9775020000000003</c:v>
                </c:pt>
                <c:pt idx="5390">
                  <c:v>4.977525</c:v>
                </c:pt>
                <c:pt idx="5391">
                  <c:v>4.9775479999999996</c:v>
                </c:pt>
                <c:pt idx="5392">
                  <c:v>4.9775710000000002</c:v>
                </c:pt>
                <c:pt idx="5393">
                  <c:v>4.9775929999999997</c:v>
                </c:pt>
                <c:pt idx="5394">
                  <c:v>4.9776160000000003</c:v>
                </c:pt>
                <c:pt idx="5395">
                  <c:v>4.9776389999999999</c:v>
                </c:pt>
                <c:pt idx="5396">
                  <c:v>4.9776619999999996</c:v>
                </c:pt>
                <c:pt idx="5397">
                  <c:v>4.977684</c:v>
                </c:pt>
                <c:pt idx="5398">
                  <c:v>4.9777069999999997</c:v>
                </c:pt>
                <c:pt idx="5399">
                  <c:v>4.9777300000000002</c:v>
                </c:pt>
                <c:pt idx="5400">
                  <c:v>4.9777529999999999</c:v>
                </c:pt>
                <c:pt idx="5401">
                  <c:v>4.9777760000000004</c:v>
                </c:pt>
                <c:pt idx="5402">
                  <c:v>4.9777979999999999</c:v>
                </c:pt>
                <c:pt idx="5403">
                  <c:v>4.9778209999999996</c:v>
                </c:pt>
                <c:pt idx="5404">
                  <c:v>4.977843</c:v>
                </c:pt>
                <c:pt idx="5405">
                  <c:v>4.9778659999999997</c:v>
                </c:pt>
                <c:pt idx="5406">
                  <c:v>4.9778880000000001</c:v>
                </c:pt>
                <c:pt idx="5407">
                  <c:v>4.9779109999999998</c:v>
                </c:pt>
                <c:pt idx="5408">
                  <c:v>4.9779330000000002</c:v>
                </c:pt>
                <c:pt idx="5409">
                  <c:v>4.9779549999999997</c:v>
                </c:pt>
                <c:pt idx="5410">
                  <c:v>4.9779780000000002</c:v>
                </c:pt>
                <c:pt idx="5411">
                  <c:v>4.9779999999999998</c:v>
                </c:pt>
                <c:pt idx="5412">
                  <c:v>4.9780230000000003</c:v>
                </c:pt>
                <c:pt idx="5413">
                  <c:v>4.9780449999999998</c:v>
                </c:pt>
                <c:pt idx="5414">
                  <c:v>4.9780670000000002</c:v>
                </c:pt>
                <c:pt idx="5415">
                  <c:v>4.9780899999999999</c:v>
                </c:pt>
                <c:pt idx="5416">
                  <c:v>4.9781120000000003</c:v>
                </c:pt>
                <c:pt idx="5417">
                  <c:v>4.9781339999999998</c:v>
                </c:pt>
                <c:pt idx="5418">
                  <c:v>4.9781570000000004</c:v>
                </c:pt>
                <c:pt idx="5419">
                  <c:v>4.9781789999999999</c:v>
                </c:pt>
                <c:pt idx="5420">
                  <c:v>4.9782000000000002</c:v>
                </c:pt>
                <c:pt idx="5421">
                  <c:v>4.9782219999999997</c:v>
                </c:pt>
                <c:pt idx="5422">
                  <c:v>4.9782450000000003</c:v>
                </c:pt>
                <c:pt idx="5423">
                  <c:v>4.9782669999999998</c:v>
                </c:pt>
                <c:pt idx="5424">
                  <c:v>4.9782890000000002</c:v>
                </c:pt>
                <c:pt idx="5425">
                  <c:v>4.9783109999999997</c:v>
                </c:pt>
                <c:pt idx="5426">
                  <c:v>4.9783330000000001</c:v>
                </c:pt>
                <c:pt idx="5427">
                  <c:v>4.9783540000000004</c:v>
                </c:pt>
                <c:pt idx="5428">
                  <c:v>4.9783759999999999</c:v>
                </c:pt>
                <c:pt idx="5429">
                  <c:v>4.9783989999999996</c:v>
                </c:pt>
                <c:pt idx="5430">
                  <c:v>4.978421</c:v>
                </c:pt>
                <c:pt idx="5431">
                  <c:v>4.9784430000000004</c:v>
                </c:pt>
                <c:pt idx="5432">
                  <c:v>4.9784649999999999</c:v>
                </c:pt>
                <c:pt idx="5433">
                  <c:v>4.9784870000000003</c:v>
                </c:pt>
                <c:pt idx="5434">
                  <c:v>4.9785079999999997</c:v>
                </c:pt>
                <c:pt idx="5435">
                  <c:v>4.9785300000000001</c:v>
                </c:pt>
                <c:pt idx="5436">
                  <c:v>4.9785519999999996</c:v>
                </c:pt>
                <c:pt idx="5437">
                  <c:v>4.9785740000000001</c:v>
                </c:pt>
                <c:pt idx="5438">
                  <c:v>4.9785959999999996</c:v>
                </c:pt>
                <c:pt idx="5439">
                  <c:v>4.978618</c:v>
                </c:pt>
                <c:pt idx="5440">
                  <c:v>4.9786400000000004</c:v>
                </c:pt>
                <c:pt idx="5441">
                  <c:v>4.9786609999999998</c:v>
                </c:pt>
                <c:pt idx="5442">
                  <c:v>4.9786830000000002</c:v>
                </c:pt>
                <c:pt idx="5443">
                  <c:v>4.9787039999999996</c:v>
                </c:pt>
                <c:pt idx="5444">
                  <c:v>4.9787249999999998</c:v>
                </c:pt>
                <c:pt idx="5445">
                  <c:v>4.9787470000000003</c:v>
                </c:pt>
                <c:pt idx="5446">
                  <c:v>4.9787679999999996</c:v>
                </c:pt>
                <c:pt idx="5447">
                  <c:v>4.97879</c:v>
                </c:pt>
                <c:pt idx="5448">
                  <c:v>4.9788119999999996</c:v>
                </c:pt>
                <c:pt idx="5449">
                  <c:v>4.9788329999999998</c:v>
                </c:pt>
                <c:pt idx="5450">
                  <c:v>4.9788550000000003</c:v>
                </c:pt>
                <c:pt idx="5451">
                  <c:v>4.9788759999999996</c:v>
                </c:pt>
                <c:pt idx="5452">
                  <c:v>4.978898</c:v>
                </c:pt>
                <c:pt idx="5453">
                  <c:v>4.9789190000000003</c:v>
                </c:pt>
                <c:pt idx="5454">
                  <c:v>4.9789399999999997</c:v>
                </c:pt>
                <c:pt idx="5455">
                  <c:v>4.9789620000000001</c:v>
                </c:pt>
                <c:pt idx="5456">
                  <c:v>4.9789839999999996</c:v>
                </c:pt>
                <c:pt idx="5457">
                  <c:v>4.9790049999999999</c:v>
                </c:pt>
                <c:pt idx="5458">
                  <c:v>4.9790270000000003</c:v>
                </c:pt>
                <c:pt idx="5459">
                  <c:v>4.9790479999999997</c:v>
                </c:pt>
                <c:pt idx="5460">
                  <c:v>4.9790700000000001</c:v>
                </c:pt>
                <c:pt idx="5461">
                  <c:v>4.9790910000000004</c:v>
                </c:pt>
                <c:pt idx="5462">
                  <c:v>4.9791119999999998</c:v>
                </c:pt>
                <c:pt idx="5463">
                  <c:v>4.979133</c:v>
                </c:pt>
                <c:pt idx="5464">
                  <c:v>4.9791550000000004</c:v>
                </c:pt>
                <c:pt idx="5465">
                  <c:v>4.9791759999999998</c:v>
                </c:pt>
                <c:pt idx="5466">
                  <c:v>4.9791980000000002</c:v>
                </c:pt>
                <c:pt idx="5467">
                  <c:v>4.9792189999999996</c:v>
                </c:pt>
                <c:pt idx="5468">
                  <c:v>4.9792399999999999</c:v>
                </c:pt>
                <c:pt idx="5469">
                  <c:v>4.9792610000000002</c:v>
                </c:pt>
                <c:pt idx="5470">
                  <c:v>4.9792820000000004</c:v>
                </c:pt>
                <c:pt idx="5471">
                  <c:v>4.9793029999999998</c:v>
                </c:pt>
                <c:pt idx="5472">
                  <c:v>4.9793240000000001</c:v>
                </c:pt>
                <c:pt idx="5473">
                  <c:v>4.9793450000000004</c:v>
                </c:pt>
                <c:pt idx="5474">
                  <c:v>4.9793659999999997</c:v>
                </c:pt>
                <c:pt idx="5475">
                  <c:v>4.979387</c:v>
                </c:pt>
                <c:pt idx="5476">
                  <c:v>4.9794080000000003</c:v>
                </c:pt>
                <c:pt idx="5477">
                  <c:v>4.9794289999999997</c:v>
                </c:pt>
                <c:pt idx="5478">
                  <c:v>4.9794499999999999</c:v>
                </c:pt>
                <c:pt idx="5479">
                  <c:v>4.9794700000000001</c:v>
                </c:pt>
                <c:pt idx="5480">
                  <c:v>4.9794910000000003</c:v>
                </c:pt>
                <c:pt idx="5481">
                  <c:v>4.9795119999999997</c:v>
                </c:pt>
                <c:pt idx="5482">
                  <c:v>4.979533</c:v>
                </c:pt>
                <c:pt idx="5483">
                  <c:v>4.9795540000000003</c:v>
                </c:pt>
                <c:pt idx="5484">
                  <c:v>4.9795740000000004</c:v>
                </c:pt>
                <c:pt idx="5485">
                  <c:v>4.9795949999999998</c:v>
                </c:pt>
                <c:pt idx="5486">
                  <c:v>4.979616</c:v>
                </c:pt>
                <c:pt idx="5487">
                  <c:v>4.9796370000000003</c:v>
                </c:pt>
                <c:pt idx="5488">
                  <c:v>4.9796569999999996</c:v>
                </c:pt>
                <c:pt idx="5489">
                  <c:v>4.9796779999999998</c:v>
                </c:pt>
                <c:pt idx="5490">
                  <c:v>4.9796990000000001</c:v>
                </c:pt>
                <c:pt idx="5491">
                  <c:v>4.9797200000000004</c:v>
                </c:pt>
                <c:pt idx="5492">
                  <c:v>4.9797399999999996</c:v>
                </c:pt>
                <c:pt idx="5493">
                  <c:v>4.9797609999999999</c:v>
                </c:pt>
                <c:pt idx="5494">
                  <c:v>4.979781</c:v>
                </c:pt>
                <c:pt idx="5495">
                  <c:v>4.9798020000000003</c:v>
                </c:pt>
                <c:pt idx="5496">
                  <c:v>4.9798220000000004</c:v>
                </c:pt>
                <c:pt idx="5497">
                  <c:v>4.9798429999999998</c:v>
                </c:pt>
                <c:pt idx="5498">
                  <c:v>4.9798640000000001</c:v>
                </c:pt>
                <c:pt idx="5499">
                  <c:v>4.9798840000000002</c:v>
                </c:pt>
                <c:pt idx="5500">
                  <c:v>4.9799040000000003</c:v>
                </c:pt>
                <c:pt idx="5501">
                  <c:v>4.9799249999999997</c:v>
                </c:pt>
                <c:pt idx="5502">
                  <c:v>4.9799449999999998</c:v>
                </c:pt>
                <c:pt idx="5503">
                  <c:v>4.979965</c:v>
                </c:pt>
                <c:pt idx="5504">
                  <c:v>4.9799860000000002</c:v>
                </c:pt>
                <c:pt idx="5505">
                  <c:v>4.9800060000000004</c:v>
                </c:pt>
                <c:pt idx="5506">
                  <c:v>4.9800259999999996</c:v>
                </c:pt>
                <c:pt idx="5507">
                  <c:v>4.9800469999999999</c:v>
                </c:pt>
                <c:pt idx="5508">
                  <c:v>4.980067</c:v>
                </c:pt>
                <c:pt idx="5509">
                  <c:v>4.9800870000000002</c:v>
                </c:pt>
                <c:pt idx="5510">
                  <c:v>4.9801080000000004</c:v>
                </c:pt>
                <c:pt idx="5511">
                  <c:v>4.9801279999999997</c:v>
                </c:pt>
                <c:pt idx="5512">
                  <c:v>4.9801479999999998</c:v>
                </c:pt>
                <c:pt idx="5513">
                  <c:v>4.9801690000000001</c:v>
                </c:pt>
                <c:pt idx="5514">
                  <c:v>4.9801890000000002</c:v>
                </c:pt>
                <c:pt idx="5515">
                  <c:v>4.9802090000000003</c:v>
                </c:pt>
                <c:pt idx="5516">
                  <c:v>4.9802289999999996</c:v>
                </c:pt>
                <c:pt idx="5517">
                  <c:v>4.9802489999999997</c:v>
                </c:pt>
                <c:pt idx="5518">
                  <c:v>4.9802689999999998</c:v>
                </c:pt>
                <c:pt idx="5519">
                  <c:v>4.980289</c:v>
                </c:pt>
                <c:pt idx="5520">
                  <c:v>4.9803090000000001</c:v>
                </c:pt>
                <c:pt idx="5521">
                  <c:v>4.9803300000000004</c:v>
                </c:pt>
                <c:pt idx="5522">
                  <c:v>4.9803499999999996</c:v>
                </c:pt>
                <c:pt idx="5523">
                  <c:v>4.9803699999999997</c:v>
                </c:pt>
                <c:pt idx="5524">
                  <c:v>4.9803899999999999</c:v>
                </c:pt>
                <c:pt idx="5525">
                  <c:v>4.98041</c:v>
                </c:pt>
                <c:pt idx="5526">
                  <c:v>4.9804300000000001</c:v>
                </c:pt>
                <c:pt idx="5527">
                  <c:v>4.9804500000000003</c:v>
                </c:pt>
                <c:pt idx="5528">
                  <c:v>4.9804700000000004</c:v>
                </c:pt>
                <c:pt idx="5529">
                  <c:v>4.9804899999999996</c:v>
                </c:pt>
                <c:pt idx="5530">
                  <c:v>4.9805099999999998</c:v>
                </c:pt>
                <c:pt idx="5531">
                  <c:v>4.9805299999999999</c:v>
                </c:pt>
                <c:pt idx="5532">
                  <c:v>4.98055</c:v>
                </c:pt>
                <c:pt idx="5533">
                  <c:v>4.9805700000000002</c:v>
                </c:pt>
                <c:pt idx="5534">
                  <c:v>4.9805900000000003</c:v>
                </c:pt>
                <c:pt idx="5535">
                  <c:v>4.9806090000000003</c:v>
                </c:pt>
                <c:pt idx="5536">
                  <c:v>4.9806290000000004</c:v>
                </c:pt>
                <c:pt idx="5537">
                  <c:v>4.9806489999999997</c:v>
                </c:pt>
                <c:pt idx="5538">
                  <c:v>4.9806679999999997</c:v>
                </c:pt>
                <c:pt idx="5539">
                  <c:v>4.9806879999999998</c:v>
                </c:pt>
                <c:pt idx="5540">
                  <c:v>4.9807069999999998</c:v>
                </c:pt>
                <c:pt idx="5541">
                  <c:v>4.9807269999999999</c:v>
                </c:pt>
                <c:pt idx="5542">
                  <c:v>4.9807459999999999</c:v>
                </c:pt>
                <c:pt idx="5543">
                  <c:v>4.9807649999999999</c:v>
                </c:pt>
                <c:pt idx="5544">
                  <c:v>4.980785</c:v>
                </c:pt>
                <c:pt idx="5545">
                  <c:v>4.980804</c:v>
                </c:pt>
                <c:pt idx="5546">
                  <c:v>4.9808240000000001</c:v>
                </c:pt>
                <c:pt idx="5547">
                  <c:v>4.9808440000000003</c:v>
                </c:pt>
                <c:pt idx="5548">
                  <c:v>4.9808630000000003</c:v>
                </c:pt>
                <c:pt idx="5549">
                  <c:v>4.9808830000000004</c:v>
                </c:pt>
                <c:pt idx="5550">
                  <c:v>4.9809020000000004</c:v>
                </c:pt>
                <c:pt idx="5551">
                  <c:v>4.9809219999999996</c:v>
                </c:pt>
                <c:pt idx="5552">
                  <c:v>4.9809409999999996</c:v>
                </c:pt>
                <c:pt idx="5553">
                  <c:v>4.9809609999999997</c:v>
                </c:pt>
                <c:pt idx="5554">
                  <c:v>4.9809799999999997</c:v>
                </c:pt>
                <c:pt idx="5555">
                  <c:v>4.9809999999999999</c:v>
                </c:pt>
                <c:pt idx="5556">
                  <c:v>4.9810189999999999</c:v>
                </c:pt>
                <c:pt idx="5557">
                  <c:v>4.981039</c:v>
                </c:pt>
                <c:pt idx="5558">
                  <c:v>4.981058</c:v>
                </c:pt>
                <c:pt idx="5559">
                  <c:v>4.981077</c:v>
                </c:pt>
                <c:pt idx="5560">
                  <c:v>4.9810970000000001</c:v>
                </c:pt>
                <c:pt idx="5561">
                  <c:v>4.9811160000000001</c:v>
                </c:pt>
                <c:pt idx="5562">
                  <c:v>4.9811360000000002</c:v>
                </c:pt>
                <c:pt idx="5563">
                  <c:v>4.9811550000000002</c:v>
                </c:pt>
                <c:pt idx="5564">
                  <c:v>4.9811740000000002</c:v>
                </c:pt>
                <c:pt idx="5565">
                  <c:v>4.9811940000000003</c:v>
                </c:pt>
                <c:pt idx="5566">
                  <c:v>4.9812130000000003</c:v>
                </c:pt>
                <c:pt idx="5567">
                  <c:v>4.9812329999999996</c:v>
                </c:pt>
                <c:pt idx="5568">
                  <c:v>4.9812519999999996</c:v>
                </c:pt>
                <c:pt idx="5569">
                  <c:v>4.9812709999999996</c:v>
                </c:pt>
                <c:pt idx="5570">
                  <c:v>4.9812900000000004</c:v>
                </c:pt>
                <c:pt idx="5571">
                  <c:v>4.9813090000000004</c:v>
                </c:pt>
                <c:pt idx="5572">
                  <c:v>4.9813280000000004</c:v>
                </c:pt>
                <c:pt idx="5573">
                  <c:v>4.9813470000000004</c:v>
                </c:pt>
                <c:pt idx="5574">
                  <c:v>4.9813660000000004</c:v>
                </c:pt>
                <c:pt idx="5575">
                  <c:v>4.9813850000000004</c:v>
                </c:pt>
                <c:pt idx="5576">
                  <c:v>4.9814040000000004</c:v>
                </c:pt>
                <c:pt idx="5577">
                  <c:v>4.9814230000000004</c:v>
                </c:pt>
                <c:pt idx="5578">
                  <c:v>4.9814420000000004</c:v>
                </c:pt>
                <c:pt idx="5579">
                  <c:v>4.9814610000000004</c:v>
                </c:pt>
                <c:pt idx="5580">
                  <c:v>4.9814790000000002</c:v>
                </c:pt>
                <c:pt idx="5581">
                  <c:v>4.9814980000000002</c:v>
                </c:pt>
                <c:pt idx="5582">
                  <c:v>4.9815170000000002</c:v>
                </c:pt>
                <c:pt idx="5583">
                  <c:v>4.981535</c:v>
                </c:pt>
                <c:pt idx="5584">
                  <c:v>4.9815550000000002</c:v>
                </c:pt>
                <c:pt idx="5585">
                  <c:v>4.9815740000000002</c:v>
                </c:pt>
                <c:pt idx="5586">
                  <c:v>4.981592</c:v>
                </c:pt>
                <c:pt idx="5587">
                  <c:v>4.981611</c:v>
                </c:pt>
                <c:pt idx="5588">
                  <c:v>4.98163</c:v>
                </c:pt>
                <c:pt idx="5589">
                  <c:v>4.9816479999999999</c:v>
                </c:pt>
                <c:pt idx="5590">
                  <c:v>4.9816669999999998</c:v>
                </c:pt>
                <c:pt idx="5591">
                  <c:v>4.9816859999999998</c:v>
                </c:pt>
                <c:pt idx="5592">
                  <c:v>4.9817049999999998</c:v>
                </c:pt>
                <c:pt idx="5593">
                  <c:v>4.9817229999999997</c:v>
                </c:pt>
                <c:pt idx="5594">
                  <c:v>4.9817419999999997</c:v>
                </c:pt>
                <c:pt idx="5595">
                  <c:v>4.9817609999999997</c:v>
                </c:pt>
                <c:pt idx="5596">
                  <c:v>4.9817790000000004</c:v>
                </c:pt>
                <c:pt idx="5597">
                  <c:v>4.9817980000000004</c:v>
                </c:pt>
                <c:pt idx="5598">
                  <c:v>4.9818160000000002</c:v>
                </c:pt>
                <c:pt idx="5599">
                  <c:v>4.9818350000000002</c:v>
                </c:pt>
                <c:pt idx="5600">
                  <c:v>4.9818530000000001</c:v>
                </c:pt>
                <c:pt idx="5601">
                  <c:v>4.9818720000000001</c:v>
                </c:pt>
                <c:pt idx="5602">
                  <c:v>4.9818910000000001</c:v>
                </c:pt>
                <c:pt idx="5603">
                  <c:v>4.9819089999999999</c:v>
                </c:pt>
                <c:pt idx="5604">
                  <c:v>4.9819279999999999</c:v>
                </c:pt>
                <c:pt idx="5605">
                  <c:v>4.9819459999999998</c:v>
                </c:pt>
                <c:pt idx="5606">
                  <c:v>4.9819649999999998</c:v>
                </c:pt>
                <c:pt idx="5607">
                  <c:v>4.9819829999999996</c:v>
                </c:pt>
                <c:pt idx="5608">
                  <c:v>4.9820010000000003</c:v>
                </c:pt>
                <c:pt idx="5609">
                  <c:v>4.9820200000000003</c:v>
                </c:pt>
                <c:pt idx="5610">
                  <c:v>4.9820380000000002</c:v>
                </c:pt>
                <c:pt idx="5611">
                  <c:v>4.9820570000000002</c:v>
                </c:pt>
                <c:pt idx="5612">
                  <c:v>4.982075</c:v>
                </c:pt>
                <c:pt idx="5613">
                  <c:v>4.982094</c:v>
                </c:pt>
                <c:pt idx="5614">
                  <c:v>4.9821119999999999</c:v>
                </c:pt>
                <c:pt idx="5615">
                  <c:v>4.9821299999999997</c:v>
                </c:pt>
                <c:pt idx="5616">
                  <c:v>4.9821489999999997</c:v>
                </c:pt>
                <c:pt idx="5617">
                  <c:v>4.9821669999999996</c:v>
                </c:pt>
                <c:pt idx="5618">
                  <c:v>4.9821850000000003</c:v>
                </c:pt>
                <c:pt idx="5619">
                  <c:v>4.9822030000000002</c:v>
                </c:pt>
                <c:pt idx="5620">
                  <c:v>4.9822220000000002</c:v>
                </c:pt>
                <c:pt idx="5621">
                  <c:v>4.98224</c:v>
                </c:pt>
                <c:pt idx="5622">
                  <c:v>4.9822579999999999</c:v>
                </c:pt>
                <c:pt idx="5623">
                  <c:v>4.9822759999999997</c:v>
                </c:pt>
                <c:pt idx="5624">
                  <c:v>4.9822939999999996</c:v>
                </c:pt>
                <c:pt idx="5625">
                  <c:v>4.9823120000000003</c:v>
                </c:pt>
                <c:pt idx="5626">
                  <c:v>4.9823300000000001</c:v>
                </c:pt>
                <c:pt idx="5627">
                  <c:v>4.9823469999999999</c:v>
                </c:pt>
                <c:pt idx="5628">
                  <c:v>4.9823659999999999</c:v>
                </c:pt>
                <c:pt idx="5629">
                  <c:v>4.9823839999999997</c:v>
                </c:pt>
                <c:pt idx="5630">
                  <c:v>4.9824010000000003</c:v>
                </c:pt>
                <c:pt idx="5631">
                  <c:v>4.9824190000000002</c:v>
                </c:pt>
                <c:pt idx="5632">
                  <c:v>4.9824380000000001</c:v>
                </c:pt>
                <c:pt idx="5633">
                  <c:v>4.982456</c:v>
                </c:pt>
                <c:pt idx="5634">
                  <c:v>4.9824739999999998</c:v>
                </c:pt>
                <c:pt idx="5635">
                  <c:v>4.9824909999999996</c:v>
                </c:pt>
                <c:pt idx="5636">
                  <c:v>4.9825090000000003</c:v>
                </c:pt>
                <c:pt idx="5637">
                  <c:v>4.9825270000000002</c:v>
                </c:pt>
                <c:pt idx="5638">
                  <c:v>4.982545</c:v>
                </c:pt>
                <c:pt idx="5639">
                  <c:v>4.9825629999999999</c:v>
                </c:pt>
                <c:pt idx="5640">
                  <c:v>4.9825799999999996</c:v>
                </c:pt>
                <c:pt idx="5641">
                  <c:v>4.9825980000000003</c:v>
                </c:pt>
                <c:pt idx="5642">
                  <c:v>4.982615</c:v>
                </c:pt>
                <c:pt idx="5643">
                  <c:v>4.982634</c:v>
                </c:pt>
                <c:pt idx="5644">
                  <c:v>4.9826509999999997</c:v>
                </c:pt>
                <c:pt idx="5645">
                  <c:v>4.9826689999999996</c:v>
                </c:pt>
                <c:pt idx="5646">
                  <c:v>4.9826870000000003</c:v>
                </c:pt>
                <c:pt idx="5647">
                  <c:v>4.982704</c:v>
                </c:pt>
                <c:pt idx="5648">
                  <c:v>4.9827219999999999</c:v>
                </c:pt>
                <c:pt idx="5649">
                  <c:v>4.9827389999999996</c:v>
                </c:pt>
                <c:pt idx="5650">
                  <c:v>4.9827570000000003</c:v>
                </c:pt>
                <c:pt idx="5651">
                  <c:v>4.9827750000000002</c:v>
                </c:pt>
                <c:pt idx="5652">
                  <c:v>4.9827919999999999</c:v>
                </c:pt>
                <c:pt idx="5653">
                  <c:v>4.9828099999999997</c:v>
                </c:pt>
                <c:pt idx="5654">
                  <c:v>4.9828279999999996</c:v>
                </c:pt>
                <c:pt idx="5655">
                  <c:v>4.9828450000000002</c:v>
                </c:pt>
                <c:pt idx="5656">
                  <c:v>4.982863</c:v>
                </c:pt>
                <c:pt idx="5657">
                  <c:v>4.9828809999999999</c:v>
                </c:pt>
                <c:pt idx="5658">
                  <c:v>4.9828979999999996</c:v>
                </c:pt>
                <c:pt idx="5659">
                  <c:v>4.9829150000000002</c:v>
                </c:pt>
                <c:pt idx="5660">
                  <c:v>4.9829319999999999</c:v>
                </c:pt>
                <c:pt idx="5661">
                  <c:v>4.9829489999999996</c:v>
                </c:pt>
                <c:pt idx="5662">
                  <c:v>4.9829660000000002</c:v>
                </c:pt>
                <c:pt idx="5663">
                  <c:v>4.9829840000000001</c:v>
                </c:pt>
                <c:pt idx="5664">
                  <c:v>4.9830009999999998</c:v>
                </c:pt>
                <c:pt idx="5665">
                  <c:v>4.9830180000000004</c:v>
                </c:pt>
                <c:pt idx="5666">
                  <c:v>4.9830360000000002</c:v>
                </c:pt>
                <c:pt idx="5667">
                  <c:v>4.983053</c:v>
                </c:pt>
                <c:pt idx="5668">
                  <c:v>4.9830699999999997</c:v>
                </c:pt>
                <c:pt idx="5669">
                  <c:v>4.9830870000000003</c:v>
                </c:pt>
                <c:pt idx="5670">
                  <c:v>4.9831050000000001</c:v>
                </c:pt>
                <c:pt idx="5671">
                  <c:v>4.9831219999999998</c:v>
                </c:pt>
                <c:pt idx="5672">
                  <c:v>4.9831390000000004</c:v>
                </c:pt>
                <c:pt idx="5673">
                  <c:v>4.9831560000000001</c:v>
                </c:pt>
                <c:pt idx="5674">
                  <c:v>4.9831729999999999</c:v>
                </c:pt>
                <c:pt idx="5675">
                  <c:v>4.9831909999999997</c:v>
                </c:pt>
                <c:pt idx="5676">
                  <c:v>4.9832080000000003</c:v>
                </c:pt>
                <c:pt idx="5677">
                  <c:v>4.983225</c:v>
                </c:pt>
                <c:pt idx="5678">
                  <c:v>4.9832429999999999</c:v>
                </c:pt>
                <c:pt idx="5679">
                  <c:v>4.9832599999999996</c:v>
                </c:pt>
                <c:pt idx="5680">
                  <c:v>4.9832770000000002</c:v>
                </c:pt>
                <c:pt idx="5681">
                  <c:v>4.9832939999999999</c:v>
                </c:pt>
                <c:pt idx="5682">
                  <c:v>4.9833109999999996</c:v>
                </c:pt>
                <c:pt idx="5683">
                  <c:v>4.9833280000000002</c:v>
                </c:pt>
                <c:pt idx="5684">
                  <c:v>4.9833460000000001</c:v>
                </c:pt>
                <c:pt idx="5685">
                  <c:v>4.9833629999999998</c:v>
                </c:pt>
                <c:pt idx="5686">
                  <c:v>4.9833790000000002</c:v>
                </c:pt>
                <c:pt idx="5687">
                  <c:v>4.9833970000000001</c:v>
                </c:pt>
                <c:pt idx="5688">
                  <c:v>4.9834129999999996</c:v>
                </c:pt>
                <c:pt idx="5689">
                  <c:v>4.9834300000000002</c:v>
                </c:pt>
                <c:pt idx="5690">
                  <c:v>4.983447</c:v>
                </c:pt>
                <c:pt idx="5691">
                  <c:v>4.9834639999999997</c:v>
                </c:pt>
                <c:pt idx="5692">
                  <c:v>4.9834810000000003</c:v>
                </c:pt>
                <c:pt idx="5693">
                  <c:v>4.983498</c:v>
                </c:pt>
                <c:pt idx="5694">
                  <c:v>4.9835149999999997</c:v>
                </c:pt>
                <c:pt idx="5695">
                  <c:v>4.9835320000000003</c:v>
                </c:pt>
                <c:pt idx="5696">
                  <c:v>4.983549</c:v>
                </c:pt>
                <c:pt idx="5697">
                  <c:v>4.9835659999999997</c:v>
                </c:pt>
                <c:pt idx="5698">
                  <c:v>4.9835820000000002</c:v>
                </c:pt>
                <c:pt idx="5699">
                  <c:v>4.9835989999999999</c:v>
                </c:pt>
                <c:pt idx="5700">
                  <c:v>4.9836159999999996</c:v>
                </c:pt>
                <c:pt idx="5701">
                  <c:v>4.9836330000000002</c:v>
                </c:pt>
                <c:pt idx="5702">
                  <c:v>4.9836489999999998</c:v>
                </c:pt>
                <c:pt idx="5703">
                  <c:v>4.9836650000000002</c:v>
                </c:pt>
                <c:pt idx="5704">
                  <c:v>4.9836830000000001</c:v>
                </c:pt>
                <c:pt idx="5705">
                  <c:v>4.9836999999999998</c:v>
                </c:pt>
                <c:pt idx="5706">
                  <c:v>4.9837160000000003</c:v>
                </c:pt>
                <c:pt idx="5707">
                  <c:v>4.983733</c:v>
                </c:pt>
                <c:pt idx="5708">
                  <c:v>4.9837499999999997</c:v>
                </c:pt>
                <c:pt idx="5709">
                  <c:v>4.9837670000000003</c:v>
                </c:pt>
                <c:pt idx="5710">
                  <c:v>4.9837829999999999</c:v>
                </c:pt>
                <c:pt idx="5711">
                  <c:v>4.9837990000000003</c:v>
                </c:pt>
                <c:pt idx="5712">
                  <c:v>4.983816</c:v>
                </c:pt>
                <c:pt idx="5713">
                  <c:v>4.9838319999999996</c:v>
                </c:pt>
                <c:pt idx="5714">
                  <c:v>4.9838490000000002</c:v>
                </c:pt>
                <c:pt idx="5715">
                  <c:v>4.9838659999999999</c:v>
                </c:pt>
                <c:pt idx="5716">
                  <c:v>4.9838820000000004</c:v>
                </c:pt>
                <c:pt idx="5717">
                  <c:v>4.9838979999999999</c:v>
                </c:pt>
                <c:pt idx="5718">
                  <c:v>4.9839140000000004</c:v>
                </c:pt>
                <c:pt idx="5719">
                  <c:v>4.9839310000000001</c:v>
                </c:pt>
                <c:pt idx="5720">
                  <c:v>4.9839469999999997</c:v>
                </c:pt>
                <c:pt idx="5721">
                  <c:v>4.9839630000000001</c:v>
                </c:pt>
                <c:pt idx="5722">
                  <c:v>4.9839789999999997</c:v>
                </c:pt>
                <c:pt idx="5723">
                  <c:v>4.9839960000000003</c:v>
                </c:pt>
                <c:pt idx="5724">
                  <c:v>4.984013</c:v>
                </c:pt>
                <c:pt idx="5725">
                  <c:v>4.9840289999999996</c:v>
                </c:pt>
                <c:pt idx="5726">
                  <c:v>4.9840460000000002</c:v>
                </c:pt>
                <c:pt idx="5727">
                  <c:v>4.9840619999999998</c:v>
                </c:pt>
                <c:pt idx="5728">
                  <c:v>4.9840780000000002</c:v>
                </c:pt>
                <c:pt idx="5729">
                  <c:v>4.9840949999999999</c:v>
                </c:pt>
                <c:pt idx="5730">
                  <c:v>4.9841110000000004</c:v>
                </c:pt>
                <c:pt idx="5731">
                  <c:v>4.984127</c:v>
                </c:pt>
                <c:pt idx="5732">
                  <c:v>4.9841430000000004</c:v>
                </c:pt>
                <c:pt idx="5733">
                  <c:v>4.984159</c:v>
                </c:pt>
                <c:pt idx="5734">
                  <c:v>4.9841759999999997</c:v>
                </c:pt>
                <c:pt idx="5735">
                  <c:v>4.9841920000000002</c:v>
                </c:pt>
                <c:pt idx="5736">
                  <c:v>4.9842079999999997</c:v>
                </c:pt>
                <c:pt idx="5737">
                  <c:v>4.9842240000000002</c:v>
                </c:pt>
                <c:pt idx="5738">
                  <c:v>4.9842409999999999</c:v>
                </c:pt>
                <c:pt idx="5739">
                  <c:v>4.9842570000000004</c:v>
                </c:pt>
                <c:pt idx="5740">
                  <c:v>4.984273</c:v>
                </c:pt>
                <c:pt idx="5741">
                  <c:v>4.9842890000000004</c:v>
                </c:pt>
                <c:pt idx="5742">
                  <c:v>4.984305</c:v>
                </c:pt>
                <c:pt idx="5743">
                  <c:v>4.9843209999999996</c:v>
                </c:pt>
                <c:pt idx="5744">
                  <c:v>4.984337</c:v>
                </c:pt>
                <c:pt idx="5745">
                  <c:v>4.9843539999999997</c:v>
                </c:pt>
                <c:pt idx="5746">
                  <c:v>4.984369</c:v>
                </c:pt>
                <c:pt idx="5747">
                  <c:v>4.9843849999999996</c:v>
                </c:pt>
                <c:pt idx="5748">
                  <c:v>4.9844010000000001</c:v>
                </c:pt>
                <c:pt idx="5749">
                  <c:v>4.9844169999999997</c:v>
                </c:pt>
                <c:pt idx="5750">
                  <c:v>4.9844330000000001</c:v>
                </c:pt>
                <c:pt idx="5751">
                  <c:v>4.9844489999999997</c:v>
                </c:pt>
                <c:pt idx="5752">
                  <c:v>4.9844650000000001</c:v>
                </c:pt>
                <c:pt idx="5753">
                  <c:v>4.9844799999999996</c:v>
                </c:pt>
                <c:pt idx="5754">
                  <c:v>4.9844970000000002</c:v>
                </c:pt>
                <c:pt idx="5755">
                  <c:v>4.9845119999999996</c:v>
                </c:pt>
                <c:pt idx="5756">
                  <c:v>4.9845290000000002</c:v>
                </c:pt>
                <c:pt idx="5757">
                  <c:v>4.9845439999999996</c:v>
                </c:pt>
                <c:pt idx="5758">
                  <c:v>4.9845600000000001</c:v>
                </c:pt>
                <c:pt idx="5759">
                  <c:v>4.9845759999999997</c:v>
                </c:pt>
                <c:pt idx="5760">
                  <c:v>4.9845920000000001</c:v>
                </c:pt>
                <c:pt idx="5761">
                  <c:v>4.9846079999999997</c:v>
                </c:pt>
                <c:pt idx="5762">
                  <c:v>4.9846240000000002</c:v>
                </c:pt>
                <c:pt idx="5763">
                  <c:v>4.9846399999999997</c:v>
                </c:pt>
                <c:pt idx="5764">
                  <c:v>4.9846550000000001</c:v>
                </c:pt>
                <c:pt idx="5765">
                  <c:v>4.9846709999999996</c:v>
                </c:pt>
                <c:pt idx="5766">
                  <c:v>4.9846870000000001</c:v>
                </c:pt>
                <c:pt idx="5767">
                  <c:v>4.9847020000000004</c:v>
                </c:pt>
                <c:pt idx="5768">
                  <c:v>4.9847169999999998</c:v>
                </c:pt>
                <c:pt idx="5769">
                  <c:v>4.9847330000000003</c:v>
                </c:pt>
                <c:pt idx="5770">
                  <c:v>4.9847479999999997</c:v>
                </c:pt>
                <c:pt idx="5771">
                  <c:v>4.9847640000000002</c:v>
                </c:pt>
                <c:pt idx="5772">
                  <c:v>4.9847799999999998</c:v>
                </c:pt>
                <c:pt idx="5773">
                  <c:v>4.9847950000000001</c:v>
                </c:pt>
                <c:pt idx="5774">
                  <c:v>4.9848100000000004</c:v>
                </c:pt>
                <c:pt idx="5775">
                  <c:v>4.984826</c:v>
                </c:pt>
                <c:pt idx="5776">
                  <c:v>4.9848420000000004</c:v>
                </c:pt>
                <c:pt idx="5777">
                  <c:v>4.984858</c:v>
                </c:pt>
                <c:pt idx="5778">
                  <c:v>4.9848730000000003</c:v>
                </c:pt>
                <c:pt idx="5779">
                  <c:v>4.9848879999999998</c:v>
                </c:pt>
                <c:pt idx="5780">
                  <c:v>4.9849030000000001</c:v>
                </c:pt>
                <c:pt idx="5781">
                  <c:v>4.9849189999999997</c:v>
                </c:pt>
                <c:pt idx="5782">
                  <c:v>4.984934</c:v>
                </c:pt>
                <c:pt idx="5783">
                  <c:v>4.9849490000000003</c:v>
                </c:pt>
                <c:pt idx="5784">
                  <c:v>4.9849639999999997</c:v>
                </c:pt>
                <c:pt idx="5785">
                  <c:v>4.9849800000000002</c:v>
                </c:pt>
                <c:pt idx="5786">
                  <c:v>4.9849949999999996</c:v>
                </c:pt>
                <c:pt idx="5787">
                  <c:v>4.9850099999999999</c:v>
                </c:pt>
                <c:pt idx="5788">
                  <c:v>4.9850250000000003</c:v>
                </c:pt>
                <c:pt idx="5789">
                  <c:v>4.9850409999999998</c:v>
                </c:pt>
                <c:pt idx="5790">
                  <c:v>4.9850560000000002</c:v>
                </c:pt>
                <c:pt idx="5791">
                  <c:v>4.9850709999999996</c:v>
                </c:pt>
                <c:pt idx="5792">
                  <c:v>4.9850859999999999</c:v>
                </c:pt>
                <c:pt idx="5793">
                  <c:v>4.9851020000000004</c:v>
                </c:pt>
                <c:pt idx="5794">
                  <c:v>4.9851169999999998</c:v>
                </c:pt>
                <c:pt idx="5795">
                  <c:v>4.9851320000000001</c:v>
                </c:pt>
                <c:pt idx="5796">
                  <c:v>4.9851470000000004</c:v>
                </c:pt>
                <c:pt idx="5797">
                  <c:v>4.985163</c:v>
                </c:pt>
                <c:pt idx="5798">
                  <c:v>4.9851780000000003</c:v>
                </c:pt>
                <c:pt idx="5799">
                  <c:v>4.9851929999999998</c:v>
                </c:pt>
                <c:pt idx="5800">
                  <c:v>4.9852090000000002</c:v>
                </c:pt>
                <c:pt idx="5801">
                  <c:v>4.9852239999999997</c:v>
                </c:pt>
                <c:pt idx="5802">
                  <c:v>4.985239</c:v>
                </c:pt>
                <c:pt idx="5803">
                  <c:v>4.9852540000000003</c:v>
                </c:pt>
                <c:pt idx="5804">
                  <c:v>4.9852699999999999</c:v>
                </c:pt>
                <c:pt idx="5805">
                  <c:v>4.9852850000000002</c:v>
                </c:pt>
                <c:pt idx="5806">
                  <c:v>4.9852999999999996</c:v>
                </c:pt>
                <c:pt idx="5807">
                  <c:v>4.9853149999999999</c:v>
                </c:pt>
                <c:pt idx="5808">
                  <c:v>4.9853310000000004</c:v>
                </c:pt>
                <c:pt idx="5809">
                  <c:v>4.9853459999999998</c:v>
                </c:pt>
                <c:pt idx="5810">
                  <c:v>4.9853610000000002</c:v>
                </c:pt>
                <c:pt idx="5811">
                  <c:v>4.9853750000000003</c:v>
                </c:pt>
                <c:pt idx="5812">
                  <c:v>4.9853899999999998</c:v>
                </c:pt>
                <c:pt idx="5813">
                  <c:v>4.9854050000000001</c:v>
                </c:pt>
                <c:pt idx="5814">
                  <c:v>4.9854209999999997</c:v>
                </c:pt>
                <c:pt idx="5815">
                  <c:v>4.985436</c:v>
                </c:pt>
                <c:pt idx="5816">
                  <c:v>4.9854510000000003</c:v>
                </c:pt>
                <c:pt idx="5817">
                  <c:v>4.9854659999999997</c:v>
                </c:pt>
                <c:pt idx="5818">
                  <c:v>4.9854810000000001</c:v>
                </c:pt>
                <c:pt idx="5819">
                  <c:v>4.9854960000000004</c:v>
                </c:pt>
                <c:pt idx="5820">
                  <c:v>4.9855109999999998</c:v>
                </c:pt>
                <c:pt idx="5821">
                  <c:v>4.9855260000000001</c:v>
                </c:pt>
                <c:pt idx="5822">
                  <c:v>4.9855409999999996</c:v>
                </c:pt>
                <c:pt idx="5823">
                  <c:v>4.9855559999999999</c:v>
                </c:pt>
                <c:pt idx="5824">
                  <c:v>4.9855710000000002</c:v>
                </c:pt>
                <c:pt idx="5825">
                  <c:v>4.9855869999999998</c:v>
                </c:pt>
                <c:pt idx="5826">
                  <c:v>4.9856009999999999</c:v>
                </c:pt>
                <c:pt idx="5827">
                  <c:v>4.9856160000000003</c:v>
                </c:pt>
                <c:pt idx="5828">
                  <c:v>4.9856309999999997</c:v>
                </c:pt>
                <c:pt idx="5829">
                  <c:v>4.9856449999999999</c:v>
                </c:pt>
                <c:pt idx="5830">
                  <c:v>4.9856600000000002</c:v>
                </c:pt>
                <c:pt idx="5831">
                  <c:v>4.9856749999999996</c:v>
                </c:pt>
                <c:pt idx="5832">
                  <c:v>4.98569</c:v>
                </c:pt>
                <c:pt idx="5833">
                  <c:v>4.9857040000000001</c:v>
                </c:pt>
                <c:pt idx="5834">
                  <c:v>4.9857189999999996</c:v>
                </c:pt>
                <c:pt idx="5835">
                  <c:v>4.9857339999999999</c:v>
                </c:pt>
                <c:pt idx="5836">
                  <c:v>4.9857480000000001</c:v>
                </c:pt>
                <c:pt idx="5837">
                  <c:v>4.9857630000000004</c:v>
                </c:pt>
                <c:pt idx="5838">
                  <c:v>4.9857769999999997</c:v>
                </c:pt>
                <c:pt idx="5839">
                  <c:v>4.985792</c:v>
                </c:pt>
                <c:pt idx="5840">
                  <c:v>4.9858060000000002</c:v>
                </c:pt>
                <c:pt idx="5841">
                  <c:v>4.9858209999999996</c:v>
                </c:pt>
                <c:pt idx="5842">
                  <c:v>4.9858359999999999</c:v>
                </c:pt>
                <c:pt idx="5843">
                  <c:v>4.9858500000000001</c:v>
                </c:pt>
                <c:pt idx="5844">
                  <c:v>4.9858650000000004</c:v>
                </c:pt>
                <c:pt idx="5845">
                  <c:v>4.9858789999999997</c:v>
                </c:pt>
                <c:pt idx="5846">
                  <c:v>4.9858929999999999</c:v>
                </c:pt>
                <c:pt idx="5847">
                  <c:v>4.9859080000000002</c:v>
                </c:pt>
                <c:pt idx="5848">
                  <c:v>4.9859220000000004</c:v>
                </c:pt>
                <c:pt idx="5849">
                  <c:v>4.9859369999999998</c:v>
                </c:pt>
                <c:pt idx="5850">
                  <c:v>4.985951</c:v>
                </c:pt>
                <c:pt idx="5851">
                  <c:v>4.9859650000000002</c:v>
                </c:pt>
                <c:pt idx="5852">
                  <c:v>4.9859799999999996</c:v>
                </c:pt>
                <c:pt idx="5853">
                  <c:v>4.9859939999999998</c:v>
                </c:pt>
                <c:pt idx="5854">
                  <c:v>4.986008</c:v>
                </c:pt>
                <c:pt idx="5855">
                  <c:v>4.9860220000000002</c:v>
                </c:pt>
                <c:pt idx="5856">
                  <c:v>4.9860369999999996</c:v>
                </c:pt>
                <c:pt idx="5857">
                  <c:v>4.9860509999999998</c:v>
                </c:pt>
                <c:pt idx="5858">
                  <c:v>4.986065</c:v>
                </c:pt>
                <c:pt idx="5859">
                  <c:v>4.9860800000000003</c:v>
                </c:pt>
                <c:pt idx="5860">
                  <c:v>4.9860939999999996</c:v>
                </c:pt>
                <c:pt idx="5861">
                  <c:v>4.9861089999999999</c:v>
                </c:pt>
                <c:pt idx="5862">
                  <c:v>4.9861230000000001</c:v>
                </c:pt>
                <c:pt idx="5863">
                  <c:v>4.9861370000000003</c:v>
                </c:pt>
                <c:pt idx="5864">
                  <c:v>4.9861510000000004</c:v>
                </c:pt>
                <c:pt idx="5865">
                  <c:v>4.9861659999999999</c:v>
                </c:pt>
                <c:pt idx="5866">
                  <c:v>4.9861800000000001</c:v>
                </c:pt>
                <c:pt idx="5867">
                  <c:v>4.9861940000000002</c:v>
                </c:pt>
                <c:pt idx="5868">
                  <c:v>4.9862080000000004</c:v>
                </c:pt>
                <c:pt idx="5869">
                  <c:v>4.9862219999999997</c:v>
                </c:pt>
                <c:pt idx="5870">
                  <c:v>4.9862359999999999</c:v>
                </c:pt>
                <c:pt idx="5871">
                  <c:v>4.9862500000000001</c:v>
                </c:pt>
                <c:pt idx="5872">
                  <c:v>4.9862640000000003</c:v>
                </c:pt>
                <c:pt idx="5873">
                  <c:v>4.9862789999999997</c:v>
                </c:pt>
                <c:pt idx="5874">
                  <c:v>4.9862919999999997</c:v>
                </c:pt>
                <c:pt idx="5875">
                  <c:v>4.9863059999999999</c:v>
                </c:pt>
                <c:pt idx="5876">
                  <c:v>4.9863200000000001</c:v>
                </c:pt>
                <c:pt idx="5877">
                  <c:v>4.9863340000000003</c:v>
                </c:pt>
                <c:pt idx="5878">
                  <c:v>4.9863479999999996</c:v>
                </c:pt>
                <c:pt idx="5879">
                  <c:v>4.9863619999999997</c:v>
                </c:pt>
                <c:pt idx="5880">
                  <c:v>4.9863759999999999</c:v>
                </c:pt>
                <c:pt idx="5881">
                  <c:v>4.9863900000000001</c:v>
                </c:pt>
                <c:pt idx="5882">
                  <c:v>4.9864040000000003</c:v>
                </c:pt>
                <c:pt idx="5883">
                  <c:v>4.9864179999999996</c:v>
                </c:pt>
                <c:pt idx="5884">
                  <c:v>4.9864319999999998</c:v>
                </c:pt>
                <c:pt idx="5885">
                  <c:v>4.9864449999999998</c:v>
                </c:pt>
                <c:pt idx="5886">
                  <c:v>4.986459</c:v>
                </c:pt>
                <c:pt idx="5887">
                  <c:v>4.9864730000000002</c:v>
                </c:pt>
                <c:pt idx="5888">
                  <c:v>4.9864870000000003</c:v>
                </c:pt>
                <c:pt idx="5889">
                  <c:v>4.9865000000000004</c:v>
                </c:pt>
                <c:pt idx="5890">
                  <c:v>4.9865139999999997</c:v>
                </c:pt>
                <c:pt idx="5891">
                  <c:v>4.9865279999999998</c:v>
                </c:pt>
                <c:pt idx="5892">
                  <c:v>4.9865409999999999</c:v>
                </c:pt>
                <c:pt idx="5893">
                  <c:v>4.9865550000000001</c:v>
                </c:pt>
                <c:pt idx="5894">
                  <c:v>4.9865690000000003</c:v>
                </c:pt>
                <c:pt idx="5895">
                  <c:v>4.9865830000000004</c:v>
                </c:pt>
                <c:pt idx="5896">
                  <c:v>4.9865969999999997</c:v>
                </c:pt>
                <c:pt idx="5897">
                  <c:v>4.9866099999999998</c:v>
                </c:pt>
                <c:pt idx="5898">
                  <c:v>4.9866239999999999</c:v>
                </c:pt>
                <c:pt idx="5899">
                  <c:v>4.9866380000000001</c:v>
                </c:pt>
                <c:pt idx="5900">
                  <c:v>4.9866510000000002</c:v>
                </c:pt>
                <c:pt idx="5901">
                  <c:v>4.9866650000000003</c:v>
                </c:pt>
                <c:pt idx="5902">
                  <c:v>4.9866789999999996</c:v>
                </c:pt>
                <c:pt idx="5903">
                  <c:v>4.9866919999999997</c:v>
                </c:pt>
                <c:pt idx="5904">
                  <c:v>4.9867059999999999</c:v>
                </c:pt>
                <c:pt idx="5905">
                  <c:v>4.98672</c:v>
                </c:pt>
                <c:pt idx="5906">
                  <c:v>4.9867330000000001</c:v>
                </c:pt>
                <c:pt idx="5907">
                  <c:v>4.9867470000000003</c:v>
                </c:pt>
                <c:pt idx="5908">
                  <c:v>4.9867610000000004</c:v>
                </c:pt>
                <c:pt idx="5909">
                  <c:v>4.9867739999999996</c:v>
                </c:pt>
                <c:pt idx="5910">
                  <c:v>4.9867879999999998</c:v>
                </c:pt>
                <c:pt idx="5911">
                  <c:v>4.986802</c:v>
                </c:pt>
                <c:pt idx="5912">
                  <c:v>4.986815</c:v>
                </c:pt>
                <c:pt idx="5913">
                  <c:v>4.9868290000000002</c:v>
                </c:pt>
                <c:pt idx="5914">
                  <c:v>4.9868430000000004</c:v>
                </c:pt>
                <c:pt idx="5915">
                  <c:v>4.9868560000000004</c:v>
                </c:pt>
                <c:pt idx="5916">
                  <c:v>4.9868699999999997</c:v>
                </c:pt>
                <c:pt idx="5917">
                  <c:v>4.9868839999999999</c:v>
                </c:pt>
                <c:pt idx="5918">
                  <c:v>4.9868969999999999</c:v>
                </c:pt>
                <c:pt idx="5919">
                  <c:v>4.98691</c:v>
                </c:pt>
                <c:pt idx="5920">
                  <c:v>4.9869240000000001</c:v>
                </c:pt>
                <c:pt idx="5921">
                  <c:v>4.9869380000000003</c:v>
                </c:pt>
                <c:pt idx="5922">
                  <c:v>4.9869510000000004</c:v>
                </c:pt>
                <c:pt idx="5923">
                  <c:v>4.9869640000000004</c:v>
                </c:pt>
                <c:pt idx="5924">
                  <c:v>4.9869779999999997</c:v>
                </c:pt>
                <c:pt idx="5925">
                  <c:v>4.9869909999999997</c:v>
                </c:pt>
                <c:pt idx="5926">
                  <c:v>4.9870039999999998</c:v>
                </c:pt>
                <c:pt idx="5927">
                  <c:v>4.987018</c:v>
                </c:pt>
                <c:pt idx="5928">
                  <c:v>4.987031</c:v>
                </c:pt>
                <c:pt idx="5929">
                  <c:v>4.987044</c:v>
                </c:pt>
                <c:pt idx="5930">
                  <c:v>4.9870580000000002</c:v>
                </c:pt>
                <c:pt idx="5931">
                  <c:v>4.9870710000000003</c:v>
                </c:pt>
                <c:pt idx="5932">
                  <c:v>4.9870840000000003</c:v>
                </c:pt>
                <c:pt idx="5933">
                  <c:v>4.9870979999999996</c:v>
                </c:pt>
                <c:pt idx="5934">
                  <c:v>4.9871109999999996</c:v>
                </c:pt>
                <c:pt idx="5935">
                  <c:v>4.9871239999999997</c:v>
                </c:pt>
                <c:pt idx="5936">
                  <c:v>4.9871369999999997</c:v>
                </c:pt>
                <c:pt idx="5937">
                  <c:v>4.9871509999999999</c:v>
                </c:pt>
                <c:pt idx="5938">
                  <c:v>4.9871639999999999</c:v>
                </c:pt>
                <c:pt idx="5939">
                  <c:v>4.987177</c:v>
                </c:pt>
                <c:pt idx="5940">
                  <c:v>4.98719</c:v>
                </c:pt>
                <c:pt idx="5941">
                  <c:v>4.9872040000000002</c:v>
                </c:pt>
                <c:pt idx="5942">
                  <c:v>4.9872160000000001</c:v>
                </c:pt>
                <c:pt idx="5943">
                  <c:v>4.9872290000000001</c:v>
                </c:pt>
                <c:pt idx="5944">
                  <c:v>4.9872430000000003</c:v>
                </c:pt>
                <c:pt idx="5945">
                  <c:v>4.9872560000000004</c:v>
                </c:pt>
                <c:pt idx="5946">
                  <c:v>4.9872680000000003</c:v>
                </c:pt>
                <c:pt idx="5947">
                  <c:v>4.9872820000000004</c:v>
                </c:pt>
                <c:pt idx="5948">
                  <c:v>4.9872949999999996</c:v>
                </c:pt>
                <c:pt idx="5949">
                  <c:v>4.9873079999999996</c:v>
                </c:pt>
                <c:pt idx="5950">
                  <c:v>4.9873200000000004</c:v>
                </c:pt>
                <c:pt idx="5951">
                  <c:v>4.9873329999999996</c:v>
                </c:pt>
                <c:pt idx="5952">
                  <c:v>4.9873459999999996</c:v>
                </c:pt>
                <c:pt idx="5953">
                  <c:v>4.9873589999999997</c:v>
                </c:pt>
                <c:pt idx="5954">
                  <c:v>4.9873719999999997</c:v>
                </c:pt>
                <c:pt idx="5955">
                  <c:v>4.9873849999999997</c:v>
                </c:pt>
                <c:pt idx="5956">
                  <c:v>4.9873979999999998</c:v>
                </c:pt>
                <c:pt idx="5957">
                  <c:v>4.9874109999999998</c:v>
                </c:pt>
                <c:pt idx="5958">
                  <c:v>4.9874229999999997</c:v>
                </c:pt>
                <c:pt idx="5959">
                  <c:v>4.9874359999999998</c:v>
                </c:pt>
                <c:pt idx="5960">
                  <c:v>4.9874489999999998</c:v>
                </c:pt>
                <c:pt idx="5961">
                  <c:v>4.9874619999999998</c:v>
                </c:pt>
                <c:pt idx="5962">
                  <c:v>4.9874749999999999</c:v>
                </c:pt>
                <c:pt idx="5963">
                  <c:v>4.9874879999999999</c:v>
                </c:pt>
                <c:pt idx="5964">
                  <c:v>4.987501</c:v>
                </c:pt>
                <c:pt idx="5965">
                  <c:v>4.987514</c:v>
                </c:pt>
                <c:pt idx="5966">
                  <c:v>4.9875259999999999</c:v>
                </c:pt>
                <c:pt idx="5967">
                  <c:v>4.9875400000000001</c:v>
                </c:pt>
                <c:pt idx="5968">
                  <c:v>4.9875530000000001</c:v>
                </c:pt>
                <c:pt idx="5969">
                  <c:v>4.9875660000000002</c:v>
                </c:pt>
                <c:pt idx="5970">
                  <c:v>4.9875780000000001</c:v>
                </c:pt>
                <c:pt idx="5971">
                  <c:v>4.9875910000000001</c:v>
                </c:pt>
                <c:pt idx="5972">
                  <c:v>4.9876040000000001</c:v>
                </c:pt>
                <c:pt idx="5973">
                  <c:v>4.9876170000000002</c:v>
                </c:pt>
                <c:pt idx="5974">
                  <c:v>4.9876300000000002</c:v>
                </c:pt>
                <c:pt idx="5975">
                  <c:v>4.9876430000000003</c:v>
                </c:pt>
                <c:pt idx="5976">
                  <c:v>4.9876550000000002</c:v>
                </c:pt>
                <c:pt idx="5977">
                  <c:v>4.9876680000000002</c:v>
                </c:pt>
                <c:pt idx="5978">
                  <c:v>4.9876800000000001</c:v>
                </c:pt>
                <c:pt idx="5979">
                  <c:v>4.9876930000000002</c:v>
                </c:pt>
                <c:pt idx="5980">
                  <c:v>4.9877060000000002</c:v>
                </c:pt>
                <c:pt idx="5981">
                  <c:v>4.9877190000000002</c:v>
                </c:pt>
                <c:pt idx="5982">
                  <c:v>4.9877310000000001</c:v>
                </c:pt>
                <c:pt idx="5983">
                  <c:v>4.9877440000000002</c:v>
                </c:pt>
                <c:pt idx="5984">
                  <c:v>4.9877570000000002</c:v>
                </c:pt>
                <c:pt idx="5985">
                  <c:v>4.9877690000000001</c:v>
                </c:pt>
                <c:pt idx="5986">
                  <c:v>4.9877820000000002</c:v>
                </c:pt>
                <c:pt idx="5987">
                  <c:v>4.9877940000000001</c:v>
                </c:pt>
                <c:pt idx="5988">
                  <c:v>4.9878070000000001</c:v>
                </c:pt>
                <c:pt idx="5989">
                  <c:v>4.9878200000000001</c:v>
                </c:pt>
                <c:pt idx="5990">
                  <c:v>4.9878330000000002</c:v>
                </c:pt>
                <c:pt idx="5991">
                  <c:v>4.9878460000000002</c:v>
                </c:pt>
                <c:pt idx="5992">
                  <c:v>4.9878580000000001</c:v>
                </c:pt>
                <c:pt idx="5993">
                  <c:v>4.9878710000000002</c:v>
                </c:pt>
                <c:pt idx="5994">
                  <c:v>4.9878830000000001</c:v>
                </c:pt>
                <c:pt idx="5995">
                  <c:v>4.987895</c:v>
                </c:pt>
                <c:pt idx="5996">
                  <c:v>4.9879069999999999</c:v>
                </c:pt>
                <c:pt idx="5997">
                  <c:v>4.9879199999999999</c:v>
                </c:pt>
                <c:pt idx="5998">
                  <c:v>4.987933</c:v>
                </c:pt>
                <c:pt idx="5999">
                  <c:v>4.9879449999999999</c:v>
                </c:pt>
                <c:pt idx="6000">
                  <c:v>4.9879569999999998</c:v>
                </c:pt>
                <c:pt idx="6001">
                  <c:v>4.9879699999999998</c:v>
                </c:pt>
                <c:pt idx="6002">
                  <c:v>4.9879819999999997</c:v>
                </c:pt>
                <c:pt idx="6003">
                  <c:v>4.9879949999999997</c:v>
                </c:pt>
                <c:pt idx="6004">
                  <c:v>4.9880069999999996</c:v>
                </c:pt>
                <c:pt idx="6005">
                  <c:v>4.9880190000000004</c:v>
                </c:pt>
                <c:pt idx="6006">
                  <c:v>4.9880319999999996</c:v>
                </c:pt>
                <c:pt idx="6007">
                  <c:v>4.9880440000000004</c:v>
                </c:pt>
                <c:pt idx="6008">
                  <c:v>4.9880570000000004</c:v>
                </c:pt>
                <c:pt idx="6009">
                  <c:v>4.9880690000000003</c:v>
                </c:pt>
                <c:pt idx="6010">
                  <c:v>4.9880810000000002</c:v>
                </c:pt>
                <c:pt idx="6011">
                  <c:v>4.9880940000000002</c:v>
                </c:pt>
                <c:pt idx="6012">
                  <c:v>4.9881060000000002</c:v>
                </c:pt>
                <c:pt idx="6013">
                  <c:v>4.9881180000000001</c:v>
                </c:pt>
                <c:pt idx="6014">
                  <c:v>4.9881310000000001</c:v>
                </c:pt>
                <c:pt idx="6015">
                  <c:v>4.988143</c:v>
                </c:pt>
                <c:pt idx="6016">
                  <c:v>4.9881549999999999</c:v>
                </c:pt>
                <c:pt idx="6017">
                  <c:v>4.9881669999999998</c:v>
                </c:pt>
                <c:pt idx="6018">
                  <c:v>4.9881789999999997</c:v>
                </c:pt>
                <c:pt idx="6019">
                  <c:v>4.9881919999999997</c:v>
                </c:pt>
                <c:pt idx="6020">
                  <c:v>4.9882039999999996</c:v>
                </c:pt>
                <c:pt idx="6021">
                  <c:v>4.9882160000000004</c:v>
                </c:pt>
                <c:pt idx="6022">
                  <c:v>4.9882280000000003</c:v>
                </c:pt>
                <c:pt idx="6023">
                  <c:v>4.9882400000000002</c:v>
                </c:pt>
                <c:pt idx="6024">
                  <c:v>4.9882520000000001</c:v>
                </c:pt>
                <c:pt idx="6025">
                  <c:v>4.988264</c:v>
                </c:pt>
                <c:pt idx="6026">
                  <c:v>4.9882759999999999</c:v>
                </c:pt>
                <c:pt idx="6027">
                  <c:v>4.9882869999999997</c:v>
                </c:pt>
                <c:pt idx="6028">
                  <c:v>4.9882989999999996</c:v>
                </c:pt>
                <c:pt idx="6029">
                  <c:v>4.9883110000000004</c:v>
                </c:pt>
                <c:pt idx="6030">
                  <c:v>4.9883230000000003</c:v>
                </c:pt>
                <c:pt idx="6031">
                  <c:v>4.9883350000000002</c:v>
                </c:pt>
                <c:pt idx="6032">
                  <c:v>4.9883470000000001</c:v>
                </c:pt>
                <c:pt idx="6033">
                  <c:v>4.988359</c:v>
                </c:pt>
                <c:pt idx="6034">
                  <c:v>4.9883709999999999</c:v>
                </c:pt>
                <c:pt idx="6035">
                  <c:v>4.9883829999999998</c:v>
                </c:pt>
                <c:pt idx="6036">
                  <c:v>4.9883949999999997</c:v>
                </c:pt>
                <c:pt idx="6037">
                  <c:v>4.9884069999999996</c:v>
                </c:pt>
                <c:pt idx="6038">
                  <c:v>4.9884190000000004</c:v>
                </c:pt>
                <c:pt idx="6039">
                  <c:v>4.9884310000000003</c:v>
                </c:pt>
                <c:pt idx="6040">
                  <c:v>4.9884430000000002</c:v>
                </c:pt>
                <c:pt idx="6041">
                  <c:v>4.9884550000000001</c:v>
                </c:pt>
                <c:pt idx="6042">
                  <c:v>4.988467</c:v>
                </c:pt>
                <c:pt idx="6043">
                  <c:v>4.9884789999999999</c:v>
                </c:pt>
                <c:pt idx="6044">
                  <c:v>4.9884909999999998</c:v>
                </c:pt>
                <c:pt idx="6045">
                  <c:v>4.9885029999999997</c:v>
                </c:pt>
                <c:pt idx="6046">
                  <c:v>4.9885149999999996</c:v>
                </c:pt>
                <c:pt idx="6047">
                  <c:v>4.9885270000000004</c:v>
                </c:pt>
                <c:pt idx="6048">
                  <c:v>4.9885390000000003</c:v>
                </c:pt>
                <c:pt idx="6049">
                  <c:v>4.98855</c:v>
                </c:pt>
                <c:pt idx="6050">
                  <c:v>4.9885619999999999</c:v>
                </c:pt>
                <c:pt idx="6051">
                  <c:v>4.9885739999999998</c:v>
                </c:pt>
                <c:pt idx="6052">
                  <c:v>4.9885849999999996</c:v>
                </c:pt>
                <c:pt idx="6053">
                  <c:v>4.9885970000000004</c:v>
                </c:pt>
                <c:pt idx="6054">
                  <c:v>4.9886090000000003</c:v>
                </c:pt>
                <c:pt idx="6055">
                  <c:v>4.9886210000000002</c:v>
                </c:pt>
                <c:pt idx="6056">
                  <c:v>4.9886330000000001</c:v>
                </c:pt>
                <c:pt idx="6057">
                  <c:v>4.988645</c:v>
                </c:pt>
                <c:pt idx="6058">
                  <c:v>4.9886569999999999</c:v>
                </c:pt>
                <c:pt idx="6059">
                  <c:v>4.9886679999999997</c:v>
                </c:pt>
                <c:pt idx="6060">
                  <c:v>4.9886799999999996</c:v>
                </c:pt>
                <c:pt idx="6061">
                  <c:v>4.9886920000000003</c:v>
                </c:pt>
                <c:pt idx="6062">
                  <c:v>4.9887040000000002</c:v>
                </c:pt>
                <c:pt idx="6063">
                  <c:v>4.9887160000000002</c:v>
                </c:pt>
                <c:pt idx="6064">
                  <c:v>4.9887280000000001</c:v>
                </c:pt>
                <c:pt idx="6065">
                  <c:v>4.98874</c:v>
                </c:pt>
                <c:pt idx="6066">
                  <c:v>4.9887519999999999</c:v>
                </c:pt>
                <c:pt idx="6067">
                  <c:v>4.9887629999999996</c:v>
                </c:pt>
                <c:pt idx="6068">
                  <c:v>4.9887750000000004</c:v>
                </c:pt>
                <c:pt idx="6069">
                  <c:v>4.9887860000000002</c:v>
                </c:pt>
                <c:pt idx="6070">
                  <c:v>4.9887980000000001</c:v>
                </c:pt>
                <c:pt idx="6071">
                  <c:v>4.9888089999999998</c:v>
                </c:pt>
                <c:pt idx="6072">
                  <c:v>4.9888209999999997</c:v>
                </c:pt>
                <c:pt idx="6073">
                  <c:v>4.9888320000000004</c:v>
                </c:pt>
                <c:pt idx="6074">
                  <c:v>4.9888440000000003</c:v>
                </c:pt>
                <c:pt idx="6075">
                  <c:v>4.988855</c:v>
                </c:pt>
                <c:pt idx="6076">
                  <c:v>4.9888669999999999</c:v>
                </c:pt>
                <c:pt idx="6077">
                  <c:v>4.9888779999999997</c:v>
                </c:pt>
                <c:pt idx="6078">
                  <c:v>4.9888899999999996</c:v>
                </c:pt>
                <c:pt idx="6079">
                  <c:v>4.9889010000000003</c:v>
                </c:pt>
                <c:pt idx="6080">
                  <c:v>4.9889130000000002</c:v>
                </c:pt>
                <c:pt idx="6081">
                  <c:v>4.9889239999999999</c:v>
                </c:pt>
                <c:pt idx="6082">
                  <c:v>4.9889349999999997</c:v>
                </c:pt>
                <c:pt idx="6083">
                  <c:v>4.9889469999999996</c:v>
                </c:pt>
                <c:pt idx="6084">
                  <c:v>4.9889580000000002</c:v>
                </c:pt>
                <c:pt idx="6085">
                  <c:v>4.9889700000000001</c:v>
                </c:pt>
                <c:pt idx="6086">
                  <c:v>4.9889809999999999</c:v>
                </c:pt>
                <c:pt idx="6087">
                  <c:v>4.9889929999999998</c:v>
                </c:pt>
                <c:pt idx="6088">
                  <c:v>4.9890040000000004</c:v>
                </c:pt>
                <c:pt idx="6089">
                  <c:v>4.9890160000000003</c:v>
                </c:pt>
                <c:pt idx="6090">
                  <c:v>4.9890270000000001</c:v>
                </c:pt>
                <c:pt idx="6091">
                  <c:v>4.9890379999999999</c:v>
                </c:pt>
                <c:pt idx="6092">
                  <c:v>4.9890489999999996</c:v>
                </c:pt>
                <c:pt idx="6093">
                  <c:v>4.9890610000000004</c:v>
                </c:pt>
                <c:pt idx="6094">
                  <c:v>4.9890720000000002</c:v>
                </c:pt>
                <c:pt idx="6095">
                  <c:v>4.9890829999999999</c:v>
                </c:pt>
                <c:pt idx="6096">
                  <c:v>4.9890939999999997</c:v>
                </c:pt>
                <c:pt idx="6097">
                  <c:v>4.9891059999999996</c:v>
                </c:pt>
                <c:pt idx="6098">
                  <c:v>4.9891170000000002</c:v>
                </c:pt>
                <c:pt idx="6099">
                  <c:v>4.989128</c:v>
                </c:pt>
                <c:pt idx="6100">
                  <c:v>4.9891399999999999</c:v>
                </c:pt>
                <c:pt idx="6101">
                  <c:v>4.9891509999999997</c:v>
                </c:pt>
                <c:pt idx="6102">
                  <c:v>4.9891620000000003</c:v>
                </c:pt>
                <c:pt idx="6103">
                  <c:v>4.9891730000000001</c:v>
                </c:pt>
                <c:pt idx="6104">
                  <c:v>4.9891839999999998</c:v>
                </c:pt>
                <c:pt idx="6105">
                  <c:v>4.9891959999999997</c:v>
                </c:pt>
                <c:pt idx="6106">
                  <c:v>4.9892070000000004</c:v>
                </c:pt>
                <c:pt idx="6107">
                  <c:v>4.9892180000000002</c:v>
                </c:pt>
                <c:pt idx="6108">
                  <c:v>4.9892289999999999</c:v>
                </c:pt>
                <c:pt idx="6109">
                  <c:v>4.9892399999999997</c:v>
                </c:pt>
                <c:pt idx="6110">
                  <c:v>4.9892510000000003</c:v>
                </c:pt>
                <c:pt idx="6111">
                  <c:v>4.9892620000000001</c:v>
                </c:pt>
                <c:pt idx="6112">
                  <c:v>4.9892729999999998</c:v>
                </c:pt>
                <c:pt idx="6113">
                  <c:v>4.9892839999999996</c:v>
                </c:pt>
                <c:pt idx="6114">
                  <c:v>4.9892950000000003</c:v>
                </c:pt>
                <c:pt idx="6115">
                  <c:v>4.989306</c:v>
                </c:pt>
                <c:pt idx="6116">
                  <c:v>4.9893169999999998</c:v>
                </c:pt>
                <c:pt idx="6117">
                  <c:v>4.9893280000000004</c:v>
                </c:pt>
                <c:pt idx="6118">
                  <c:v>4.9893390000000002</c:v>
                </c:pt>
                <c:pt idx="6119">
                  <c:v>4.98935</c:v>
                </c:pt>
                <c:pt idx="6120">
                  <c:v>4.9893609999999997</c:v>
                </c:pt>
                <c:pt idx="6121">
                  <c:v>4.9893720000000004</c:v>
                </c:pt>
                <c:pt idx="6122">
                  <c:v>4.9893830000000001</c:v>
                </c:pt>
                <c:pt idx="6123">
                  <c:v>4.9893939999999999</c:v>
                </c:pt>
                <c:pt idx="6124">
                  <c:v>4.9894049999999996</c:v>
                </c:pt>
                <c:pt idx="6125">
                  <c:v>4.9894160000000003</c:v>
                </c:pt>
                <c:pt idx="6126">
                  <c:v>4.9894270000000001</c:v>
                </c:pt>
                <c:pt idx="6127">
                  <c:v>4.9894379999999998</c:v>
                </c:pt>
                <c:pt idx="6128">
                  <c:v>4.9894489999999996</c:v>
                </c:pt>
                <c:pt idx="6129">
                  <c:v>4.9894600000000002</c:v>
                </c:pt>
                <c:pt idx="6130">
                  <c:v>4.9894699999999998</c:v>
                </c:pt>
                <c:pt idx="6131">
                  <c:v>4.9894809999999996</c:v>
                </c:pt>
                <c:pt idx="6132">
                  <c:v>4.9894920000000003</c:v>
                </c:pt>
                <c:pt idx="6133">
                  <c:v>4.9895019999999999</c:v>
                </c:pt>
                <c:pt idx="6134">
                  <c:v>4.9895129999999996</c:v>
                </c:pt>
                <c:pt idx="6135">
                  <c:v>4.9895240000000003</c:v>
                </c:pt>
                <c:pt idx="6136">
                  <c:v>4.9895350000000001</c:v>
                </c:pt>
                <c:pt idx="6137">
                  <c:v>4.9895449999999997</c:v>
                </c:pt>
                <c:pt idx="6138">
                  <c:v>4.9895560000000003</c:v>
                </c:pt>
                <c:pt idx="6139">
                  <c:v>4.9895670000000001</c:v>
                </c:pt>
                <c:pt idx="6140">
                  <c:v>4.9895779999999998</c:v>
                </c:pt>
                <c:pt idx="6141">
                  <c:v>4.9895889999999996</c:v>
                </c:pt>
                <c:pt idx="6142">
                  <c:v>4.9895990000000001</c:v>
                </c:pt>
                <c:pt idx="6143">
                  <c:v>4.9896099999999999</c:v>
                </c:pt>
                <c:pt idx="6144">
                  <c:v>4.9896209999999996</c:v>
                </c:pt>
                <c:pt idx="6145">
                  <c:v>4.9896320000000003</c:v>
                </c:pt>
                <c:pt idx="6146">
                  <c:v>4.9896419999999999</c:v>
                </c:pt>
                <c:pt idx="6147">
                  <c:v>4.9896529999999997</c:v>
                </c:pt>
                <c:pt idx="6148">
                  <c:v>4.9896640000000003</c:v>
                </c:pt>
                <c:pt idx="6149">
                  <c:v>4.9896739999999999</c:v>
                </c:pt>
                <c:pt idx="6150">
                  <c:v>4.9896849999999997</c:v>
                </c:pt>
                <c:pt idx="6151">
                  <c:v>4.9896960000000004</c:v>
                </c:pt>
                <c:pt idx="6152">
                  <c:v>4.9897070000000001</c:v>
                </c:pt>
                <c:pt idx="6153">
                  <c:v>4.9897169999999997</c:v>
                </c:pt>
                <c:pt idx="6154">
                  <c:v>4.9897280000000004</c:v>
                </c:pt>
                <c:pt idx="6155">
                  <c:v>4.989738</c:v>
                </c:pt>
                <c:pt idx="6156">
                  <c:v>4.9897489999999998</c:v>
                </c:pt>
                <c:pt idx="6157">
                  <c:v>4.9897590000000003</c:v>
                </c:pt>
                <c:pt idx="6158">
                  <c:v>4.98977</c:v>
                </c:pt>
                <c:pt idx="6159">
                  <c:v>4.9897809999999998</c:v>
                </c:pt>
                <c:pt idx="6160">
                  <c:v>4.9897910000000003</c:v>
                </c:pt>
                <c:pt idx="6161">
                  <c:v>4.9898020000000001</c:v>
                </c:pt>
                <c:pt idx="6162">
                  <c:v>4.9898129999999998</c:v>
                </c:pt>
                <c:pt idx="6163">
                  <c:v>4.9898230000000003</c:v>
                </c:pt>
                <c:pt idx="6164">
                  <c:v>4.9898340000000001</c:v>
                </c:pt>
                <c:pt idx="6165">
                  <c:v>4.9898449999999999</c:v>
                </c:pt>
                <c:pt idx="6166">
                  <c:v>4.9898550000000004</c:v>
                </c:pt>
                <c:pt idx="6167">
                  <c:v>4.9898660000000001</c:v>
                </c:pt>
                <c:pt idx="6168">
                  <c:v>4.9898759999999998</c:v>
                </c:pt>
                <c:pt idx="6169">
                  <c:v>4.9898870000000004</c:v>
                </c:pt>
                <c:pt idx="6170">
                  <c:v>4.989897</c:v>
                </c:pt>
                <c:pt idx="6171">
                  <c:v>4.9899079999999998</c:v>
                </c:pt>
                <c:pt idx="6172">
                  <c:v>4.9899180000000003</c:v>
                </c:pt>
                <c:pt idx="6173">
                  <c:v>4.9899290000000001</c:v>
                </c:pt>
                <c:pt idx="6174">
                  <c:v>4.9899389999999997</c:v>
                </c:pt>
                <c:pt idx="6175">
                  <c:v>4.9899500000000003</c:v>
                </c:pt>
                <c:pt idx="6176">
                  <c:v>4.98996</c:v>
                </c:pt>
                <c:pt idx="6177">
                  <c:v>4.9899709999999997</c:v>
                </c:pt>
                <c:pt idx="6178">
                  <c:v>4.9899810000000002</c:v>
                </c:pt>
                <c:pt idx="6179">
                  <c:v>4.989992</c:v>
                </c:pt>
                <c:pt idx="6180">
                  <c:v>4.9900019999999996</c:v>
                </c:pt>
                <c:pt idx="6181">
                  <c:v>4.9900130000000003</c:v>
                </c:pt>
                <c:pt idx="6182">
                  <c:v>4.990024</c:v>
                </c:pt>
                <c:pt idx="6183">
                  <c:v>4.9900339999999996</c:v>
                </c:pt>
                <c:pt idx="6184">
                  <c:v>4.9900440000000001</c:v>
                </c:pt>
                <c:pt idx="6185">
                  <c:v>4.9900539999999998</c:v>
                </c:pt>
                <c:pt idx="6186">
                  <c:v>4.9900650000000004</c:v>
                </c:pt>
                <c:pt idx="6187">
                  <c:v>4.990075</c:v>
                </c:pt>
                <c:pt idx="6188">
                  <c:v>4.9900849999999997</c:v>
                </c:pt>
                <c:pt idx="6189">
                  <c:v>4.9900950000000002</c:v>
                </c:pt>
                <c:pt idx="6190">
                  <c:v>4.9901059999999999</c:v>
                </c:pt>
                <c:pt idx="6191">
                  <c:v>4.9901160000000004</c:v>
                </c:pt>
                <c:pt idx="6192">
                  <c:v>4.9901260000000001</c:v>
                </c:pt>
                <c:pt idx="6193">
                  <c:v>4.9901369999999998</c:v>
                </c:pt>
                <c:pt idx="6194">
                  <c:v>4.9901470000000003</c:v>
                </c:pt>
                <c:pt idx="6195">
                  <c:v>4.990157</c:v>
                </c:pt>
                <c:pt idx="6196">
                  <c:v>4.9901669999999996</c:v>
                </c:pt>
                <c:pt idx="6197">
                  <c:v>4.9901770000000001</c:v>
                </c:pt>
                <c:pt idx="6198">
                  <c:v>4.9901879999999998</c:v>
                </c:pt>
                <c:pt idx="6199">
                  <c:v>4.9901980000000004</c:v>
                </c:pt>
                <c:pt idx="6200">
                  <c:v>4.990208</c:v>
                </c:pt>
                <c:pt idx="6201">
                  <c:v>4.9902179999999996</c:v>
                </c:pt>
                <c:pt idx="6202">
                  <c:v>4.9902280000000001</c:v>
                </c:pt>
                <c:pt idx="6203">
                  <c:v>4.9902379999999997</c:v>
                </c:pt>
                <c:pt idx="6204">
                  <c:v>4.9902490000000004</c:v>
                </c:pt>
                <c:pt idx="6205">
                  <c:v>4.990259</c:v>
                </c:pt>
                <c:pt idx="6206">
                  <c:v>4.9902689999999996</c:v>
                </c:pt>
                <c:pt idx="6207">
                  <c:v>4.9902790000000001</c:v>
                </c:pt>
                <c:pt idx="6208">
                  <c:v>4.9902889999999998</c:v>
                </c:pt>
                <c:pt idx="6209">
                  <c:v>4.9902990000000003</c:v>
                </c:pt>
                <c:pt idx="6210">
                  <c:v>4.9903089999999999</c:v>
                </c:pt>
                <c:pt idx="6211">
                  <c:v>4.9903199999999996</c:v>
                </c:pt>
                <c:pt idx="6212">
                  <c:v>4.9903300000000002</c:v>
                </c:pt>
                <c:pt idx="6213">
                  <c:v>4.9903399999999998</c:v>
                </c:pt>
                <c:pt idx="6214">
                  <c:v>4.9903500000000003</c:v>
                </c:pt>
                <c:pt idx="6215">
                  <c:v>4.9903599999999999</c:v>
                </c:pt>
                <c:pt idx="6216">
                  <c:v>4.9903700000000004</c:v>
                </c:pt>
                <c:pt idx="6217">
                  <c:v>4.99038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FC-3249-AFC8-2A64648A3C0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3.0000000000000001E-5</c:v>
                </c:pt>
                <c:pt idx="4">
                  <c:v>4.0000000000000003E-5</c:v>
                </c:pt>
                <c:pt idx="5">
                  <c:v>5.0000000000000002E-5</c:v>
                </c:pt>
                <c:pt idx="6">
                  <c:v>6.0000000000000002E-5</c:v>
                </c:pt>
                <c:pt idx="7">
                  <c:v>6.9999999999999994E-5</c:v>
                </c:pt>
                <c:pt idx="8">
                  <c:v>8.0000000000000007E-5</c:v>
                </c:pt>
                <c:pt idx="9">
                  <c:v>9.0000000000000006E-5</c:v>
                </c:pt>
                <c:pt idx="10">
                  <c:v>1E-4</c:v>
                </c:pt>
                <c:pt idx="11">
                  <c:v>1.1E-4</c:v>
                </c:pt>
                <c:pt idx="12">
                  <c:v>1.2E-4</c:v>
                </c:pt>
                <c:pt idx="13">
                  <c:v>1.2999999999999999E-4</c:v>
                </c:pt>
                <c:pt idx="14">
                  <c:v>1.3999999999999999E-4</c:v>
                </c:pt>
                <c:pt idx="15">
                  <c:v>1.4999999999999999E-4</c:v>
                </c:pt>
                <c:pt idx="16">
                  <c:v>1.6000000000000001E-4</c:v>
                </c:pt>
                <c:pt idx="17">
                  <c:v>1.7000000000000001E-4</c:v>
                </c:pt>
                <c:pt idx="18">
                  <c:v>1.8000000000000001E-4</c:v>
                </c:pt>
                <c:pt idx="19">
                  <c:v>1.9000000000000001E-4</c:v>
                </c:pt>
                <c:pt idx="20">
                  <c:v>2.0000000000000001E-4</c:v>
                </c:pt>
                <c:pt idx="21">
                  <c:v>2.1000000000000001E-4</c:v>
                </c:pt>
                <c:pt idx="22">
                  <c:v>2.2000000000000001E-4</c:v>
                </c:pt>
                <c:pt idx="23">
                  <c:v>2.3000000000000001E-4</c:v>
                </c:pt>
                <c:pt idx="24">
                  <c:v>2.4000000000000001E-4</c:v>
                </c:pt>
                <c:pt idx="25">
                  <c:v>2.5000000000000001E-4</c:v>
                </c:pt>
                <c:pt idx="26">
                  <c:v>2.5999999999999998E-4</c:v>
                </c:pt>
                <c:pt idx="27">
                  <c:v>2.7E-4</c:v>
                </c:pt>
                <c:pt idx="28">
                  <c:v>2.7999999999999998E-4</c:v>
                </c:pt>
                <c:pt idx="29">
                  <c:v>2.9E-4</c:v>
                </c:pt>
                <c:pt idx="30">
                  <c:v>2.9999999999999997E-4</c:v>
                </c:pt>
                <c:pt idx="31">
                  <c:v>3.1E-4</c:v>
                </c:pt>
                <c:pt idx="32">
                  <c:v>3.2000000000000003E-4</c:v>
                </c:pt>
                <c:pt idx="33">
                  <c:v>3.3E-4</c:v>
                </c:pt>
                <c:pt idx="34">
                  <c:v>3.4000000000000002E-4</c:v>
                </c:pt>
                <c:pt idx="35">
                  <c:v>3.5E-4</c:v>
                </c:pt>
                <c:pt idx="36">
                  <c:v>3.6000000000000002E-4</c:v>
                </c:pt>
                <c:pt idx="37">
                  <c:v>3.6999999999999999E-4</c:v>
                </c:pt>
                <c:pt idx="38">
                  <c:v>3.8000000000000002E-4</c:v>
                </c:pt>
                <c:pt idx="39">
                  <c:v>3.8999999999999999E-4</c:v>
                </c:pt>
                <c:pt idx="40">
                  <c:v>4.0000000000000002E-4</c:v>
                </c:pt>
                <c:pt idx="41">
                  <c:v>4.0999999999999999E-4</c:v>
                </c:pt>
                <c:pt idx="42">
                  <c:v>4.2000000000000002E-4</c:v>
                </c:pt>
                <c:pt idx="43">
                  <c:v>4.2999999999999999E-4</c:v>
                </c:pt>
                <c:pt idx="44">
                  <c:v>4.4000000000000002E-4</c:v>
                </c:pt>
                <c:pt idx="45">
                  <c:v>4.4999999999999999E-4</c:v>
                </c:pt>
                <c:pt idx="46">
                  <c:v>4.6000000000000001E-4</c:v>
                </c:pt>
                <c:pt idx="47">
                  <c:v>4.6999999999999999E-4</c:v>
                </c:pt>
                <c:pt idx="48">
                  <c:v>4.8000000000000001E-4</c:v>
                </c:pt>
                <c:pt idx="49">
                  <c:v>4.8999999999999998E-4</c:v>
                </c:pt>
                <c:pt idx="50">
                  <c:v>5.0000000000000001E-4</c:v>
                </c:pt>
                <c:pt idx="51">
                  <c:v>5.1000000000000004E-4</c:v>
                </c:pt>
                <c:pt idx="52">
                  <c:v>5.1999999999999995E-4</c:v>
                </c:pt>
                <c:pt idx="53">
                  <c:v>5.2999999999999998E-4</c:v>
                </c:pt>
                <c:pt idx="54">
                  <c:v>5.4000000000000001E-4</c:v>
                </c:pt>
                <c:pt idx="55">
                  <c:v>5.5000000000000003E-4</c:v>
                </c:pt>
                <c:pt idx="56">
                  <c:v>5.5999999999999995E-4</c:v>
                </c:pt>
                <c:pt idx="57">
                  <c:v>5.6999999999999998E-4</c:v>
                </c:pt>
                <c:pt idx="58">
                  <c:v>5.8E-4</c:v>
                </c:pt>
                <c:pt idx="59">
                  <c:v>5.9000000000000003E-4</c:v>
                </c:pt>
                <c:pt idx="60">
                  <c:v>5.9999999999999995E-4</c:v>
                </c:pt>
                <c:pt idx="61">
                  <c:v>6.0999999999999997E-4</c:v>
                </c:pt>
                <c:pt idx="62">
                  <c:v>6.2E-4</c:v>
                </c:pt>
                <c:pt idx="63">
                  <c:v>6.3000000000000003E-4</c:v>
                </c:pt>
                <c:pt idx="64">
                  <c:v>6.4000000000000005E-4</c:v>
                </c:pt>
                <c:pt idx="65">
                  <c:v>6.4999999999999997E-4</c:v>
                </c:pt>
                <c:pt idx="66">
                  <c:v>6.6E-4</c:v>
                </c:pt>
                <c:pt idx="67">
                  <c:v>6.7000000000000002E-4</c:v>
                </c:pt>
                <c:pt idx="68">
                  <c:v>6.8000000000000005E-4</c:v>
                </c:pt>
                <c:pt idx="69">
                  <c:v>6.8999999999999997E-4</c:v>
                </c:pt>
                <c:pt idx="70">
                  <c:v>6.9999999999999999E-4</c:v>
                </c:pt>
                <c:pt idx="71">
                  <c:v>7.1000000000000002E-4</c:v>
                </c:pt>
                <c:pt idx="72">
                  <c:v>7.2000000000000005E-4</c:v>
                </c:pt>
                <c:pt idx="73">
                  <c:v>7.2999999999999996E-4</c:v>
                </c:pt>
                <c:pt idx="74">
                  <c:v>7.3999999999999999E-4</c:v>
                </c:pt>
                <c:pt idx="75">
                  <c:v>7.5000000000000002E-4</c:v>
                </c:pt>
                <c:pt idx="76">
                  <c:v>7.6000000000000004E-4</c:v>
                </c:pt>
                <c:pt idx="77">
                  <c:v>7.6999999999999996E-4</c:v>
                </c:pt>
                <c:pt idx="78">
                  <c:v>7.7999999999999999E-4</c:v>
                </c:pt>
                <c:pt idx="79">
                  <c:v>7.9000000000000001E-4</c:v>
                </c:pt>
                <c:pt idx="80">
                  <c:v>8.0000000000000004E-4</c:v>
                </c:pt>
                <c:pt idx="81">
                  <c:v>8.0999999999999996E-4</c:v>
                </c:pt>
                <c:pt idx="82">
                  <c:v>8.1999999999999998E-4</c:v>
                </c:pt>
                <c:pt idx="83">
                  <c:v>8.3000000000000001E-4</c:v>
                </c:pt>
                <c:pt idx="84">
                  <c:v>8.4000000000000003E-4</c:v>
                </c:pt>
                <c:pt idx="85">
                  <c:v>8.4999999999999995E-4</c:v>
                </c:pt>
                <c:pt idx="86">
                  <c:v>8.5999999999999998E-4</c:v>
                </c:pt>
                <c:pt idx="87">
                  <c:v>8.7000000000000001E-4</c:v>
                </c:pt>
                <c:pt idx="88">
                  <c:v>8.8000000000000003E-4</c:v>
                </c:pt>
                <c:pt idx="89">
                  <c:v>8.8999999999999995E-4</c:v>
                </c:pt>
                <c:pt idx="90">
                  <c:v>8.9999999999999998E-4</c:v>
                </c:pt>
                <c:pt idx="91">
                  <c:v>9.1E-4</c:v>
                </c:pt>
                <c:pt idx="92">
                  <c:v>9.2000000000000003E-4</c:v>
                </c:pt>
                <c:pt idx="93">
                  <c:v>9.3000000000000005E-4</c:v>
                </c:pt>
                <c:pt idx="94">
                  <c:v>9.3999999999999997E-4</c:v>
                </c:pt>
                <c:pt idx="95">
                  <c:v>9.5E-4</c:v>
                </c:pt>
                <c:pt idx="96">
                  <c:v>9.6000000000000002E-4</c:v>
                </c:pt>
                <c:pt idx="97">
                  <c:v>9.7000000000000005E-4</c:v>
                </c:pt>
                <c:pt idx="98">
                  <c:v>9.7999999999999997E-4</c:v>
                </c:pt>
                <c:pt idx="99">
                  <c:v>9.8999999999999999E-4</c:v>
                </c:pt>
                <c:pt idx="100">
                  <c:v>1E-3</c:v>
                </c:pt>
                <c:pt idx="101">
                  <c:v>1.01E-3</c:v>
                </c:pt>
                <c:pt idx="102">
                  <c:v>1.0200000000000001E-3</c:v>
                </c:pt>
                <c:pt idx="103">
                  <c:v>1.0300000000000001E-3</c:v>
                </c:pt>
                <c:pt idx="104">
                  <c:v>1.0399999999999999E-3</c:v>
                </c:pt>
                <c:pt idx="105">
                  <c:v>1.0499999999999999E-3</c:v>
                </c:pt>
                <c:pt idx="106">
                  <c:v>1.06E-3</c:v>
                </c:pt>
                <c:pt idx="107">
                  <c:v>1.07E-3</c:v>
                </c:pt>
                <c:pt idx="108">
                  <c:v>1.08E-3</c:v>
                </c:pt>
                <c:pt idx="109">
                  <c:v>1.09E-3</c:v>
                </c:pt>
                <c:pt idx="110">
                  <c:v>1.1000000000000001E-3</c:v>
                </c:pt>
                <c:pt idx="111">
                  <c:v>1.1100000000000001E-3</c:v>
                </c:pt>
                <c:pt idx="112">
                  <c:v>1.1199999999999999E-3</c:v>
                </c:pt>
                <c:pt idx="113">
                  <c:v>1.1299999999999999E-3</c:v>
                </c:pt>
                <c:pt idx="114">
                  <c:v>1.14E-3</c:v>
                </c:pt>
                <c:pt idx="115">
                  <c:v>1.15E-3</c:v>
                </c:pt>
                <c:pt idx="116">
                  <c:v>1.16E-3</c:v>
                </c:pt>
                <c:pt idx="117">
                  <c:v>1.17E-3</c:v>
                </c:pt>
                <c:pt idx="118">
                  <c:v>1.1800000000000001E-3</c:v>
                </c:pt>
                <c:pt idx="119">
                  <c:v>1.1900000000000001E-3</c:v>
                </c:pt>
                <c:pt idx="120">
                  <c:v>1.1999999999999999E-3</c:v>
                </c:pt>
                <c:pt idx="121">
                  <c:v>1.2099999999999999E-3</c:v>
                </c:pt>
                <c:pt idx="122">
                  <c:v>1.2199999999999999E-3</c:v>
                </c:pt>
                <c:pt idx="123">
                  <c:v>1.23E-3</c:v>
                </c:pt>
                <c:pt idx="124">
                  <c:v>1.24E-3</c:v>
                </c:pt>
                <c:pt idx="125">
                  <c:v>1.25E-3</c:v>
                </c:pt>
                <c:pt idx="126">
                  <c:v>1.2600000000000001E-3</c:v>
                </c:pt>
                <c:pt idx="127">
                  <c:v>1.2700000000000001E-3</c:v>
                </c:pt>
                <c:pt idx="128">
                  <c:v>1.2800000000000001E-3</c:v>
                </c:pt>
                <c:pt idx="129">
                  <c:v>1.2899999999999999E-3</c:v>
                </c:pt>
                <c:pt idx="130">
                  <c:v>1.2999999999999999E-3</c:v>
                </c:pt>
                <c:pt idx="131">
                  <c:v>1.31E-3</c:v>
                </c:pt>
                <c:pt idx="132">
                  <c:v>1.32E-3</c:v>
                </c:pt>
                <c:pt idx="133">
                  <c:v>1.33E-3</c:v>
                </c:pt>
                <c:pt idx="134">
                  <c:v>1.34E-3</c:v>
                </c:pt>
                <c:pt idx="135">
                  <c:v>1.3500000000000001E-3</c:v>
                </c:pt>
                <c:pt idx="136">
                  <c:v>1.3600000000000001E-3</c:v>
                </c:pt>
                <c:pt idx="137">
                  <c:v>1.3699999999999999E-3</c:v>
                </c:pt>
                <c:pt idx="138">
                  <c:v>1.3799999999999999E-3</c:v>
                </c:pt>
                <c:pt idx="139">
                  <c:v>1.39E-3</c:v>
                </c:pt>
                <c:pt idx="140">
                  <c:v>1.4E-3</c:v>
                </c:pt>
                <c:pt idx="141">
                  <c:v>1.41E-3</c:v>
                </c:pt>
                <c:pt idx="142">
                  <c:v>1.42E-3</c:v>
                </c:pt>
                <c:pt idx="143">
                  <c:v>1.4300000000000001E-3</c:v>
                </c:pt>
                <c:pt idx="144">
                  <c:v>1.4400000000000001E-3</c:v>
                </c:pt>
                <c:pt idx="145">
                  <c:v>1.4499999999999999E-3</c:v>
                </c:pt>
                <c:pt idx="146">
                  <c:v>1.4599999999999999E-3</c:v>
                </c:pt>
                <c:pt idx="147">
                  <c:v>1.47E-3</c:v>
                </c:pt>
                <c:pt idx="148">
                  <c:v>1.48E-3</c:v>
                </c:pt>
                <c:pt idx="149">
                  <c:v>1.49E-3</c:v>
                </c:pt>
                <c:pt idx="150">
                  <c:v>1.5E-3</c:v>
                </c:pt>
                <c:pt idx="151">
                  <c:v>1.5100000000000001E-3</c:v>
                </c:pt>
                <c:pt idx="152">
                  <c:v>1.5200000000000001E-3</c:v>
                </c:pt>
                <c:pt idx="153">
                  <c:v>1.5299999999999999E-3</c:v>
                </c:pt>
                <c:pt idx="154">
                  <c:v>1.5399999999999999E-3</c:v>
                </c:pt>
                <c:pt idx="155">
                  <c:v>1.5499999999999999E-3</c:v>
                </c:pt>
                <c:pt idx="156">
                  <c:v>1.56E-3</c:v>
                </c:pt>
                <c:pt idx="157">
                  <c:v>1.57E-3</c:v>
                </c:pt>
                <c:pt idx="158">
                  <c:v>1.58E-3</c:v>
                </c:pt>
                <c:pt idx="159">
                  <c:v>1.5900000000000001E-3</c:v>
                </c:pt>
                <c:pt idx="160">
                  <c:v>1.6000000000000001E-3</c:v>
                </c:pt>
                <c:pt idx="161">
                  <c:v>1.6100000000000001E-3</c:v>
                </c:pt>
                <c:pt idx="162">
                  <c:v>1.6199999999999999E-3</c:v>
                </c:pt>
                <c:pt idx="163">
                  <c:v>1.6299999999999999E-3</c:v>
                </c:pt>
                <c:pt idx="164">
                  <c:v>1.64E-3</c:v>
                </c:pt>
                <c:pt idx="165">
                  <c:v>1.65E-3</c:v>
                </c:pt>
                <c:pt idx="166">
                  <c:v>1.66E-3</c:v>
                </c:pt>
                <c:pt idx="167">
                  <c:v>1.67E-3</c:v>
                </c:pt>
                <c:pt idx="168">
                  <c:v>1.6800000000000001E-3</c:v>
                </c:pt>
                <c:pt idx="169">
                  <c:v>1.6900000000000001E-3</c:v>
                </c:pt>
                <c:pt idx="170">
                  <c:v>1.6999999999999999E-3</c:v>
                </c:pt>
                <c:pt idx="171">
                  <c:v>1.7099999999999999E-3</c:v>
                </c:pt>
                <c:pt idx="172">
                  <c:v>1.72E-3</c:v>
                </c:pt>
                <c:pt idx="173">
                  <c:v>1.73E-3</c:v>
                </c:pt>
                <c:pt idx="174">
                  <c:v>1.74E-3</c:v>
                </c:pt>
                <c:pt idx="175">
                  <c:v>1.75E-3</c:v>
                </c:pt>
                <c:pt idx="176">
                  <c:v>1.7600000000000001E-3</c:v>
                </c:pt>
                <c:pt idx="177">
                  <c:v>1.7700000000000001E-3</c:v>
                </c:pt>
                <c:pt idx="178">
                  <c:v>1.7799999999999999E-3</c:v>
                </c:pt>
                <c:pt idx="179">
                  <c:v>1.7899999999999999E-3</c:v>
                </c:pt>
                <c:pt idx="180">
                  <c:v>1.8E-3</c:v>
                </c:pt>
                <c:pt idx="181">
                  <c:v>1.81E-3</c:v>
                </c:pt>
                <c:pt idx="182">
                  <c:v>1.82E-3</c:v>
                </c:pt>
                <c:pt idx="183">
                  <c:v>1.83E-3</c:v>
                </c:pt>
                <c:pt idx="184">
                  <c:v>1.8400000000000001E-3</c:v>
                </c:pt>
                <c:pt idx="185">
                  <c:v>1.8500000000000001E-3</c:v>
                </c:pt>
                <c:pt idx="186">
                  <c:v>1.8600000000000001E-3</c:v>
                </c:pt>
                <c:pt idx="187">
                  <c:v>1.8699999999999999E-3</c:v>
                </c:pt>
                <c:pt idx="188">
                  <c:v>1.8799999999999999E-3</c:v>
                </c:pt>
                <c:pt idx="189">
                  <c:v>1.89E-3</c:v>
                </c:pt>
                <c:pt idx="190">
                  <c:v>1.9E-3</c:v>
                </c:pt>
                <c:pt idx="191">
                  <c:v>1.91E-3</c:v>
                </c:pt>
                <c:pt idx="192">
                  <c:v>1.92E-3</c:v>
                </c:pt>
                <c:pt idx="193">
                  <c:v>1.9300000000000001E-3</c:v>
                </c:pt>
                <c:pt idx="194">
                  <c:v>1.9400000000000001E-3</c:v>
                </c:pt>
                <c:pt idx="195">
                  <c:v>1.9499999999999999E-3</c:v>
                </c:pt>
                <c:pt idx="196">
                  <c:v>1.9599999999999999E-3</c:v>
                </c:pt>
                <c:pt idx="197">
                  <c:v>1.97E-3</c:v>
                </c:pt>
                <c:pt idx="198">
                  <c:v>1.98E-3</c:v>
                </c:pt>
                <c:pt idx="199">
                  <c:v>1.99E-3</c:v>
                </c:pt>
                <c:pt idx="200">
                  <c:v>2E-3</c:v>
                </c:pt>
                <c:pt idx="201">
                  <c:v>2.0100000000000001E-3</c:v>
                </c:pt>
                <c:pt idx="202">
                  <c:v>2.0200000000000001E-3</c:v>
                </c:pt>
                <c:pt idx="203">
                  <c:v>2.0300000000000001E-3</c:v>
                </c:pt>
                <c:pt idx="204">
                  <c:v>2.0400000000000001E-3</c:v>
                </c:pt>
                <c:pt idx="205">
                  <c:v>2.0500000000000002E-3</c:v>
                </c:pt>
                <c:pt idx="206">
                  <c:v>2.0600000000000002E-3</c:v>
                </c:pt>
                <c:pt idx="207">
                  <c:v>2.0699999999999998E-3</c:v>
                </c:pt>
                <c:pt idx="208">
                  <c:v>2.0799999999999998E-3</c:v>
                </c:pt>
                <c:pt idx="209">
                  <c:v>2.0899999999999998E-3</c:v>
                </c:pt>
                <c:pt idx="210">
                  <c:v>2.0999999999999999E-3</c:v>
                </c:pt>
                <c:pt idx="211">
                  <c:v>2.1099999999999999E-3</c:v>
                </c:pt>
                <c:pt idx="212">
                  <c:v>2.1199999999999999E-3</c:v>
                </c:pt>
                <c:pt idx="213">
                  <c:v>2.1299999999999999E-3</c:v>
                </c:pt>
                <c:pt idx="214">
                  <c:v>2.14E-3</c:v>
                </c:pt>
                <c:pt idx="215">
                  <c:v>2.15E-3</c:v>
                </c:pt>
                <c:pt idx="216">
                  <c:v>2.16E-3</c:v>
                </c:pt>
                <c:pt idx="217">
                  <c:v>2.1700000000000001E-3</c:v>
                </c:pt>
                <c:pt idx="218">
                  <c:v>2.1800000000000001E-3</c:v>
                </c:pt>
                <c:pt idx="219">
                  <c:v>2.1900000000000001E-3</c:v>
                </c:pt>
                <c:pt idx="220">
                  <c:v>2.2000000000000001E-3</c:v>
                </c:pt>
                <c:pt idx="221">
                  <c:v>2.2100000000000002E-3</c:v>
                </c:pt>
                <c:pt idx="222">
                  <c:v>2.2200000000000002E-3</c:v>
                </c:pt>
                <c:pt idx="223">
                  <c:v>2.2300000000000002E-3</c:v>
                </c:pt>
                <c:pt idx="224">
                  <c:v>2.2399999999999998E-3</c:v>
                </c:pt>
                <c:pt idx="225">
                  <c:v>2.2499999999999998E-3</c:v>
                </c:pt>
                <c:pt idx="226">
                  <c:v>2.2599999999999999E-3</c:v>
                </c:pt>
                <c:pt idx="227">
                  <c:v>2.2699999999999999E-3</c:v>
                </c:pt>
                <c:pt idx="228">
                  <c:v>2.2799999999999999E-3</c:v>
                </c:pt>
                <c:pt idx="229">
                  <c:v>2.2899999999999999E-3</c:v>
                </c:pt>
                <c:pt idx="230">
                  <c:v>2.3E-3</c:v>
                </c:pt>
                <c:pt idx="231">
                  <c:v>2.31E-3</c:v>
                </c:pt>
                <c:pt idx="232">
                  <c:v>2.32E-3</c:v>
                </c:pt>
                <c:pt idx="233">
                  <c:v>2.33E-3</c:v>
                </c:pt>
                <c:pt idx="234">
                  <c:v>2.3400000000000001E-3</c:v>
                </c:pt>
                <c:pt idx="235">
                  <c:v>2.3500000000000001E-3</c:v>
                </c:pt>
                <c:pt idx="236">
                  <c:v>2.3600000000000001E-3</c:v>
                </c:pt>
                <c:pt idx="237">
                  <c:v>2.3700000000000001E-3</c:v>
                </c:pt>
                <c:pt idx="238">
                  <c:v>2.3800000000000002E-3</c:v>
                </c:pt>
                <c:pt idx="239">
                  <c:v>2.3900000000000002E-3</c:v>
                </c:pt>
                <c:pt idx="240">
                  <c:v>2.3999999999999998E-3</c:v>
                </c:pt>
                <c:pt idx="241">
                  <c:v>2.4099999999999998E-3</c:v>
                </c:pt>
                <c:pt idx="242">
                  <c:v>2.4199999999999998E-3</c:v>
                </c:pt>
                <c:pt idx="243">
                  <c:v>2.4299999999999999E-3</c:v>
                </c:pt>
                <c:pt idx="244">
                  <c:v>2.4399999999999999E-3</c:v>
                </c:pt>
                <c:pt idx="245">
                  <c:v>2.4499999999999999E-3</c:v>
                </c:pt>
                <c:pt idx="246">
                  <c:v>2.4599999999999999E-3</c:v>
                </c:pt>
                <c:pt idx="247">
                  <c:v>2.47E-3</c:v>
                </c:pt>
                <c:pt idx="248">
                  <c:v>2.48E-3</c:v>
                </c:pt>
                <c:pt idx="249">
                  <c:v>2.49E-3</c:v>
                </c:pt>
                <c:pt idx="250">
                  <c:v>2.5000000000000001E-3</c:v>
                </c:pt>
                <c:pt idx="251">
                  <c:v>2.5100000000000001E-3</c:v>
                </c:pt>
                <c:pt idx="252">
                  <c:v>2.5200000000000001E-3</c:v>
                </c:pt>
                <c:pt idx="253">
                  <c:v>2.5300000000000001E-3</c:v>
                </c:pt>
                <c:pt idx="254">
                  <c:v>2.5400000000000002E-3</c:v>
                </c:pt>
                <c:pt idx="255">
                  <c:v>2.5500000000000002E-3</c:v>
                </c:pt>
                <c:pt idx="256">
                  <c:v>2.5600000000000002E-3</c:v>
                </c:pt>
                <c:pt idx="257">
                  <c:v>2.5699999999999998E-3</c:v>
                </c:pt>
                <c:pt idx="258">
                  <c:v>2.5799999999999998E-3</c:v>
                </c:pt>
                <c:pt idx="259">
                  <c:v>2.5899999999999999E-3</c:v>
                </c:pt>
                <c:pt idx="260">
                  <c:v>2.5999999999999999E-3</c:v>
                </c:pt>
                <c:pt idx="261">
                  <c:v>2.6099999999999999E-3</c:v>
                </c:pt>
                <c:pt idx="262">
                  <c:v>2.6199999999999999E-3</c:v>
                </c:pt>
                <c:pt idx="263">
                  <c:v>2.63E-3</c:v>
                </c:pt>
                <c:pt idx="264">
                  <c:v>2.64E-3</c:v>
                </c:pt>
                <c:pt idx="265">
                  <c:v>2.65E-3</c:v>
                </c:pt>
                <c:pt idx="266">
                  <c:v>2.66E-3</c:v>
                </c:pt>
                <c:pt idx="267">
                  <c:v>2.6700000000000001E-3</c:v>
                </c:pt>
                <c:pt idx="268">
                  <c:v>2.6800000000000001E-3</c:v>
                </c:pt>
                <c:pt idx="269">
                  <c:v>2.6900000000000001E-3</c:v>
                </c:pt>
                <c:pt idx="270">
                  <c:v>2.7000000000000001E-3</c:v>
                </c:pt>
                <c:pt idx="271">
                  <c:v>2.7100000000000002E-3</c:v>
                </c:pt>
                <c:pt idx="272">
                  <c:v>2.7200000000000002E-3</c:v>
                </c:pt>
                <c:pt idx="273">
                  <c:v>2.7299999999999998E-3</c:v>
                </c:pt>
                <c:pt idx="274">
                  <c:v>2.7399999999999998E-3</c:v>
                </c:pt>
                <c:pt idx="275">
                  <c:v>2.7499999999999998E-3</c:v>
                </c:pt>
                <c:pt idx="276">
                  <c:v>2.7599999999999999E-3</c:v>
                </c:pt>
                <c:pt idx="277">
                  <c:v>2.7699999999999999E-3</c:v>
                </c:pt>
                <c:pt idx="278">
                  <c:v>2.7799999999999999E-3</c:v>
                </c:pt>
                <c:pt idx="279">
                  <c:v>2.7899999999999999E-3</c:v>
                </c:pt>
                <c:pt idx="280">
                  <c:v>2.8E-3</c:v>
                </c:pt>
                <c:pt idx="281">
                  <c:v>2.81E-3</c:v>
                </c:pt>
                <c:pt idx="282">
                  <c:v>2.82E-3</c:v>
                </c:pt>
                <c:pt idx="283">
                  <c:v>2.8300000000000001E-3</c:v>
                </c:pt>
                <c:pt idx="284">
                  <c:v>2.8400000000000001E-3</c:v>
                </c:pt>
                <c:pt idx="285">
                  <c:v>2.8500000000000001E-3</c:v>
                </c:pt>
                <c:pt idx="286">
                  <c:v>2.8600000000000001E-3</c:v>
                </c:pt>
                <c:pt idx="287">
                  <c:v>2.8700000000000002E-3</c:v>
                </c:pt>
                <c:pt idx="288">
                  <c:v>2.8800000000000002E-3</c:v>
                </c:pt>
                <c:pt idx="289">
                  <c:v>2.8900000000000002E-3</c:v>
                </c:pt>
                <c:pt idx="290">
                  <c:v>2.8999999999999998E-3</c:v>
                </c:pt>
                <c:pt idx="291">
                  <c:v>2.9099999999999998E-3</c:v>
                </c:pt>
                <c:pt idx="292">
                  <c:v>2.9199999999999999E-3</c:v>
                </c:pt>
                <c:pt idx="293">
                  <c:v>2.9299999999999999E-3</c:v>
                </c:pt>
                <c:pt idx="294">
                  <c:v>2.9399999999999999E-3</c:v>
                </c:pt>
                <c:pt idx="295">
                  <c:v>2.9499999999999999E-3</c:v>
                </c:pt>
                <c:pt idx="296">
                  <c:v>2.96E-3</c:v>
                </c:pt>
                <c:pt idx="297">
                  <c:v>2.97E-3</c:v>
                </c:pt>
                <c:pt idx="298">
                  <c:v>2.98E-3</c:v>
                </c:pt>
                <c:pt idx="299">
                  <c:v>2.99E-3</c:v>
                </c:pt>
                <c:pt idx="300">
                  <c:v>3.0000000000000001E-3</c:v>
                </c:pt>
                <c:pt idx="301">
                  <c:v>3.0100000000000001E-3</c:v>
                </c:pt>
                <c:pt idx="302">
                  <c:v>3.0200000000000001E-3</c:v>
                </c:pt>
                <c:pt idx="303">
                  <c:v>3.0300000000000001E-3</c:v>
                </c:pt>
                <c:pt idx="304">
                  <c:v>3.0400000000000002E-3</c:v>
                </c:pt>
                <c:pt idx="305">
                  <c:v>3.0500000000000002E-3</c:v>
                </c:pt>
                <c:pt idx="306">
                  <c:v>3.0599999999999998E-3</c:v>
                </c:pt>
                <c:pt idx="307">
                  <c:v>3.0699999999999998E-3</c:v>
                </c:pt>
                <c:pt idx="308">
                  <c:v>3.0799999999999998E-3</c:v>
                </c:pt>
                <c:pt idx="309">
                  <c:v>3.0899999999999999E-3</c:v>
                </c:pt>
                <c:pt idx="310">
                  <c:v>3.0999999999999999E-3</c:v>
                </c:pt>
                <c:pt idx="311">
                  <c:v>3.1099999999999999E-3</c:v>
                </c:pt>
                <c:pt idx="312">
                  <c:v>3.1199999999999999E-3</c:v>
                </c:pt>
                <c:pt idx="313">
                  <c:v>3.13E-3</c:v>
                </c:pt>
                <c:pt idx="314">
                  <c:v>3.14E-3</c:v>
                </c:pt>
                <c:pt idx="315">
                  <c:v>3.15E-3</c:v>
                </c:pt>
                <c:pt idx="316">
                  <c:v>3.16E-3</c:v>
                </c:pt>
                <c:pt idx="317">
                  <c:v>3.1700000000000001E-3</c:v>
                </c:pt>
                <c:pt idx="318">
                  <c:v>3.1800000000000001E-3</c:v>
                </c:pt>
                <c:pt idx="319">
                  <c:v>3.1900000000000001E-3</c:v>
                </c:pt>
                <c:pt idx="320">
                  <c:v>3.2000000000000002E-3</c:v>
                </c:pt>
                <c:pt idx="321">
                  <c:v>3.2100000000000002E-3</c:v>
                </c:pt>
                <c:pt idx="322">
                  <c:v>3.2200000000000002E-3</c:v>
                </c:pt>
                <c:pt idx="323">
                  <c:v>3.2299999999999998E-3</c:v>
                </c:pt>
                <c:pt idx="324">
                  <c:v>3.2399999999999998E-3</c:v>
                </c:pt>
                <c:pt idx="325">
                  <c:v>3.2499999999999999E-3</c:v>
                </c:pt>
                <c:pt idx="326">
                  <c:v>3.2599999999999999E-3</c:v>
                </c:pt>
                <c:pt idx="327">
                  <c:v>3.2699999999999999E-3</c:v>
                </c:pt>
                <c:pt idx="328">
                  <c:v>3.2799999999999999E-3</c:v>
                </c:pt>
                <c:pt idx="329">
                  <c:v>3.29E-3</c:v>
                </c:pt>
                <c:pt idx="330">
                  <c:v>3.3E-3</c:v>
                </c:pt>
                <c:pt idx="331">
                  <c:v>3.31E-3</c:v>
                </c:pt>
                <c:pt idx="332">
                  <c:v>3.32E-3</c:v>
                </c:pt>
                <c:pt idx="333">
                  <c:v>3.3300000000000001E-3</c:v>
                </c:pt>
                <c:pt idx="334">
                  <c:v>3.3400000000000001E-3</c:v>
                </c:pt>
                <c:pt idx="335">
                  <c:v>3.3500000000000001E-3</c:v>
                </c:pt>
                <c:pt idx="336">
                  <c:v>3.3600000000000001E-3</c:v>
                </c:pt>
                <c:pt idx="337">
                  <c:v>3.3700000000000002E-3</c:v>
                </c:pt>
                <c:pt idx="338">
                  <c:v>3.3800000000000002E-3</c:v>
                </c:pt>
                <c:pt idx="339">
                  <c:v>3.3899999999999998E-3</c:v>
                </c:pt>
                <c:pt idx="340">
                  <c:v>3.3999999999999998E-3</c:v>
                </c:pt>
                <c:pt idx="341">
                  <c:v>3.4099999999999998E-3</c:v>
                </c:pt>
                <c:pt idx="342">
                  <c:v>3.4199999999999999E-3</c:v>
                </c:pt>
                <c:pt idx="343">
                  <c:v>3.4299999999999999E-3</c:v>
                </c:pt>
                <c:pt idx="344">
                  <c:v>3.4399999999999999E-3</c:v>
                </c:pt>
                <c:pt idx="345">
                  <c:v>3.4499999999999999E-3</c:v>
                </c:pt>
                <c:pt idx="346">
                  <c:v>3.46E-3</c:v>
                </c:pt>
                <c:pt idx="347">
                  <c:v>3.47E-3</c:v>
                </c:pt>
                <c:pt idx="348">
                  <c:v>3.48E-3</c:v>
                </c:pt>
                <c:pt idx="349">
                  <c:v>3.49E-3</c:v>
                </c:pt>
                <c:pt idx="350">
                  <c:v>3.5000000000000001E-3</c:v>
                </c:pt>
                <c:pt idx="351">
                  <c:v>3.5100000000000001E-3</c:v>
                </c:pt>
                <c:pt idx="352">
                  <c:v>3.5200000000000001E-3</c:v>
                </c:pt>
                <c:pt idx="353">
                  <c:v>3.5300000000000002E-3</c:v>
                </c:pt>
                <c:pt idx="354">
                  <c:v>3.5400000000000002E-3</c:v>
                </c:pt>
                <c:pt idx="355">
                  <c:v>3.5500000000000002E-3</c:v>
                </c:pt>
                <c:pt idx="356">
                  <c:v>3.5599999999999998E-3</c:v>
                </c:pt>
                <c:pt idx="357">
                  <c:v>3.5699999999999998E-3</c:v>
                </c:pt>
                <c:pt idx="358">
                  <c:v>3.5799999999999998E-3</c:v>
                </c:pt>
                <c:pt idx="359">
                  <c:v>3.5899999999999999E-3</c:v>
                </c:pt>
                <c:pt idx="360">
                  <c:v>3.5999999999999999E-3</c:v>
                </c:pt>
                <c:pt idx="361">
                  <c:v>3.6099999999999999E-3</c:v>
                </c:pt>
                <c:pt idx="362">
                  <c:v>3.62E-3</c:v>
                </c:pt>
                <c:pt idx="363">
                  <c:v>3.63E-3</c:v>
                </c:pt>
                <c:pt idx="364">
                  <c:v>3.64E-3</c:v>
                </c:pt>
                <c:pt idx="365">
                  <c:v>3.65E-3</c:v>
                </c:pt>
                <c:pt idx="366">
                  <c:v>3.6600000000000001E-3</c:v>
                </c:pt>
                <c:pt idx="367">
                  <c:v>3.6700000000000001E-3</c:v>
                </c:pt>
                <c:pt idx="368">
                  <c:v>3.6800000000000001E-3</c:v>
                </c:pt>
                <c:pt idx="369">
                  <c:v>3.6900000000000001E-3</c:v>
                </c:pt>
                <c:pt idx="370">
                  <c:v>3.7000000000000002E-3</c:v>
                </c:pt>
                <c:pt idx="371">
                  <c:v>3.7100000000000002E-3</c:v>
                </c:pt>
                <c:pt idx="372">
                  <c:v>3.7200000000000002E-3</c:v>
                </c:pt>
                <c:pt idx="373">
                  <c:v>3.7299999999999998E-3</c:v>
                </c:pt>
                <c:pt idx="374">
                  <c:v>3.7399999999999998E-3</c:v>
                </c:pt>
                <c:pt idx="375">
                  <c:v>3.7499999999999999E-3</c:v>
                </c:pt>
                <c:pt idx="376">
                  <c:v>3.7599999999999999E-3</c:v>
                </c:pt>
                <c:pt idx="377">
                  <c:v>3.7699999999999999E-3</c:v>
                </c:pt>
                <c:pt idx="378">
                  <c:v>3.7799999999999999E-3</c:v>
                </c:pt>
                <c:pt idx="379">
                  <c:v>3.79E-3</c:v>
                </c:pt>
                <c:pt idx="380">
                  <c:v>3.8E-3</c:v>
                </c:pt>
                <c:pt idx="381">
                  <c:v>3.81E-3</c:v>
                </c:pt>
                <c:pt idx="382">
                  <c:v>3.82E-3</c:v>
                </c:pt>
                <c:pt idx="383">
                  <c:v>3.8300000000000001E-3</c:v>
                </c:pt>
                <c:pt idx="384">
                  <c:v>3.8400000000000001E-3</c:v>
                </c:pt>
                <c:pt idx="385">
                  <c:v>3.8500000000000001E-3</c:v>
                </c:pt>
                <c:pt idx="386">
                  <c:v>3.8600000000000001E-3</c:v>
                </c:pt>
                <c:pt idx="387">
                  <c:v>3.8700000000000002E-3</c:v>
                </c:pt>
                <c:pt idx="388">
                  <c:v>3.8800000000000002E-3</c:v>
                </c:pt>
                <c:pt idx="389">
                  <c:v>3.8899999999999998E-3</c:v>
                </c:pt>
                <c:pt idx="390">
                  <c:v>3.8999999999999998E-3</c:v>
                </c:pt>
                <c:pt idx="391">
                  <c:v>3.9100000000000003E-3</c:v>
                </c:pt>
                <c:pt idx="392">
                  <c:v>3.9199999999999999E-3</c:v>
                </c:pt>
                <c:pt idx="393">
                  <c:v>3.9300000000000003E-3</c:v>
                </c:pt>
                <c:pt idx="394">
                  <c:v>3.9399999999999999E-3</c:v>
                </c:pt>
                <c:pt idx="395">
                  <c:v>3.9500000000000004E-3</c:v>
                </c:pt>
                <c:pt idx="396">
                  <c:v>3.96E-3</c:v>
                </c:pt>
                <c:pt idx="397">
                  <c:v>3.9699999999999996E-3</c:v>
                </c:pt>
                <c:pt idx="398">
                  <c:v>3.98E-3</c:v>
                </c:pt>
                <c:pt idx="399">
                  <c:v>3.9899999999999996E-3</c:v>
                </c:pt>
                <c:pt idx="400">
                  <c:v>4.0000000000000001E-3</c:v>
                </c:pt>
                <c:pt idx="401">
                  <c:v>4.0099999999999997E-3</c:v>
                </c:pt>
                <c:pt idx="402">
                  <c:v>4.0200000000000001E-3</c:v>
                </c:pt>
                <c:pt idx="403">
                  <c:v>4.0299999999999997E-3</c:v>
                </c:pt>
                <c:pt idx="404">
                  <c:v>4.0400000000000002E-3</c:v>
                </c:pt>
                <c:pt idx="405">
                  <c:v>4.0499999999999998E-3</c:v>
                </c:pt>
                <c:pt idx="406">
                  <c:v>4.0600000000000002E-3</c:v>
                </c:pt>
                <c:pt idx="407">
                  <c:v>4.0699999999999998E-3</c:v>
                </c:pt>
                <c:pt idx="408">
                  <c:v>4.0800000000000003E-3</c:v>
                </c:pt>
                <c:pt idx="409">
                  <c:v>4.0899999999999999E-3</c:v>
                </c:pt>
                <c:pt idx="410">
                  <c:v>4.1000000000000003E-3</c:v>
                </c:pt>
                <c:pt idx="411">
                  <c:v>4.1099999999999999E-3</c:v>
                </c:pt>
                <c:pt idx="412">
                  <c:v>4.1200000000000004E-3</c:v>
                </c:pt>
                <c:pt idx="413">
                  <c:v>4.13E-3</c:v>
                </c:pt>
                <c:pt idx="414">
                  <c:v>4.1399999999999996E-3</c:v>
                </c:pt>
                <c:pt idx="415">
                  <c:v>4.15E-3</c:v>
                </c:pt>
                <c:pt idx="416">
                  <c:v>4.1599999999999996E-3</c:v>
                </c:pt>
                <c:pt idx="417">
                  <c:v>4.1700000000000001E-3</c:v>
                </c:pt>
                <c:pt idx="418">
                  <c:v>4.1799999999999997E-3</c:v>
                </c:pt>
                <c:pt idx="419">
                  <c:v>4.1900000000000001E-3</c:v>
                </c:pt>
                <c:pt idx="420">
                  <c:v>4.1999999999999997E-3</c:v>
                </c:pt>
                <c:pt idx="421">
                  <c:v>4.2100000000000002E-3</c:v>
                </c:pt>
                <c:pt idx="422">
                  <c:v>4.2199999999999998E-3</c:v>
                </c:pt>
                <c:pt idx="423">
                  <c:v>4.2300000000000003E-3</c:v>
                </c:pt>
                <c:pt idx="424">
                  <c:v>4.2399999999999998E-3</c:v>
                </c:pt>
                <c:pt idx="425">
                  <c:v>4.2500000000000003E-3</c:v>
                </c:pt>
                <c:pt idx="426">
                  <c:v>4.2599999999999999E-3</c:v>
                </c:pt>
                <c:pt idx="427">
                  <c:v>4.2700000000000004E-3</c:v>
                </c:pt>
                <c:pt idx="428">
                  <c:v>4.28E-3</c:v>
                </c:pt>
                <c:pt idx="429">
                  <c:v>4.2900000000000004E-3</c:v>
                </c:pt>
                <c:pt idx="430">
                  <c:v>4.3E-3</c:v>
                </c:pt>
                <c:pt idx="431">
                  <c:v>4.3099999999999996E-3</c:v>
                </c:pt>
                <c:pt idx="432">
                  <c:v>4.3200000000000001E-3</c:v>
                </c:pt>
                <c:pt idx="433">
                  <c:v>4.3299999999999996E-3</c:v>
                </c:pt>
                <c:pt idx="434">
                  <c:v>4.3400000000000001E-3</c:v>
                </c:pt>
                <c:pt idx="435">
                  <c:v>4.3499999999999997E-3</c:v>
                </c:pt>
                <c:pt idx="436">
                  <c:v>4.3600000000000002E-3</c:v>
                </c:pt>
                <c:pt idx="437">
                  <c:v>4.3699999999999998E-3</c:v>
                </c:pt>
                <c:pt idx="438">
                  <c:v>4.3800000000000002E-3</c:v>
                </c:pt>
                <c:pt idx="439">
                  <c:v>4.3899999999999998E-3</c:v>
                </c:pt>
                <c:pt idx="440">
                  <c:v>4.4000000000000003E-3</c:v>
                </c:pt>
                <c:pt idx="441">
                  <c:v>4.4099999999999999E-3</c:v>
                </c:pt>
                <c:pt idx="442">
                  <c:v>4.4200000000000003E-3</c:v>
                </c:pt>
                <c:pt idx="443">
                  <c:v>4.4299999999999999E-3</c:v>
                </c:pt>
                <c:pt idx="444">
                  <c:v>4.4400000000000004E-3</c:v>
                </c:pt>
                <c:pt idx="445">
                  <c:v>4.45E-3</c:v>
                </c:pt>
                <c:pt idx="446">
                  <c:v>4.4600000000000004E-3</c:v>
                </c:pt>
                <c:pt idx="447">
                  <c:v>4.47E-3</c:v>
                </c:pt>
                <c:pt idx="448">
                  <c:v>4.4799999999999996E-3</c:v>
                </c:pt>
                <c:pt idx="449">
                  <c:v>4.4900000000000001E-3</c:v>
                </c:pt>
                <c:pt idx="450">
                  <c:v>4.4999999999999997E-3</c:v>
                </c:pt>
                <c:pt idx="451">
                  <c:v>4.5100000000000001E-3</c:v>
                </c:pt>
                <c:pt idx="452">
                  <c:v>4.5199999999999997E-3</c:v>
                </c:pt>
                <c:pt idx="453">
                  <c:v>4.5300000000000002E-3</c:v>
                </c:pt>
                <c:pt idx="454">
                  <c:v>4.5399999999999998E-3</c:v>
                </c:pt>
                <c:pt idx="455">
                  <c:v>4.5500000000000002E-3</c:v>
                </c:pt>
                <c:pt idx="456">
                  <c:v>4.5599999999999998E-3</c:v>
                </c:pt>
                <c:pt idx="457">
                  <c:v>4.5700000000000003E-3</c:v>
                </c:pt>
                <c:pt idx="458">
                  <c:v>4.5799999999999999E-3</c:v>
                </c:pt>
                <c:pt idx="459">
                  <c:v>4.5900000000000003E-3</c:v>
                </c:pt>
                <c:pt idx="460">
                  <c:v>4.5999999999999999E-3</c:v>
                </c:pt>
                <c:pt idx="461">
                  <c:v>4.6100000000000004E-3</c:v>
                </c:pt>
                <c:pt idx="462">
                  <c:v>4.62E-3</c:v>
                </c:pt>
                <c:pt idx="463">
                  <c:v>4.6299999999999996E-3</c:v>
                </c:pt>
                <c:pt idx="464">
                  <c:v>4.64E-3</c:v>
                </c:pt>
                <c:pt idx="465">
                  <c:v>4.6499999999999996E-3</c:v>
                </c:pt>
                <c:pt idx="466">
                  <c:v>4.6600000000000001E-3</c:v>
                </c:pt>
                <c:pt idx="467">
                  <c:v>4.6699999999999997E-3</c:v>
                </c:pt>
                <c:pt idx="468">
                  <c:v>4.6800000000000001E-3</c:v>
                </c:pt>
                <c:pt idx="469">
                  <c:v>4.6899999999999997E-3</c:v>
                </c:pt>
                <c:pt idx="470">
                  <c:v>4.7000000000000002E-3</c:v>
                </c:pt>
                <c:pt idx="471">
                  <c:v>4.7099999999999998E-3</c:v>
                </c:pt>
                <c:pt idx="472">
                  <c:v>4.7200000000000002E-3</c:v>
                </c:pt>
                <c:pt idx="473">
                  <c:v>4.7299999999999998E-3</c:v>
                </c:pt>
                <c:pt idx="474">
                  <c:v>4.7400000000000003E-3</c:v>
                </c:pt>
                <c:pt idx="475">
                  <c:v>4.7499999999999999E-3</c:v>
                </c:pt>
                <c:pt idx="476">
                  <c:v>4.7600000000000003E-3</c:v>
                </c:pt>
                <c:pt idx="477">
                  <c:v>4.7699999999999999E-3</c:v>
                </c:pt>
                <c:pt idx="478">
                  <c:v>4.7800000000000004E-3</c:v>
                </c:pt>
                <c:pt idx="479">
                  <c:v>4.79E-3</c:v>
                </c:pt>
                <c:pt idx="480">
                  <c:v>4.7999999999999996E-3</c:v>
                </c:pt>
                <c:pt idx="481">
                  <c:v>4.81E-3</c:v>
                </c:pt>
                <c:pt idx="482">
                  <c:v>4.8199999999999996E-3</c:v>
                </c:pt>
                <c:pt idx="483">
                  <c:v>4.8300000000000001E-3</c:v>
                </c:pt>
                <c:pt idx="484">
                  <c:v>4.8399999999999997E-3</c:v>
                </c:pt>
                <c:pt idx="485">
                  <c:v>4.8500000000000001E-3</c:v>
                </c:pt>
                <c:pt idx="486">
                  <c:v>4.8599999999999997E-3</c:v>
                </c:pt>
                <c:pt idx="487">
                  <c:v>4.8700000000000002E-3</c:v>
                </c:pt>
                <c:pt idx="488">
                  <c:v>4.8799999999999998E-3</c:v>
                </c:pt>
                <c:pt idx="489">
                  <c:v>4.8900000000000002E-3</c:v>
                </c:pt>
                <c:pt idx="490">
                  <c:v>4.8999999999999998E-3</c:v>
                </c:pt>
                <c:pt idx="491">
                  <c:v>4.9100000000000003E-3</c:v>
                </c:pt>
                <c:pt idx="492">
                  <c:v>4.9199999999999999E-3</c:v>
                </c:pt>
                <c:pt idx="493">
                  <c:v>4.9300000000000004E-3</c:v>
                </c:pt>
                <c:pt idx="494">
                  <c:v>4.9399999999999999E-3</c:v>
                </c:pt>
                <c:pt idx="495">
                  <c:v>4.9500000000000004E-3</c:v>
                </c:pt>
                <c:pt idx="496">
                  <c:v>4.96E-3</c:v>
                </c:pt>
                <c:pt idx="497">
                  <c:v>4.9699999999999996E-3</c:v>
                </c:pt>
                <c:pt idx="498">
                  <c:v>4.9800000000000001E-3</c:v>
                </c:pt>
                <c:pt idx="499">
                  <c:v>4.9899999999999996E-3</c:v>
                </c:pt>
                <c:pt idx="500">
                  <c:v>5.0000000000000001E-3</c:v>
                </c:pt>
                <c:pt idx="501">
                  <c:v>5.0099999999999997E-3</c:v>
                </c:pt>
                <c:pt idx="502">
                  <c:v>5.0200000000000002E-3</c:v>
                </c:pt>
                <c:pt idx="503">
                  <c:v>5.0299999999999997E-3</c:v>
                </c:pt>
                <c:pt idx="504">
                  <c:v>5.0400000000000002E-3</c:v>
                </c:pt>
                <c:pt idx="505">
                  <c:v>5.0499999999999998E-3</c:v>
                </c:pt>
                <c:pt idx="506">
                  <c:v>5.0600000000000003E-3</c:v>
                </c:pt>
                <c:pt idx="507">
                  <c:v>5.0699999999999999E-3</c:v>
                </c:pt>
                <c:pt idx="508">
                  <c:v>5.0800000000000003E-3</c:v>
                </c:pt>
                <c:pt idx="509">
                  <c:v>5.0899999999999999E-3</c:v>
                </c:pt>
                <c:pt idx="510">
                  <c:v>5.1000000000000004E-3</c:v>
                </c:pt>
                <c:pt idx="511">
                  <c:v>5.11E-3</c:v>
                </c:pt>
                <c:pt idx="512">
                  <c:v>5.1200000000000004E-3</c:v>
                </c:pt>
                <c:pt idx="513">
                  <c:v>5.13E-3</c:v>
                </c:pt>
                <c:pt idx="514">
                  <c:v>5.1399999999999996E-3</c:v>
                </c:pt>
                <c:pt idx="515">
                  <c:v>5.1500000000000001E-3</c:v>
                </c:pt>
                <c:pt idx="516">
                  <c:v>5.1599999999999997E-3</c:v>
                </c:pt>
                <c:pt idx="517">
                  <c:v>5.1700000000000001E-3</c:v>
                </c:pt>
                <c:pt idx="518">
                  <c:v>5.1799999999999997E-3</c:v>
                </c:pt>
                <c:pt idx="519">
                  <c:v>5.1900000000000002E-3</c:v>
                </c:pt>
                <c:pt idx="520">
                  <c:v>5.1999999999999998E-3</c:v>
                </c:pt>
                <c:pt idx="521">
                  <c:v>5.2100000000000002E-3</c:v>
                </c:pt>
                <c:pt idx="522">
                  <c:v>5.2199999999999998E-3</c:v>
                </c:pt>
                <c:pt idx="523">
                  <c:v>5.2300000000000003E-3</c:v>
                </c:pt>
                <c:pt idx="524">
                  <c:v>5.2399999999999999E-3</c:v>
                </c:pt>
                <c:pt idx="525">
                  <c:v>5.2500000000000003E-3</c:v>
                </c:pt>
                <c:pt idx="526">
                  <c:v>5.2599999999999999E-3</c:v>
                </c:pt>
                <c:pt idx="527">
                  <c:v>5.2700000000000004E-3</c:v>
                </c:pt>
                <c:pt idx="528">
                  <c:v>5.28E-3</c:v>
                </c:pt>
                <c:pt idx="529">
                  <c:v>5.2900000000000004E-3</c:v>
                </c:pt>
                <c:pt idx="530">
                  <c:v>5.3E-3</c:v>
                </c:pt>
                <c:pt idx="531">
                  <c:v>5.3099999999999996E-3</c:v>
                </c:pt>
                <c:pt idx="532">
                  <c:v>5.3200000000000001E-3</c:v>
                </c:pt>
                <c:pt idx="533">
                  <c:v>5.3299999999999997E-3</c:v>
                </c:pt>
                <c:pt idx="534">
                  <c:v>5.3400000000000001E-3</c:v>
                </c:pt>
                <c:pt idx="535">
                  <c:v>5.3499999999999997E-3</c:v>
                </c:pt>
                <c:pt idx="536">
                  <c:v>5.3600000000000002E-3</c:v>
                </c:pt>
                <c:pt idx="537">
                  <c:v>5.3699999999999998E-3</c:v>
                </c:pt>
                <c:pt idx="538">
                  <c:v>5.3800000000000002E-3</c:v>
                </c:pt>
                <c:pt idx="539">
                  <c:v>5.3899999999999998E-3</c:v>
                </c:pt>
                <c:pt idx="540">
                  <c:v>5.4000000000000003E-3</c:v>
                </c:pt>
                <c:pt idx="541">
                  <c:v>5.4099999999999999E-3</c:v>
                </c:pt>
                <c:pt idx="542">
                  <c:v>5.4200000000000003E-3</c:v>
                </c:pt>
                <c:pt idx="543">
                  <c:v>5.4299999999999999E-3</c:v>
                </c:pt>
                <c:pt idx="544">
                  <c:v>5.4400000000000004E-3</c:v>
                </c:pt>
                <c:pt idx="545">
                  <c:v>5.45E-3</c:v>
                </c:pt>
                <c:pt idx="546">
                  <c:v>5.4599999999999996E-3</c:v>
                </c:pt>
                <c:pt idx="547">
                  <c:v>5.47E-3</c:v>
                </c:pt>
                <c:pt idx="548">
                  <c:v>5.4799999999999996E-3</c:v>
                </c:pt>
                <c:pt idx="549">
                  <c:v>5.4900000000000001E-3</c:v>
                </c:pt>
                <c:pt idx="550">
                  <c:v>5.4999999999999997E-3</c:v>
                </c:pt>
                <c:pt idx="551">
                  <c:v>5.5100000000000001E-3</c:v>
                </c:pt>
                <c:pt idx="552">
                  <c:v>5.5199999999999997E-3</c:v>
                </c:pt>
                <c:pt idx="553">
                  <c:v>5.5300000000000002E-3</c:v>
                </c:pt>
                <c:pt idx="554">
                  <c:v>5.5399999999999998E-3</c:v>
                </c:pt>
                <c:pt idx="555">
                  <c:v>5.5500000000000002E-3</c:v>
                </c:pt>
                <c:pt idx="556">
                  <c:v>5.5599999999999998E-3</c:v>
                </c:pt>
                <c:pt idx="557">
                  <c:v>5.5700000000000003E-3</c:v>
                </c:pt>
                <c:pt idx="558">
                  <c:v>5.5799999999999999E-3</c:v>
                </c:pt>
                <c:pt idx="559">
                  <c:v>5.5900000000000004E-3</c:v>
                </c:pt>
                <c:pt idx="560">
                  <c:v>5.5999999999999999E-3</c:v>
                </c:pt>
                <c:pt idx="561">
                  <c:v>5.6100000000000004E-3</c:v>
                </c:pt>
                <c:pt idx="562">
                  <c:v>5.62E-3</c:v>
                </c:pt>
                <c:pt idx="563">
                  <c:v>5.6299999999999996E-3</c:v>
                </c:pt>
                <c:pt idx="564">
                  <c:v>5.64E-3</c:v>
                </c:pt>
                <c:pt idx="565">
                  <c:v>5.6499999999999996E-3</c:v>
                </c:pt>
                <c:pt idx="566">
                  <c:v>5.6600000000000001E-3</c:v>
                </c:pt>
                <c:pt idx="567">
                  <c:v>5.6699999999999997E-3</c:v>
                </c:pt>
                <c:pt idx="568">
                  <c:v>5.6800000000000002E-3</c:v>
                </c:pt>
                <c:pt idx="569">
                  <c:v>5.6899999999999997E-3</c:v>
                </c:pt>
                <c:pt idx="570">
                  <c:v>5.7000000000000002E-3</c:v>
                </c:pt>
                <c:pt idx="571">
                  <c:v>5.7099999999999998E-3</c:v>
                </c:pt>
                <c:pt idx="572">
                  <c:v>5.7200000000000003E-3</c:v>
                </c:pt>
                <c:pt idx="573">
                  <c:v>5.7299999999999999E-3</c:v>
                </c:pt>
                <c:pt idx="574">
                  <c:v>5.7400000000000003E-3</c:v>
                </c:pt>
                <c:pt idx="575">
                  <c:v>5.7499999999999999E-3</c:v>
                </c:pt>
                <c:pt idx="576">
                  <c:v>5.7600000000000004E-3</c:v>
                </c:pt>
                <c:pt idx="577">
                  <c:v>5.77E-3</c:v>
                </c:pt>
                <c:pt idx="578">
                  <c:v>5.7800000000000004E-3</c:v>
                </c:pt>
                <c:pt idx="579">
                  <c:v>5.79E-3</c:v>
                </c:pt>
                <c:pt idx="580">
                  <c:v>5.7999999999999996E-3</c:v>
                </c:pt>
                <c:pt idx="581">
                  <c:v>5.8100000000000001E-3</c:v>
                </c:pt>
                <c:pt idx="582">
                  <c:v>5.8199999999999997E-3</c:v>
                </c:pt>
                <c:pt idx="583">
                  <c:v>5.8300000000000001E-3</c:v>
                </c:pt>
                <c:pt idx="584">
                  <c:v>5.8399999999999997E-3</c:v>
                </c:pt>
                <c:pt idx="585">
                  <c:v>5.8500000000000002E-3</c:v>
                </c:pt>
                <c:pt idx="586">
                  <c:v>5.8599999999999998E-3</c:v>
                </c:pt>
                <c:pt idx="587">
                  <c:v>5.8700000000000002E-3</c:v>
                </c:pt>
                <c:pt idx="588">
                  <c:v>5.8799999999999998E-3</c:v>
                </c:pt>
                <c:pt idx="589">
                  <c:v>5.8900000000000003E-3</c:v>
                </c:pt>
                <c:pt idx="590">
                  <c:v>5.8999999999999999E-3</c:v>
                </c:pt>
                <c:pt idx="591">
                  <c:v>5.9100000000000003E-3</c:v>
                </c:pt>
                <c:pt idx="592">
                  <c:v>5.9199999999999999E-3</c:v>
                </c:pt>
                <c:pt idx="593">
                  <c:v>5.9300000000000004E-3</c:v>
                </c:pt>
                <c:pt idx="594">
                  <c:v>5.94E-3</c:v>
                </c:pt>
                <c:pt idx="595">
                  <c:v>5.9500000000000004E-3</c:v>
                </c:pt>
                <c:pt idx="596">
                  <c:v>5.96E-3</c:v>
                </c:pt>
                <c:pt idx="597">
                  <c:v>5.9699999999999996E-3</c:v>
                </c:pt>
                <c:pt idx="598">
                  <c:v>5.9800000000000001E-3</c:v>
                </c:pt>
                <c:pt idx="599">
                  <c:v>5.9899999999999997E-3</c:v>
                </c:pt>
                <c:pt idx="600">
                  <c:v>6.0000000000000001E-3</c:v>
                </c:pt>
                <c:pt idx="601">
                  <c:v>6.0099999999999997E-3</c:v>
                </c:pt>
                <c:pt idx="602">
                  <c:v>6.0200000000000002E-3</c:v>
                </c:pt>
                <c:pt idx="603">
                  <c:v>6.0299999999999998E-3</c:v>
                </c:pt>
                <c:pt idx="604">
                  <c:v>6.0400000000000002E-3</c:v>
                </c:pt>
                <c:pt idx="605">
                  <c:v>6.0499999999999998E-3</c:v>
                </c:pt>
                <c:pt idx="606">
                  <c:v>6.0600000000000003E-3</c:v>
                </c:pt>
                <c:pt idx="607">
                  <c:v>6.0699999999999999E-3</c:v>
                </c:pt>
                <c:pt idx="608">
                  <c:v>6.0800000000000003E-3</c:v>
                </c:pt>
                <c:pt idx="609">
                  <c:v>6.0899999999999999E-3</c:v>
                </c:pt>
                <c:pt idx="610">
                  <c:v>6.1000000000000004E-3</c:v>
                </c:pt>
                <c:pt idx="611">
                  <c:v>6.11E-3</c:v>
                </c:pt>
                <c:pt idx="612">
                  <c:v>6.1199999999999996E-3</c:v>
                </c:pt>
                <c:pt idx="613">
                  <c:v>6.13E-3</c:v>
                </c:pt>
                <c:pt idx="614">
                  <c:v>6.1399999999999996E-3</c:v>
                </c:pt>
                <c:pt idx="615">
                  <c:v>6.1500000000000001E-3</c:v>
                </c:pt>
                <c:pt idx="616">
                  <c:v>6.1599999999999997E-3</c:v>
                </c:pt>
                <c:pt idx="617">
                  <c:v>6.1700000000000001E-3</c:v>
                </c:pt>
                <c:pt idx="618">
                  <c:v>6.1799999999999997E-3</c:v>
                </c:pt>
                <c:pt idx="619">
                  <c:v>6.1900000000000002E-3</c:v>
                </c:pt>
                <c:pt idx="620">
                  <c:v>6.1999999999999998E-3</c:v>
                </c:pt>
                <c:pt idx="621">
                  <c:v>6.2100000000000002E-3</c:v>
                </c:pt>
                <c:pt idx="622">
                  <c:v>6.2199999999999998E-3</c:v>
                </c:pt>
                <c:pt idx="623">
                  <c:v>6.2300000000000003E-3</c:v>
                </c:pt>
                <c:pt idx="624">
                  <c:v>6.2399999999999999E-3</c:v>
                </c:pt>
                <c:pt idx="625">
                  <c:v>6.2500000000000003E-3</c:v>
                </c:pt>
                <c:pt idx="626">
                  <c:v>6.2599999999999999E-3</c:v>
                </c:pt>
                <c:pt idx="627">
                  <c:v>6.2700000000000004E-3</c:v>
                </c:pt>
                <c:pt idx="628">
                  <c:v>6.28E-3</c:v>
                </c:pt>
                <c:pt idx="629">
                  <c:v>6.2899999999999996E-3</c:v>
                </c:pt>
                <c:pt idx="630">
                  <c:v>6.3E-3</c:v>
                </c:pt>
                <c:pt idx="631">
                  <c:v>6.3099999999999996E-3</c:v>
                </c:pt>
                <c:pt idx="632">
                  <c:v>6.3200000000000001E-3</c:v>
                </c:pt>
                <c:pt idx="633">
                  <c:v>6.3299999999999997E-3</c:v>
                </c:pt>
                <c:pt idx="634">
                  <c:v>6.3400000000000001E-3</c:v>
                </c:pt>
                <c:pt idx="635">
                  <c:v>6.3499999999999997E-3</c:v>
                </c:pt>
                <c:pt idx="636">
                  <c:v>6.3600000000000002E-3</c:v>
                </c:pt>
                <c:pt idx="637">
                  <c:v>6.3699999999999998E-3</c:v>
                </c:pt>
                <c:pt idx="638">
                  <c:v>6.3800000000000003E-3</c:v>
                </c:pt>
                <c:pt idx="639">
                  <c:v>6.3899999999999998E-3</c:v>
                </c:pt>
                <c:pt idx="640">
                  <c:v>6.4000000000000003E-3</c:v>
                </c:pt>
                <c:pt idx="641">
                  <c:v>6.4099999999999999E-3</c:v>
                </c:pt>
                <c:pt idx="642">
                  <c:v>6.4200000000000004E-3</c:v>
                </c:pt>
                <c:pt idx="643">
                  <c:v>6.43E-3</c:v>
                </c:pt>
                <c:pt idx="644">
                  <c:v>6.4400000000000004E-3</c:v>
                </c:pt>
                <c:pt idx="645">
                  <c:v>6.45E-3</c:v>
                </c:pt>
                <c:pt idx="646">
                  <c:v>6.4599999999999996E-3</c:v>
                </c:pt>
                <c:pt idx="647">
                  <c:v>6.4700000000000001E-3</c:v>
                </c:pt>
                <c:pt idx="648">
                  <c:v>6.4799999999999996E-3</c:v>
                </c:pt>
                <c:pt idx="649">
                  <c:v>6.4900000000000001E-3</c:v>
                </c:pt>
                <c:pt idx="650">
                  <c:v>6.4999999999999997E-3</c:v>
                </c:pt>
                <c:pt idx="651">
                  <c:v>6.5100000000000002E-3</c:v>
                </c:pt>
                <c:pt idx="652">
                  <c:v>6.5199999999999998E-3</c:v>
                </c:pt>
                <c:pt idx="653">
                  <c:v>6.5300000000000002E-3</c:v>
                </c:pt>
                <c:pt idx="654">
                  <c:v>6.5399999999999998E-3</c:v>
                </c:pt>
                <c:pt idx="655">
                  <c:v>6.5500000000000003E-3</c:v>
                </c:pt>
                <c:pt idx="656">
                  <c:v>6.5599999999999999E-3</c:v>
                </c:pt>
                <c:pt idx="657">
                  <c:v>6.5700000000000003E-3</c:v>
                </c:pt>
                <c:pt idx="658">
                  <c:v>6.5799999999999999E-3</c:v>
                </c:pt>
                <c:pt idx="659">
                  <c:v>6.5900000000000004E-3</c:v>
                </c:pt>
                <c:pt idx="660">
                  <c:v>6.6E-3</c:v>
                </c:pt>
                <c:pt idx="661">
                  <c:v>6.6100000000000004E-3</c:v>
                </c:pt>
                <c:pt idx="662">
                  <c:v>6.62E-3</c:v>
                </c:pt>
                <c:pt idx="663">
                  <c:v>6.6299999999999996E-3</c:v>
                </c:pt>
                <c:pt idx="664">
                  <c:v>6.6400000000000001E-3</c:v>
                </c:pt>
                <c:pt idx="665">
                  <c:v>6.6499999999999997E-3</c:v>
                </c:pt>
                <c:pt idx="666">
                  <c:v>6.6600000000000001E-3</c:v>
                </c:pt>
                <c:pt idx="667">
                  <c:v>6.6699999999999997E-3</c:v>
                </c:pt>
                <c:pt idx="668">
                  <c:v>6.6800000000000002E-3</c:v>
                </c:pt>
                <c:pt idx="669">
                  <c:v>6.6899999999999998E-3</c:v>
                </c:pt>
                <c:pt idx="670">
                  <c:v>6.7000000000000002E-3</c:v>
                </c:pt>
                <c:pt idx="671">
                  <c:v>6.7099999999999998E-3</c:v>
                </c:pt>
                <c:pt idx="672">
                  <c:v>6.7200000000000003E-3</c:v>
                </c:pt>
                <c:pt idx="673">
                  <c:v>6.7299999999999999E-3</c:v>
                </c:pt>
                <c:pt idx="674">
                  <c:v>6.7400000000000003E-3</c:v>
                </c:pt>
                <c:pt idx="675">
                  <c:v>6.7499999999999999E-3</c:v>
                </c:pt>
                <c:pt idx="676">
                  <c:v>6.7600000000000004E-3</c:v>
                </c:pt>
                <c:pt idx="677">
                  <c:v>6.77E-3</c:v>
                </c:pt>
                <c:pt idx="678">
                  <c:v>6.7799999999999996E-3</c:v>
                </c:pt>
                <c:pt idx="679">
                  <c:v>6.79E-3</c:v>
                </c:pt>
                <c:pt idx="680">
                  <c:v>6.7999999999999996E-3</c:v>
                </c:pt>
                <c:pt idx="681">
                  <c:v>6.8100000000000001E-3</c:v>
                </c:pt>
                <c:pt idx="682">
                  <c:v>6.8199999999999997E-3</c:v>
                </c:pt>
                <c:pt idx="683">
                  <c:v>6.8300000000000001E-3</c:v>
                </c:pt>
                <c:pt idx="684">
                  <c:v>6.8399999999999997E-3</c:v>
                </c:pt>
                <c:pt idx="685">
                  <c:v>6.8500000000000002E-3</c:v>
                </c:pt>
                <c:pt idx="686">
                  <c:v>6.8599999999999998E-3</c:v>
                </c:pt>
                <c:pt idx="687">
                  <c:v>6.8700000000000002E-3</c:v>
                </c:pt>
                <c:pt idx="688">
                  <c:v>6.8799999999999998E-3</c:v>
                </c:pt>
                <c:pt idx="689">
                  <c:v>6.8900000000000003E-3</c:v>
                </c:pt>
                <c:pt idx="690">
                  <c:v>6.8999999999999999E-3</c:v>
                </c:pt>
                <c:pt idx="691">
                  <c:v>6.9100000000000003E-3</c:v>
                </c:pt>
                <c:pt idx="692">
                  <c:v>6.9199999999999999E-3</c:v>
                </c:pt>
                <c:pt idx="693">
                  <c:v>6.9300000000000004E-3</c:v>
                </c:pt>
                <c:pt idx="694">
                  <c:v>6.94E-3</c:v>
                </c:pt>
                <c:pt idx="695">
                  <c:v>6.9499999999999996E-3</c:v>
                </c:pt>
                <c:pt idx="696">
                  <c:v>6.96E-3</c:v>
                </c:pt>
                <c:pt idx="697">
                  <c:v>6.9699999999999996E-3</c:v>
                </c:pt>
                <c:pt idx="698">
                  <c:v>6.9800000000000001E-3</c:v>
                </c:pt>
                <c:pt idx="699">
                  <c:v>6.9899999999999997E-3</c:v>
                </c:pt>
                <c:pt idx="700">
                  <c:v>7.0000000000000001E-3</c:v>
                </c:pt>
                <c:pt idx="701">
                  <c:v>7.0099999999999997E-3</c:v>
                </c:pt>
                <c:pt idx="702">
                  <c:v>7.0200000000000002E-3</c:v>
                </c:pt>
                <c:pt idx="703">
                  <c:v>7.0299999999999998E-3</c:v>
                </c:pt>
                <c:pt idx="704">
                  <c:v>7.0400000000000003E-3</c:v>
                </c:pt>
                <c:pt idx="705">
                  <c:v>7.0499999999999998E-3</c:v>
                </c:pt>
                <c:pt idx="706">
                  <c:v>7.0600000000000003E-3</c:v>
                </c:pt>
                <c:pt idx="707">
                  <c:v>7.0699999999999999E-3</c:v>
                </c:pt>
                <c:pt idx="708">
                  <c:v>7.0800000000000004E-3</c:v>
                </c:pt>
                <c:pt idx="709">
                  <c:v>7.0899999999999999E-3</c:v>
                </c:pt>
                <c:pt idx="710">
                  <c:v>7.1000000000000004E-3</c:v>
                </c:pt>
                <c:pt idx="711">
                  <c:v>7.11E-3</c:v>
                </c:pt>
                <c:pt idx="712">
                  <c:v>7.1199999999999996E-3</c:v>
                </c:pt>
                <c:pt idx="713">
                  <c:v>7.1300000000000001E-3</c:v>
                </c:pt>
                <c:pt idx="714">
                  <c:v>7.1399999999999996E-3</c:v>
                </c:pt>
                <c:pt idx="715">
                  <c:v>7.1500000000000001E-3</c:v>
                </c:pt>
                <c:pt idx="716">
                  <c:v>7.1599999999999997E-3</c:v>
                </c:pt>
                <c:pt idx="717">
                  <c:v>7.1700000000000002E-3</c:v>
                </c:pt>
                <c:pt idx="718">
                  <c:v>7.1799999999999998E-3</c:v>
                </c:pt>
                <c:pt idx="719">
                  <c:v>7.1900000000000002E-3</c:v>
                </c:pt>
                <c:pt idx="720">
                  <c:v>7.1999999999999998E-3</c:v>
                </c:pt>
                <c:pt idx="721">
                  <c:v>7.2100000000000003E-3</c:v>
                </c:pt>
                <c:pt idx="722">
                  <c:v>7.2199999999999999E-3</c:v>
                </c:pt>
                <c:pt idx="723">
                  <c:v>7.2300000000000003E-3</c:v>
                </c:pt>
                <c:pt idx="724">
                  <c:v>7.2399999999999999E-3</c:v>
                </c:pt>
                <c:pt idx="725">
                  <c:v>7.2500000000000004E-3</c:v>
                </c:pt>
                <c:pt idx="726">
                  <c:v>7.26E-3</c:v>
                </c:pt>
                <c:pt idx="727">
                  <c:v>7.2700000000000004E-3</c:v>
                </c:pt>
                <c:pt idx="728">
                  <c:v>7.28E-3</c:v>
                </c:pt>
                <c:pt idx="729">
                  <c:v>7.2899999999999996E-3</c:v>
                </c:pt>
                <c:pt idx="730">
                  <c:v>7.3000000000000001E-3</c:v>
                </c:pt>
                <c:pt idx="731">
                  <c:v>7.3099999999999997E-3</c:v>
                </c:pt>
                <c:pt idx="732">
                  <c:v>7.3200000000000001E-3</c:v>
                </c:pt>
                <c:pt idx="733">
                  <c:v>7.3299999999999997E-3</c:v>
                </c:pt>
                <c:pt idx="734">
                  <c:v>7.3400000000000002E-3</c:v>
                </c:pt>
                <c:pt idx="735">
                  <c:v>7.3499999999999998E-3</c:v>
                </c:pt>
                <c:pt idx="736">
                  <c:v>7.3600000000000002E-3</c:v>
                </c:pt>
                <c:pt idx="737">
                  <c:v>7.3699999999999998E-3</c:v>
                </c:pt>
                <c:pt idx="738">
                  <c:v>7.3800000000000003E-3</c:v>
                </c:pt>
                <c:pt idx="739">
                  <c:v>7.3899999999999999E-3</c:v>
                </c:pt>
                <c:pt idx="740">
                  <c:v>7.4000000000000003E-3</c:v>
                </c:pt>
                <c:pt idx="741">
                  <c:v>7.4099999999999999E-3</c:v>
                </c:pt>
                <c:pt idx="742">
                  <c:v>7.4200000000000004E-3</c:v>
                </c:pt>
                <c:pt idx="743">
                  <c:v>7.43E-3</c:v>
                </c:pt>
                <c:pt idx="744">
                  <c:v>7.4400000000000004E-3</c:v>
                </c:pt>
                <c:pt idx="745">
                  <c:v>7.45E-3</c:v>
                </c:pt>
                <c:pt idx="746">
                  <c:v>7.4599999999999996E-3</c:v>
                </c:pt>
                <c:pt idx="747">
                  <c:v>7.4700000000000001E-3</c:v>
                </c:pt>
                <c:pt idx="748">
                  <c:v>7.4799999999999997E-3</c:v>
                </c:pt>
                <c:pt idx="749">
                  <c:v>7.4900000000000001E-3</c:v>
                </c:pt>
                <c:pt idx="750">
                  <c:v>7.4999999999999997E-3</c:v>
                </c:pt>
                <c:pt idx="751">
                  <c:v>7.5100000000000002E-3</c:v>
                </c:pt>
                <c:pt idx="752">
                  <c:v>7.5199999999999998E-3</c:v>
                </c:pt>
                <c:pt idx="753">
                  <c:v>7.5300000000000002E-3</c:v>
                </c:pt>
                <c:pt idx="754">
                  <c:v>7.5399999999999998E-3</c:v>
                </c:pt>
                <c:pt idx="755">
                  <c:v>7.5500000000000003E-3</c:v>
                </c:pt>
                <c:pt idx="756">
                  <c:v>7.5599999999999999E-3</c:v>
                </c:pt>
                <c:pt idx="757">
                  <c:v>7.5700000000000003E-3</c:v>
                </c:pt>
                <c:pt idx="758">
                  <c:v>7.5799999999999999E-3</c:v>
                </c:pt>
                <c:pt idx="759">
                  <c:v>7.5900000000000004E-3</c:v>
                </c:pt>
                <c:pt idx="760">
                  <c:v>7.6E-3</c:v>
                </c:pt>
                <c:pt idx="761">
                  <c:v>7.6099999999999996E-3</c:v>
                </c:pt>
                <c:pt idx="762">
                  <c:v>7.62E-3</c:v>
                </c:pt>
                <c:pt idx="763">
                  <c:v>7.6299999999999996E-3</c:v>
                </c:pt>
                <c:pt idx="764">
                  <c:v>7.6400000000000001E-3</c:v>
                </c:pt>
                <c:pt idx="765">
                  <c:v>7.6499999999999997E-3</c:v>
                </c:pt>
                <c:pt idx="766">
                  <c:v>7.6600000000000001E-3</c:v>
                </c:pt>
                <c:pt idx="767">
                  <c:v>7.6699999999999997E-3</c:v>
                </c:pt>
                <c:pt idx="768">
                  <c:v>7.6800000000000002E-3</c:v>
                </c:pt>
                <c:pt idx="769">
                  <c:v>7.6899999999999998E-3</c:v>
                </c:pt>
                <c:pt idx="770">
                  <c:v>7.7000000000000002E-3</c:v>
                </c:pt>
                <c:pt idx="771">
                  <c:v>7.7099999999999998E-3</c:v>
                </c:pt>
                <c:pt idx="772">
                  <c:v>7.7200000000000003E-3</c:v>
                </c:pt>
                <c:pt idx="773">
                  <c:v>7.7299999999999999E-3</c:v>
                </c:pt>
                <c:pt idx="774">
                  <c:v>7.7400000000000004E-3</c:v>
                </c:pt>
                <c:pt idx="775">
                  <c:v>7.7499999999999999E-3</c:v>
                </c:pt>
                <c:pt idx="776">
                  <c:v>7.7600000000000004E-3</c:v>
                </c:pt>
                <c:pt idx="777">
                  <c:v>7.77E-3</c:v>
                </c:pt>
                <c:pt idx="778">
                  <c:v>7.7799999999999996E-3</c:v>
                </c:pt>
                <c:pt idx="779">
                  <c:v>7.79E-3</c:v>
                </c:pt>
                <c:pt idx="780">
                  <c:v>7.7999999999999996E-3</c:v>
                </c:pt>
                <c:pt idx="781">
                  <c:v>7.8100000000000001E-3</c:v>
                </c:pt>
                <c:pt idx="782">
                  <c:v>7.8200000000000006E-3</c:v>
                </c:pt>
                <c:pt idx="783">
                  <c:v>7.8300000000000002E-3</c:v>
                </c:pt>
                <c:pt idx="784">
                  <c:v>7.8399999999999997E-3</c:v>
                </c:pt>
                <c:pt idx="785">
                  <c:v>7.8499999999999993E-3</c:v>
                </c:pt>
                <c:pt idx="786">
                  <c:v>7.8600000000000007E-3</c:v>
                </c:pt>
                <c:pt idx="787">
                  <c:v>7.8700000000000003E-3</c:v>
                </c:pt>
                <c:pt idx="788">
                  <c:v>7.8799999999999999E-3</c:v>
                </c:pt>
                <c:pt idx="789">
                  <c:v>7.8899999999999994E-3</c:v>
                </c:pt>
                <c:pt idx="790">
                  <c:v>7.9000000000000008E-3</c:v>
                </c:pt>
                <c:pt idx="791">
                  <c:v>7.9100000000000004E-3</c:v>
                </c:pt>
                <c:pt idx="792">
                  <c:v>7.92E-3</c:v>
                </c:pt>
                <c:pt idx="793">
                  <c:v>7.9299999999999995E-3</c:v>
                </c:pt>
                <c:pt idx="794">
                  <c:v>7.9399999999999991E-3</c:v>
                </c:pt>
                <c:pt idx="795">
                  <c:v>7.9500000000000005E-3</c:v>
                </c:pt>
                <c:pt idx="796">
                  <c:v>7.9600000000000001E-3</c:v>
                </c:pt>
                <c:pt idx="797">
                  <c:v>7.9699999999999997E-3</c:v>
                </c:pt>
                <c:pt idx="798">
                  <c:v>7.9799999999999992E-3</c:v>
                </c:pt>
                <c:pt idx="799">
                  <c:v>7.9900000000000006E-3</c:v>
                </c:pt>
                <c:pt idx="800">
                  <c:v>8.0000000000000002E-3</c:v>
                </c:pt>
                <c:pt idx="801">
                  <c:v>8.0099999999999998E-3</c:v>
                </c:pt>
                <c:pt idx="802">
                  <c:v>8.0199999999999994E-3</c:v>
                </c:pt>
                <c:pt idx="803">
                  <c:v>8.0300000000000007E-3</c:v>
                </c:pt>
                <c:pt idx="804">
                  <c:v>8.0400000000000003E-3</c:v>
                </c:pt>
                <c:pt idx="805">
                  <c:v>8.0499999999999999E-3</c:v>
                </c:pt>
                <c:pt idx="806">
                  <c:v>8.0599999999999995E-3</c:v>
                </c:pt>
                <c:pt idx="807">
                  <c:v>8.0700000000000008E-3</c:v>
                </c:pt>
                <c:pt idx="808">
                  <c:v>8.0800000000000004E-3</c:v>
                </c:pt>
                <c:pt idx="809">
                  <c:v>8.09E-3</c:v>
                </c:pt>
                <c:pt idx="810">
                  <c:v>8.0999999999999996E-3</c:v>
                </c:pt>
                <c:pt idx="811">
                  <c:v>8.1099999999999992E-3</c:v>
                </c:pt>
                <c:pt idx="812">
                  <c:v>8.1200000000000005E-3</c:v>
                </c:pt>
                <c:pt idx="813">
                  <c:v>8.1300000000000001E-3</c:v>
                </c:pt>
                <c:pt idx="814">
                  <c:v>8.1399999999999997E-3</c:v>
                </c:pt>
                <c:pt idx="815">
                  <c:v>8.1499999999999993E-3</c:v>
                </c:pt>
                <c:pt idx="816">
                  <c:v>8.1600000000000006E-3</c:v>
                </c:pt>
                <c:pt idx="817">
                  <c:v>8.1700000000000002E-3</c:v>
                </c:pt>
                <c:pt idx="818">
                  <c:v>8.1799999999999998E-3</c:v>
                </c:pt>
                <c:pt idx="819">
                  <c:v>8.1899999999999994E-3</c:v>
                </c:pt>
                <c:pt idx="820">
                  <c:v>8.2000000000000007E-3</c:v>
                </c:pt>
                <c:pt idx="821">
                  <c:v>8.2100000000000003E-3</c:v>
                </c:pt>
                <c:pt idx="822">
                  <c:v>8.2199999999999999E-3</c:v>
                </c:pt>
                <c:pt idx="823">
                  <c:v>8.2299999999999995E-3</c:v>
                </c:pt>
                <c:pt idx="824">
                  <c:v>8.2400000000000008E-3</c:v>
                </c:pt>
                <c:pt idx="825">
                  <c:v>8.2500000000000004E-3</c:v>
                </c:pt>
                <c:pt idx="826">
                  <c:v>8.26E-3</c:v>
                </c:pt>
                <c:pt idx="827">
                  <c:v>8.2699999999999996E-3</c:v>
                </c:pt>
                <c:pt idx="828">
                  <c:v>8.2799999999999992E-3</c:v>
                </c:pt>
                <c:pt idx="829">
                  <c:v>8.2900000000000005E-3</c:v>
                </c:pt>
                <c:pt idx="830">
                  <c:v>8.3000000000000001E-3</c:v>
                </c:pt>
                <c:pt idx="831">
                  <c:v>8.3099999999999997E-3</c:v>
                </c:pt>
                <c:pt idx="832">
                  <c:v>8.3199999999999993E-3</c:v>
                </c:pt>
                <c:pt idx="833">
                  <c:v>8.3300000000000006E-3</c:v>
                </c:pt>
                <c:pt idx="834">
                  <c:v>8.3400000000000002E-3</c:v>
                </c:pt>
                <c:pt idx="835">
                  <c:v>8.3499999999999998E-3</c:v>
                </c:pt>
                <c:pt idx="836">
                  <c:v>8.3599999999999994E-3</c:v>
                </c:pt>
                <c:pt idx="837">
                  <c:v>8.3700000000000007E-3</c:v>
                </c:pt>
                <c:pt idx="838">
                  <c:v>8.3800000000000003E-3</c:v>
                </c:pt>
                <c:pt idx="839">
                  <c:v>8.3899999999999999E-3</c:v>
                </c:pt>
                <c:pt idx="840">
                  <c:v>8.3999999999999995E-3</c:v>
                </c:pt>
                <c:pt idx="841">
                  <c:v>8.4100000000000008E-3</c:v>
                </c:pt>
                <c:pt idx="842">
                  <c:v>8.4200000000000004E-3</c:v>
                </c:pt>
                <c:pt idx="843">
                  <c:v>8.43E-3</c:v>
                </c:pt>
                <c:pt idx="844">
                  <c:v>8.4399999999999996E-3</c:v>
                </c:pt>
                <c:pt idx="845">
                  <c:v>8.4499999999999992E-3</c:v>
                </c:pt>
                <c:pt idx="846">
                  <c:v>8.4600000000000005E-3</c:v>
                </c:pt>
                <c:pt idx="847">
                  <c:v>8.4700000000000001E-3</c:v>
                </c:pt>
                <c:pt idx="848">
                  <c:v>8.4799999999999997E-3</c:v>
                </c:pt>
                <c:pt idx="849">
                  <c:v>8.4899999999999993E-3</c:v>
                </c:pt>
                <c:pt idx="850">
                  <c:v>8.5000000000000006E-3</c:v>
                </c:pt>
                <c:pt idx="851">
                  <c:v>8.5100000000000002E-3</c:v>
                </c:pt>
                <c:pt idx="852">
                  <c:v>8.5199999999999998E-3</c:v>
                </c:pt>
                <c:pt idx="853">
                  <c:v>8.5299999999999994E-3</c:v>
                </c:pt>
                <c:pt idx="854">
                  <c:v>8.5400000000000007E-3</c:v>
                </c:pt>
                <c:pt idx="855">
                  <c:v>8.5500000000000003E-3</c:v>
                </c:pt>
                <c:pt idx="856">
                  <c:v>8.5599999999999999E-3</c:v>
                </c:pt>
                <c:pt idx="857">
                  <c:v>8.5699999999999995E-3</c:v>
                </c:pt>
                <c:pt idx="858">
                  <c:v>8.5800000000000008E-3</c:v>
                </c:pt>
                <c:pt idx="859">
                  <c:v>8.5900000000000004E-3</c:v>
                </c:pt>
                <c:pt idx="860">
                  <c:v>8.6E-3</c:v>
                </c:pt>
                <c:pt idx="861">
                  <c:v>8.6099999999999996E-3</c:v>
                </c:pt>
                <c:pt idx="862">
                  <c:v>8.6199999999999992E-3</c:v>
                </c:pt>
                <c:pt idx="863">
                  <c:v>8.6300000000000005E-3</c:v>
                </c:pt>
                <c:pt idx="864">
                  <c:v>8.6400000000000001E-3</c:v>
                </c:pt>
                <c:pt idx="865">
                  <c:v>8.6499999999999997E-3</c:v>
                </c:pt>
                <c:pt idx="866">
                  <c:v>8.6599999999999993E-3</c:v>
                </c:pt>
                <c:pt idx="867">
                  <c:v>8.6700000000000006E-3</c:v>
                </c:pt>
                <c:pt idx="868">
                  <c:v>8.6800000000000002E-3</c:v>
                </c:pt>
                <c:pt idx="869">
                  <c:v>8.6899999999999998E-3</c:v>
                </c:pt>
                <c:pt idx="870">
                  <c:v>8.6999999999999994E-3</c:v>
                </c:pt>
                <c:pt idx="871">
                  <c:v>8.7100000000000007E-3</c:v>
                </c:pt>
                <c:pt idx="872">
                  <c:v>8.7200000000000003E-3</c:v>
                </c:pt>
                <c:pt idx="873">
                  <c:v>8.7299999999999999E-3</c:v>
                </c:pt>
                <c:pt idx="874">
                  <c:v>8.7399999999999995E-3</c:v>
                </c:pt>
                <c:pt idx="875">
                  <c:v>8.7500000000000008E-3</c:v>
                </c:pt>
                <c:pt idx="876">
                  <c:v>8.7600000000000004E-3</c:v>
                </c:pt>
                <c:pt idx="877">
                  <c:v>8.77E-3</c:v>
                </c:pt>
                <c:pt idx="878">
                  <c:v>8.7799999999999996E-3</c:v>
                </c:pt>
                <c:pt idx="879">
                  <c:v>8.7899999999999992E-3</c:v>
                </c:pt>
                <c:pt idx="880">
                  <c:v>8.8000000000000005E-3</c:v>
                </c:pt>
                <c:pt idx="881">
                  <c:v>8.8100000000000001E-3</c:v>
                </c:pt>
                <c:pt idx="882">
                  <c:v>8.8199999999999997E-3</c:v>
                </c:pt>
                <c:pt idx="883">
                  <c:v>8.8299999999999993E-3</c:v>
                </c:pt>
                <c:pt idx="884">
                  <c:v>8.8400000000000006E-3</c:v>
                </c:pt>
                <c:pt idx="885">
                  <c:v>8.8500000000000002E-3</c:v>
                </c:pt>
                <c:pt idx="886">
                  <c:v>8.8599999999999998E-3</c:v>
                </c:pt>
                <c:pt idx="887">
                  <c:v>8.8699999999999994E-3</c:v>
                </c:pt>
                <c:pt idx="888">
                  <c:v>8.8800000000000007E-3</c:v>
                </c:pt>
                <c:pt idx="889">
                  <c:v>8.8900000000000003E-3</c:v>
                </c:pt>
                <c:pt idx="890">
                  <c:v>8.8999999999999999E-3</c:v>
                </c:pt>
                <c:pt idx="891">
                  <c:v>8.9099999999999995E-3</c:v>
                </c:pt>
                <c:pt idx="892">
                  <c:v>8.9200000000000008E-3</c:v>
                </c:pt>
                <c:pt idx="893">
                  <c:v>8.9300000000000004E-3</c:v>
                </c:pt>
                <c:pt idx="894">
                  <c:v>8.94E-3</c:v>
                </c:pt>
                <c:pt idx="895">
                  <c:v>8.9499999999999996E-3</c:v>
                </c:pt>
                <c:pt idx="896">
                  <c:v>8.9599999999999992E-3</c:v>
                </c:pt>
                <c:pt idx="897">
                  <c:v>8.9700000000000005E-3</c:v>
                </c:pt>
                <c:pt idx="898">
                  <c:v>8.9800000000000001E-3</c:v>
                </c:pt>
                <c:pt idx="899">
                  <c:v>8.9899999999999997E-3</c:v>
                </c:pt>
                <c:pt idx="900">
                  <c:v>8.9999999999999993E-3</c:v>
                </c:pt>
                <c:pt idx="901">
                  <c:v>9.0100000000000006E-3</c:v>
                </c:pt>
                <c:pt idx="902">
                  <c:v>9.0200000000000002E-3</c:v>
                </c:pt>
                <c:pt idx="903">
                  <c:v>9.0299999999999998E-3</c:v>
                </c:pt>
                <c:pt idx="904">
                  <c:v>9.0399999999999994E-3</c:v>
                </c:pt>
                <c:pt idx="905">
                  <c:v>9.0500000000000008E-3</c:v>
                </c:pt>
                <c:pt idx="906">
                  <c:v>9.0600000000000003E-3</c:v>
                </c:pt>
                <c:pt idx="907">
                  <c:v>9.0699999999999999E-3</c:v>
                </c:pt>
                <c:pt idx="908">
                  <c:v>9.0799999999999995E-3</c:v>
                </c:pt>
                <c:pt idx="909">
                  <c:v>9.0900000000000009E-3</c:v>
                </c:pt>
                <c:pt idx="910">
                  <c:v>9.1000000000000004E-3</c:v>
                </c:pt>
                <c:pt idx="911">
                  <c:v>9.11E-3</c:v>
                </c:pt>
                <c:pt idx="912">
                  <c:v>9.1199999999999996E-3</c:v>
                </c:pt>
                <c:pt idx="913">
                  <c:v>9.1299999999999992E-3</c:v>
                </c:pt>
                <c:pt idx="914">
                  <c:v>9.1400000000000006E-3</c:v>
                </c:pt>
                <c:pt idx="915">
                  <c:v>9.1500000000000001E-3</c:v>
                </c:pt>
                <c:pt idx="916">
                  <c:v>9.1599999999999997E-3</c:v>
                </c:pt>
                <c:pt idx="917">
                  <c:v>9.1699999999999993E-3</c:v>
                </c:pt>
                <c:pt idx="918">
                  <c:v>9.1800000000000007E-3</c:v>
                </c:pt>
                <c:pt idx="919">
                  <c:v>9.1900000000000003E-3</c:v>
                </c:pt>
                <c:pt idx="920">
                  <c:v>9.1999999999999998E-3</c:v>
                </c:pt>
                <c:pt idx="921">
                  <c:v>9.2099999999999994E-3</c:v>
                </c:pt>
                <c:pt idx="922">
                  <c:v>9.2200000000000008E-3</c:v>
                </c:pt>
                <c:pt idx="923">
                  <c:v>9.2300000000000004E-3</c:v>
                </c:pt>
                <c:pt idx="924">
                  <c:v>9.2399999999999999E-3</c:v>
                </c:pt>
                <c:pt idx="925">
                  <c:v>9.2499999999999995E-3</c:v>
                </c:pt>
                <c:pt idx="926">
                  <c:v>9.2599999999999991E-3</c:v>
                </c:pt>
                <c:pt idx="927">
                  <c:v>9.2700000000000005E-3</c:v>
                </c:pt>
                <c:pt idx="928">
                  <c:v>9.2800000000000001E-3</c:v>
                </c:pt>
                <c:pt idx="929">
                  <c:v>9.2899999999999996E-3</c:v>
                </c:pt>
                <c:pt idx="930">
                  <c:v>9.2999999999999992E-3</c:v>
                </c:pt>
                <c:pt idx="931">
                  <c:v>9.3100000000000006E-3</c:v>
                </c:pt>
                <c:pt idx="932">
                  <c:v>9.3200000000000002E-3</c:v>
                </c:pt>
                <c:pt idx="933">
                  <c:v>9.3299999999999998E-3</c:v>
                </c:pt>
                <c:pt idx="934">
                  <c:v>9.3399999999999993E-3</c:v>
                </c:pt>
                <c:pt idx="935">
                  <c:v>9.3500000000000007E-3</c:v>
                </c:pt>
                <c:pt idx="936">
                  <c:v>9.3600000000000003E-3</c:v>
                </c:pt>
                <c:pt idx="937">
                  <c:v>9.3699999999999999E-3</c:v>
                </c:pt>
                <c:pt idx="938">
                  <c:v>9.3799999999999994E-3</c:v>
                </c:pt>
                <c:pt idx="939">
                  <c:v>9.3900000000000008E-3</c:v>
                </c:pt>
                <c:pt idx="940">
                  <c:v>9.4000000000000004E-3</c:v>
                </c:pt>
                <c:pt idx="941">
                  <c:v>9.41E-3</c:v>
                </c:pt>
                <c:pt idx="942">
                  <c:v>9.4199999999999996E-3</c:v>
                </c:pt>
                <c:pt idx="943">
                  <c:v>9.4299999999999991E-3</c:v>
                </c:pt>
                <c:pt idx="944">
                  <c:v>9.4400000000000005E-3</c:v>
                </c:pt>
                <c:pt idx="945">
                  <c:v>9.4500000000000001E-3</c:v>
                </c:pt>
                <c:pt idx="946">
                  <c:v>9.4599999999999997E-3</c:v>
                </c:pt>
                <c:pt idx="947">
                  <c:v>9.4699999999999993E-3</c:v>
                </c:pt>
                <c:pt idx="948">
                  <c:v>9.4800000000000006E-3</c:v>
                </c:pt>
                <c:pt idx="949">
                  <c:v>9.4900000000000002E-3</c:v>
                </c:pt>
                <c:pt idx="950">
                  <c:v>9.4999999999999998E-3</c:v>
                </c:pt>
                <c:pt idx="951">
                  <c:v>9.5099999999999994E-3</c:v>
                </c:pt>
                <c:pt idx="952">
                  <c:v>9.5200000000000007E-3</c:v>
                </c:pt>
                <c:pt idx="953">
                  <c:v>9.5300000000000003E-3</c:v>
                </c:pt>
                <c:pt idx="954">
                  <c:v>9.5399999999999999E-3</c:v>
                </c:pt>
                <c:pt idx="955">
                  <c:v>9.5499999999999995E-3</c:v>
                </c:pt>
                <c:pt idx="956">
                  <c:v>9.5600000000000008E-3</c:v>
                </c:pt>
                <c:pt idx="957">
                  <c:v>9.5700000000000004E-3</c:v>
                </c:pt>
                <c:pt idx="958">
                  <c:v>9.58E-3</c:v>
                </c:pt>
                <c:pt idx="959">
                  <c:v>9.5899999999999996E-3</c:v>
                </c:pt>
                <c:pt idx="960">
                  <c:v>9.5999999999999992E-3</c:v>
                </c:pt>
                <c:pt idx="961">
                  <c:v>9.6100000000000005E-3</c:v>
                </c:pt>
                <c:pt idx="962">
                  <c:v>9.6200000000000001E-3</c:v>
                </c:pt>
                <c:pt idx="963">
                  <c:v>9.6299999999999997E-3</c:v>
                </c:pt>
                <c:pt idx="964">
                  <c:v>9.6399999999999993E-3</c:v>
                </c:pt>
                <c:pt idx="965">
                  <c:v>9.6500000000000006E-3</c:v>
                </c:pt>
                <c:pt idx="966">
                  <c:v>9.6600000000000002E-3</c:v>
                </c:pt>
                <c:pt idx="967">
                  <c:v>9.6699999999999998E-3</c:v>
                </c:pt>
                <c:pt idx="968">
                  <c:v>9.6799999999999994E-3</c:v>
                </c:pt>
                <c:pt idx="969">
                  <c:v>9.6900000000000007E-3</c:v>
                </c:pt>
                <c:pt idx="970">
                  <c:v>9.7000000000000003E-3</c:v>
                </c:pt>
                <c:pt idx="971">
                  <c:v>9.7099999999999999E-3</c:v>
                </c:pt>
                <c:pt idx="972">
                  <c:v>9.7199999999999995E-3</c:v>
                </c:pt>
                <c:pt idx="973">
                  <c:v>9.7300000000000008E-3</c:v>
                </c:pt>
                <c:pt idx="974">
                  <c:v>9.7400000000000004E-3</c:v>
                </c:pt>
                <c:pt idx="975">
                  <c:v>9.75E-3</c:v>
                </c:pt>
                <c:pt idx="976">
                  <c:v>9.7599999999999996E-3</c:v>
                </c:pt>
                <c:pt idx="977">
                  <c:v>9.7699999999999992E-3</c:v>
                </c:pt>
                <c:pt idx="978">
                  <c:v>9.7800000000000005E-3</c:v>
                </c:pt>
                <c:pt idx="979">
                  <c:v>9.7900000000000001E-3</c:v>
                </c:pt>
                <c:pt idx="980">
                  <c:v>9.7999999999999997E-3</c:v>
                </c:pt>
                <c:pt idx="981">
                  <c:v>9.8099999999999993E-3</c:v>
                </c:pt>
                <c:pt idx="982">
                  <c:v>9.8200000000000006E-3</c:v>
                </c:pt>
                <c:pt idx="983">
                  <c:v>9.8300000000000002E-3</c:v>
                </c:pt>
                <c:pt idx="984">
                  <c:v>9.8399999999999998E-3</c:v>
                </c:pt>
                <c:pt idx="985">
                  <c:v>9.8499999999999994E-3</c:v>
                </c:pt>
                <c:pt idx="986">
                  <c:v>9.8600000000000007E-3</c:v>
                </c:pt>
                <c:pt idx="987">
                  <c:v>9.8700000000000003E-3</c:v>
                </c:pt>
                <c:pt idx="988">
                  <c:v>9.8799999999999999E-3</c:v>
                </c:pt>
                <c:pt idx="989">
                  <c:v>9.8899999999999995E-3</c:v>
                </c:pt>
                <c:pt idx="990">
                  <c:v>9.9000000000000008E-3</c:v>
                </c:pt>
                <c:pt idx="991">
                  <c:v>9.9100000000000004E-3</c:v>
                </c:pt>
                <c:pt idx="992">
                  <c:v>9.92E-3</c:v>
                </c:pt>
                <c:pt idx="993">
                  <c:v>9.9299999999999996E-3</c:v>
                </c:pt>
                <c:pt idx="994">
                  <c:v>9.9399999999999992E-3</c:v>
                </c:pt>
                <c:pt idx="995">
                  <c:v>9.9500000000000005E-3</c:v>
                </c:pt>
                <c:pt idx="996">
                  <c:v>9.9600000000000001E-3</c:v>
                </c:pt>
                <c:pt idx="997">
                  <c:v>9.9699999999999997E-3</c:v>
                </c:pt>
                <c:pt idx="998">
                  <c:v>9.9799999999999993E-3</c:v>
                </c:pt>
                <c:pt idx="999">
                  <c:v>9.9900000000000006E-3</c:v>
                </c:pt>
                <c:pt idx="1000">
                  <c:v>0.01</c:v>
                </c:pt>
                <c:pt idx="1001">
                  <c:v>1.001E-2</c:v>
                </c:pt>
                <c:pt idx="1002">
                  <c:v>1.0019999999999999E-2</c:v>
                </c:pt>
                <c:pt idx="1003">
                  <c:v>1.0030000000000001E-2</c:v>
                </c:pt>
                <c:pt idx="1004">
                  <c:v>1.004E-2</c:v>
                </c:pt>
                <c:pt idx="1005">
                  <c:v>1.005E-2</c:v>
                </c:pt>
                <c:pt idx="1006">
                  <c:v>1.0059999999999999E-2</c:v>
                </c:pt>
                <c:pt idx="1007">
                  <c:v>1.0070000000000001E-2</c:v>
                </c:pt>
                <c:pt idx="1008">
                  <c:v>1.008E-2</c:v>
                </c:pt>
                <c:pt idx="1009">
                  <c:v>1.009E-2</c:v>
                </c:pt>
                <c:pt idx="1010">
                  <c:v>1.01E-2</c:v>
                </c:pt>
                <c:pt idx="1011">
                  <c:v>1.0109999999999999E-2</c:v>
                </c:pt>
                <c:pt idx="1012">
                  <c:v>1.0120000000000001E-2</c:v>
                </c:pt>
                <c:pt idx="1013">
                  <c:v>1.013E-2</c:v>
                </c:pt>
                <c:pt idx="1014">
                  <c:v>1.014E-2</c:v>
                </c:pt>
                <c:pt idx="1015">
                  <c:v>1.0149999999999999E-2</c:v>
                </c:pt>
                <c:pt idx="1016">
                  <c:v>1.0160000000000001E-2</c:v>
                </c:pt>
                <c:pt idx="1017">
                  <c:v>1.017E-2</c:v>
                </c:pt>
                <c:pt idx="1018">
                  <c:v>1.018E-2</c:v>
                </c:pt>
                <c:pt idx="1019">
                  <c:v>1.0189999999999999E-2</c:v>
                </c:pt>
                <c:pt idx="1020">
                  <c:v>1.0200000000000001E-2</c:v>
                </c:pt>
                <c:pt idx="1021">
                  <c:v>1.021E-2</c:v>
                </c:pt>
                <c:pt idx="1022">
                  <c:v>1.022E-2</c:v>
                </c:pt>
                <c:pt idx="1023">
                  <c:v>1.023E-2</c:v>
                </c:pt>
                <c:pt idx="1024">
                  <c:v>1.0240000000000001E-2</c:v>
                </c:pt>
                <c:pt idx="1025">
                  <c:v>1.025E-2</c:v>
                </c:pt>
                <c:pt idx="1026">
                  <c:v>1.026E-2</c:v>
                </c:pt>
                <c:pt idx="1027">
                  <c:v>1.027E-2</c:v>
                </c:pt>
                <c:pt idx="1028">
                  <c:v>1.0279999999999999E-2</c:v>
                </c:pt>
                <c:pt idx="1029">
                  <c:v>1.0290000000000001E-2</c:v>
                </c:pt>
                <c:pt idx="1030">
                  <c:v>1.03E-2</c:v>
                </c:pt>
                <c:pt idx="1031">
                  <c:v>1.031E-2</c:v>
                </c:pt>
                <c:pt idx="1032">
                  <c:v>1.0319999999999999E-2</c:v>
                </c:pt>
                <c:pt idx="1033">
                  <c:v>1.0330000000000001E-2</c:v>
                </c:pt>
                <c:pt idx="1034">
                  <c:v>1.034E-2</c:v>
                </c:pt>
                <c:pt idx="1035">
                  <c:v>1.035E-2</c:v>
                </c:pt>
                <c:pt idx="1036">
                  <c:v>1.0359999999999999E-2</c:v>
                </c:pt>
                <c:pt idx="1037">
                  <c:v>1.0370000000000001E-2</c:v>
                </c:pt>
                <c:pt idx="1038">
                  <c:v>1.038E-2</c:v>
                </c:pt>
                <c:pt idx="1039">
                  <c:v>1.039E-2</c:v>
                </c:pt>
                <c:pt idx="1040">
                  <c:v>1.04E-2</c:v>
                </c:pt>
                <c:pt idx="1041">
                  <c:v>1.0410000000000001E-2</c:v>
                </c:pt>
                <c:pt idx="1042">
                  <c:v>1.042E-2</c:v>
                </c:pt>
                <c:pt idx="1043">
                  <c:v>1.043E-2</c:v>
                </c:pt>
                <c:pt idx="1044">
                  <c:v>1.044E-2</c:v>
                </c:pt>
                <c:pt idx="1045">
                  <c:v>1.0449999999999999E-2</c:v>
                </c:pt>
                <c:pt idx="1046">
                  <c:v>1.0460000000000001E-2</c:v>
                </c:pt>
                <c:pt idx="1047">
                  <c:v>1.047E-2</c:v>
                </c:pt>
                <c:pt idx="1048">
                  <c:v>1.048E-2</c:v>
                </c:pt>
                <c:pt idx="1049">
                  <c:v>1.0489999999999999E-2</c:v>
                </c:pt>
                <c:pt idx="1050">
                  <c:v>1.0500000000000001E-2</c:v>
                </c:pt>
                <c:pt idx="1051">
                  <c:v>1.051E-2</c:v>
                </c:pt>
                <c:pt idx="1052">
                  <c:v>1.052E-2</c:v>
                </c:pt>
                <c:pt idx="1053">
                  <c:v>1.0529999999999999E-2</c:v>
                </c:pt>
                <c:pt idx="1054">
                  <c:v>1.0540000000000001E-2</c:v>
                </c:pt>
                <c:pt idx="1055">
                  <c:v>1.055E-2</c:v>
                </c:pt>
                <c:pt idx="1056">
                  <c:v>1.056E-2</c:v>
                </c:pt>
                <c:pt idx="1057">
                  <c:v>1.057E-2</c:v>
                </c:pt>
                <c:pt idx="1058">
                  <c:v>1.0580000000000001E-2</c:v>
                </c:pt>
                <c:pt idx="1059">
                  <c:v>1.059E-2</c:v>
                </c:pt>
                <c:pt idx="1060">
                  <c:v>1.06E-2</c:v>
                </c:pt>
                <c:pt idx="1061">
                  <c:v>1.061E-2</c:v>
                </c:pt>
                <c:pt idx="1062">
                  <c:v>1.0619999999999999E-2</c:v>
                </c:pt>
                <c:pt idx="1063">
                  <c:v>1.0630000000000001E-2</c:v>
                </c:pt>
                <c:pt idx="1064">
                  <c:v>1.064E-2</c:v>
                </c:pt>
                <c:pt idx="1065">
                  <c:v>1.065E-2</c:v>
                </c:pt>
                <c:pt idx="1066">
                  <c:v>1.0659999999999999E-2</c:v>
                </c:pt>
                <c:pt idx="1067">
                  <c:v>1.0670000000000001E-2</c:v>
                </c:pt>
                <c:pt idx="1068">
                  <c:v>1.068E-2</c:v>
                </c:pt>
                <c:pt idx="1069">
                  <c:v>1.069E-2</c:v>
                </c:pt>
                <c:pt idx="1070">
                  <c:v>1.0699999999999999E-2</c:v>
                </c:pt>
                <c:pt idx="1071">
                  <c:v>1.0710000000000001E-2</c:v>
                </c:pt>
                <c:pt idx="1072">
                  <c:v>1.072E-2</c:v>
                </c:pt>
                <c:pt idx="1073">
                  <c:v>1.073E-2</c:v>
                </c:pt>
                <c:pt idx="1074">
                  <c:v>1.074E-2</c:v>
                </c:pt>
                <c:pt idx="1075">
                  <c:v>1.0749999999999999E-2</c:v>
                </c:pt>
                <c:pt idx="1076">
                  <c:v>1.076E-2</c:v>
                </c:pt>
                <c:pt idx="1077">
                  <c:v>1.077E-2</c:v>
                </c:pt>
                <c:pt idx="1078">
                  <c:v>1.078E-2</c:v>
                </c:pt>
                <c:pt idx="1079">
                  <c:v>1.0789999999999999E-2</c:v>
                </c:pt>
                <c:pt idx="1080">
                  <c:v>1.0800000000000001E-2</c:v>
                </c:pt>
                <c:pt idx="1081">
                  <c:v>1.081E-2</c:v>
                </c:pt>
                <c:pt idx="1082">
                  <c:v>1.082E-2</c:v>
                </c:pt>
                <c:pt idx="1083">
                  <c:v>1.0829999999999999E-2</c:v>
                </c:pt>
                <c:pt idx="1084">
                  <c:v>1.0840000000000001E-2</c:v>
                </c:pt>
                <c:pt idx="1085">
                  <c:v>1.085E-2</c:v>
                </c:pt>
                <c:pt idx="1086">
                  <c:v>1.086E-2</c:v>
                </c:pt>
                <c:pt idx="1087">
                  <c:v>1.0869999999999999E-2</c:v>
                </c:pt>
                <c:pt idx="1088">
                  <c:v>1.0880000000000001E-2</c:v>
                </c:pt>
                <c:pt idx="1089">
                  <c:v>1.089E-2</c:v>
                </c:pt>
                <c:pt idx="1090">
                  <c:v>1.09E-2</c:v>
                </c:pt>
                <c:pt idx="1091">
                  <c:v>1.091E-2</c:v>
                </c:pt>
                <c:pt idx="1092">
                  <c:v>1.0919999999999999E-2</c:v>
                </c:pt>
                <c:pt idx="1093">
                  <c:v>1.093E-2</c:v>
                </c:pt>
                <c:pt idx="1094">
                  <c:v>1.094E-2</c:v>
                </c:pt>
                <c:pt idx="1095">
                  <c:v>1.095E-2</c:v>
                </c:pt>
                <c:pt idx="1096">
                  <c:v>1.0959999999999999E-2</c:v>
                </c:pt>
                <c:pt idx="1097">
                  <c:v>1.0970000000000001E-2</c:v>
                </c:pt>
                <c:pt idx="1098">
                  <c:v>1.098E-2</c:v>
                </c:pt>
                <c:pt idx="1099">
                  <c:v>1.099E-2</c:v>
                </c:pt>
                <c:pt idx="1100">
                  <c:v>1.0999999999999999E-2</c:v>
                </c:pt>
                <c:pt idx="1101">
                  <c:v>1.1010000000000001E-2</c:v>
                </c:pt>
                <c:pt idx="1102">
                  <c:v>1.102E-2</c:v>
                </c:pt>
                <c:pt idx="1103">
                  <c:v>1.103E-2</c:v>
                </c:pt>
                <c:pt idx="1104">
                  <c:v>1.1039999999999999E-2</c:v>
                </c:pt>
                <c:pt idx="1105">
                  <c:v>1.1050000000000001E-2</c:v>
                </c:pt>
                <c:pt idx="1106">
                  <c:v>1.106E-2</c:v>
                </c:pt>
                <c:pt idx="1107">
                  <c:v>1.107E-2</c:v>
                </c:pt>
                <c:pt idx="1108">
                  <c:v>1.108E-2</c:v>
                </c:pt>
                <c:pt idx="1109">
                  <c:v>1.1089999999999999E-2</c:v>
                </c:pt>
                <c:pt idx="1110">
                  <c:v>1.11E-2</c:v>
                </c:pt>
                <c:pt idx="1111">
                  <c:v>1.111E-2</c:v>
                </c:pt>
                <c:pt idx="1112">
                  <c:v>1.112E-2</c:v>
                </c:pt>
                <c:pt idx="1113">
                  <c:v>1.1129999999999999E-2</c:v>
                </c:pt>
                <c:pt idx="1114">
                  <c:v>1.1140000000000001E-2</c:v>
                </c:pt>
                <c:pt idx="1115">
                  <c:v>1.115E-2</c:v>
                </c:pt>
                <c:pt idx="1116">
                  <c:v>1.116E-2</c:v>
                </c:pt>
                <c:pt idx="1117">
                  <c:v>1.1169999999999999E-2</c:v>
                </c:pt>
                <c:pt idx="1118">
                  <c:v>1.1180000000000001E-2</c:v>
                </c:pt>
                <c:pt idx="1119">
                  <c:v>1.119E-2</c:v>
                </c:pt>
                <c:pt idx="1120">
                  <c:v>1.12E-2</c:v>
                </c:pt>
                <c:pt idx="1121">
                  <c:v>1.1209999999999999E-2</c:v>
                </c:pt>
                <c:pt idx="1122">
                  <c:v>1.1220000000000001E-2</c:v>
                </c:pt>
                <c:pt idx="1123">
                  <c:v>1.123E-2</c:v>
                </c:pt>
                <c:pt idx="1124">
                  <c:v>1.124E-2</c:v>
                </c:pt>
                <c:pt idx="1125">
                  <c:v>1.125E-2</c:v>
                </c:pt>
                <c:pt idx="1126">
                  <c:v>1.1259999999999999E-2</c:v>
                </c:pt>
                <c:pt idx="1127">
                  <c:v>1.1270000000000001E-2</c:v>
                </c:pt>
                <c:pt idx="1128">
                  <c:v>1.128E-2</c:v>
                </c:pt>
                <c:pt idx="1129">
                  <c:v>1.129E-2</c:v>
                </c:pt>
                <c:pt idx="1130">
                  <c:v>1.1299999999999999E-2</c:v>
                </c:pt>
                <c:pt idx="1131">
                  <c:v>1.1310000000000001E-2</c:v>
                </c:pt>
                <c:pt idx="1132">
                  <c:v>1.132E-2</c:v>
                </c:pt>
                <c:pt idx="1133">
                  <c:v>1.133E-2</c:v>
                </c:pt>
                <c:pt idx="1134">
                  <c:v>1.1339999999999999E-2</c:v>
                </c:pt>
                <c:pt idx="1135">
                  <c:v>1.1350000000000001E-2</c:v>
                </c:pt>
                <c:pt idx="1136">
                  <c:v>1.136E-2</c:v>
                </c:pt>
                <c:pt idx="1137">
                  <c:v>1.137E-2</c:v>
                </c:pt>
                <c:pt idx="1138">
                  <c:v>1.1379999999999999E-2</c:v>
                </c:pt>
                <c:pt idx="1139">
                  <c:v>1.1390000000000001E-2</c:v>
                </c:pt>
                <c:pt idx="1140">
                  <c:v>1.14E-2</c:v>
                </c:pt>
                <c:pt idx="1141">
                  <c:v>1.141E-2</c:v>
                </c:pt>
                <c:pt idx="1142">
                  <c:v>1.142E-2</c:v>
                </c:pt>
                <c:pt idx="1143">
                  <c:v>1.1429999999999999E-2</c:v>
                </c:pt>
                <c:pt idx="1144">
                  <c:v>1.1440000000000001E-2</c:v>
                </c:pt>
                <c:pt idx="1145">
                  <c:v>1.145E-2</c:v>
                </c:pt>
                <c:pt idx="1146">
                  <c:v>1.146E-2</c:v>
                </c:pt>
                <c:pt idx="1147">
                  <c:v>1.1469999999999999E-2</c:v>
                </c:pt>
                <c:pt idx="1148">
                  <c:v>1.1480000000000001E-2</c:v>
                </c:pt>
                <c:pt idx="1149">
                  <c:v>1.149E-2</c:v>
                </c:pt>
                <c:pt idx="1150">
                  <c:v>1.15E-2</c:v>
                </c:pt>
                <c:pt idx="1151">
                  <c:v>1.1509999999999999E-2</c:v>
                </c:pt>
                <c:pt idx="1152">
                  <c:v>1.1520000000000001E-2</c:v>
                </c:pt>
                <c:pt idx="1153">
                  <c:v>1.153E-2</c:v>
                </c:pt>
                <c:pt idx="1154">
                  <c:v>1.154E-2</c:v>
                </c:pt>
                <c:pt idx="1155">
                  <c:v>1.155E-2</c:v>
                </c:pt>
                <c:pt idx="1156">
                  <c:v>1.1560000000000001E-2</c:v>
                </c:pt>
                <c:pt idx="1157">
                  <c:v>1.157E-2</c:v>
                </c:pt>
                <c:pt idx="1158">
                  <c:v>1.158E-2</c:v>
                </c:pt>
                <c:pt idx="1159">
                  <c:v>1.159E-2</c:v>
                </c:pt>
                <c:pt idx="1160">
                  <c:v>1.1599999999999999E-2</c:v>
                </c:pt>
                <c:pt idx="1161">
                  <c:v>1.1610000000000001E-2</c:v>
                </c:pt>
                <c:pt idx="1162">
                  <c:v>1.162E-2</c:v>
                </c:pt>
                <c:pt idx="1163">
                  <c:v>1.163E-2</c:v>
                </c:pt>
                <c:pt idx="1164">
                  <c:v>1.1639999999999999E-2</c:v>
                </c:pt>
                <c:pt idx="1165">
                  <c:v>1.1650000000000001E-2</c:v>
                </c:pt>
                <c:pt idx="1166">
                  <c:v>1.166E-2</c:v>
                </c:pt>
                <c:pt idx="1167">
                  <c:v>1.167E-2</c:v>
                </c:pt>
                <c:pt idx="1168">
                  <c:v>1.1679999999999999E-2</c:v>
                </c:pt>
                <c:pt idx="1169">
                  <c:v>1.1690000000000001E-2</c:v>
                </c:pt>
                <c:pt idx="1170">
                  <c:v>1.17E-2</c:v>
                </c:pt>
                <c:pt idx="1171">
                  <c:v>1.171E-2</c:v>
                </c:pt>
                <c:pt idx="1172">
                  <c:v>1.172E-2</c:v>
                </c:pt>
                <c:pt idx="1173">
                  <c:v>1.1730000000000001E-2</c:v>
                </c:pt>
                <c:pt idx="1174">
                  <c:v>1.174E-2</c:v>
                </c:pt>
                <c:pt idx="1175">
                  <c:v>1.175E-2</c:v>
                </c:pt>
                <c:pt idx="1176">
                  <c:v>1.176E-2</c:v>
                </c:pt>
                <c:pt idx="1177">
                  <c:v>1.1769999999999999E-2</c:v>
                </c:pt>
                <c:pt idx="1178">
                  <c:v>1.1780000000000001E-2</c:v>
                </c:pt>
                <c:pt idx="1179">
                  <c:v>1.179E-2</c:v>
                </c:pt>
                <c:pt idx="1180">
                  <c:v>1.18E-2</c:v>
                </c:pt>
                <c:pt idx="1181">
                  <c:v>1.1809999999999999E-2</c:v>
                </c:pt>
                <c:pt idx="1182">
                  <c:v>1.1820000000000001E-2</c:v>
                </c:pt>
                <c:pt idx="1183">
                  <c:v>1.183E-2</c:v>
                </c:pt>
                <c:pt idx="1184">
                  <c:v>1.184E-2</c:v>
                </c:pt>
                <c:pt idx="1185">
                  <c:v>1.1849999999999999E-2</c:v>
                </c:pt>
                <c:pt idx="1186">
                  <c:v>1.1860000000000001E-2</c:v>
                </c:pt>
                <c:pt idx="1187">
                  <c:v>1.187E-2</c:v>
                </c:pt>
                <c:pt idx="1188">
                  <c:v>1.188E-2</c:v>
                </c:pt>
                <c:pt idx="1189">
                  <c:v>1.189E-2</c:v>
                </c:pt>
                <c:pt idx="1190">
                  <c:v>1.1900000000000001E-2</c:v>
                </c:pt>
                <c:pt idx="1191">
                  <c:v>1.191E-2</c:v>
                </c:pt>
                <c:pt idx="1192">
                  <c:v>1.192E-2</c:v>
                </c:pt>
                <c:pt idx="1193">
                  <c:v>1.193E-2</c:v>
                </c:pt>
                <c:pt idx="1194">
                  <c:v>1.1939999999999999E-2</c:v>
                </c:pt>
                <c:pt idx="1195">
                  <c:v>1.1950000000000001E-2</c:v>
                </c:pt>
                <c:pt idx="1196">
                  <c:v>1.196E-2</c:v>
                </c:pt>
                <c:pt idx="1197">
                  <c:v>1.197E-2</c:v>
                </c:pt>
                <c:pt idx="1198">
                  <c:v>1.1979999999999999E-2</c:v>
                </c:pt>
                <c:pt idx="1199">
                  <c:v>1.1990000000000001E-2</c:v>
                </c:pt>
                <c:pt idx="1200">
                  <c:v>1.2E-2</c:v>
                </c:pt>
                <c:pt idx="1201">
                  <c:v>1.201E-2</c:v>
                </c:pt>
                <c:pt idx="1202">
                  <c:v>1.2019999999999999E-2</c:v>
                </c:pt>
                <c:pt idx="1203">
                  <c:v>1.2030000000000001E-2</c:v>
                </c:pt>
                <c:pt idx="1204">
                  <c:v>1.204E-2</c:v>
                </c:pt>
                <c:pt idx="1205">
                  <c:v>1.205E-2</c:v>
                </c:pt>
                <c:pt idx="1206">
                  <c:v>1.206E-2</c:v>
                </c:pt>
                <c:pt idx="1207">
                  <c:v>1.2070000000000001E-2</c:v>
                </c:pt>
                <c:pt idx="1208">
                  <c:v>1.208E-2</c:v>
                </c:pt>
                <c:pt idx="1209">
                  <c:v>1.209E-2</c:v>
                </c:pt>
                <c:pt idx="1210">
                  <c:v>1.21E-2</c:v>
                </c:pt>
                <c:pt idx="1211">
                  <c:v>1.2109999999999999E-2</c:v>
                </c:pt>
                <c:pt idx="1212">
                  <c:v>1.2120000000000001E-2</c:v>
                </c:pt>
                <c:pt idx="1213">
                  <c:v>1.213E-2</c:v>
                </c:pt>
                <c:pt idx="1214">
                  <c:v>1.214E-2</c:v>
                </c:pt>
                <c:pt idx="1215">
                  <c:v>1.2149999999999999E-2</c:v>
                </c:pt>
                <c:pt idx="1216">
                  <c:v>1.2160000000000001E-2</c:v>
                </c:pt>
                <c:pt idx="1217">
                  <c:v>1.217E-2</c:v>
                </c:pt>
                <c:pt idx="1218">
                  <c:v>1.218E-2</c:v>
                </c:pt>
                <c:pt idx="1219">
                  <c:v>1.2189999999999999E-2</c:v>
                </c:pt>
                <c:pt idx="1220">
                  <c:v>1.2200000000000001E-2</c:v>
                </c:pt>
                <c:pt idx="1221">
                  <c:v>1.221E-2</c:v>
                </c:pt>
                <c:pt idx="1222">
                  <c:v>1.222E-2</c:v>
                </c:pt>
                <c:pt idx="1223">
                  <c:v>1.223E-2</c:v>
                </c:pt>
                <c:pt idx="1224">
                  <c:v>1.2239999999999999E-2</c:v>
                </c:pt>
                <c:pt idx="1225">
                  <c:v>1.225E-2</c:v>
                </c:pt>
                <c:pt idx="1226">
                  <c:v>1.226E-2</c:v>
                </c:pt>
                <c:pt idx="1227">
                  <c:v>1.227E-2</c:v>
                </c:pt>
                <c:pt idx="1228">
                  <c:v>1.2279999999999999E-2</c:v>
                </c:pt>
                <c:pt idx="1229">
                  <c:v>1.2290000000000001E-2</c:v>
                </c:pt>
                <c:pt idx="1230">
                  <c:v>1.23E-2</c:v>
                </c:pt>
                <c:pt idx="1231">
                  <c:v>1.231E-2</c:v>
                </c:pt>
                <c:pt idx="1232">
                  <c:v>1.2319999999999999E-2</c:v>
                </c:pt>
                <c:pt idx="1233">
                  <c:v>1.2330000000000001E-2</c:v>
                </c:pt>
                <c:pt idx="1234">
                  <c:v>1.234E-2</c:v>
                </c:pt>
                <c:pt idx="1235">
                  <c:v>1.235E-2</c:v>
                </c:pt>
                <c:pt idx="1236">
                  <c:v>1.2359999999999999E-2</c:v>
                </c:pt>
                <c:pt idx="1237">
                  <c:v>1.2370000000000001E-2</c:v>
                </c:pt>
                <c:pt idx="1238">
                  <c:v>1.238E-2</c:v>
                </c:pt>
                <c:pt idx="1239">
                  <c:v>1.239E-2</c:v>
                </c:pt>
                <c:pt idx="1240">
                  <c:v>1.24E-2</c:v>
                </c:pt>
                <c:pt idx="1241">
                  <c:v>1.2409999999999999E-2</c:v>
                </c:pt>
                <c:pt idx="1242">
                  <c:v>1.242E-2</c:v>
                </c:pt>
                <c:pt idx="1243">
                  <c:v>1.243E-2</c:v>
                </c:pt>
                <c:pt idx="1244">
                  <c:v>1.244E-2</c:v>
                </c:pt>
                <c:pt idx="1245">
                  <c:v>1.2449999999999999E-2</c:v>
                </c:pt>
                <c:pt idx="1246">
                  <c:v>1.2460000000000001E-2</c:v>
                </c:pt>
                <c:pt idx="1247">
                  <c:v>1.247E-2</c:v>
                </c:pt>
                <c:pt idx="1248">
                  <c:v>1.248E-2</c:v>
                </c:pt>
                <c:pt idx="1249">
                  <c:v>1.2489999999999999E-2</c:v>
                </c:pt>
                <c:pt idx="1250">
                  <c:v>1.2500000000000001E-2</c:v>
                </c:pt>
                <c:pt idx="1251">
                  <c:v>1.251E-2</c:v>
                </c:pt>
                <c:pt idx="1252">
                  <c:v>1.252E-2</c:v>
                </c:pt>
                <c:pt idx="1253">
                  <c:v>1.2529999999999999E-2</c:v>
                </c:pt>
                <c:pt idx="1254">
                  <c:v>1.2540000000000001E-2</c:v>
                </c:pt>
                <c:pt idx="1255">
                  <c:v>1.255E-2</c:v>
                </c:pt>
                <c:pt idx="1256">
                  <c:v>1.256E-2</c:v>
                </c:pt>
                <c:pt idx="1257">
                  <c:v>1.257E-2</c:v>
                </c:pt>
                <c:pt idx="1258">
                  <c:v>1.2579999999999999E-2</c:v>
                </c:pt>
                <c:pt idx="1259">
                  <c:v>1.259E-2</c:v>
                </c:pt>
                <c:pt idx="1260">
                  <c:v>1.26E-2</c:v>
                </c:pt>
                <c:pt idx="1261">
                  <c:v>1.261E-2</c:v>
                </c:pt>
                <c:pt idx="1262">
                  <c:v>1.2619999999999999E-2</c:v>
                </c:pt>
                <c:pt idx="1263">
                  <c:v>1.2630000000000001E-2</c:v>
                </c:pt>
                <c:pt idx="1264">
                  <c:v>1.264E-2</c:v>
                </c:pt>
                <c:pt idx="1265">
                  <c:v>1.265E-2</c:v>
                </c:pt>
                <c:pt idx="1266">
                  <c:v>1.2659999999999999E-2</c:v>
                </c:pt>
                <c:pt idx="1267">
                  <c:v>1.2670000000000001E-2</c:v>
                </c:pt>
                <c:pt idx="1268">
                  <c:v>1.268E-2</c:v>
                </c:pt>
                <c:pt idx="1269">
                  <c:v>1.269E-2</c:v>
                </c:pt>
                <c:pt idx="1270">
                  <c:v>1.2699999999999999E-2</c:v>
                </c:pt>
                <c:pt idx="1271">
                  <c:v>1.2710000000000001E-2</c:v>
                </c:pt>
                <c:pt idx="1272">
                  <c:v>1.272E-2</c:v>
                </c:pt>
                <c:pt idx="1273">
                  <c:v>1.273E-2</c:v>
                </c:pt>
                <c:pt idx="1274">
                  <c:v>1.274E-2</c:v>
                </c:pt>
                <c:pt idx="1275">
                  <c:v>1.2749999999999999E-2</c:v>
                </c:pt>
                <c:pt idx="1276">
                  <c:v>1.2760000000000001E-2</c:v>
                </c:pt>
                <c:pt idx="1277">
                  <c:v>1.277E-2</c:v>
                </c:pt>
                <c:pt idx="1278">
                  <c:v>1.278E-2</c:v>
                </c:pt>
                <c:pt idx="1279">
                  <c:v>1.2789999999999999E-2</c:v>
                </c:pt>
                <c:pt idx="1280">
                  <c:v>1.2800000000000001E-2</c:v>
                </c:pt>
                <c:pt idx="1281">
                  <c:v>1.281E-2</c:v>
                </c:pt>
                <c:pt idx="1282">
                  <c:v>1.282E-2</c:v>
                </c:pt>
                <c:pt idx="1283">
                  <c:v>1.2829999999999999E-2</c:v>
                </c:pt>
                <c:pt idx="1284">
                  <c:v>1.2840000000000001E-2</c:v>
                </c:pt>
                <c:pt idx="1285">
                  <c:v>1.285E-2</c:v>
                </c:pt>
                <c:pt idx="1286">
                  <c:v>1.286E-2</c:v>
                </c:pt>
                <c:pt idx="1287">
                  <c:v>1.2869999999999999E-2</c:v>
                </c:pt>
                <c:pt idx="1288">
                  <c:v>1.2880000000000001E-2</c:v>
                </c:pt>
                <c:pt idx="1289">
                  <c:v>1.289E-2</c:v>
                </c:pt>
                <c:pt idx="1290">
                  <c:v>1.29E-2</c:v>
                </c:pt>
                <c:pt idx="1291">
                  <c:v>1.291E-2</c:v>
                </c:pt>
                <c:pt idx="1292">
                  <c:v>1.2919999999999999E-2</c:v>
                </c:pt>
                <c:pt idx="1293">
                  <c:v>1.2930000000000001E-2</c:v>
                </c:pt>
                <c:pt idx="1294">
                  <c:v>1.294E-2</c:v>
                </c:pt>
                <c:pt idx="1295">
                  <c:v>1.295E-2</c:v>
                </c:pt>
                <c:pt idx="1296">
                  <c:v>1.2959999999999999E-2</c:v>
                </c:pt>
                <c:pt idx="1297">
                  <c:v>1.2970000000000001E-2</c:v>
                </c:pt>
                <c:pt idx="1298">
                  <c:v>1.298E-2</c:v>
                </c:pt>
                <c:pt idx="1299">
                  <c:v>1.299E-2</c:v>
                </c:pt>
                <c:pt idx="1300">
                  <c:v>1.2999999999999999E-2</c:v>
                </c:pt>
                <c:pt idx="1301">
                  <c:v>1.3010000000000001E-2</c:v>
                </c:pt>
                <c:pt idx="1302">
                  <c:v>1.302E-2</c:v>
                </c:pt>
                <c:pt idx="1303">
                  <c:v>1.303E-2</c:v>
                </c:pt>
                <c:pt idx="1304">
                  <c:v>1.304E-2</c:v>
                </c:pt>
                <c:pt idx="1305">
                  <c:v>1.3050000000000001E-2</c:v>
                </c:pt>
                <c:pt idx="1306">
                  <c:v>1.306E-2</c:v>
                </c:pt>
                <c:pt idx="1307">
                  <c:v>1.307E-2</c:v>
                </c:pt>
                <c:pt idx="1308">
                  <c:v>1.308E-2</c:v>
                </c:pt>
                <c:pt idx="1309">
                  <c:v>1.3089999999999999E-2</c:v>
                </c:pt>
                <c:pt idx="1310">
                  <c:v>1.3100000000000001E-2</c:v>
                </c:pt>
                <c:pt idx="1311">
                  <c:v>1.311E-2</c:v>
                </c:pt>
                <c:pt idx="1312">
                  <c:v>1.312E-2</c:v>
                </c:pt>
                <c:pt idx="1313">
                  <c:v>1.3129999999999999E-2</c:v>
                </c:pt>
                <c:pt idx="1314">
                  <c:v>1.3140000000000001E-2</c:v>
                </c:pt>
                <c:pt idx="1315">
                  <c:v>1.315E-2</c:v>
                </c:pt>
                <c:pt idx="1316">
                  <c:v>1.316E-2</c:v>
                </c:pt>
                <c:pt idx="1317">
                  <c:v>1.3169999999999999E-2</c:v>
                </c:pt>
                <c:pt idx="1318">
                  <c:v>1.3180000000000001E-2</c:v>
                </c:pt>
                <c:pt idx="1319">
                  <c:v>1.319E-2</c:v>
                </c:pt>
                <c:pt idx="1320">
                  <c:v>1.32E-2</c:v>
                </c:pt>
                <c:pt idx="1321">
                  <c:v>1.321E-2</c:v>
                </c:pt>
                <c:pt idx="1322">
                  <c:v>1.3220000000000001E-2</c:v>
                </c:pt>
                <c:pt idx="1323">
                  <c:v>1.323E-2</c:v>
                </c:pt>
                <c:pt idx="1324">
                  <c:v>1.324E-2</c:v>
                </c:pt>
                <c:pt idx="1325">
                  <c:v>1.325E-2</c:v>
                </c:pt>
                <c:pt idx="1326">
                  <c:v>1.3259999999999999E-2</c:v>
                </c:pt>
                <c:pt idx="1327">
                  <c:v>1.3270000000000001E-2</c:v>
                </c:pt>
                <c:pt idx="1328">
                  <c:v>1.328E-2</c:v>
                </c:pt>
                <c:pt idx="1329">
                  <c:v>1.329E-2</c:v>
                </c:pt>
                <c:pt idx="1330">
                  <c:v>1.3299999999999999E-2</c:v>
                </c:pt>
                <c:pt idx="1331">
                  <c:v>1.3310000000000001E-2</c:v>
                </c:pt>
                <c:pt idx="1332">
                  <c:v>1.332E-2</c:v>
                </c:pt>
                <c:pt idx="1333">
                  <c:v>1.333E-2</c:v>
                </c:pt>
                <c:pt idx="1334">
                  <c:v>1.3339999999999999E-2</c:v>
                </c:pt>
                <c:pt idx="1335">
                  <c:v>1.3350000000000001E-2</c:v>
                </c:pt>
                <c:pt idx="1336">
                  <c:v>1.336E-2</c:v>
                </c:pt>
                <c:pt idx="1337">
                  <c:v>1.337E-2</c:v>
                </c:pt>
                <c:pt idx="1338">
                  <c:v>1.338E-2</c:v>
                </c:pt>
                <c:pt idx="1339">
                  <c:v>1.3390000000000001E-2</c:v>
                </c:pt>
                <c:pt idx="1340">
                  <c:v>1.34E-2</c:v>
                </c:pt>
                <c:pt idx="1341">
                  <c:v>1.341E-2</c:v>
                </c:pt>
                <c:pt idx="1342">
                  <c:v>1.342E-2</c:v>
                </c:pt>
                <c:pt idx="1343">
                  <c:v>1.3429999999999999E-2</c:v>
                </c:pt>
                <c:pt idx="1344">
                  <c:v>1.3440000000000001E-2</c:v>
                </c:pt>
                <c:pt idx="1345">
                  <c:v>1.345E-2</c:v>
                </c:pt>
                <c:pt idx="1346">
                  <c:v>1.346E-2</c:v>
                </c:pt>
                <c:pt idx="1347">
                  <c:v>1.3469999999999999E-2</c:v>
                </c:pt>
                <c:pt idx="1348">
                  <c:v>1.3480000000000001E-2</c:v>
                </c:pt>
                <c:pt idx="1349">
                  <c:v>1.349E-2</c:v>
                </c:pt>
                <c:pt idx="1350">
                  <c:v>1.35E-2</c:v>
                </c:pt>
                <c:pt idx="1351">
                  <c:v>1.3509999999999999E-2</c:v>
                </c:pt>
                <c:pt idx="1352">
                  <c:v>1.3520000000000001E-2</c:v>
                </c:pt>
                <c:pt idx="1353">
                  <c:v>1.353E-2</c:v>
                </c:pt>
                <c:pt idx="1354">
                  <c:v>1.354E-2</c:v>
                </c:pt>
                <c:pt idx="1355">
                  <c:v>1.355E-2</c:v>
                </c:pt>
                <c:pt idx="1356">
                  <c:v>1.3559999999999999E-2</c:v>
                </c:pt>
                <c:pt idx="1357">
                  <c:v>1.357E-2</c:v>
                </c:pt>
                <c:pt idx="1358">
                  <c:v>1.358E-2</c:v>
                </c:pt>
                <c:pt idx="1359">
                  <c:v>1.359E-2</c:v>
                </c:pt>
                <c:pt idx="1360">
                  <c:v>1.3599999999999999E-2</c:v>
                </c:pt>
                <c:pt idx="1361">
                  <c:v>1.3610000000000001E-2</c:v>
                </c:pt>
                <c:pt idx="1362">
                  <c:v>1.362E-2</c:v>
                </c:pt>
                <c:pt idx="1363">
                  <c:v>1.363E-2</c:v>
                </c:pt>
                <c:pt idx="1364">
                  <c:v>1.3639999999999999E-2</c:v>
                </c:pt>
                <c:pt idx="1365">
                  <c:v>1.3650000000000001E-2</c:v>
                </c:pt>
                <c:pt idx="1366">
                  <c:v>1.366E-2</c:v>
                </c:pt>
                <c:pt idx="1367">
                  <c:v>1.367E-2</c:v>
                </c:pt>
                <c:pt idx="1368">
                  <c:v>1.3679999999999999E-2</c:v>
                </c:pt>
                <c:pt idx="1369">
                  <c:v>1.3690000000000001E-2</c:v>
                </c:pt>
                <c:pt idx="1370">
                  <c:v>1.37E-2</c:v>
                </c:pt>
                <c:pt idx="1371">
                  <c:v>1.371E-2</c:v>
                </c:pt>
                <c:pt idx="1372">
                  <c:v>1.372E-2</c:v>
                </c:pt>
                <c:pt idx="1373">
                  <c:v>1.3729999999999999E-2</c:v>
                </c:pt>
                <c:pt idx="1374">
                  <c:v>1.374E-2</c:v>
                </c:pt>
                <c:pt idx="1375">
                  <c:v>1.375E-2</c:v>
                </c:pt>
                <c:pt idx="1376">
                  <c:v>1.376E-2</c:v>
                </c:pt>
                <c:pt idx="1377">
                  <c:v>1.3769999999999999E-2</c:v>
                </c:pt>
                <c:pt idx="1378">
                  <c:v>1.3780000000000001E-2</c:v>
                </c:pt>
                <c:pt idx="1379">
                  <c:v>1.379E-2</c:v>
                </c:pt>
                <c:pt idx="1380">
                  <c:v>1.38E-2</c:v>
                </c:pt>
                <c:pt idx="1381">
                  <c:v>1.3809999999999999E-2</c:v>
                </c:pt>
                <c:pt idx="1382">
                  <c:v>1.3820000000000001E-2</c:v>
                </c:pt>
                <c:pt idx="1383">
                  <c:v>1.383E-2</c:v>
                </c:pt>
                <c:pt idx="1384">
                  <c:v>1.384E-2</c:v>
                </c:pt>
                <c:pt idx="1385">
                  <c:v>1.3849999999999999E-2</c:v>
                </c:pt>
                <c:pt idx="1386">
                  <c:v>1.3860000000000001E-2</c:v>
                </c:pt>
                <c:pt idx="1387">
                  <c:v>1.387E-2</c:v>
                </c:pt>
                <c:pt idx="1388">
                  <c:v>1.388E-2</c:v>
                </c:pt>
                <c:pt idx="1389">
                  <c:v>1.389E-2</c:v>
                </c:pt>
                <c:pt idx="1390">
                  <c:v>1.3899999999999999E-2</c:v>
                </c:pt>
                <c:pt idx="1391">
                  <c:v>1.391E-2</c:v>
                </c:pt>
                <c:pt idx="1392">
                  <c:v>1.392E-2</c:v>
                </c:pt>
                <c:pt idx="1393">
                  <c:v>1.393E-2</c:v>
                </c:pt>
                <c:pt idx="1394">
                  <c:v>1.3939999999999999E-2</c:v>
                </c:pt>
                <c:pt idx="1395">
                  <c:v>1.3950000000000001E-2</c:v>
                </c:pt>
                <c:pt idx="1396">
                  <c:v>1.396E-2</c:v>
                </c:pt>
                <c:pt idx="1397">
                  <c:v>1.397E-2</c:v>
                </c:pt>
                <c:pt idx="1398">
                  <c:v>1.3979999999999999E-2</c:v>
                </c:pt>
                <c:pt idx="1399">
                  <c:v>1.3990000000000001E-2</c:v>
                </c:pt>
                <c:pt idx="1400">
                  <c:v>1.4E-2</c:v>
                </c:pt>
                <c:pt idx="1401">
                  <c:v>1.401E-2</c:v>
                </c:pt>
                <c:pt idx="1402">
                  <c:v>1.4019999999999999E-2</c:v>
                </c:pt>
                <c:pt idx="1403">
                  <c:v>1.4030000000000001E-2</c:v>
                </c:pt>
                <c:pt idx="1404">
                  <c:v>1.404E-2</c:v>
                </c:pt>
                <c:pt idx="1405">
                  <c:v>1.405E-2</c:v>
                </c:pt>
                <c:pt idx="1406">
                  <c:v>1.406E-2</c:v>
                </c:pt>
                <c:pt idx="1407">
                  <c:v>1.4069999999999999E-2</c:v>
                </c:pt>
                <c:pt idx="1408">
                  <c:v>1.4080000000000001E-2</c:v>
                </c:pt>
                <c:pt idx="1409">
                  <c:v>1.409E-2</c:v>
                </c:pt>
                <c:pt idx="1410">
                  <c:v>1.41E-2</c:v>
                </c:pt>
                <c:pt idx="1411">
                  <c:v>1.4109999999999999E-2</c:v>
                </c:pt>
                <c:pt idx="1412">
                  <c:v>1.4120000000000001E-2</c:v>
                </c:pt>
                <c:pt idx="1413">
                  <c:v>1.413E-2</c:v>
                </c:pt>
                <c:pt idx="1414">
                  <c:v>1.414E-2</c:v>
                </c:pt>
                <c:pt idx="1415">
                  <c:v>1.4149999999999999E-2</c:v>
                </c:pt>
                <c:pt idx="1416">
                  <c:v>1.4160000000000001E-2</c:v>
                </c:pt>
                <c:pt idx="1417">
                  <c:v>1.417E-2</c:v>
                </c:pt>
                <c:pt idx="1418">
                  <c:v>1.418E-2</c:v>
                </c:pt>
                <c:pt idx="1419">
                  <c:v>1.4189999999999999E-2</c:v>
                </c:pt>
                <c:pt idx="1420">
                  <c:v>1.4200000000000001E-2</c:v>
                </c:pt>
                <c:pt idx="1421">
                  <c:v>1.421E-2</c:v>
                </c:pt>
                <c:pt idx="1422">
                  <c:v>1.422E-2</c:v>
                </c:pt>
                <c:pt idx="1423">
                  <c:v>1.423E-2</c:v>
                </c:pt>
                <c:pt idx="1424">
                  <c:v>1.4239999999999999E-2</c:v>
                </c:pt>
                <c:pt idx="1425">
                  <c:v>1.4250000000000001E-2</c:v>
                </c:pt>
                <c:pt idx="1426">
                  <c:v>1.426E-2</c:v>
                </c:pt>
                <c:pt idx="1427">
                  <c:v>1.427E-2</c:v>
                </c:pt>
                <c:pt idx="1428">
                  <c:v>1.4279999999999999E-2</c:v>
                </c:pt>
                <c:pt idx="1429">
                  <c:v>1.4290000000000001E-2</c:v>
                </c:pt>
                <c:pt idx="1430">
                  <c:v>1.43E-2</c:v>
                </c:pt>
                <c:pt idx="1431">
                  <c:v>1.431E-2</c:v>
                </c:pt>
                <c:pt idx="1432">
                  <c:v>1.4319999999999999E-2</c:v>
                </c:pt>
                <c:pt idx="1433">
                  <c:v>1.4330000000000001E-2</c:v>
                </c:pt>
                <c:pt idx="1434">
                  <c:v>1.434E-2</c:v>
                </c:pt>
                <c:pt idx="1435">
                  <c:v>1.435E-2</c:v>
                </c:pt>
                <c:pt idx="1436">
                  <c:v>1.436E-2</c:v>
                </c:pt>
                <c:pt idx="1437">
                  <c:v>1.4370000000000001E-2</c:v>
                </c:pt>
                <c:pt idx="1438">
                  <c:v>1.438E-2</c:v>
                </c:pt>
                <c:pt idx="1439">
                  <c:v>1.439E-2</c:v>
                </c:pt>
                <c:pt idx="1440">
                  <c:v>1.44E-2</c:v>
                </c:pt>
                <c:pt idx="1441">
                  <c:v>1.4409999999999999E-2</c:v>
                </c:pt>
                <c:pt idx="1442">
                  <c:v>1.4420000000000001E-2</c:v>
                </c:pt>
                <c:pt idx="1443">
                  <c:v>1.443E-2</c:v>
                </c:pt>
                <c:pt idx="1444">
                  <c:v>1.444E-2</c:v>
                </c:pt>
                <c:pt idx="1445">
                  <c:v>1.4449999999999999E-2</c:v>
                </c:pt>
                <c:pt idx="1446">
                  <c:v>1.4460000000000001E-2</c:v>
                </c:pt>
                <c:pt idx="1447">
                  <c:v>1.447E-2</c:v>
                </c:pt>
                <c:pt idx="1448">
                  <c:v>1.448E-2</c:v>
                </c:pt>
                <c:pt idx="1449">
                  <c:v>1.4489999999999999E-2</c:v>
                </c:pt>
                <c:pt idx="1450">
                  <c:v>1.4500000000000001E-2</c:v>
                </c:pt>
                <c:pt idx="1451">
                  <c:v>1.451E-2</c:v>
                </c:pt>
                <c:pt idx="1452">
                  <c:v>1.452E-2</c:v>
                </c:pt>
                <c:pt idx="1453">
                  <c:v>1.453E-2</c:v>
                </c:pt>
                <c:pt idx="1454">
                  <c:v>1.4540000000000001E-2</c:v>
                </c:pt>
                <c:pt idx="1455">
                  <c:v>1.455E-2</c:v>
                </c:pt>
                <c:pt idx="1456">
                  <c:v>1.456E-2</c:v>
                </c:pt>
                <c:pt idx="1457">
                  <c:v>1.457E-2</c:v>
                </c:pt>
                <c:pt idx="1458">
                  <c:v>1.4579999999999999E-2</c:v>
                </c:pt>
                <c:pt idx="1459">
                  <c:v>1.4590000000000001E-2</c:v>
                </c:pt>
                <c:pt idx="1460">
                  <c:v>1.46E-2</c:v>
                </c:pt>
                <c:pt idx="1461">
                  <c:v>1.461E-2</c:v>
                </c:pt>
                <c:pt idx="1462">
                  <c:v>1.4619999999999999E-2</c:v>
                </c:pt>
                <c:pt idx="1463">
                  <c:v>1.4630000000000001E-2</c:v>
                </c:pt>
                <c:pt idx="1464">
                  <c:v>1.464E-2</c:v>
                </c:pt>
                <c:pt idx="1465">
                  <c:v>1.465E-2</c:v>
                </c:pt>
                <c:pt idx="1466">
                  <c:v>1.4659999999999999E-2</c:v>
                </c:pt>
                <c:pt idx="1467">
                  <c:v>1.4670000000000001E-2</c:v>
                </c:pt>
                <c:pt idx="1468">
                  <c:v>1.468E-2</c:v>
                </c:pt>
                <c:pt idx="1469">
                  <c:v>1.469E-2</c:v>
                </c:pt>
                <c:pt idx="1470">
                  <c:v>1.47E-2</c:v>
                </c:pt>
                <c:pt idx="1471">
                  <c:v>1.4710000000000001E-2</c:v>
                </c:pt>
                <c:pt idx="1472">
                  <c:v>1.472E-2</c:v>
                </c:pt>
                <c:pt idx="1473">
                  <c:v>1.473E-2</c:v>
                </c:pt>
                <c:pt idx="1474">
                  <c:v>1.474E-2</c:v>
                </c:pt>
                <c:pt idx="1475">
                  <c:v>1.4749999999999999E-2</c:v>
                </c:pt>
                <c:pt idx="1476">
                  <c:v>1.4760000000000001E-2</c:v>
                </c:pt>
                <c:pt idx="1477">
                  <c:v>1.477E-2</c:v>
                </c:pt>
                <c:pt idx="1478">
                  <c:v>1.478E-2</c:v>
                </c:pt>
                <c:pt idx="1479">
                  <c:v>1.4789999999999999E-2</c:v>
                </c:pt>
                <c:pt idx="1480">
                  <c:v>1.4800000000000001E-2</c:v>
                </c:pt>
                <c:pt idx="1481">
                  <c:v>1.481E-2</c:v>
                </c:pt>
                <c:pt idx="1482">
                  <c:v>1.482E-2</c:v>
                </c:pt>
                <c:pt idx="1483">
                  <c:v>1.4829999999999999E-2</c:v>
                </c:pt>
                <c:pt idx="1484">
                  <c:v>1.4840000000000001E-2</c:v>
                </c:pt>
                <c:pt idx="1485">
                  <c:v>1.485E-2</c:v>
                </c:pt>
                <c:pt idx="1486">
                  <c:v>1.486E-2</c:v>
                </c:pt>
                <c:pt idx="1487">
                  <c:v>1.487E-2</c:v>
                </c:pt>
                <c:pt idx="1488">
                  <c:v>1.4880000000000001E-2</c:v>
                </c:pt>
                <c:pt idx="1489">
                  <c:v>1.489E-2</c:v>
                </c:pt>
                <c:pt idx="1490">
                  <c:v>1.49E-2</c:v>
                </c:pt>
                <c:pt idx="1491">
                  <c:v>1.491E-2</c:v>
                </c:pt>
                <c:pt idx="1492">
                  <c:v>1.4919999999999999E-2</c:v>
                </c:pt>
                <c:pt idx="1493">
                  <c:v>1.4930000000000001E-2</c:v>
                </c:pt>
                <c:pt idx="1494">
                  <c:v>1.494E-2</c:v>
                </c:pt>
                <c:pt idx="1495">
                  <c:v>1.495E-2</c:v>
                </c:pt>
                <c:pt idx="1496">
                  <c:v>1.4959999999999999E-2</c:v>
                </c:pt>
                <c:pt idx="1497">
                  <c:v>1.4970000000000001E-2</c:v>
                </c:pt>
                <c:pt idx="1498">
                  <c:v>1.498E-2</c:v>
                </c:pt>
                <c:pt idx="1499">
                  <c:v>1.499E-2</c:v>
                </c:pt>
                <c:pt idx="1500">
                  <c:v>1.4999999999999999E-2</c:v>
                </c:pt>
                <c:pt idx="1501">
                  <c:v>1.5010000000000001E-2</c:v>
                </c:pt>
                <c:pt idx="1502">
                  <c:v>1.502E-2</c:v>
                </c:pt>
                <c:pt idx="1503">
                  <c:v>1.503E-2</c:v>
                </c:pt>
                <c:pt idx="1504">
                  <c:v>1.504E-2</c:v>
                </c:pt>
                <c:pt idx="1505">
                  <c:v>1.5049999999999999E-2</c:v>
                </c:pt>
                <c:pt idx="1506">
                  <c:v>1.506E-2</c:v>
                </c:pt>
                <c:pt idx="1507">
                  <c:v>1.507E-2</c:v>
                </c:pt>
                <c:pt idx="1508">
                  <c:v>1.508E-2</c:v>
                </c:pt>
                <c:pt idx="1509">
                  <c:v>1.5089999999999999E-2</c:v>
                </c:pt>
                <c:pt idx="1510">
                  <c:v>1.5100000000000001E-2</c:v>
                </c:pt>
                <c:pt idx="1511">
                  <c:v>1.511E-2</c:v>
                </c:pt>
                <c:pt idx="1512">
                  <c:v>1.512E-2</c:v>
                </c:pt>
                <c:pt idx="1513">
                  <c:v>1.5129999999999999E-2</c:v>
                </c:pt>
                <c:pt idx="1514">
                  <c:v>1.5140000000000001E-2</c:v>
                </c:pt>
                <c:pt idx="1515">
                  <c:v>1.515E-2</c:v>
                </c:pt>
                <c:pt idx="1516">
                  <c:v>1.516E-2</c:v>
                </c:pt>
                <c:pt idx="1517">
                  <c:v>1.5169999999999999E-2</c:v>
                </c:pt>
                <c:pt idx="1518">
                  <c:v>1.5180000000000001E-2</c:v>
                </c:pt>
                <c:pt idx="1519">
                  <c:v>1.519E-2</c:v>
                </c:pt>
                <c:pt idx="1520">
                  <c:v>1.52E-2</c:v>
                </c:pt>
                <c:pt idx="1521">
                  <c:v>1.521E-2</c:v>
                </c:pt>
                <c:pt idx="1522">
                  <c:v>1.5219999999999999E-2</c:v>
                </c:pt>
                <c:pt idx="1523">
                  <c:v>1.523E-2</c:v>
                </c:pt>
                <c:pt idx="1524">
                  <c:v>1.524E-2</c:v>
                </c:pt>
                <c:pt idx="1525">
                  <c:v>1.525E-2</c:v>
                </c:pt>
                <c:pt idx="1526">
                  <c:v>1.5259999999999999E-2</c:v>
                </c:pt>
                <c:pt idx="1527">
                  <c:v>1.5270000000000001E-2</c:v>
                </c:pt>
                <c:pt idx="1528">
                  <c:v>1.528E-2</c:v>
                </c:pt>
                <c:pt idx="1529">
                  <c:v>1.529E-2</c:v>
                </c:pt>
                <c:pt idx="1530">
                  <c:v>1.5299999999999999E-2</c:v>
                </c:pt>
                <c:pt idx="1531">
                  <c:v>1.5310000000000001E-2</c:v>
                </c:pt>
                <c:pt idx="1532">
                  <c:v>1.532E-2</c:v>
                </c:pt>
                <c:pt idx="1533">
                  <c:v>1.533E-2</c:v>
                </c:pt>
                <c:pt idx="1534">
                  <c:v>1.5339999999999999E-2</c:v>
                </c:pt>
                <c:pt idx="1535">
                  <c:v>1.5350000000000001E-2</c:v>
                </c:pt>
                <c:pt idx="1536">
                  <c:v>1.536E-2</c:v>
                </c:pt>
                <c:pt idx="1537">
                  <c:v>1.537E-2</c:v>
                </c:pt>
                <c:pt idx="1538">
                  <c:v>1.538E-2</c:v>
                </c:pt>
                <c:pt idx="1539">
                  <c:v>1.5389999999999999E-2</c:v>
                </c:pt>
                <c:pt idx="1540">
                  <c:v>1.54E-2</c:v>
                </c:pt>
                <c:pt idx="1541">
                  <c:v>1.541E-2</c:v>
                </c:pt>
                <c:pt idx="1542">
                  <c:v>1.542E-2</c:v>
                </c:pt>
                <c:pt idx="1543">
                  <c:v>1.5429999999999999E-2</c:v>
                </c:pt>
                <c:pt idx="1544">
                  <c:v>1.5440000000000001E-2</c:v>
                </c:pt>
                <c:pt idx="1545">
                  <c:v>1.545E-2</c:v>
                </c:pt>
                <c:pt idx="1546">
                  <c:v>1.546E-2</c:v>
                </c:pt>
                <c:pt idx="1547">
                  <c:v>1.5469999999999999E-2</c:v>
                </c:pt>
                <c:pt idx="1548">
                  <c:v>1.5480000000000001E-2</c:v>
                </c:pt>
                <c:pt idx="1549">
                  <c:v>1.549E-2</c:v>
                </c:pt>
                <c:pt idx="1550">
                  <c:v>1.55E-2</c:v>
                </c:pt>
                <c:pt idx="1551">
                  <c:v>1.5509999999999999E-2</c:v>
                </c:pt>
                <c:pt idx="1552">
                  <c:v>1.5520000000000001E-2</c:v>
                </c:pt>
                <c:pt idx="1553">
                  <c:v>1.553E-2</c:v>
                </c:pt>
                <c:pt idx="1554">
                  <c:v>1.554E-2</c:v>
                </c:pt>
                <c:pt idx="1555">
                  <c:v>1.555E-2</c:v>
                </c:pt>
                <c:pt idx="1556">
                  <c:v>1.5559999999999999E-2</c:v>
                </c:pt>
                <c:pt idx="1557">
                  <c:v>1.5570000000000001E-2</c:v>
                </c:pt>
                <c:pt idx="1558">
                  <c:v>1.558E-2</c:v>
                </c:pt>
                <c:pt idx="1559">
                  <c:v>1.559E-2</c:v>
                </c:pt>
                <c:pt idx="1560">
                  <c:v>1.5599999999999999E-2</c:v>
                </c:pt>
                <c:pt idx="1561">
                  <c:v>1.5610000000000001E-2</c:v>
                </c:pt>
                <c:pt idx="1562">
                  <c:v>1.562E-2</c:v>
                </c:pt>
                <c:pt idx="1563">
                  <c:v>1.5630000000000002E-2</c:v>
                </c:pt>
                <c:pt idx="1564">
                  <c:v>1.5640000000000001E-2</c:v>
                </c:pt>
                <c:pt idx="1565">
                  <c:v>1.5650000000000001E-2</c:v>
                </c:pt>
                <c:pt idx="1566">
                  <c:v>1.566E-2</c:v>
                </c:pt>
                <c:pt idx="1567">
                  <c:v>1.567E-2</c:v>
                </c:pt>
                <c:pt idx="1568">
                  <c:v>1.5679999999999999E-2</c:v>
                </c:pt>
                <c:pt idx="1569">
                  <c:v>1.5689999999999999E-2</c:v>
                </c:pt>
                <c:pt idx="1570">
                  <c:v>1.5699999999999999E-2</c:v>
                </c:pt>
                <c:pt idx="1571">
                  <c:v>1.5709999999999998E-2</c:v>
                </c:pt>
                <c:pt idx="1572">
                  <c:v>1.5720000000000001E-2</c:v>
                </c:pt>
                <c:pt idx="1573">
                  <c:v>1.5730000000000001E-2</c:v>
                </c:pt>
                <c:pt idx="1574">
                  <c:v>1.5740000000000001E-2</c:v>
                </c:pt>
                <c:pt idx="1575">
                  <c:v>1.575E-2</c:v>
                </c:pt>
                <c:pt idx="1576">
                  <c:v>1.576E-2</c:v>
                </c:pt>
                <c:pt idx="1577">
                  <c:v>1.5769999999999999E-2</c:v>
                </c:pt>
                <c:pt idx="1578">
                  <c:v>1.5779999999999999E-2</c:v>
                </c:pt>
                <c:pt idx="1579">
                  <c:v>1.5789999999999998E-2</c:v>
                </c:pt>
                <c:pt idx="1580">
                  <c:v>1.5800000000000002E-2</c:v>
                </c:pt>
                <c:pt idx="1581">
                  <c:v>1.5810000000000001E-2</c:v>
                </c:pt>
                <c:pt idx="1582">
                  <c:v>1.5820000000000001E-2</c:v>
                </c:pt>
                <c:pt idx="1583">
                  <c:v>1.583E-2</c:v>
                </c:pt>
                <c:pt idx="1584">
                  <c:v>1.584E-2</c:v>
                </c:pt>
                <c:pt idx="1585">
                  <c:v>1.585E-2</c:v>
                </c:pt>
                <c:pt idx="1586">
                  <c:v>1.5859999999999999E-2</c:v>
                </c:pt>
                <c:pt idx="1587">
                  <c:v>1.5869999999999999E-2</c:v>
                </c:pt>
                <c:pt idx="1588">
                  <c:v>1.5879999999999998E-2</c:v>
                </c:pt>
                <c:pt idx="1589">
                  <c:v>1.5890000000000001E-2</c:v>
                </c:pt>
                <c:pt idx="1590">
                  <c:v>1.5900000000000001E-2</c:v>
                </c:pt>
                <c:pt idx="1591">
                  <c:v>1.5910000000000001E-2</c:v>
                </c:pt>
                <c:pt idx="1592">
                  <c:v>1.592E-2</c:v>
                </c:pt>
                <c:pt idx="1593">
                  <c:v>1.593E-2</c:v>
                </c:pt>
                <c:pt idx="1594">
                  <c:v>1.5939999999999999E-2</c:v>
                </c:pt>
                <c:pt idx="1595">
                  <c:v>1.5949999999999999E-2</c:v>
                </c:pt>
                <c:pt idx="1596">
                  <c:v>1.5959999999999998E-2</c:v>
                </c:pt>
                <c:pt idx="1597">
                  <c:v>1.5970000000000002E-2</c:v>
                </c:pt>
                <c:pt idx="1598">
                  <c:v>1.5980000000000001E-2</c:v>
                </c:pt>
                <c:pt idx="1599">
                  <c:v>1.5990000000000001E-2</c:v>
                </c:pt>
                <c:pt idx="1600">
                  <c:v>1.6E-2</c:v>
                </c:pt>
                <c:pt idx="1601">
                  <c:v>1.601E-2</c:v>
                </c:pt>
                <c:pt idx="1602">
                  <c:v>1.602E-2</c:v>
                </c:pt>
                <c:pt idx="1603">
                  <c:v>1.6029999999999999E-2</c:v>
                </c:pt>
                <c:pt idx="1604">
                  <c:v>1.6039999999999999E-2</c:v>
                </c:pt>
                <c:pt idx="1605">
                  <c:v>1.6049999999999998E-2</c:v>
                </c:pt>
                <c:pt idx="1606">
                  <c:v>1.6060000000000001E-2</c:v>
                </c:pt>
                <c:pt idx="1607">
                  <c:v>1.6070000000000001E-2</c:v>
                </c:pt>
                <c:pt idx="1608">
                  <c:v>1.6080000000000001E-2</c:v>
                </c:pt>
                <c:pt idx="1609">
                  <c:v>1.609E-2</c:v>
                </c:pt>
                <c:pt idx="1610">
                  <c:v>1.61E-2</c:v>
                </c:pt>
                <c:pt idx="1611">
                  <c:v>1.6109999999999999E-2</c:v>
                </c:pt>
                <c:pt idx="1612">
                  <c:v>1.6119999999999999E-2</c:v>
                </c:pt>
                <c:pt idx="1613">
                  <c:v>1.6129999999999999E-2</c:v>
                </c:pt>
                <c:pt idx="1614">
                  <c:v>1.6140000000000002E-2</c:v>
                </c:pt>
                <c:pt idx="1615">
                  <c:v>1.6150000000000001E-2</c:v>
                </c:pt>
                <c:pt idx="1616">
                  <c:v>1.6160000000000001E-2</c:v>
                </c:pt>
                <c:pt idx="1617">
                  <c:v>1.617E-2</c:v>
                </c:pt>
                <c:pt idx="1618">
                  <c:v>1.618E-2</c:v>
                </c:pt>
                <c:pt idx="1619">
                  <c:v>1.619E-2</c:v>
                </c:pt>
                <c:pt idx="1620">
                  <c:v>1.6199999999999999E-2</c:v>
                </c:pt>
                <c:pt idx="1621">
                  <c:v>1.6209999999999999E-2</c:v>
                </c:pt>
                <c:pt idx="1622">
                  <c:v>1.6219999999999998E-2</c:v>
                </c:pt>
                <c:pt idx="1623">
                  <c:v>1.6230000000000001E-2</c:v>
                </c:pt>
                <c:pt idx="1624">
                  <c:v>1.6240000000000001E-2</c:v>
                </c:pt>
                <c:pt idx="1625">
                  <c:v>1.6250000000000001E-2</c:v>
                </c:pt>
                <c:pt idx="1626">
                  <c:v>1.626E-2</c:v>
                </c:pt>
                <c:pt idx="1627">
                  <c:v>1.627E-2</c:v>
                </c:pt>
                <c:pt idx="1628">
                  <c:v>1.6279999999999999E-2</c:v>
                </c:pt>
                <c:pt idx="1629">
                  <c:v>1.6289999999999999E-2</c:v>
                </c:pt>
                <c:pt idx="1630">
                  <c:v>1.6299999999999999E-2</c:v>
                </c:pt>
                <c:pt idx="1631">
                  <c:v>1.6310000000000002E-2</c:v>
                </c:pt>
                <c:pt idx="1632">
                  <c:v>1.6320000000000001E-2</c:v>
                </c:pt>
                <c:pt idx="1633">
                  <c:v>1.6330000000000001E-2</c:v>
                </c:pt>
                <c:pt idx="1634">
                  <c:v>1.634E-2</c:v>
                </c:pt>
                <c:pt idx="1635">
                  <c:v>1.635E-2</c:v>
                </c:pt>
                <c:pt idx="1636">
                  <c:v>1.636E-2</c:v>
                </c:pt>
                <c:pt idx="1637">
                  <c:v>1.6369999999999999E-2</c:v>
                </c:pt>
                <c:pt idx="1638">
                  <c:v>1.6379999999999999E-2</c:v>
                </c:pt>
                <c:pt idx="1639">
                  <c:v>1.6389999999999998E-2</c:v>
                </c:pt>
                <c:pt idx="1640">
                  <c:v>1.6400000000000001E-2</c:v>
                </c:pt>
                <c:pt idx="1641">
                  <c:v>1.6410000000000001E-2</c:v>
                </c:pt>
                <c:pt idx="1642">
                  <c:v>1.6420000000000001E-2</c:v>
                </c:pt>
                <c:pt idx="1643">
                  <c:v>1.643E-2</c:v>
                </c:pt>
                <c:pt idx="1644">
                  <c:v>1.644E-2</c:v>
                </c:pt>
                <c:pt idx="1645">
                  <c:v>1.6449999999999999E-2</c:v>
                </c:pt>
                <c:pt idx="1646">
                  <c:v>1.6459999999999999E-2</c:v>
                </c:pt>
                <c:pt idx="1647">
                  <c:v>1.6469999999999999E-2</c:v>
                </c:pt>
                <c:pt idx="1648">
                  <c:v>1.6480000000000002E-2</c:v>
                </c:pt>
                <c:pt idx="1649">
                  <c:v>1.6490000000000001E-2</c:v>
                </c:pt>
                <c:pt idx="1650">
                  <c:v>1.6500000000000001E-2</c:v>
                </c:pt>
                <c:pt idx="1651">
                  <c:v>1.651E-2</c:v>
                </c:pt>
                <c:pt idx="1652">
                  <c:v>1.652E-2</c:v>
                </c:pt>
                <c:pt idx="1653">
                  <c:v>1.653E-2</c:v>
                </c:pt>
                <c:pt idx="1654">
                  <c:v>1.6539999999999999E-2</c:v>
                </c:pt>
                <c:pt idx="1655">
                  <c:v>1.6549999999999999E-2</c:v>
                </c:pt>
                <c:pt idx="1656">
                  <c:v>1.6559999999999998E-2</c:v>
                </c:pt>
                <c:pt idx="1657">
                  <c:v>1.6570000000000001E-2</c:v>
                </c:pt>
                <c:pt idx="1658">
                  <c:v>1.6580000000000001E-2</c:v>
                </c:pt>
                <c:pt idx="1659">
                  <c:v>1.6590000000000001E-2</c:v>
                </c:pt>
                <c:pt idx="1660">
                  <c:v>1.66E-2</c:v>
                </c:pt>
                <c:pt idx="1661">
                  <c:v>1.661E-2</c:v>
                </c:pt>
                <c:pt idx="1662">
                  <c:v>1.6619999999999999E-2</c:v>
                </c:pt>
                <c:pt idx="1663">
                  <c:v>1.6629999999999999E-2</c:v>
                </c:pt>
                <c:pt idx="1664">
                  <c:v>1.6639999999999999E-2</c:v>
                </c:pt>
                <c:pt idx="1665">
                  <c:v>1.6650000000000002E-2</c:v>
                </c:pt>
                <c:pt idx="1666">
                  <c:v>1.6660000000000001E-2</c:v>
                </c:pt>
                <c:pt idx="1667">
                  <c:v>1.6670000000000001E-2</c:v>
                </c:pt>
                <c:pt idx="1668">
                  <c:v>1.668E-2</c:v>
                </c:pt>
                <c:pt idx="1669">
                  <c:v>1.669E-2</c:v>
                </c:pt>
                <c:pt idx="1670">
                  <c:v>1.67E-2</c:v>
                </c:pt>
                <c:pt idx="1671">
                  <c:v>1.6709999999999999E-2</c:v>
                </c:pt>
                <c:pt idx="1672">
                  <c:v>1.6719999999999999E-2</c:v>
                </c:pt>
                <c:pt idx="1673">
                  <c:v>1.6729999999999998E-2</c:v>
                </c:pt>
                <c:pt idx="1674">
                  <c:v>1.6740000000000001E-2</c:v>
                </c:pt>
                <c:pt idx="1675">
                  <c:v>1.6750000000000001E-2</c:v>
                </c:pt>
                <c:pt idx="1676">
                  <c:v>1.6760000000000001E-2</c:v>
                </c:pt>
                <c:pt idx="1677">
                  <c:v>1.677E-2</c:v>
                </c:pt>
                <c:pt idx="1678">
                  <c:v>1.678E-2</c:v>
                </c:pt>
                <c:pt idx="1679">
                  <c:v>1.6789999999999999E-2</c:v>
                </c:pt>
                <c:pt idx="1680">
                  <c:v>1.6799999999999999E-2</c:v>
                </c:pt>
                <c:pt idx="1681">
                  <c:v>1.6809999999999999E-2</c:v>
                </c:pt>
                <c:pt idx="1682">
                  <c:v>1.6820000000000002E-2</c:v>
                </c:pt>
                <c:pt idx="1683">
                  <c:v>1.6830000000000001E-2</c:v>
                </c:pt>
                <c:pt idx="1684">
                  <c:v>1.6840000000000001E-2</c:v>
                </c:pt>
                <c:pt idx="1685">
                  <c:v>1.685E-2</c:v>
                </c:pt>
                <c:pt idx="1686">
                  <c:v>1.686E-2</c:v>
                </c:pt>
                <c:pt idx="1687">
                  <c:v>1.687E-2</c:v>
                </c:pt>
                <c:pt idx="1688">
                  <c:v>1.6879999999999999E-2</c:v>
                </c:pt>
                <c:pt idx="1689">
                  <c:v>1.6889999999999999E-2</c:v>
                </c:pt>
                <c:pt idx="1690">
                  <c:v>1.6899999999999998E-2</c:v>
                </c:pt>
                <c:pt idx="1691">
                  <c:v>1.6910000000000001E-2</c:v>
                </c:pt>
                <c:pt idx="1692">
                  <c:v>1.6920000000000001E-2</c:v>
                </c:pt>
                <c:pt idx="1693">
                  <c:v>1.6930000000000001E-2</c:v>
                </c:pt>
                <c:pt idx="1694">
                  <c:v>1.694E-2</c:v>
                </c:pt>
                <c:pt idx="1695">
                  <c:v>1.695E-2</c:v>
                </c:pt>
                <c:pt idx="1696">
                  <c:v>1.6959999999999999E-2</c:v>
                </c:pt>
                <c:pt idx="1697">
                  <c:v>1.6969999999999999E-2</c:v>
                </c:pt>
                <c:pt idx="1698">
                  <c:v>1.6979999999999999E-2</c:v>
                </c:pt>
                <c:pt idx="1699">
                  <c:v>1.6990000000000002E-2</c:v>
                </c:pt>
                <c:pt idx="1700">
                  <c:v>1.7000000000000001E-2</c:v>
                </c:pt>
                <c:pt idx="1701">
                  <c:v>1.7010000000000001E-2</c:v>
                </c:pt>
                <c:pt idx="1702">
                  <c:v>1.702E-2</c:v>
                </c:pt>
                <c:pt idx="1703">
                  <c:v>1.703E-2</c:v>
                </c:pt>
                <c:pt idx="1704">
                  <c:v>1.704E-2</c:v>
                </c:pt>
                <c:pt idx="1705">
                  <c:v>1.7049999999999999E-2</c:v>
                </c:pt>
                <c:pt idx="1706">
                  <c:v>1.7059999999999999E-2</c:v>
                </c:pt>
                <c:pt idx="1707">
                  <c:v>1.7069999999999998E-2</c:v>
                </c:pt>
                <c:pt idx="1708">
                  <c:v>1.7080000000000001E-2</c:v>
                </c:pt>
                <c:pt idx="1709">
                  <c:v>1.7090000000000001E-2</c:v>
                </c:pt>
                <c:pt idx="1710">
                  <c:v>1.7100000000000001E-2</c:v>
                </c:pt>
                <c:pt idx="1711">
                  <c:v>1.711E-2</c:v>
                </c:pt>
                <c:pt idx="1712">
                  <c:v>1.712E-2</c:v>
                </c:pt>
                <c:pt idx="1713">
                  <c:v>1.7129999999999999E-2</c:v>
                </c:pt>
                <c:pt idx="1714">
                  <c:v>1.7139999999999999E-2</c:v>
                </c:pt>
                <c:pt idx="1715">
                  <c:v>1.7149999999999999E-2</c:v>
                </c:pt>
                <c:pt idx="1716">
                  <c:v>1.7160000000000002E-2</c:v>
                </c:pt>
                <c:pt idx="1717">
                  <c:v>1.7170000000000001E-2</c:v>
                </c:pt>
                <c:pt idx="1718">
                  <c:v>1.7180000000000001E-2</c:v>
                </c:pt>
                <c:pt idx="1719">
                  <c:v>1.719E-2</c:v>
                </c:pt>
                <c:pt idx="1720">
                  <c:v>1.72E-2</c:v>
                </c:pt>
                <c:pt idx="1721">
                  <c:v>1.721E-2</c:v>
                </c:pt>
                <c:pt idx="1722">
                  <c:v>1.7219999999999999E-2</c:v>
                </c:pt>
                <c:pt idx="1723">
                  <c:v>1.7229999999999999E-2</c:v>
                </c:pt>
                <c:pt idx="1724">
                  <c:v>1.7239999999999998E-2</c:v>
                </c:pt>
                <c:pt idx="1725">
                  <c:v>1.7250000000000001E-2</c:v>
                </c:pt>
                <c:pt idx="1726">
                  <c:v>1.7260000000000001E-2</c:v>
                </c:pt>
                <c:pt idx="1727">
                  <c:v>1.7270000000000001E-2</c:v>
                </c:pt>
                <c:pt idx="1728">
                  <c:v>1.728E-2</c:v>
                </c:pt>
                <c:pt idx="1729">
                  <c:v>1.729E-2</c:v>
                </c:pt>
                <c:pt idx="1730">
                  <c:v>1.7299999999999999E-2</c:v>
                </c:pt>
                <c:pt idx="1731">
                  <c:v>1.7309999999999999E-2</c:v>
                </c:pt>
                <c:pt idx="1732">
                  <c:v>1.7319999999999999E-2</c:v>
                </c:pt>
                <c:pt idx="1733">
                  <c:v>1.7330000000000002E-2</c:v>
                </c:pt>
                <c:pt idx="1734">
                  <c:v>1.7340000000000001E-2</c:v>
                </c:pt>
                <c:pt idx="1735">
                  <c:v>1.7350000000000001E-2</c:v>
                </c:pt>
                <c:pt idx="1736">
                  <c:v>1.736E-2</c:v>
                </c:pt>
                <c:pt idx="1737">
                  <c:v>1.737E-2</c:v>
                </c:pt>
                <c:pt idx="1738">
                  <c:v>1.738E-2</c:v>
                </c:pt>
                <c:pt idx="1739">
                  <c:v>1.7389999999999999E-2</c:v>
                </c:pt>
                <c:pt idx="1740">
                  <c:v>1.7399999999999999E-2</c:v>
                </c:pt>
                <c:pt idx="1741">
                  <c:v>1.7409999999999998E-2</c:v>
                </c:pt>
                <c:pt idx="1742">
                  <c:v>1.7420000000000001E-2</c:v>
                </c:pt>
                <c:pt idx="1743">
                  <c:v>1.7430000000000001E-2</c:v>
                </c:pt>
                <c:pt idx="1744">
                  <c:v>1.7440000000000001E-2</c:v>
                </c:pt>
                <c:pt idx="1745">
                  <c:v>1.745E-2</c:v>
                </c:pt>
                <c:pt idx="1746">
                  <c:v>1.746E-2</c:v>
                </c:pt>
                <c:pt idx="1747">
                  <c:v>1.7469999999999999E-2</c:v>
                </c:pt>
                <c:pt idx="1748">
                  <c:v>1.7479999999999999E-2</c:v>
                </c:pt>
                <c:pt idx="1749">
                  <c:v>1.7489999999999999E-2</c:v>
                </c:pt>
                <c:pt idx="1750">
                  <c:v>1.7500000000000002E-2</c:v>
                </c:pt>
                <c:pt idx="1751">
                  <c:v>1.7510000000000001E-2</c:v>
                </c:pt>
                <c:pt idx="1752">
                  <c:v>1.7520000000000001E-2</c:v>
                </c:pt>
                <c:pt idx="1753">
                  <c:v>1.753E-2</c:v>
                </c:pt>
                <c:pt idx="1754">
                  <c:v>1.754E-2</c:v>
                </c:pt>
                <c:pt idx="1755">
                  <c:v>1.755E-2</c:v>
                </c:pt>
                <c:pt idx="1756">
                  <c:v>1.7559999999999999E-2</c:v>
                </c:pt>
                <c:pt idx="1757">
                  <c:v>1.7569999999999999E-2</c:v>
                </c:pt>
                <c:pt idx="1758">
                  <c:v>1.7579999999999998E-2</c:v>
                </c:pt>
                <c:pt idx="1759">
                  <c:v>1.7590000000000001E-2</c:v>
                </c:pt>
                <c:pt idx="1760">
                  <c:v>1.7600000000000001E-2</c:v>
                </c:pt>
                <c:pt idx="1761">
                  <c:v>1.7610000000000001E-2</c:v>
                </c:pt>
                <c:pt idx="1762">
                  <c:v>1.762E-2</c:v>
                </c:pt>
                <c:pt idx="1763">
                  <c:v>1.763E-2</c:v>
                </c:pt>
                <c:pt idx="1764">
                  <c:v>1.7639999999999999E-2</c:v>
                </c:pt>
                <c:pt idx="1765">
                  <c:v>1.7649999999999999E-2</c:v>
                </c:pt>
                <c:pt idx="1766">
                  <c:v>1.7659999999999999E-2</c:v>
                </c:pt>
                <c:pt idx="1767">
                  <c:v>1.7670000000000002E-2</c:v>
                </c:pt>
                <c:pt idx="1768">
                  <c:v>1.7680000000000001E-2</c:v>
                </c:pt>
                <c:pt idx="1769">
                  <c:v>1.7690000000000001E-2</c:v>
                </c:pt>
                <c:pt idx="1770">
                  <c:v>1.77E-2</c:v>
                </c:pt>
                <c:pt idx="1771">
                  <c:v>1.771E-2</c:v>
                </c:pt>
                <c:pt idx="1772">
                  <c:v>1.772E-2</c:v>
                </c:pt>
                <c:pt idx="1773">
                  <c:v>1.7729999999999999E-2</c:v>
                </c:pt>
                <c:pt idx="1774">
                  <c:v>1.7739999999999999E-2</c:v>
                </c:pt>
                <c:pt idx="1775">
                  <c:v>1.7749999999999998E-2</c:v>
                </c:pt>
                <c:pt idx="1776">
                  <c:v>1.7760000000000001E-2</c:v>
                </c:pt>
                <c:pt idx="1777">
                  <c:v>1.7770000000000001E-2</c:v>
                </c:pt>
                <c:pt idx="1778">
                  <c:v>1.7780000000000001E-2</c:v>
                </c:pt>
                <c:pt idx="1779">
                  <c:v>1.779E-2</c:v>
                </c:pt>
                <c:pt idx="1780">
                  <c:v>1.78E-2</c:v>
                </c:pt>
                <c:pt idx="1781">
                  <c:v>1.7809999999999999E-2</c:v>
                </c:pt>
                <c:pt idx="1782">
                  <c:v>1.7819999999999999E-2</c:v>
                </c:pt>
                <c:pt idx="1783">
                  <c:v>1.7829999999999999E-2</c:v>
                </c:pt>
                <c:pt idx="1784">
                  <c:v>1.7840000000000002E-2</c:v>
                </c:pt>
                <c:pt idx="1785">
                  <c:v>1.7850000000000001E-2</c:v>
                </c:pt>
                <c:pt idx="1786">
                  <c:v>1.7860000000000001E-2</c:v>
                </c:pt>
                <c:pt idx="1787">
                  <c:v>1.787E-2</c:v>
                </c:pt>
                <c:pt idx="1788">
                  <c:v>1.788E-2</c:v>
                </c:pt>
                <c:pt idx="1789">
                  <c:v>1.789E-2</c:v>
                </c:pt>
                <c:pt idx="1790">
                  <c:v>1.7899999999999999E-2</c:v>
                </c:pt>
                <c:pt idx="1791">
                  <c:v>1.7909999999999999E-2</c:v>
                </c:pt>
                <c:pt idx="1792">
                  <c:v>1.7919999999999998E-2</c:v>
                </c:pt>
                <c:pt idx="1793">
                  <c:v>1.7930000000000001E-2</c:v>
                </c:pt>
                <c:pt idx="1794">
                  <c:v>1.7940000000000001E-2</c:v>
                </c:pt>
                <c:pt idx="1795">
                  <c:v>1.7950000000000001E-2</c:v>
                </c:pt>
                <c:pt idx="1796">
                  <c:v>1.796E-2</c:v>
                </c:pt>
                <c:pt idx="1797">
                  <c:v>1.797E-2</c:v>
                </c:pt>
                <c:pt idx="1798">
                  <c:v>1.7979999999999999E-2</c:v>
                </c:pt>
                <c:pt idx="1799">
                  <c:v>1.7989999999999999E-2</c:v>
                </c:pt>
                <c:pt idx="1800">
                  <c:v>1.7999999999999999E-2</c:v>
                </c:pt>
                <c:pt idx="1801">
                  <c:v>1.8010000000000002E-2</c:v>
                </c:pt>
                <c:pt idx="1802">
                  <c:v>1.8020000000000001E-2</c:v>
                </c:pt>
                <c:pt idx="1803">
                  <c:v>1.8030000000000001E-2</c:v>
                </c:pt>
                <c:pt idx="1804">
                  <c:v>1.804E-2</c:v>
                </c:pt>
                <c:pt idx="1805">
                  <c:v>1.805E-2</c:v>
                </c:pt>
                <c:pt idx="1806">
                  <c:v>1.806E-2</c:v>
                </c:pt>
                <c:pt idx="1807">
                  <c:v>1.8069999999999999E-2</c:v>
                </c:pt>
                <c:pt idx="1808">
                  <c:v>1.8079999999999999E-2</c:v>
                </c:pt>
                <c:pt idx="1809">
                  <c:v>1.8089999999999998E-2</c:v>
                </c:pt>
                <c:pt idx="1810">
                  <c:v>1.8100000000000002E-2</c:v>
                </c:pt>
                <c:pt idx="1811">
                  <c:v>1.8110000000000001E-2</c:v>
                </c:pt>
                <c:pt idx="1812">
                  <c:v>1.8120000000000001E-2</c:v>
                </c:pt>
                <c:pt idx="1813">
                  <c:v>1.813E-2</c:v>
                </c:pt>
                <c:pt idx="1814">
                  <c:v>1.814E-2</c:v>
                </c:pt>
                <c:pt idx="1815">
                  <c:v>1.8149999999999999E-2</c:v>
                </c:pt>
                <c:pt idx="1816">
                  <c:v>1.8159999999999999E-2</c:v>
                </c:pt>
                <c:pt idx="1817">
                  <c:v>1.8169999999999999E-2</c:v>
                </c:pt>
                <c:pt idx="1818">
                  <c:v>1.8180000000000002E-2</c:v>
                </c:pt>
                <c:pt idx="1819">
                  <c:v>1.8190000000000001E-2</c:v>
                </c:pt>
                <c:pt idx="1820">
                  <c:v>1.8200000000000001E-2</c:v>
                </c:pt>
                <c:pt idx="1821">
                  <c:v>1.821E-2</c:v>
                </c:pt>
                <c:pt idx="1822">
                  <c:v>1.822E-2</c:v>
                </c:pt>
                <c:pt idx="1823">
                  <c:v>1.823E-2</c:v>
                </c:pt>
                <c:pt idx="1824">
                  <c:v>1.8239999999999999E-2</c:v>
                </c:pt>
                <c:pt idx="1825">
                  <c:v>1.8249999999999999E-2</c:v>
                </c:pt>
                <c:pt idx="1826">
                  <c:v>1.8259999999999998E-2</c:v>
                </c:pt>
                <c:pt idx="1827">
                  <c:v>1.8270000000000002E-2</c:v>
                </c:pt>
                <c:pt idx="1828">
                  <c:v>1.8280000000000001E-2</c:v>
                </c:pt>
                <c:pt idx="1829">
                  <c:v>1.8290000000000001E-2</c:v>
                </c:pt>
                <c:pt idx="1830">
                  <c:v>1.83E-2</c:v>
                </c:pt>
                <c:pt idx="1831">
                  <c:v>1.831E-2</c:v>
                </c:pt>
                <c:pt idx="1832">
                  <c:v>1.8319999999999999E-2</c:v>
                </c:pt>
                <c:pt idx="1833">
                  <c:v>1.8329999999999999E-2</c:v>
                </c:pt>
                <c:pt idx="1834">
                  <c:v>1.8339999999999999E-2</c:v>
                </c:pt>
                <c:pt idx="1835">
                  <c:v>1.8350000000000002E-2</c:v>
                </c:pt>
                <c:pt idx="1836">
                  <c:v>1.8360000000000001E-2</c:v>
                </c:pt>
                <c:pt idx="1837">
                  <c:v>1.8370000000000001E-2</c:v>
                </c:pt>
                <c:pt idx="1838">
                  <c:v>1.8380000000000001E-2</c:v>
                </c:pt>
                <c:pt idx="1839">
                  <c:v>1.839E-2</c:v>
                </c:pt>
                <c:pt idx="1840">
                  <c:v>1.84E-2</c:v>
                </c:pt>
                <c:pt idx="1841">
                  <c:v>1.8409999999999999E-2</c:v>
                </c:pt>
                <c:pt idx="1842">
                  <c:v>1.8419999999999999E-2</c:v>
                </c:pt>
                <c:pt idx="1843">
                  <c:v>1.8429999999999998E-2</c:v>
                </c:pt>
                <c:pt idx="1844">
                  <c:v>1.8440000000000002E-2</c:v>
                </c:pt>
                <c:pt idx="1845">
                  <c:v>1.8450000000000001E-2</c:v>
                </c:pt>
                <c:pt idx="1846">
                  <c:v>1.8460000000000001E-2</c:v>
                </c:pt>
                <c:pt idx="1847">
                  <c:v>1.847E-2</c:v>
                </c:pt>
                <c:pt idx="1848">
                  <c:v>1.848E-2</c:v>
                </c:pt>
                <c:pt idx="1849">
                  <c:v>1.8489999999999999E-2</c:v>
                </c:pt>
                <c:pt idx="1850">
                  <c:v>1.8499999999999999E-2</c:v>
                </c:pt>
                <c:pt idx="1851">
                  <c:v>1.8509999999999999E-2</c:v>
                </c:pt>
                <c:pt idx="1852">
                  <c:v>1.8519999999999998E-2</c:v>
                </c:pt>
                <c:pt idx="1853">
                  <c:v>1.8530000000000001E-2</c:v>
                </c:pt>
                <c:pt idx="1854">
                  <c:v>1.8540000000000001E-2</c:v>
                </c:pt>
                <c:pt idx="1855">
                  <c:v>1.8550000000000001E-2</c:v>
                </c:pt>
                <c:pt idx="1856">
                  <c:v>1.856E-2</c:v>
                </c:pt>
                <c:pt idx="1857">
                  <c:v>1.857E-2</c:v>
                </c:pt>
                <c:pt idx="1858">
                  <c:v>1.8579999999999999E-2</c:v>
                </c:pt>
                <c:pt idx="1859">
                  <c:v>1.8589999999999999E-2</c:v>
                </c:pt>
                <c:pt idx="1860">
                  <c:v>1.8599999999999998E-2</c:v>
                </c:pt>
                <c:pt idx="1861">
                  <c:v>1.8610000000000002E-2</c:v>
                </c:pt>
                <c:pt idx="1862">
                  <c:v>1.8620000000000001E-2</c:v>
                </c:pt>
                <c:pt idx="1863">
                  <c:v>1.8630000000000001E-2</c:v>
                </c:pt>
                <c:pt idx="1864">
                  <c:v>1.864E-2</c:v>
                </c:pt>
                <c:pt idx="1865">
                  <c:v>1.865E-2</c:v>
                </c:pt>
                <c:pt idx="1866">
                  <c:v>1.866E-2</c:v>
                </c:pt>
                <c:pt idx="1867">
                  <c:v>1.8669999999999999E-2</c:v>
                </c:pt>
                <c:pt idx="1868">
                  <c:v>1.8679999999999999E-2</c:v>
                </c:pt>
                <c:pt idx="1869">
                  <c:v>1.8689999999999998E-2</c:v>
                </c:pt>
                <c:pt idx="1870">
                  <c:v>1.8700000000000001E-2</c:v>
                </c:pt>
                <c:pt idx="1871">
                  <c:v>1.8710000000000001E-2</c:v>
                </c:pt>
                <c:pt idx="1872">
                  <c:v>1.8720000000000001E-2</c:v>
                </c:pt>
                <c:pt idx="1873">
                  <c:v>1.873E-2</c:v>
                </c:pt>
                <c:pt idx="1874">
                  <c:v>1.874E-2</c:v>
                </c:pt>
                <c:pt idx="1875">
                  <c:v>1.8749999999999999E-2</c:v>
                </c:pt>
                <c:pt idx="1876">
                  <c:v>1.8759999999999999E-2</c:v>
                </c:pt>
                <c:pt idx="1877">
                  <c:v>1.8769999999999998E-2</c:v>
                </c:pt>
                <c:pt idx="1878">
                  <c:v>1.8780000000000002E-2</c:v>
                </c:pt>
                <c:pt idx="1879">
                  <c:v>1.8790000000000001E-2</c:v>
                </c:pt>
                <c:pt idx="1880">
                  <c:v>1.8800000000000001E-2</c:v>
                </c:pt>
                <c:pt idx="1881">
                  <c:v>1.881E-2</c:v>
                </c:pt>
                <c:pt idx="1882">
                  <c:v>1.882E-2</c:v>
                </c:pt>
                <c:pt idx="1883">
                  <c:v>1.883E-2</c:v>
                </c:pt>
                <c:pt idx="1884">
                  <c:v>1.8839999999999999E-2</c:v>
                </c:pt>
                <c:pt idx="1885">
                  <c:v>1.8849999999999999E-2</c:v>
                </c:pt>
                <c:pt idx="1886">
                  <c:v>1.8859999999999998E-2</c:v>
                </c:pt>
                <c:pt idx="1887">
                  <c:v>1.8870000000000001E-2</c:v>
                </c:pt>
                <c:pt idx="1888">
                  <c:v>1.8880000000000001E-2</c:v>
                </c:pt>
                <c:pt idx="1889">
                  <c:v>1.8890000000000001E-2</c:v>
                </c:pt>
                <c:pt idx="1890">
                  <c:v>1.89E-2</c:v>
                </c:pt>
                <c:pt idx="1891">
                  <c:v>1.891E-2</c:v>
                </c:pt>
                <c:pt idx="1892">
                  <c:v>1.8919999999999999E-2</c:v>
                </c:pt>
                <c:pt idx="1893">
                  <c:v>1.8929999999999999E-2</c:v>
                </c:pt>
                <c:pt idx="1894">
                  <c:v>1.8939999999999999E-2</c:v>
                </c:pt>
                <c:pt idx="1895">
                  <c:v>1.8950000000000002E-2</c:v>
                </c:pt>
                <c:pt idx="1896">
                  <c:v>1.8960000000000001E-2</c:v>
                </c:pt>
                <c:pt idx="1897">
                  <c:v>1.8970000000000001E-2</c:v>
                </c:pt>
                <c:pt idx="1898">
                  <c:v>1.898E-2</c:v>
                </c:pt>
                <c:pt idx="1899">
                  <c:v>1.899E-2</c:v>
                </c:pt>
                <c:pt idx="1900">
                  <c:v>1.9E-2</c:v>
                </c:pt>
                <c:pt idx="1901">
                  <c:v>1.9009999999999999E-2</c:v>
                </c:pt>
                <c:pt idx="1902">
                  <c:v>1.9019999999999999E-2</c:v>
                </c:pt>
                <c:pt idx="1903">
                  <c:v>1.9029999999999998E-2</c:v>
                </c:pt>
                <c:pt idx="1904">
                  <c:v>1.9040000000000001E-2</c:v>
                </c:pt>
                <c:pt idx="1905">
                  <c:v>1.9050000000000001E-2</c:v>
                </c:pt>
                <c:pt idx="1906">
                  <c:v>1.9060000000000001E-2</c:v>
                </c:pt>
                <c:pt idx="1907">
                  <c:v>1.907E-2</c:v>
                </c:pt>
                <c:pt idx="1908">
                  <c:v>1.908E-2</c:v>
                </c:pt>
                <c:pt idx="1909">
                  <c:v>1.9089999999999999E-2</c:v>
                </c:pt>
                <c:pt idx="1910">
                  <c:v>1.9099999999999999E-2</c:v>
                </c:pt>
                <c:pt idx="1911">
                  <c:v>1.9109999999999999E-2</c:v>
                </c:pt>
                <c:pt idx="1912">
                  <c:v>1.9120000000000002E-2</c:v>
                </c:pt>
                <c:pt idx="1913">
                  <c:v>1.9130000000000001E-2</c:v>
                </c:pt>
                <c:pt idx="1914">
                  <c:v>1.9140000000000001E-2</c:v>
                </c:pt>
                <c:pt idx="1915">
                  <c:v>1.915E-2</c:v>
                </c:pt>
                <c:pt idx="1916">
                  <c:v>1.916E-2</c:v>
                </c:pt>
                <c:pt idx="1917">
                  <c:v>1.917E-2</c:v>
                </c:pt>
                <c:pt idx="1918">
                  <c:v>1.9179999999999999E-2</c:v>
                </c:pt>
                <c:pt idx="1919">
                  <c:v>1.9189999999999999E-2</c:v>
                </c:pt>
                <c:pt idx="1920">
                  <c:v>1.9199999999999998E-2</c:v>
                </c:pt>
                <c:pt idx="1921">
                  <c:v>1.9210000000000001E-2</c:v>
                </c:pt>
                <c:pt idx="1922">
                  <c:v>1.9220000000000001E-2</c:v>
                </c:pt>
                <c:pt idx="1923">
                  <c:v>1.9230000000000001E-2</c:v>
                </c:pt>
                <c:pt idx="1924">
                  <c:v>1.924E-2</c:v>
                </c:pt>
                <c:pt idx="1925">
                  <c:v>1.925E-2</c:v>
                </c:pt>
                <c:pt idx="1926">
                  <c:v>1.9259999999999999E-2</c:v>
                </c:pt>
                <c:pt idx="1927">
                  <c:v>1.9269999999999999E-2</c:v>
                </c:pt>
                <c:pt idx="1928">
                  <c:v>1.9279999999999999E-2</c:v>
                </c:pt>
                <c:pt idx="1929">
                  <c:v>1.9290000000000002E-2</c:v>
                </c:pt>
                <c:pt idx="1930">
                  <c:v>1.9300000000000001E-2</c:v>
                </c:pt>
                <c:pt idx="1931">
                  <c:v>1.9310000000000001E-2</c:v>
                </c:pt>
                <c:pt idx="1932">
                  <c:v>1.932E-2</c:v>
                </c:pt>
                <c:pt idx="1933">
                  <c:v>1.933E-2</c:v>
                </c:pt>
                <c:pt idx="1934">
                  <c:v>1.934E-2</c:v>
                </c:pt>
                <c:pt idx="1935">
                  <c:v>1.9349999999999999E-2</c:v>
                </c:pt>
                <c:pt idx="1936">
                  <c:v>1.9359999999999999E-2</c:v>
                </c:pt>
                <c:pt idx="1937">
                  <c:v>1.9369999999999998E-2</c:v>
                </c:pt>
                <c:pt idx="1938">
                  <c:v>1.9380000000000001E-2</c:v>
                </c:pt>
                <c:pt idx="1939">
                  <c:v>1.9390000000000001E-2</c:v>
                </c:pt>
                <c:pt idx="1940">
                  <c:v>1.9400000000000001E-2</c:v>
                </c:pt>
                <c:pt idx="1941">
                  <c:v>1.941E-2</c:v>
                </c:pt>
                <c:pt idx="1942">
                  <c:v>1.942E-2</c:v>
                </c:pt>
                <c:pt idx="1943">
                  <c:v>1.9429999999999999E-2</c:v>
                </c:pt>
                <c:pt idx="1944">
                  <c:v>1.9439999999999999E-2</c:v>
                </c:pt>
                <c:pt idx="1945">
                  <c:v>1.9449999999999999E-2</c:v>
                </c:pt>
                <c:pt idx="1946">
                  <c:v>1.9460000000000002E-2</c:v>
                </c:pt>
                <c:pt idx="1947">
                  <c:v>1.9470000000000001E-2</c:v>
                </c:pt>
                <c:pt idx="1948">
                  <c:v>1.9480000000000001E-2</c:v>
                </c:pt>
                <c:pt idx="1949">
                  <c:v>1.949E-2</c:v>
                </c:pt>
                <c:pt idx="1950">
                  <c:v>1.95E-2</c:v>
                </c:pt>
                <c:pt idx="1951">
                  <c:v>1.951E-2</c:v>
                </c:pt>
                <c:pt idx="1952">
                  <c:v>1.9519999999999999E-2</c:v>
                </c:pt>
                <c:pt idx="1953">
                  <c:v>1.9529999999999999E-2</c:v>
                </c:pt>
                <c:pt idx="1954">
                  <c:v>1.9539999999999998E-2</c:v>
                </c:pt>
                <c:pt idx="1955">
                  <c:v>1.9550000000000001E-2</c:v>
                </c:pt>
                <c:pt idx="1956">
                  <c:v>1.9560000000000001E-2</c:v>
                </c:pt>
                <c:pt idx="1957">
                  <c:v>1.9570000000000001E-2</c:v>
                </c:pt>
                <c:pt idx="1958">
                  <c:v>1.958E-2</c:v>
                </c:pt>
                <c:pt idx="1959">
                  <c:v>1.959E-2</c:v>
                </c:pt>
                <c:pt idx="1960">
                  <c:v>1.9599999999999999E-2</c:v>
                </c:pt>
                <c:pt idx="1961">
                  <c:v>1.9609999999999999E-2</c:v>
                </c:pt>
                <c:pt idx="1962">
                  <c:v>1.9619999999999999E-2</c:v>
                </c:pt>
                <c:pt idx="1963">
                  <c:v>1.9630000000000002E-2</c:v>
                </c:pt>
                <c:pt idx="1964">
                  <c:v>1.9640000000000001E-2</c:v>
                </c:pt>
                <c:pt idx="1965">
                  <c:v>1.9650000000000001E-2</c:v>
                </c:pt>
                <c:pt idx="1966">
                  <c:v>1.966E-2</c:v>
                </c:pt>
                <c:pt idx="1967">
                  <c:v>1.967E-2</c:v>
                </c:pt>
                <c:pt idx="1968">
                  <c:v>1.968E-2</c:v>
                </c:pt>
                <c:pt idx="1969">
                  <c:v>1.9689999999999999E-2</c:v>
                </c:pt>
                <c:pt idx="1970">
                  <c:v>1.9699999999999999E-2</c:v>
                </c:pt>
                <c:pt idx="1971">
                  <c:v>1.9709999999999998E-2</c:v>
                </c:pt>
                <c:pt idx="1972">
                  <c:v>1.9720000000000001E-2</c:v>
                </c:pt>
                <c:pt idx="1973">
                  <c:v>1.9730000000000001E-2</c:v>
                </c:pt>
                <c:pt idx="1974">
                  <c:v>1.9740000000000001E-2</c:v>
                </c:pt>
                <c:pt idx="1975">
                  <c:v>1.975E-2</c:v>
                </c:pt>
                <c:pt idx="1976">
                  <c:v>1.976E-2</c:v>
                </c:pt>
                <c:pt idx="1977">
                  <c:v>1.9769999999999999E-2</c:v>
                </c:pt>
                <c:pt idx="1978">
                  <c:v>1.9779999999999999E-2</c:v>
                </c:pt>
                <c:pt idx="1979">
                  <c:v>1.9789999999999999E-2</c:v>
                </c:pt>
                <c:pt idx="1980">
                  <c:v>1.9800000000000002E-2</c:v>
                </c:pt>
                <c:pt idx="1981">
                  <c:v>1.9810000000000001E-2</c:v>
                </c:pt>
                <c:pt idx="1982">
                  <c:v>1.9820000000000001E-2</c:v>
                </c:pt>
                <c:pt idx="1983">
                  <c:v>1.983E-2</c:v>
                </c:pt>
                <c:pt idx="1984">
                  <c:v>1.984E-2</c:v>
                </c:pt>
                <c:pt idx="1985">
                  <c:v>1.985E-2</c:v>
                </c:pt>
                <c:pt idx="1986">
                  <c:v>1.9859999999999999E-2</c:v>
                </c:pt>
                <c:pt idx="1987">
                  <c:v>1.9869999999999999E-2</c:v>
                </c:pt>
                <c:pt idx="1988">
                  <c:v>1.9879999999999998E-2</c:v>
                </c:pt>
                <c:pt idx="1989">
                  <c:v>1.9890000000000001E-2</c:v>
                </c:pt>
                <c:pt idx="1990">
                  <c:v>1.9900000000000001E-2</c:v>
                </c:pt>
                <c:pt idx="1991">
                  <c:v>1.9910000000000001E-2</c:v>
                </c:pt>
                <c:pt idx="1992">
                  <c:v>1.992E-2</c:v>
                </c:pt>
                <c:pt idx="1993">
                  <c:v>1.993E-2</c:v>
                </c:pt>
                <c:pt idx="1994">
                  <c:v>1.9939999999999999E-2</c:v>
                </c:pt>
                <c:pt idx="1995">
                  <c:v>1.9949999999999999E-2</c:v>
                </c:pt>
                <c:pt idx="1996">
                  <c:v>1.9959999999999999E-2</c:v>
                </c:pt>
                <c:pt idx="1997">
                  <c:v>1.9970000000000002E-2</c:v>
                </c:pt>
                <c:pt idx="1998">
                  <c:v>1.9980000000000001E-2</c:v>
                </c:pt>
                <c:pt idx="1999">
                  <c:v>1.9990000000000001E-2</c:v>
                </c:pt>
                <c:pt idx="2000">
                  <c:v>0.02</c:v>
                </c:pt>
                <c:pt idx="2001">
                  <c:v>2.001E-2</c:v>
                </c:pt>
                <c:pt idx="2002">
                  <c:v>2.002E-2</c:v>
                </c:pt>
                <c:pt idx="2003">
                  <c:v>2.0029999999999999E-2</c:v>
                </c:pt>
                <c:pt idx="2004">
                  <c:v>2.0039999999999999E-2</c:v>
                </c:pt>
                <c:pt idx="2005">
                  <c:v>2.0049999999999998E-2</c:v>
                </c:pt>
                <c:pt idx="2006">
                  <c:v>2.0060000000000001E-2</c:v>
                </c:pt>
                <c:pt idx="2007">
                  <c:v>2.0070000000000001E-2</c:v>
                </c:pt>
                <c:pt idx="2008">
                  <c:v>2.0080000000000001E-2</c:v>
                </c:pt>
                <c:pt idx="2009">
                  <c:v>2.009E-2</c:v>
                </c:pt>
                <c:pt idx="2010">
                  <c:v>2.01E-2</c:v>
                </c:pt>
                <c:pt idx="2011">
                  <c:v>2.0109999999999999E-2</c:v>
                </c:pt>
                <c:pt idx="2012">
                  <c:v>2.0119999999999999E-2</c:v>
                </c:pt>
                <c:pt idx="2013">
                  <c:v>2.0129999999999999E-2</c:v>
                </c:pt>
                <c:pt idx="2014">
                  <c:v>2.0140000000000002E-2</c:v>
                </c:pt>
                <c:pt idx="2015">
                  <c:v>2.0150000000000001E-2</c:v>
                </c:pt>
                <c:pt idx="2016">
                  <c:v>2.0160000000000001E-2</c:v>
                </c:pt>
                <c:pt idx="2017">
                  <c:v>2.017E-2</c:v>
                </c:pt>
                <c:pt idx="2018">
                  <c:v>2.018E-2</c:v>
                </c:pt>
                <c:pt idx="2019">
                  <c:v>2.019E-2</c:v>
                </c:pt>
                <c:pt idx="2020">
                  <c:v>2.0199999999999999E-2</c:v>
                </c:pt>
                <c:pt idx="2021">
                  <c:v>2.0209999999999999E-2</c:v>
                </c:pt>
                <c:pt idx="2022">
                  <c:v>2.0219999999999998E-2</c:v>
                </c:pt>
                <c:pt idx="2023">
                  <c:v>2.0230000000000001E-2</c:v>
                </c:pt>
                <c:pt idx="2024">
                  <c:v>2.0240000000000001E-2</c:v>
                </c:pt>
                <c:pt idx="2025">
                  <c:v>2.0250000000000001E-2</c:v>
                </c:pt>
                <c:pt idx="2026">
                  <c:v>2.026E-2</c:v>
                </c:pt>
                <c:pt idx="2027">
                  <c:v>2.027E-2</c:v>
                </c:pt>
                <c:pt idx="2028">
                  <c:v>2.0279999999999999E-2</c:v>
                </c:pt>
                <c:pt idx="2029">
                  <c:v>2.0289999999999999E-2</c:v>
                </c:pt>
                <c:pt idx="2030">
                  <c:v>2.0299999999999999E-2</c:v>
                </c:pt>
                <c:pt idx="2031">
                  <c:v>2.0310000000000002E-2</c:v>
                </c:pt>
                <c:pt idx="2032">
                  <c:v>2.0320000000000001E-2</c:v>
                </c:pt>
                <c:pt idx="2033">
                  <c:v>2.0330000000000001E-2</c:v>
                </c:pt>
                <c:pt idx="2034">
                  <c:v>2.034E-2</c:v>
                </c:pt>
                <c:pt idx="2035">
                  <c:v>2.035E-2</c:v>
                </c:pt>
                <c:pt idx="2036">
                  <c:v>2.036E-2</c:v>
                </c:pt>
                <c:pt idx="2037">
                  <c:v>2.0369999999999999E-2</c:v>
                </c:pt>
                <c:pt idx="2038">
                  <c:v>2.0379999999999999E-2</c:v>
                </c:pt>
                <c:pt idx="2039">
                  <c:v>2.0389999999999998E-2</c:v>
                </c:pt>
                <c:pt idx="2040">
                  <c:v>2.0400000000000001E-2</c:v>
                </c:pt>
                <c:pt idx="2041">
                  <c:v>2.0410000000000001E-2</c:v>
                </c:pt>
                <c:pt idx="2042">
                  <c:v>2.0420000000000001E-2</c:v>
                </c:pt>
                <c:pt idx="2043">
                  <c:v>2.043E-2</c:v>
                </c:pt>
                <c:pt idx="2044">
                  <c:v>2.044E-2</c:v>
                </c:pt>
                <c:pt idx="2045">
                  <c:v>2.0449999999999999E-2</c:v>
                </c:pt>
                <c:pt idx="2046">
                  <c:v>2.0459999999999999E-2</c:v>
                </c:pt>
                <c:pt idx="2047">
                  <c:v>2.0469999999999999E-2</c:v>
                </c:pt>
                <c:pt idx="2048">
                  <c:v>2.0480000000000002E-2</c:v>
                </c:pt>
                <c:pt idx="2049">
                  <c:v>2.0490000000000001E-2</c:v>
                </c:pt>
                <c:pt idx="2050">
                  <c:v>2.0500000000000001E-2</c:v>
                </c:pt>
                <c:pt idx="2051">
                  <c:v>2.051E-2</c:v>
                </c:pt>
                <c:pt idx="2052">
                  <c:v>2.052E-2</c:v>
                </c:pt>
                <c:pt idx="2053">
                  <c:v>2.053E-2</c:v>
                </c:pt>
                <c:pt idx="2054">
                  <c:v>2.0539999999999999E-2</c:v>
                </c:pt>
                <c:pt idx="2055">
                  <c:v>2.0549999999999999E-2</c:v>
                </c:pt>
                <c:pt idx="2056">
                  <c:v>2.0559999999999998E-2</c:v>
                </c:pt>
                <c:pt idx="2057">
                  <c:v>2.0570000000000001E-2</c:v>
                </c:pt>
                <c:pt idx="2058">
                  <c:v>2.0580000000000001E-2</c:v>
                </c:pt>
                <c:pt idx="2059">
                  <c:v>2.0590000000000001E-2</c:v>
                </c:pt>
                <c:pt idx="2060">
                  <c:v>2.06E-2</c:v>
                </c:pt>
                <c:pt idx="2061">
                  <c:v>2.061E-2</c:v>
                </c:pt>
                <c:pt idx="2062">
                  <c:v>2.0619999999999999E-2</c:v>
                </c:pt>
                <c:pt idx="2063">
                  <c:v>2.0629999999999999E-2</c:v>
                </c:pt>
                <c:pt idx="2064">
                  <c:v>2.0639999999999999E-2</c:v>
                </c:pt>
                <c:pt idx="2065">
                  <c:v>2.0650000000000002E-2</c:v>
                </c:pt>
                <c:pt idx="2066">
                  <c:v>2.0660000000000001E-2</c:v>
                </c:pt>
                <c:pt idx="2067">
                  <c:v>2.0670000000000001E-2</c:v>
                </c:pt>
                <c:pt idx="2068">
                  <c:v>2.068E-2</c:v>
                </c:pt>
                <c:pt idx="2069">
                  <c:v>2.069E-2</c:v>
                </c:pt>
                <c:pt idx="2070">
                  <c:v>2.07E-2</c:v>
                </c:pt>
                <c:pt idx="2071">
                  <c:v>2.0709999999999999E-2</c:v>
                </c:pt>
                <c:pt idx="2072">
                  <c:v>2.0719999999999999E-2</c:v>
                </c:pt>
                <c:pt idx="2073">
                  <c:v>2.0729999999999998E-2</c:v>
                </c:pt>
                <c:pt idx="2074">
                  <c:v>2.0740000000000001E-2</c:v>
                </c:pt>
                <c:pt idx="2075">
                  <c:v>2.0750000000000001E-2</c:v>
                </c:pt>
                <c:pt idx="2076">
                  <c:v>2.0760000000000001E-2</c:v>
                </c:pt>
                <c:pt idx="2077">
                  <c:v>2.077E-2</c:v>
                </c:pt>
                <c:pt idx="2078">
                  <c:v>2.078E-2</c:v>
                </c:pt>
                <c:pt idx="2079">
                  <c:v>2.0789999999999999E-2</c:v>
                </c:pt>
                <c:pt idx="2080">
                  <c:v>2.0799999999999999E-2</c:v>
                </c:pt>
                <c:pt idx="2081">
                  <c:v>2.0809999999999999E-2</c:v>
                </c:pt>
                <c:pt idx="2082">
                  <c:v>2.0820000000000002E-2</c:v>
                </c:pt>
                <c:pt idx="2083">
                  <c:v>2.0830000000000001E-2</c:v>
                </c:pt>
                <c:pt idx="2084">
                  <c:v>2.0840000000000001E-2</c:v>
                </c:pt>
                <c:pt idx="2085">
                  <c:v>2.085E-2</c:v>
                </c:pt>
                <c:pt idx="2086">
                  <c:v>2.086E-2</c:v>
                </c:pt>
                <c:pt idx="2087">
                  <c:v>2.087E-2</c:v>
                </c:pt>
                <c:pt idx="2088">
                  <c:v>2.0879999999999999E-2</c:v>
                </c:pt>
                <c:pt idx="2089">
                  <c:v>2.0889999999999999E-2</c:v>
                </c:pt>
                <c:pt idx="2090">
                  <c:v>2.0899999999999998E-2</c:v>
                </c:pt>
                <c:pt idx="2091">
                  <c:v>2.0910000000000002E-2</c:v>
                </c:pt>
                <c:pt idx="2092">
                  <c:v>2.0920000000000001E-2</c:v>
                </c:pt>
                <c:pt idx="2093">
                  <c:v>2.0930000000000001E-2</c:v>
                </c:pt>
                <c:pt idx="2094">
                  <c:v>2.094E-2</c:v>
                </c:pt>
                <c:pt idx="2095">
                  <c:v>2.095E-2</c:v>
                </c:pt>
                <c:pt idx="2096">
                  <c:v>2.0959999999999999E-2</c:v>
                </c:pt>
                <c:pt idx="2097">
                  <c:v>2.0969999999999999E-2</c:v>
                </c:pt>
                <c:pt idx="2098">
                  <c:v>2.0979999999999999E-2</c:v>
                </c:pt>
                <c:pt idx="2099">
                  <c:v>2.0990000000000002E-2</c:v>
                </c:pt>
                <c:pt idx="2100">
                  <c:v>2.1000000000000001E-2</c:v>
                </c:pt>
                <c:pt idx="2101">
                  <c:v>2.1010000000000001E-2</c:v>
                </c:pt>
                <c:pt idx="2102">
                  <c:v>2.102E-2</c:v>
                </c:pt>
                <c:pt idx="2103">
                  <c:v>2.103E-2</c:v>
                </c:pt>
                <c:pt idx="2104">
                  <c:v>2.104E-2</c:v>
                </c:pt>
                <c:pt idx="2105">
                  <c:v>2.1049999999999999E-2</c:v>
                </c:pt>
                <c:pt idx="2106">
                  <c:v>2.1059999999999999E-2</c:v>
                </c:pt>
                <c:pt idx="2107">
                  <c:v>2.1069999999999998E-2</c:v>
                </c:pt>
                <c:pt idx="2108">
                  <c:v>2.1080000000000002E-2</c:v>
                </c:pt>
                <c:pt idx="2109">
                  <c:v>2.1090000000000001E-2</c:v>
                </c:pt>
                <c:pt idx="2110">
                  <c:v>2.1100000000000001E-2</c:v>
                </c:pt>
                <c:pt idx="2111">
                  <c:v>2.111E-2</c:v>
                </c:pt>
                <c:pt idx="2112">
                  <c:v>2.112E-2</c:v>
                </c:pt>
                <c:pt idx="2113">
                  <c:v>2.1129999999999999E-2</c:v>
                </c:pt>
                <c:pt idx="2114">
                  <c:v>2.1139999999999999E-2</c:v>
                </c:pt>
                <c:pt idx="2115">
                  <c:v>2.1149999999999999E-2</c:v>
                </c:pt>
                <c:pt idx="2116">
                  <c:v>2.1160000000000002E-2</c:v>
                </c:pt>
                <c:pt idx="2117">
                  <c:v>2.1170000000000001E-2</c:v>
                </c:pt>
                <c:pt idx="2118">
                  <c:v>2.1180000000000001E-2</c:v>
                </c:pt>
                <c:pt idx="2119">
                  <c:v>2.1190000000000001E-2</c:v>
                </c:pt>
                <c:pt idx="2120">
                  <c:v>2.12E-2</c:v>
                </c:pt>
                <c:pt idx="2121">
                  <c:v>2.121E-2</c:v>
                </c:pt>
                <c:pt idx="2122">
                  <c:v>2.1219999999999999E-2</c:v>
                </c:pt>
                <c:pt idx="2123">
                  <c:v>2.1229999999999999E-2</c:v>
                </c:pt>
                <c:pt idx="2124">
                  <c:v>2.1239999999999998E-2</c:v>
                </c:pt>
                <c:pt idx="2125">
                  <c:v>2.1250000000000002E-2</c:v>
                </c:pt>
                <c:pt idx="2126">
                  <c:v>2.1260000000000001E-2</c:v>
                </c:pt>
                <c:pt idx="2127">
                  <c:v>2.1270000000000001E-2</c:v>
                </c:pt>
                <c:pt idx="2128">
                  <c:v>2.128E-2</c:v>
                </c:pt>
                <c:pt idx="2129">
                  <c:v>2.129E-2</c:v>
                </c:pt>
                <c:pt idx="2130">
                  <c:v>2.1299999999999999E-2</c:v>
                </c:pt>
                <c:pt idx="2131">
                  <c:v>2.1309999999999999E-2</c:v>
                </c:pt>
                <c:pt idx="2132">
                  <c:v>2.1319999999999999E-2</c:v>
                </c:pt>
                <c:pt idx="2133">
                  <c:v>2.1329999999999998E-2</c:v>
                </c:pt>
                <c:pt idx="2134">
                  <c:v>2.1340000000000001E-2</c:v>
                </c:pt>
                <c:pt idx="2135">
                  <c:v>2.1350000000000001E-2</c:v>
                </c:pt>
                <c:pt idx="2136">
                  <c:v>2.1360000000000001E-2</c:v>
                </c:pt>
                <c:pt idx="2137">
                  <c:v>2.137E-2</c:v>
                </c:pt>
                <c:pt idx="2138">
                  <c:v>2.138E-2</c:v>
                </c:pt>
                <c:pt idx="2139">
                  <c:v>2.1389999999999999E-2</c:v>
                </c:pt>
                <c:pt idx="2140">
                  <c:v>2.1399999999999999E-2</c:v>
                </c:pt>
                <c:pt idx="2141">
                  <c:v>2.1409999999999998E-2</c:v>
                </c:pt>
                <c:pt idx="2142">
                  <c:v>2.1420000000000002E-2</c:v>
                </c:pt>
                <c:pt idx="2143">
                  <c:v>2.1430000000000001E-2</c:v>
                </c:pt>
                <c:pt idx="2144">
                  <c:v>2.1440000000000001E-2</c:v>
                </c:pt>
                <c:pt idx="2145">
                  <c:v>2.145E-2</c:v>
                </c:pt>
                <c:pt idx="2146">
                  <c:v>2.146E-2</c:v>
                </c:pt>
                <c:pt idx="2147">
                  <c:v>2.147E-2</c:v>
                </c:pt>
                <c:pt idx="2148">
                  <c:v>2.1479999999999999E-2</c:v>
                </c:pt>
                <c:pt idx="2149">
                  <c:v>2.1489999999999999E-2</c:v>
                </c:pt>
                <c:pt idx="2150">
                  <c:v>2.1499999999999998E-2</c:v>
                </c:pt>
                <c:pt idx="2151">
                  <c:v>2.1510000000000001E-2</c:v>
                </c:pt>
                <c:pt idx="2152">
                  <c:v>2.1520000000000001E-2</c:v>
                </c:pt>
                <c:pt idx="2153">
                  <c:v>2.1530000000000001E-2</c:v>
                </c:pt>
                <c:pt idx="2154">
                  <c:v>2.154E-2</c:v>
                </c:pt>
                <c:pt idx="2155">
                  <c:v>2.155E-2</c:v>
                </c:pt>
                <c:pt idx="2156">
                  <c:v>2.1559999999999999E-2</c:v>
                </c:pt>
                <c:pt idx="2157">
                  <c:v>2.1569999999999999E-2</c:v>
                </c:pt>
                <c:pt idx="2158">
                  <c:v>2.1579999999999998E-2</c:v>
                </c:pt>
                <c:pt idx="2159">
                  <c:v>2.1590000000000002E-2</c:v>
                </c:pt>
                <c:pt idx="2160">
                  <c:v>2.1600000000000001E-2</c:v>
                </c:pt>
                <c:pt idx="2161">
                  <c:v>2.1610000000000001E-2</c:v>
                </c:pt>
                <c:pt idx="2162">
                  <c:v>2.162E-2</c:v>
                </c:pt>
                <c:pt idx="2163">
                  <c:v>2.163E-2</c:v>
                </c:pt>
                <c:pt idx="2164">
                  <c:v>2.164E-2</c:v>
                </c:pt>
                <c:pt idx="2165">
                  <c:v>2.1649999999999999E-2</c:v>
                </c:pt>
                <c:pt idx="2166">
                  <c:v>2.1659999999999999E-2</c:v>
                </c:pt>
                <c:pt idx="2167">
                  <c:v>2.1669999999999998E-2</c:v>
                </c:pt>
                <c:pt idx="2168">
                  <c:v>2.1680000000000001E-2</c:v>
                </c:pt>
                <c:pt idx="2169">
                  <c:v>2.1690000000000001E-2</c:v>
                </c:pt>
                <c:pt idx="2170">
                  <c:v>2.1700000000000001E-2</c:v>
                </c:pt>
                <c:pt idx="2171">
                  <c:v>2.171E-2</c:v>
                </c:pt>
                <c:pt idx="2172">
                  <c:v>2.172E-2</c:v>
                </c:pt>
                <c:pt idx="2173">
                  <c:v>2.1729999999999999E-2</c:v>
                </c:pt>
                <c:pt idx="2174">
                  <c:v>2.1739999999999999E-2</c:v>
                </c:pt>
                <c:pt idx="2175">
                  <c:v>2.1749999999999999E-2</c:v>
                </c:pt>
                <c:pt idx="2176">
                  <c:v>2.1760000000000002E-2</c:v>
                </c:pt>
                <c:pt idx="2177">
                  <c:v>2.1770000000000001E-2</c:v>
                </c:pt>
                <c:pt idx="2178">
                  <c:v>2.1780000000000001E-2</c:v>
                </c:pt>
                <c:pt idx="2179">
                  <c:v>2.179E-2</c:v>
                </c:pt>
                <c:pt idx="2180">
                  <c:v>2.18E-2</c:v>
                </c:pt>
                <c:pt idx="2181">
                  <c:v>2.181E-2</c:v>
                </c:pt>
                <c:pt idx="2182">
                  <c:v>2.1819999999999999E-2</c:v>
                </c:pt>
                <c:pt idx="2183">
                  <c:v>2.1829999999999999E-2</c:v>
                </c:pt>
                <c:pt idx="2184">
                  <c:v>2.1839999999999998E-2</c:v>
                </c:pt>
                <c:pt idx="2185">
                  <c:v>2.1850000000000001E-2</c:v>
                </c:pt>
                <c:pt idx="2186">
                  <c:v>2.1860000000000001E-2</c:v>
                </c:pt>
                <c:pt idx="2187">
                  <c:v>2.1870000000000001E-2</c:v>
                </c:pt>
                <c:pt idx="2188">
                  <c:v>2.188E-2</c:v>
                </c:pt>
                <c:pt idx="2189">
                  <c:v>2.189E-2</c:v>
                </c:pt>
                <c:pt idx="2190">
                  <c:v>2.1899999999999999E-2</c:v>
                </c:pt>
                <c:pt idx="2191">
                  <c:v>2.1909999999999999E-2</c:v>
                </c:pt>
                <c:pt idx="2192">
                  <c:v>2.1919999999999999E-2</c:v>
                </c:pt>
                <c:pt idx="2193">
                  <c:v>2.1930000000000002E-2</c:v>
                </c:pt>
                <c:pt idx="2194">
                  <c:v>2.1940000000000001E-2</c:v>
                </c:pt>
                <c:pt idx="2195">
                  <c:v>2.1950000000000001E-2</c:v>
                </c:pt>
                <c:pt idx="2196">
                  <c:v>2.196E-2</c:v>
                </c:pt>
                <c:pt idx="2197">
                  <c:v>2.197E-2</c:v>
                </c:pt>
                <c:pt idx="2198">
                  <c:v>2.198E-2</c:v>
                </c:pt>
                <c:pt idx="2199">
                  <c:v>2.1989999999999999E-2</c:v>
                </c:pt>
                <c:pt idx="2200">
                  <c:v>2.1999999999999999E-2</c:v>
                </c:pt>
                <c:pt idx="2201">
                  <c:v>2.2009999999999998E-2</c:v>
                </c:pt>
                <c:pt idx="2202">
                  <c:v>2.2020000000000001E-2</c:v>
                </c:pt>
                <c:pt idx="2203">
                  <c:v>2.2030000000000001E-2</c:v>
                </c:pt>
                <c:pt idx="2204">
                  <c:v>2.2040000000000001E-2</c:v>
                </c:pt>
                <c:pt idx="2205">
                  <c:v>2.205E-2</c:v>
                </c:pt>
                <c:pt idx="2206">
                  <c:v>2.206E-2</c:v>
                </c:pt>
                <c:pt idx="2207">
                  <c:v>2.2069999999999999E-2</c:v>
                </c:pt>
                <c:pt idx="2208">
                  <c:v>2.2079999999999999E-2</c:v>
                </c:pt>
                <c:pt idx="2209">
                  <c:v>2.2089999999999999E-2</c:v>
                </c:pt>
                <c:pt idx="2210">
                  <c:v>2.2100000000000002E-2</c:v>
                </c:pt>
                <c:pt idx="2211">
                  <c:v>2.2110000000000001E-2</c:v>
                </c:pt>
                <c:pt idx="2212">
                  <c:v>2.2120000000000001E-2</c:v>
                </c:pt>
                <c:pt idx="2213">
                  <c:v>2.213E-2</c:v>
                </c:pt>
                <c:pt idx="2214">
                  <c:v>2.214E-2</c:v>
                </c:pt>
                <c:pt idx="2215">
                  <c:v>2.215E-2</c:v>
                </c:pt>
                <c:pt idx="2216">
                  <c:v>2.2159999999999999E-2</c:v>
                </c:pt>
                <c:pt idx="2217">
                  <c:v>2.2169999999999999E-2</c:v>
                </c:pt>
                <c:pt idx="2218">
                  <c:v>2.2179999999999998E-2</c:v>
                </c:pt>
                <c:pt idx="2219">
                  <c:v>2.2190000000000001E-2</c:v>
                </c:pt>
                <c:pt idx="2220">
                  <c:v>2.2200000000000001E-2</c:v>
                </c:pt>
                <c:pt idx="2221">
                  <c:v>2.2210000000000001E-2</c:v>
                </c:pt>
                <c:pt idx="2222">
                  <c:v>2.222E-2</c:v>
                </c:pt>
                <c:pt idx="2223">
                  <c:v>2.223E-2</c:v>
                </c:pt>
                <c:pt idx="2224">
                  <c:v>2.2239999999999999E-2</c:v>
                </c:pt>
                <c:pt idx="2225">
                  <c:v>2.2249999999999999E-2</c:v>
                </c:pt>
                <c:pt idx="2226">
                  <c:v>2.2259999999999999E-2</c:v>
                </c:pt>
                <c:pt idx="2227">
                  <c:v>2.2270000000000002E-2</c:v>
                </c:pt>
                <c:pt idx="2228">
                  <c:v>2.2280000000000001E-2</c:v>
                </c:pt>
                <c:pt idx="2229">
                  <c:v>2.2290000000000001E-2</c:v>
                </c:pt>
                <c:pt idx="2230">
                  <c:v>2.23E-2</c:v>
                </c:pt>
                <c:pt idx="2231">
                  <c:v>2.231E-2</c:v>
                </c:pt>
                <c:pt idx="2232">
                  <c:v>2.232E-2</c:v>
                </c:pt>
                <c:pt idx="2233">
                  <c:v>2.2329999999999999E-2</c:v>
                </c:pt>
                <c:pt idx="2234">
                  <c:v>2.2339999999999999E-2</c:v>
                </c:pt>
                <c:pt idx="2235">
                  <c:v>2.2349999999999998E-2</c:v>
                </c:pt>
                <c:pt idx="2236">
                  <c:v>2.2360000000000001E-2</c:v>
                </c:pt>
                <c:pt idx="2237">
                  <c:v>2.2370000000000001E-2</c:v>
                </c:pt>
                <c:pt idx="2238">
                  <c:v>2.2380000000000001E-2</c:v>
                </c:pt>
                <c:pt idx="2239">
                  <c:v>2.239E-2</c:v>
                </c:pt>
                <c:pt idx="2240">
                  <c:v>2.24E-2</c:v>
                </c:pt>
                <c:pt idx="2241">
                  <c:v>2.2409999999999999E-2</c:v>
                </c:pt>
                <c:pt idx="2242">
                  <c:v>2.2419999999999999E-2</c:v>
                </c:pt>
                <c:pt idx="2243">
                  <c:v>2.2429999999999999E-2</c:v>
                </c:pt>
                <c:pt idx="2244">
                  <c:v>2.2440000000000002E-2</c:v>
                </c:pt>
                <c:pt idx="2245">
                  <c:v>2.2450000000000001E-2</c:v>
                </c:pt>
                <c:pt idx="2246">
                  <c:v>2.2460000000000001E-2</c:v>
                </c:pt>
                <c:pt idx="2247">
                  <c:v>2.247E-2</c:v>
                </c:pt>
                <c:pt idx="2248">
                  <c:v>2.248E-2</c:v>
                </c:pt>
                <c:pt idx="2249">
                  <c:v>2.249E-2</c:v>
                </c:pt>
                <c:pt idx="2250">
                  <c:v>2.2499999999999999E-2</c:v>
                </c:pt>
                <c:pt idx="2251">
                  <c:v>2.2509999999999999E-2</c:v>
                </c:pt>
                <c:pt idx="2252">
                  <c:v>2.2519999999999998E-2</c:v>
                </c:pt>
                <c:pt idx="2253">
                  <c:v>2.2530000000000001E-2</c:v>
                </c:pt>
                <c:pt idx="2254">
                  <c:v>2.2540000000000001E-2</c:v>
                </c:pt>
                <c:pt idx="2255">
                  <c:v>2.2550000000000001E-2</c:v>
                </c:pt>
                <c:pt idx="2256">
                  <c:v>2.256E-2</c:v>
                </c:pt>
                <c:pt idx="2257">
                  <c:v>2.257E-2</c:v>
                </c:pt>
                <c:pt idx="2258">
                  <c:v>2.2579999999999999E-2</c:v>
                </c:pt>
                <c:pt idx="2259">
                  <c:v>2.2589999999999999E-2</c:v>
                </c:pt>
                <c:pt idx="2260">
                  <c:v>2.2599999999999999E-2</c:v>
                </c:pt>
                <c:pt idx="2261">
                  <c:v>2.2610000000000002E-2</c:v>
                </c:pt>
                <c:pt idx="2262">
                  <c:v>2.2620000000000001E-2</c:v>
                </c:pt>
                <c:pt idx="2263">
                  <c:v>2.2630000000000001E-2</c:v>
                </c:pt>
                <c:pt idx="2264">
                  <c:v>2.264E-2</c:v>
                </c:pt>
                <c:pt idx="2265">
                  <c:v>2.265E-2</c:v>
                </c:pt>
                <c:pt idx="2266">
                  <c:v>2.266E-2</c:v>
                </c:pt>
                <c:pt idx="2267">
                  <c:v>2.2669999999999999E-2</c:v>
                </c:pt>
                <c:pt idx="2268">
                  <c:v>2.2679999999999999E-2</c:v>
                </c:pt>
                <c:pt idx="2269">
                  <c:v>2.2689999999999998E-2</c:v>
                </c:pt>
                <c:pt idx="2270">
                  <c:v>2.2700000000000001E-2</c:v>
                </c:pt>
                <c:pt idx="2271">
                  <c:v>2.2710000000000001E-2</c:v>
                </c:pt>
                <c:pt idx="2272">
                  <c:v>2.2720000000000001E-2</c:v>
                </c:pt>
                <c:pt idx="2273">
                  <c:v>2.273E-2</c:v>
                </c:pt>
                <c:pt idx="2274">
                  <c:v>2.274E-2</c:v>
                </c:pt>
                <c:pt idx="2275">
                  <c:v>2.2749999999999999E-2</c:v>
                </c:pt>
                <c:pt idx="2276">
                  <c:v>2.2759999999999999E-2</c:v>
                </c:pt>
                <c:pt idx="2277">
                  <c:v>2.2769999999999999E-2</c:v>
                </c:pt>
                <c:pt idx="2278">
                  <c:v>2.2780000000000002E-2</c:v>
                </c:pt>
                <c:pt idx="2279">
                  <c:v>2.2790000000000001E-2</c:v>
                </c:pt>
                <c:pt idx="2280">
                  <c:v>2.2800000000000001E-2</c:v>
                </c:pt>
                <c:pt idx="2281">
                  <c:v>2.281E-2</c:v>
                </c:pt>
                <c:pt idx="2282">
                  <c:v>2.282E-2</c:v>
                </c:pt>
                <c:pt idx="2283">
                  <c:v>2.283E-2</c:v>
                </c:pt>
                <c:pt idx="2284">
                  <c:v>2.2839999999999999E-2</c:v>
                </c:pt>
                <c:pt idx="2285">
                  <c:v>2.2849999999999999E-2</c:v>
                </c:pt>
                <c:pt idx="2286">
                  <c:v>2.2859999999999998E-2</c:v>
                </c:pt>
                <c:pt idx="2287">
                  <c:v>2.2870000000000001E-2</c:v>
                </c:pt>
                <c:pt idx="2288">
                  <c:v>2.2880000000000001E-2</c:v>
                </c:pt>
                <c:pt idx="2289">
                  <c:v>2.2890000000000001E-2</c:v>
                </c:pt>
                <c:pt idx="2290">
                  <c:v>2.29E-2</c:v>
                </c:pt>
                <c:pt idx="2291">
                  <c:v>2.291E-2</c:v>
                </c:pt>
                <c:pt idx="2292">
                  <c:v>2.2919999999999999E-2</c:v>
                </c:pt>
                <c:pt idx="2293">
                  <c:v>2.2929999999999999E-2</c:v>
                </c:pt>
                <c:pt idx="2294">
                  <c:v>2.2939999999999999E-2</c:v>
                </c:pt>
                <c:pt idx="2295">
                  <c:v>2.2950000000000002E-2</c:v>
                </c:pt>
                <c:pt idx="2296">
                  <c:v>2.2960000000000001E-2</c:v>
                </c:pt>
                <c:pt idx="2297">
                  <c:v>2.2970000000000001E-2</c:v>
                </c:pt>
                <c:pt idx="2298">
                  <c:v>2.298E-2</c:v>
                </c:pt>
                <c:pt idx="2299">
                  <c:v>2.299E-2</c:v>
                </c:pt>
                <c:pt idx="2300">
                  <c:v>2.3E-2</c:v>
                </c:pt>
                <c:pt idx="2301">
                  <c:v>2.3009999999999999E-2</c:v>
                </c:pt>
                <c:pt idx="2302">
                  <c:v>2.3019999999999999E-2</c:v>
                </c:pt>
                <c:pt idx="2303">
                  <c:v>2.3029999999999998E-2</c:v>
                </c:pt>
                <c:pt idx="2304">
                  <c:v>2.3040000000000001E-2</c:v>
                </c:pt>
                <c:pt idx="2305">
                  <c:v>2.3050000000000001E-2</c:v>
                </c:pt>
                <c:pt idx="2306">
                  <c:v>2.3060000000000001E-2</c:v>
                </c:pt>
                <c:pt idx="2307">
                  <c:v>2.307E-2</c:v>
                </c:pt>
                <c:pt idx="2308">
                  <c:v>2.308E-2</c:v>
                </c:pt>
                <c:pt idx="2309">
                  <c:v>2.3089999999999999E-2</c:v>
                </c:pt>
                <c:pt idx="2310">
                  <c:v>2.3099999999999999E-2</c:v>
                </c:pt>
                <c:pt idx="2311">
                  <c:v>2.3109999999999999E-2</c:v>
                </c:pt>
                <c:pt idx="2312">
                  <c:v>2.3120000000000002E-2</c:v>
                </c:pt>
                <c:pt idx="2313">
                  <c:v>2.3130000000000001E-2</c:v>
                </c:pt>
                <c:pt idx="2314">
                  <c:v>2.3140000000000001E-2</c:v>
                </c:pt>
                <c:pt idx="2315">
                  <c:v>2.315E-2</c:v>
                </c:pt>
                <c:pt idx="2316">
                  <c:v>2.316E-2</c:v>
                </c:pt>
                <c:pt idx="2317">
                  <c:v>2.317E-2</c:v>
                </c:pt>
                <c:pt idx="2318">
                  <c:v>2.3179999999999999E-2</c:v>
                </c:pt>
                <c:pt idx="2319">
                  <c:v>2.3189999999999999E-2</c:v>
                </c:pt>
                <c:pt idx="2320">
                  <c:v>2.3199999999999998E-2</c:v>
                </c:pt>
                <c:pt idx="2321">
                  <c:v>2.3210000000000001E-2</c:v>
                </c:pt>
                <c:pt idx="2322">
                  <c:v>2.3220000000000001E-2</c:v>
                </c:pt>
                <c:pt idx="2323">
                  <c:v>2.3230000000000001E-2</c:v>
                </c:pt>
                <c:pt idx="2324">
                  <c:v>2.324E-2</c:v>
                </c:pt>
                <c:pt idx="2325">
                  <c:v>2.325E-2</c:v>
                </c:pt>
                <c:pt idx="2326">
                  <c:v>2.3259999999999999E-2</c:v>
                </c:pt>
                <c:pt idx="2327">
                  <c:v>2.3269999999999999E-2</c:v>
                </c:pt>
                <c:pt idx="2328">
                  <c:v>2.3279999999999999E-2</c:v>
                </c:pt>
                <c:pt idx="2329">
                  <c:v>2.3290000000000002E-2</c:v>
                </c:pt>
                <c:pt idx="2330">
                  <c:v>2.3300000000000001E-2</c:v>
                </c:pt>
                <c:pt idx="2331">
                  <c:v>2.3310000000000001E-2</c:v>
                </c:pt>
                <c:pt idx="2332">
                  <c:v>2.332E-2</c:v>
                </c:pt>
                <c:pt idx="2333">
                  <c:v>2.333E-2</c:v>
                </c:pt>
                <c:pt idx="2334">
                  <c:v>2.334E-2</c:v>
                </c:pt>
                <c:pt idx="2335">
                  <c:v>2.3349999999999999E-2</c:v>
                </c:pt>
                <c:pt idx="2336">
                  <c:v>2.3359999999999999E-2</c:v>
                </c:pt>
                <c:pt idx="2337">
                  <c:v>2.3369999999999998E-2</c:v>
                </c:pt>
                <c:pt idx="2338">
                  <c:v>2.3380000000000001E-2</c:v>
                </c:pt>
                <c:pt idx="2339">
                  <c:v>2.3390000000000001E-2</c:v>
                </c:pt>
                <c:pt idx="2340">
                  <c:v>2.3400000000000001E-2</c:v>
                </c:pt>
                <c:pt idx="2341">
                  <c:v>2.341E-2</c:v>
                </c:pt>
                <c:pt idx="2342">
                  <c:v>2.342E-2</c:v>
                </c:pt>
                <c:pt idx="2343">
                  <c:v>2.3429999999999999E-2</c:v>
                </c:pt>
                <c:pt idx="2344">
                  <c:v>2.3439999999999999E-2</c:v>
                </c:pt>
                <c:pt idx="2345">
                  <c:v>2.3449999999999999E-2</c:v>
                </c:pt>
                <c:pt idx="2346">
                  <c:v>2.3460000000000002E-2</c:v>
                </c:pt>
                <c:pt idx="2347">
                  <c:v>2.3470000000000001E-2</c:v>
                </c:pt>
                <c:pt idx="2348">
                  <c:v>2.3480000000000001E-2</c:v>
                </c:pt>
                <c:pt idx="2349">
                  <c:v>2.349E-2</c:v>
                </c:pt>
                <c:pt idx="2350">
                  <c:v>2.35E-2</c:v>
                </c:pt>
                <c:pt idx="2351">
                  <c:v>2.351E-2</c:v>
                </c:pt>
                <c:pt idx="2352">
                  <c:v>2.3519999999999999E-2</c:v>
                </c:pt>
                <c:pt idx="2353">
                  <c:v>2.3529999999999999E-2</c:v>
                </c:pt>
                <c:pt idx="2354">
                  <c:v>2.3539999999999998E-2</c:v>
                </c:pt>
                <c:pt idx="2355">
                  <c:v>2.3550000000000001E-2</c:v>
                </c:pt>
                <c:pt idx="2356">
                  <c:v>2.3560000000000001E-2</c:v>
                </c:pt>
                <c:pt idx="2357">
                  <c:v>2.3570000000000001E-2</c:v>
                </c:pt>
                <c:pt idx="2358">
                  <c:v>2.358E-2</c:v>
                </c:pt>
                <c:pt idx="2359">
                  <c:v>2.359E-2</c:v>
                </c:pt>
                <c:pt idx="2360">
                  <c:v>2.3599999999999999E-2</c:v>
                </c:pt>
                <c:pt idx="2361">
                  <c:v>2.3609999999999999E-2</c:v>
                </c:pt>
                <c:pt idx="2362">
                  <c:v>2.3619999999999999E-2</c:v>
                </c:pt>
                <c:pt idx="2363">
                  <c:v>2.3630000000000002E-2</c:v>
                </c:pt>
                <c:pt idx="2364">
                  <c:v>2.3640000000000001E-2</c:v>
                </c:pt>
                <c:pt idx="2365">
                  <c:v>2.3650000000000001E-2</c:v>
                </c:pt>
                <c:pt idx="2366">
                  <c:v>2.366E-2</c:v>
                </c:pt>
                <c:pt idx="2367">
                  <c:v>2.367E-2</c:v>
                </c:pt>
                <c:pt idx="2368">
                  <c:v>2.368E-2</c:v>
                </c:pt>
                <c:pt idx="2369">
                  <c:v>2.3689999999999999E-2</c:v>
                </c:pt>
                <c:pt idx="2370">
                  <c:v>2.3699999999999999E-2</c:v>
                </c:pt>
                <c:pt idx="2371">
                  <c:v>2.3709999999999998E-2</c:v>
                </c:pt>
                <c:pt idx="2372">
                  <c:v>2.3720000000000001E-2</c:v>
                </c:pt>
                <c:pt idx="2373">
                  <c:v>2.3730000000000001E-2</c:v>
                </c:pt>
                <c:pt idx="2374">
                  <c:v>2.3740000000000001E-2</c:v>
                </c:pt>
                <c:pt idx="2375">
                  <c:v>2.375E-2</c:v>
                </c:pt>
                <c:pt idx="2376">
                  <c:v>2.376E-2</c:v>
                </c:pt>
                <c:pt idx="2377">
                  <c:v>2.3769999999999999E-2</c:v>
                </c:pt>
                <c:pt idx="2378">
                  <c:v>2.3779999999999999E-2</c:v>
                </c:pt>
                <c:pt idx="2379">
                  <c:v>2.3789999999999999E-2</c:v>
                </c:pt>
                <c:pt idx="2380">
                  <c:v>2.3800000000000002E-2</c:v>
                </c:pt>
                <c:pt idx="2381">
                  <c:v>2.3810000000000001E-2</c:v>
                </c:pt>
                <c:pt idx="2382">
                  <c:v>2.3820000000000001E-2</c:v>
                </c:pt>
                <c:pt idx="2383">
                  <c:v>2.383E-2</c:v>
                </c:pt>
                <c:pt idx="2384">
                  <c:v>2.384E-2</c:v>
                </c:pt>
                <c:pt idx="2385">
                  <c:v>2.385E-2</c:v>
                </c:pt>
                <c:pt idx="2386">
                  <c:v>2.3859999999999999E-2</c:v>
                </c:pt>
                <c:pt idx="2387">
                  <c:v>2.3869999999999999E-2</c:v>
                </c:pt>
                <c:pt idx="2388">
                  <c:v>2.3879999999999998E-2</c:v>
                </c:pt>
                <c:pt idx="2389">
                  <c:v>2.3890000000000002E-2</c:v>
                </c:pt>
                <c:pt idx="2390">
                  <c:v>2.3900000000000001E-2</c:v>
                </c:pt>
                <c:pt idx="2391">
                  <c:v>2.3910000000000001E-2</c:v>
                </c:pt>
                <c:pt idx="2392">
                  <c:v>2.392E-2</c:v>
                </c:pt>
                <c:pt idx="2393">
                  <c:v>2.393E-2</c:v>
                </c:pt>
                <c:pt idx="2394">
                  <c:v>2.3939999999999999E-2</c:v>
                </c:pt>
                <c:pt idx="2395">
                  <c:v>2.3949999999999999E-2</c:v>
                </c:pt>
                <c:pt idx="2396">
                  <c:v>2.3959999999999999E-2</c:v>
                </c:pt>
                <c:pt idx="2397">
                  <c:v>2.3970000000000002E-2</c:v>
                </c:pt>
                <c:pt idx="2398">
                  <c:v>2.3980000000000001E-2</c:v>
                </c:pt>
                <c:pt idx="2399">
                  <c:v>2.3990000000000001E-2</c:v>
                </c:pt>
                <c:pt idx="2400">
                  <c:v>2.4E-2</c:v>
                </c:pt>
                <c:pt idx="2401">
                  <c:v>2.401E-2</c:v>
                </c:pt>
                <c:pt idx="2402">
                  <c:v>2.402E-2</c:v>
                </c:pt>
                <c:pt idx="2403">
                  <c:v>2.4029999999999999E-2</c:v>
                </c:pt>
                <c:pt idx="2404">
                  <c:v>2.4039999999999999E-2</c:v>
                </c:pt>
                <c:pt idx="2405">
                  <c:v>2.4049999999999998E-2</c:v>
                </c:pt>
                <c:pt idx="2406">
                  <c:v>2.4060000000000002E-2</c:v>
                </c:pt>
                <c:pt idx="2407">
                  <c:v>2.4070000000000001E-2</c:v>
                </c:pt>
                <c:pt idx="2408">
                  <c:v>2.4080000000000001E-2</c:v>
                </c:pt>
                <c:pt idx="2409">
                  <c:v>2.409E-2</c:v>
                </c:pt>
                <c:pt idx="2410">
                  <c:v>2.41E-2</c:v>
                </c:pt>
                <c:pt idx="2411">
                  <c:v>2.4109999999999999E-2</c:v>
                </c:pt>
                <c:pt idx="2412">
                  <c:v>2.4119999999999999E-2</c:v>
                </c:pt>
                <c:pt idx="2413">
                  <c:v>2.4129999999999999E-2</c:v>
                </c:pt>
                <c:pt idx="2414">
                  <c:v>2.4140000000000002E-2</c:v>
                </c:pt>
                <c:pt idx="2415">
                  <c:v>2.4150000000000001E-2</c:v>
                </c:pt>
                <c:pt idx="2416">
                  <c:v>2.4160000000000001E-2</c:v>
                </c:pt>
                <c:pt idx="2417">
                  <c:v>2.4170000000000001E-2</c:v>
                </c:pt>
                <c:pt idx="2418">
                  <c:v>2.418E-2</c:v>
                </c:pt>
                <c:pt idx="2419">
                  <c:v>2.419E-2</c:v>
                </c:pt>
                <c:pt idx="2420">
                  <c:v>2.4199999999999999E-2</c:v>
                </c:pt>
                <c:pt idx="2421">
                  <c:v>2.4209999999999999E-2</c:v>
                </c:pt>
                <c:pt idx="2422">
                  <c:v>2.4219999999999998E-2</c:v>
                </c:pt>
                <c:pt idx="2423">
                  <c:v>2.4230000000000002E-2</c:v>
                </c:pt>
                <c:pt idx="2424">
                  <c:v>2.4240000000000001E-2</c:v>
                </c:pt>
                <c:pt idx="2425">
                  <c:v>2.4250000000000001E-2</c:v>
                </c:pt>
                <c:pt idx="2426">
                  <c:v>2.426E-2</c:v>
                </c:pt>
                <c:pt idx="2427">
                  <c:v>2.427E-2</c:v>
                </c:pt>
                <c:pt idx="2428">
                  <c:v>2.4279999999999999E-2</c:v>
                </c:pt>
                <c:pt idx="2429">
                  <c:v>2.4289999999999999E-2</c:v>
                </c:pt>
                <c:pt idx="2430">
                  <c:v>2.4299999999999999E-2</c:v>
                </c:pt>
                <c:pt idx="2431">
                  <c:v>2.4309999999999998E-2</c:v>
                </c:pt>
                <c:pt idx="2432">
                  <c:v>2.4320000000000001E-2</c:v>
                </c:pt>
                <c:pt idx="2433">
                  <c:v>2.4330000000000001E-2</c:v>
                </c:pt>
                <c:pt idx="2434">
                  <c:v>2.4340000000000001E-2</c:v>
                </c:pt>
                <c:pt idx="2435">
                  <c:v>2.435E-2</c:v>
                </c:pt>
                <c:pt idx="2436">
                  <c:v>2.436E-2</c:v>
                </c:pt>
                <c:pt idx="2437">
                  <c:v>2.4369999999999999E-2</c:v>
                </c:pt>
                <c:pt idx="2438">
                  <c:v>2.4379999999999999E-2</c:v>
                </c:pt>
                <c:pt idx="2439">
                  <c:v>2.4389999999999998E-2</c:v>
                </c:pt>
                <c:pt idx="2440">
                  <c:v>2.4400000000000002E-2</c:v>
                </c:pt>
                <c:pt idx="2441">
                  <c:v>2.4410000000000001E-2</c:v>
                </c:pt>
                <c:pt idx="2442">
                  <c:v>2.4420000000000001E-2</c:v>
                </c:pt>
                <c:pt idx="2443">
                  <c:v>2.443E-2</c:v>
                </c:pt>
                <c:pt idx="2444">
                  <c:v>2.444E-2</c:v>
                </c:pt>
                <c:pt idx="2445">
                  <c:v>2.445E-2</c:v>
                </c:pt>
                <c:pt idx="2446">
                  <c:v>2.4459999999999999E-2</c:v>
                </c:pt>
                <c:pt idx="2447">
                  <c:v>2.4469999999999999E-2</c:v>
                </c:pt>
                <c:pt idx="2448">
                  <c:v>2.4479999999999998E-2</c:v>
                </c:pt>
                <c:pt idx="2449">
                  <c:v>2.4490000000000001E-2</c:v>
                </c:pt>
                <c:pt idx="2450">
                  <c:v>2.4500000000000001E-2</c:v>
                </c:pt>
                <c:pt idx="2451">
                  <c:v>2.4510000000000001E-2</c:v>
                </c:pt>
                <c:pt idx="2452">
                  <c:v>2.452E-2</c:v>
                </c:pt>
                <c:pt idx="2453">
                  <c:v>2.453E-2</c:v>
                </c:pt>
                <c:pt idx="2454">
                  <c:v>2.4539999999999999E-2</c:v>
                </c:pt>
                <c:pt idx="2455">
                  <c:v>2.4549999999999999E-2</c:v>
                </c:pt>
                <c:pt idx="2456">
                  <c:v>2.4559999999999998E-2</c:v>
                </c:pt>
                <c:pt idx="2457">
                  <c:v>2.4570000000000002E-2</c:v>
                </c:pt>
                <c:pt idx="2458">
                  <c:v>2.4580000000000001E-2</c:v>
                </c:pt>
                <c:pt idx="2459">
                  <c:v>2.4590000000000001E-2</c:v>
                </c:pt>
                <c:pt idx="2460">
                  <c:v>2.46E-2</c:v>
                </c:pt>
                <c:pt idx="2461">
                  <c:v>2.461E-2</c:v>
                </c:pt>
                <c:pt idx="2462">
                  <c:v>2.462E-2</c:v>
                </c:pt>
                <c:pt idx="2463">
                  <c:v>2.4629999999999999E-2</c:v>
                </c:pt>
                <c:pt idx="2464">
                  <c:v>2.4639999999999999E-2</c:v>
                </c:pt>
                <c:pt idx="2465">
                  <c:v>2.4649999999999998E-2</c:v>
                </c:pt>
                <c:pt idx="2466">
                  <c:v>2.4660000000000001E-2</c:v>
                </c:pt>
                <c:pt idx="2467">
                  <c:v>2.4670000000000001E-2</c:v>
                </c:pt>
                <c:pt idx="2468">
                  <c:v>2.4680000000000001E-2</c:v>
                </c:pt>
                <c:pt idx="2469">
                  <c:v>2.469E-2</c:v>
                </c:pt>
                <c:pt idx="2470">
                  <c:v>2.47E-2</c:v>
                </c:pt>
                <c:pt idx="2471">
                  <c:v>2.4709999999999999E-2</c:v>
                </c:pt>
                <c:pt idx="2472">
                  <c:v>2.4719999999999999E-2</c:v>
                </c:pt>
                <c:pt idx="2473">
                  <c:v>2.4729999999999999E-2</c:v>
                </c:pt>
                <c:pt idx="2474">
                  <c:v>2.4740000000000002E-2</c:v>
                </c:pt>
                <c:pt idx="2475">
                  <c:v>2.4750000000000001E-2</c:v>
                </c:pt>
                <c:pt idx="2476">
                  <c:v>2.4760000000000001E-2</c:v>
                </c:pt>
                <c:pt idx="2477">
                  <c:v>2.477E-2</c:v>
                </c:pt>
                <c:pt idx="2478">
                  <c:v>2.478E-2</c:v>
                </c:pt>
                <c:pt idx="2479">
                  <c:v>2.479E-2</c:v>
                </c:pt>
                <c:pt idx="2480">
                  <c:v>2.4799999999999999E-2</c:v>
                </c:pt>
                <c:pt idx="2481">
                  <c:v>2.4809999999999999E-2</c:v>
                </c:pt>
                <c:pt idx="2482">
                  <c:v>2.4819999999999998E-2</c:v>
                </c:pt>
                <c:pt idx="2483">
                  <c:v>2.4830000000000001E-2</c:v>
                </c:pt>
                <c:pt idx="2484">
                  <c:v>2.4840000000000001E-2</c:v>
                </c:pt>
                <c:pt idx="2485">
                  <c:v>2.4850000000000001E-2</c:v>
                </c:pt>
                <c:pt idx="2486">
                  <c:v>2.486E-2</c:v>
                </c:pt>
                <c:pt idx="2487">
                  <c:v>2.487E-2</c:v>
                </c:pt>
                <c:pt idx="2488">
                  <c:v>2.4879999999999999E-2</c:v>
                </c:pt>
                <c:pt idx="2489">
                  <c:v>2.4889999999999999E-2</c:v>
                </c:pt>
                <c:pt idx="2490">
                  <c:v>2.4899999999999999E-2</c:v>
                </c:pt>
                <c:pt idx="2491">
                  <c:v>2.4910000000000002E-2</c:v>
                </c:pt>
                <c:pt idx="2492">
                  <c:v>2.4920000000000001E-2</c:v>
                </c:pt>
                <c:pt idx="2493">
                  <c:v>2.4930000000000001E-2</c:v>
                </c:pt>
                <c:pt idx="2494">
                  <c:v>2.494E-2</c:v>
                </c:pt>
                <c:pt idx="2495">
                  <c:v>2.495E-2</c:v>
                </c:pt>
                <c:pt idx="2496">
                  <c:v>2.496E-2</c:v>
                </c:pt>
                <c:pt idx="2497">
                  <c:v>2.4969999999999999E-2</c:v>
                </c:pt>
                <c:pt idx="2498">
                  <c:v>2.4979999999999999E-2</c:v>
                </c:pt>
                <c:pt idx="2499">
                  <c:v>2.4989999999999998E-2</c:v>
                </c:pt>
                <c:pt idx="2500">
                  <c:v>2.5000000000000001E-2</c:v>
                </c:pt>
                <c:pt idx="2501">
                  <c:v>2.5010000000000001E-2</c:v>
                </c:pt>
                <c:pt idx="2502">
                  <c:v>2.5020000000000001E-2</c:v>
                </c:pt>
                <c:pt idx="2503">
                  <c:v>2.503E-2</c:v>
                </c:pt>
                <c:pt idx="2504">
                  <c:v>2.504E-2</c:v>
                </c:pt>
                <c:pt idx="2505">
                  <c:v>2.5049999999999999E-2</c:v>
                </c:pt>
                <c:pt idx="2506">
                  <c:v>2.5059999999999999E-2</c:v>
                </c:pt>
                <c:pt idx="2507">
                  <c:v>2.5069999999999999E-2</c:v>
                </c:pt>
                <c:pt idx="2508">
                  <c:v>2.5080000000000002E-2</c:v>
                </c:pt>
                <c:pt idx="2509">
                  <c:v>2.5090000000000001E-2</c:v>
                </c:pt>
                <c:pt idx="2510">
                  <c:v>2.5100000000000001E-2</c:v>
                </c:pt>
                <c:pt idx="2511">
                  <c:v>2.511E-2</c:v>
                </c:pt>
                <c:pt idx="2512">
                  <c:v>2.512E-2</c:v>
                </c:pt>
                <c:pt idx="2513">
                  <c:v>2.513E-2</c:v>
                </c:pt>
                <c:pt idx="2514">
                  <c:v>2.5139999999999999E-2</c:v>
                </c:pt>
                <c:pt idx="2515">
                  <c:v>2.5149999999999999E-2</c:v>
                </c:pt>
                <c:pt idx="2516">
                  <c:v>2.5159999999999998E-2</c:v>
                </c:pt>
                <c:pt idx="2517">
                  <c:v>2.5170000000000001E-2</c:v>
                </c:pt>
                <c:pt idx="2518">
                  <c:v>2.5180000000000001E-2</c:v>
                </c:pt>
                <c:pt idx="2519">
                  <c:v>2.5190000000000001E-2</c:v>
                </c:pt>
                <c:pt idx="2520">
                  <c:v>2.52E-2</c:v>
                </c:pt>
                <c:pt idx="2521">
                  <c:v>2.521E-2</c:v>
                </c:pt>
                <c:pt idx="2522">
                  <c:v>2.5219999999999999E-2</c:v>
                </c:pt>
                <c:pt idx="2523">
                  <c:v>2.5229999999999999E-2</c:v>
                </c:pt>
                <c:pt idx="2524">
                  <c:v>2.5239999999999999E-2</c:v>
                </c:pt>
                <c:pt idx="2525">
                  <c:v>2.5250000000000002E-2</c:v>
                </c:pt>
                <c:pt idx="2526">
                  <c:v>2.5260000000000001E-2</c:v>
                </c:pt>
                <c:pt idx="2527">
                  <c:v>2.5270000000000001E-2</c:v>
                </c:pt>
                <c:pt idx="2528">
                  <c:v>2.528E-2</c:v>
                </c:pt>
                <c:pt idx="2529">
                  <c:v>2.529E-2</c:v>
                </c:pt>
                <c:pt idx="2530">
                  <c:v>2.53E-2</c:v>
                </c:pt>
                <c:pt idx="2531">
                  <c:v>2.5309999999999999E-2</c:v>
                </c:pt>
                <c:pt idx="2532">
                  <c:v>2.5319999999999999E-2</c:v>
                </c:pt>
                <c:pt idx="2533">
                  <c:v>2.5329999999999998E-2</c:v>
                </c:pt>
                <c:pt idx="2534">
                  <c:v>2.5340000000000001E-2</c:v>
                </c:pt>
                <c:pt idx="2535">
                  <c:v>2.5350000000000001E-2</c:v>
                </c:pt>
                <c:pt idx="2536">
                  <c:v>2.5360000000000001E-2</c:v>
                </c:pt>
                <c:pt idx="2537">
                  <c:v>2.537E-2</c:v>
                </c:pt>
                <c:pt idx="2538">
                  <c:v>2.538E-2</c:v>
                </c:pt>
                <c:pt idx="2539">
                  <c:v>2.5389999999999999E-2</c:v>
                </c:pt>
                <c:pt idx="2540">
                  <c:v>2.5399999999999999E-2</c:v>
                </c:pt>
                <c:pt idx="2541">
                  <c:v>2.5409999999999999E-2</c:v>
                </c:pt>
                <c:pt idx="2542">
                  <c:v>2.5420000000000002E-2</c:v>
                </c:pt>
                <c:pt idx="2543">
                  <c:v>2.5430000000000001E-2</c:v>
                </c:pt>
                <c:pt idx="2544">
                  <c:v>2.5440000000000001E-2</c:v>
                </c:pt>
                <c:pt idx="2545">
                  <c:v>2.545E-2</c:v>
                </c:pt>
                <c:pt idx="2546">
                  <c:v>2.546E-2</c:v>
                </c:pt>
                <c:pt idx="2547">
                  <c:v>2.547E-2</c:v>
                </c:pt>
                <c:pt idx="2548">
                  <c:v>2.5479999999999999E-2</c:v>
                </c:pt>
                <c:pt idx="2549">
                  <c:v>2.5489999999999999E-2</c:v>
                </c:pt>
                <c:pt idx="2550">
                  <c:v>2.5499999999999998E-2</c:v>
                </c:pt>
                <c:pt idx="2551">
                  <c:v>2.5510000000000001E-2</c:v>
                </c:pt>
                <c:pt idx="2552">
                  <c:v>2.5520000000000001E-2</c:v>
                </c:pt>
                <c:pt idx="2553">
                  <c:v>2.5530000000000001E-2</c:v>
                </c:pt>
                <c:pt idx="2554">
                  <c:v>2.554E-2</c:v>
                </c:pt>
                <c:pt idx="2555">
                  <c:v>2.555E-2</c:v>
                </c:pt>
                <c:pt idx="2556">
                  <c:v>2.5559999999999999E-2</c:v>
                </c:pt>
                <c:pt idx="2557">
                  <c:v>2.5569999999999999E-2</c:v>
                </c:pt>
                <c:pt idx="2558">
                  <c:v>2.5579999999999999E-2</c:v>
                </c:pt>
                <c:pt idx="2559">
                  <c:v>2.5590000000000002E-2</c:v>
                </c:pt>
                <c:pt idx="2560">
                  <c:v>2.5600000000000001E-2</c:v>
                </c:pt>
                <c:pt idx="2561">
                  <c:v>2.5610000000000001E-2</c:v>
                </c:pt>
                <c:pt idx="2562">
                  <c:v>2.562E-2</c:v>
                </c:pt>
                <c:pt idx="2563">
                  <c:v>2.563E-2</c:v>
                </c:pt>
                <c:pt idx="2564">
                  <c:v>2.564E-2</c:v>
                </c:pt>
                <c:pt idx="2565">
                  <c:v>2.5649999999999999E-2</c:v>
                </c:pt>
                <c:pt idx="2566">
                  <c:v>2.5659999999999999E-2</c:v>
                </c:pt>
                <c:pt idx="2567">
                  <c:v>2.5669999999999998E-2</c:v>
                </c:pt>
                <c:pt idx="2568">
                  <c:v>2.5680000000000001E-2</c:v>
                </c:pt>
                <c:pt idx="2569">
                  <c:v>2.5690000000000001E-2</c:v>
                </c:pt>
                <c:pt idx="2570">
                  <c:v>2.5700000000000001E-2</c:v>
                </c:pt>
                <c:pt idx="2571">
                  <c:v>2.571E-2</c:v>
                </c:pt>
                <c:pt idx="2572">
                  <c:v>2.572E-2</c:v>
                </c:pt>
                <c:pt idx="2573">
                  <c:v>2.5729999999999999E-2</c:v>
                </c:pt>
                <c:pt idx="2574">
                  <c:v>2.5739999999999999E-2</c:v>
                </c:pt>
                <c:pt idx="2575">
                  <c:v>2.5749999999999999E-2</c:v>
                </c:pt>
                <c:pt idx="2576">
                  <c:v>2.5760000000000002E-2</c:v>
                </c:pt>
                <c:pt idx="2577">
                  <c:v>2.5770000000000001E-2</c:v>
                </c:pt>
                <c:pt idx="2578">
                  <c:v>2.5780000000000001E-2</c:v>
                </c:pt>
                <c:pt idx="2579">
                  <c:v>2.579E-2</c:v>
                </c:pt>
                <c:pt idx="2580">
                  <c:v>2.58E-2</c:v>
                </c:pt>
                <c:pt idx="2581">
                  <c:v>2.581E-2</c:v>
                </c:pt>
                <c:pt idx="2582">
                  <c:v>2.5819999999999999E-2</c:v>
                </c:pt>
                <c:pt idx="2583">
                  <c:v>2.5829999999999999E-2</c:v>
                </c:pt>
                <c:pt idx="2584">
                  <c:v>2.5839999999999998E-2</c:v>
                </c:pt>
                <c:pt idx="2585">
                  <c:v>2.5850000000000001E-2</c:v>
                </c:pt>
                <c:pt idx="2586">
                  <c:v>2.5860000000000001E-2</c:v>
                </c:pt>
                <c:pt idx="2587">
                  <c:v>2.5870000000000001E-2</c:v>
                </c:pt>
                <c:pt idx="2588">
                  <c:v>2.588E-2</c:v>
                </c:pt>
                <c:pt idx="2589">
                  <c:v>2.589E-2</c:v>
                </c:pt>
                <c:pt idx="2590">
                  <c:v>2.5899999999999999E-2</c:v>
                </c:pt>
                <c:pt idx="2591">
                  <c:v>2.5909999999999999E-2</c:v>
                </c:pt>
                <c:pt idx="2592">
                  <c:v>2.5919999999999999E-2</c:v>
                </c:pt>
                <c:pt idx="2593">
                  <c:v>2.5930000000000002E-2</c:v>
                </c:pt>
                <c:pt idx="2594">
                  <c:v>2.5940000000000001E-2</c:v>
                </c:pt>
                <c:pt idx="2595">
                  <c:v>2.5950000000000001E-2</c:v>
                </c:pt>
                <c:pt idx="2596">
                  <c:v>2.596E-2</c:v>
                </c:pt>
                <c:pt idx="2597">
                  <c:v>2.597E-2</c:v>
                </c:pt>
                <c:pt idx="2598">
                  <c:v>2.598E-2</c:v>
                </c:pt>
                <c:pt idx="2599">
                  <c:v>2.5989999999999999E-2</c:v>
                </c:pt>
                <c:pt idx="2600">
                  <c:v>2.5999999999999999E-2</c:v>
                </c:pt>
                <c:pt idx="2601">
                  <c:v>2.6009999999999998E-2</c:v>
                </c:pt>
                <c:pt idx="2602">
                  <c:v>2.6020000000000001E-2</c:v>
                </c:pt>
                <c:pt idx="2603">
                  <c:v>2.6030000000000001E-2</c:v>
                </c:pt>
                <c:pt idx="2604">
                  <c:v>2.6040000000000001E-2</c:v>
                </c:pt>
                <c:pt idx="2605">
                  <c:v>2.605E-2</c:v>
                </c:pt>
                <c:pt idx="2606">
                  <c:v>2.606E-2</c:v>
                </c:pt>
                <c:pt idx="2607">
                  <c:v>2.6069999999999999E-2</c:v>
                </c:pt>
                <c:pt idx="2608">
                  <c:v>2.6079999999999999E-2</c:v>
                </c:pt>
                <c:pt idx="2609">
                  <c:v>2.6089999999999999E-2</c:v>
                </c:pt>
                <c:pt idx="2610">
                  <c:v>2.6100000000000002E-2</c:v>
                </c:pt>
                <c:pt idx="2611">
                  <c:v>2.6110000000000001E-2</c:v>
                </c:pt>
                <c:pt idx="2612">
                  <c:v>2.6120000000000001E-2</c:v>
                </c:pt>
                <c:pt idx="2613">
                  <c:v>2.613E-2</c:v>
                </c:pt>
                <c:pt idx="2614">
                  <c:v>2.614E-2</c:v>
                </c:pt>
                <c:pt idx="2615">
                  <c:v>2.615E-2</c:v>
                </c:pt>
                <c:pt idx="2616">
                  <c:v>2.6159999999999999E-2</c:v>
                </c:pt>
                <c:pt idx="2617">
                  <c:v>2.6169999999999999E-2</c:v>
                </c:pt>
                <c:pt idx="2618">
                  <c:v>2.6179999999999998E-2</c:v>
                </c:pt>
                <c:pt idx="2619">
                  <c:v>2.6190000000000001E-2</c:v>
                </c:pt>
                <c:pt idx="2620">
                  <c:v>2.6200000000000001E-2</c:v>
                </c:pt>
                <c:pt idx="2621">
                  <c:v>2.6210000000000001E-2</c:v>
                </c:pt>
                <c:pt idx="2622">
                  <c:v>2.622E-2</c:v>
                </c:pt>
                <c:pt idx="2623">
                  <c:v>2.623E-2</c:v>
                </c:pt>
                <c:pt idx="2624">
                  <c:v>2.6239999999999999E-2</c:v>
                </c:pt>
                <c:pt idx="2625">
                  <c:v>2.6249999999999999E-2</c:v>
                </c:pt>
                <c:pt idx="2626">
                  <c:v>2.6259999999999999E-2</c:v>
                </c:pt>
                <c:pt idx="2627">
                  <c:v>2.6270000000000002E-2</c:v>
                </c:pt>
                <c:pt idx="2628">
                  <c:v>2.6280000000000001E-2</c:v>
                </c:pt>
                <c:pt idx="2629">
                  <c:v>2.6290000000000001E-2</c:v>
                </c:pt>
                <c:pt idx="2630">
                  <c:v>2.63E-2</c:v>
                </c:pt>
                <c:pt idx="2631">
                  <c:v>2.631E-2</c:v>
                </c:pt>
                <c:pt idx="2632">
                  <c:v>2.632E-2</c:v>
                </c:pt>
                <c:pt idx="2633">
                  <c:v>2.6329999999999999E-2</c:v>
                </c:pt>
                <c:pt idx="2634">
                  <c:v>2.6339999999999999E-2</c:v>
                </c:pt>
                <c:pt idx="2635">
                  <c:v>2.6349999999999998E-2</c:v>
                </c:pt>
                <c:pt idx="2636">
                  <c:v>2.6360000000000001E-2</c:v>
                </c:pt>
                <c:pt idx="2637">
                  <c:v>2.6370000000000001E-2</c:v>
                </c:pt>
                <c:pt idx="2638">
                  <c:v>2.6380000000000001E-2</c:v>
                </c:pt>
                <c:pt idx="2639">
                  <c:v>2.639E-2</c:v>
                </c:pt>
                <c:pt idx="2640">
                  <c:v>2.64E-2</c:v>
                </c:pt>
                <c:pt idx="2641">
                  <c:v>2.6409999999999999E-2</c:v>
                </c:pt>
                <c:pt idx="2642">
                  <c:v>2.6419999999999999E-2</c:v>
                </c:pt>
                <c:pt idx="2643">
                  <c:v>2.6429999999999999E-2</c:v>
                </c:pt>
                <c:pt idx="2644">
                  <c:v>2.6440000000000002E-2</c:v>
                </c:pt>
                <c:pt idx="2645">
                  <c:v>2.6450000000000001E-2</c:v>
                </c:pt>
                <c:pt idx="2646">
                  <c:v>2.6460000000000001E-2</c:v>
                </c:pt>
                <c:pt idx="2647">
                  <c:v>2.647E-2</c:v>
                </c:pt>
                <c:pt idx="2648">
                  <c:v>2.648E-2</c:v>
                </c:pt>
                <c:pt idx="2649">
                  <c:v>2.649E-2</c:v>
                </c:pt>
                <c:pt idx="2650">
                  <c:v>2.6499999999999999E-2</c:v>
                </c:pt>
                <c:pt idx="2651">
                  <c:v>2.6509999999999999E-2</c:v>
                </c:pt>
                <c:pt idx="2652">
                  <c:v>2.6519999999999998E-2</c:v>
                </c:pt>
                <c:pt idx="2653">
                  <c:v>2.6530000000000001E-2</c:v>
                </c:pt>
                <c:pt idx="2654">
                  <c:v>2.6540000000000001E-2</c:v>
                </c:pt>
                <c:pt idx="2655">
                  <c:v>2.6550000000000001E-2</c:v>
                </c:pt>
                <c:pt idx="2656">
                  <c:v>2.656E-2</c:v>
                </c:pt>
                <c:pt idx="2657">
                  <c:v>2.657E-2</c:v>
                </c:pt>
                <c:pt idx="2658">
                  <c:v>2.6579999999999999E-2</c:v>
                </c:pt>
                <c:pt idx="2659">
                  <c:v>2.6589999999999999E-2</c:v>
                </c:pt>
                <c:pt idx="2660">
                  <c:v>2.6599999999999999E-2</c:v>
                </c:pt>
                <c:pt idx="2661">
                  <c:v>2.6610000000000002E-2</c:v>
                </c:pt>
                <c:pt idx="2662">
                  <c:v>2.6620000000000001E-2</c:v>
                </c:pt>
                <c:pt idx="2663">
                  <c:v>2.6630000000000001E-2</c:v>
                </c:pt>
                <c:pt idx="2664">
                  <c:v>2.664E-2</c:v>
                </c:pt>
                <c:pt idx="2665">
                  <c:v>2.665E-2</c:v>
                </c:pt>
                <c:pt idx="2666">
                  <c:v>2.666E-2</c:v>
                </c:pt>
                <c:pt idx="2667">
                  <c:v>2.6669999999999999E-2</c:v>
                </c:pt>
                <c:pt idx="2668">
                  <c:v>2.6679999999999999E-2</c:v>
                </c:pt>
                <c:pt idx="2669">
                  <c:v>2.6689999999999998E-2</c:v>
                </c:pt>
                <c:pt idx="2670">
                  <c:v>2.6700000000000002E-2</c:v>
                </c:pt>
                <c:pt idx="2671">
                  <c:v>2.6710000000000001E-2</c:v>
                </c:pt>
                <c:pt idx="2672">
                  <c:v>2.6720000000000001E-2</c:v>
                </c:pt>
                <c:pt idx="2673">
                  <c:v>2.673E-2</c:v>
                </c:pt>
                <c:pt idx="2674">
                  <c:v>2.674E-2</c:v>
                </c:pt>
                <c:pt idx="2675">
                  <c:v>2.6749999999999999E-2</c:v>
                </c:pt>
                <c:pt idx="2676">
                  <c:v>2.6759999999999999E-2</c:v>
                </c:pt>
                <c:pt idx="2677">
                  <c:v>2.6769999999999999E-2</c:v>
                </c:pt>
                <c:pt idx="2678">
                  <c:v>2.6780000000000002E-2</c:v>
                </c:pt>
                <c:pt idx="2679">
                  <c:v>2.6790000000000001E-2</c:v>
                </c:pt>
                <c:pt idx="2680">
                  <c:v>2.6800000000000001E-2</c:v>
                </c:pt>
                <c:pt idx="2681">
                  <c:v>2.681E-2</c:v>
                </c:pt>
                <c:pt idx="2682">
                  <c:v>2.682E-2</c:v>
                </c:pt>
                <c:pt idx="2683">
                  <c:v>2.683E-2</c:v>
                </c:pt>
                <c:pt idx="2684">
                  <c:v>2.6839999999999999E-2</c:v>
                </c:pt>
                <c:pt idx="2685">
                  <c:v>2.6849999999999999E-2</c:v>
                </c:pt>
                <c:pt idx="2686">
                  <c:v>2.6859999999999998E-2</c:v>
                </c:pt>
                <c:pt idx="2687">
                  <c:v>2.6870000000000002E-2</c:v>
                </c:pt>
                <c:pt idx="2688">
                  <c:v>2.6880000000000001E-2</c:v>
                </c:pt>
                <c:pt idx="2689">
                  <c:v>2.6890000000000001E-2</c:v>
                </c:pt>
                <c:pt idx="2690">
                  <c:v>2.69E-2</c:v>
                </c:pt>
                <c:pt idx="2691">
                  <c:v>2.691E-2</c:v>
                </c:pt>
                <c:pt idx="2692">
                  <c:v>2.6919999999999999E-2</c:v>
                </c:pt>
                <c:pt idx="2693">
                  <c:v>2.6929999999999999E-2</c:v>
                </c:pt>
                <c:pt idx="2694">
                  <c:v>2.6939999999999999E-2</c:v>
                </c:pt>
                <c:pt idx="2695">
                  <c:v>2.6950000000000002E-2</c:v>
                </c:pt>
                <c:pt idx="2696">
                  <c:v>2.6960000000000001E-2</c:v>
                </c:pt>
                <c:pt idx="2697">
                  <c:v>2.6970000000000001E-2</c:v>
                </c:pt>
                <c:pt idx="2698">
                  <c:v>2.6980000000000001E-2</c:v>
                </c:pt>
                <c:pt idx="2699">
                  <c:v>2.699E-2</c:v>
                </c:pt>
                <c:pt idx="2700">
                  <c:v>2.7E-2</c:v>
                </c:pt>
                <c:pt idx="2701">
                  <c:v>2.7009999999999999E-2</c:v>
                </c:pt>
                <c:pt idx="2702">
                  <c:v>2.7019999999999999E-2</c:v>
                </c:pt>
                <c:pt idx="2703">
                  <c:v>2.7029999999999998E-2</c:v>
                </c:pt>
                <c:pt idx="2704">
                  <c:v>2.7040000000000002E-2</c:v>
                </c:pt>
                <c:pt idx="2705">
                  <c:v>2.7050000000000001E-2</c:v>
                </c:pt>
                <c:pt idx="2706">
                  <c:v>2.7060000000000001E-2</c:v>
                </c:pt>
                <c:pt idx="2707">
                  <c:v>2.707E-2</c:v>
                </c:pt>
                <c:pt idx="2708">
                  <c:v>2.708E-2</c:v>
                </c:pt>
                <c:pt idx="2709">
                  <c:v>2.7089999999999999E-2</c:v>
                </c:pt>
                <c:pt idx="2710">
                  <c:v>2.7099999999999999E-2</c:v>
                </c:pt>
                <c:pt idx="2711">
                  <c:v>2.7109999999999999E-2</c:v>
                </c:pt>
                <c:pt idx="2712">
                  <c:v>2.7119999999999998E-2</c:v>
                </c:pt>
                <c:pt idx="2713">
                  <c:v>2.7130000000000001E-2</c:v>
                </c:pt>
                <c:pt idx="2714">
                  <c:v>2.7140000000000001E-2</c:v>
                </c:pt>
                <c:pt idx="2715">
                  <c:v>2.7150000000000001E-2</c:v>
                </c:pt>
                <c:pt idx="2716">
                  <c:v>2.716E-2</c:v>
                </c:pt>
                <c:pt idx="2717">
                  <c:v>2.717E-2</c:v>
                </c:pt>
                <c:pt idx="2718">
                  <c:v>2.7179999999999999E-2</c:v>
                </c:pt>
                <c:pt idx="2719">
                  <c:v>2.7189999999999999E-2</c:v>
                </c:pt>
                <c:pt idx="2720">
                  <c:v>2.7199999999999998E-2</c:v>
                </c:pt>
                <c:pt idx="2721">
                  <c:v>2.7210000000000002E-2</c:v>
                </c:pt>
                <c:pt idx="2722">
                  <c:v>2.7220000000000001E-2</c:v>
                </c:pt>
                <c:pt idx="2723">
                  <c:v>2.7230000000000001E-2</c:v>
                </c:pt>
                <c:pt idx="2724">
                  <c:v>2.724E-2</c:v>
                </c:pt>
                <c:pt idx="2725">
                  <c:v>2.725E-2</c:v>
                </c:pt>
                <c:pt idx="2726">
                  <c:v>2.726E-2</c:v>
                </c:pt>
                <c:pt idx="2727">
                  <c:v>2.7269999999999999E-2</c:v>
                </c:pt>
                <c:pt idx="2728">
                  <c:v>2.7279999999999999E-2</c:v>
                </c:pt>
                <c:pt idx="2729">
                  <c:v>2.7289999999999998E-2</c:v>
                </c:pt>
                <c:pt idx="2730">
                  <c:v>2.7300000000000001E-2</c:v>
                </c:pt>
                <c:pt idx="2731">
                  <c:v>2.7310000000000001E-2</c:v>
                </c:pt>
                <c:pt idx="2732">
                  <c:v>2.7320000000000001E-2</c:v>
                </c:pt>
                <c:pt idx="2733">
                  <c:v>2.733E-2</c:v>
                </c:pt>
                <c:pt idx="2734">
                  <c:v>2.734E-2</c:v>
                </c:pt>
                <c:pt idx="2735">
                  <c:v>2.7349999999999999E-2</c:v>
                </c:pt>
                <c:pt idx="2736">
                  <c:v>2.7359999999999999E-2</c:v>
                </c:pt>
                <c:pt idx="2737">
                  <c:v>2.7369999999999998E-2</c:v>
                </c:pt>
                <c:pt idx="2738">
                  <c:v>2.7380000000000002E-2</c:v>
                </c:pt>
                <c:pt idx="2739">
                  <c:v>2.7390000000000001E-2</c:v>
                </c:pt>
                <c:pt idx="2740">
                  <c:v>2.7400000000000001E-2</c:v>
                </c:pt>
                <c:pt idx="2741">
                  <c:v>2.741E-2</c:v>
                </c:pt>
                <c:pt idx="2742">
                  <c:v>2.742E-2</c:v>
                </c:pt>
                <c:pt idx="2743">
                  <c:v>2.743E-2</c:v>
                </c:pt>
                <c:pt idx="2744">
                  <c:v>2.7439999999999999E-2</c:v>
                </c:pt>
                <c:pt idx="2745">
                  <c:v>2.7449999999999999E-2</c:v>
                </c:pt>
                <c:pt idx="2746">
                  <c:v>2.7459999999999998E-2</c:v>
                </c:pt>
                <c:pt idx="2747">
                  <c:v>2.7470000000000001E-2</c:v>
                </c:pt>
                <c:pt idx="2748">
                  <c:v>2.7480000000000001E-2</c:v>
                </c:pt>
                <c:pt idx="2749">
                  <c:v>2.7490000000000001E-2</c:v>
                </c:pt>
                <c:pt idx="2750">
                  <c:v>2.75E-2</c:v>
                </c:pt>
                <c:pt idx="2751">
                  <c:v>2.751E-2</c:v>
                </c:pt>
                <c:pt idx="2752">
                  <c:v>2.7519999999999999E-2</c:v>
                </c:pt>
                <c:pt idx="2753">
                  <c:v>2.7529999999999999E-2</c:v>
                </c:pt>
                <c:pt idx="2754">
                  <c:v>2.7539999999999999E-2</c:v>
                </c:pt>
                <c:pt idx="2755">
                  <c:v>2.7550000000000002E-2</c:v>
                </c:pt>
                <c:pt idx="2756">
                  <c:v>2.7560000000000001E-2</c:v>
                </c:pt>
                <c:pt idx="2757">
                  <c:v>2.7570000000000001E-2</c:v>
                </c:pt>
                <c:pt idx="2758">
                  <c:v>2.758E-2</c:v>
                </c:pt>
                <c:pt idx="2759">
                  <c:v>2.759E-2</c:v>
                </c:pt>
                <c:pt idx="2760">
                  <c:v>2.76E-2</c:v>
                </c:pt>
                <c:pt idx="2761">
                  <c:v>2.7609999999999999E-2</c:v>
                </c:pt>
                <c:pt idx="2762">
                  <c:v>2.7619999999999999E-2</c:v>
                </c:pt>
                <c:pt idx="2763">
                  <c:v>2.7629999999999998E-2</c:v>
                </c:pt>
                <c:pt idx="2764">
                  <c:v>2.7640000000000001E-2</c:v>
                </c:pt>
                <c:pt idx="2765">
                  <c:v>2.7650000000000001E-2</c:v>
                </c:pt>
                <c:pt idx="2766">
                  <c:v>2.7660000000000001E-2</c:v>
                </c:pt>
                <c:pt idx="2767">
                  <c:v>2.767E-2</c:v>
                </c:pt>
                <c:pt idx="2768">
                  <c:v>2.768E-2</c:v>
                </c:pt>
                <c:pt idx="2769">
                  <c:v>2.7689999999999999E-2</c:v>
                </c:pt>
                <c:pt idx="2770">
                  <c:v>2.7699999999999999E-2</c:v>
                </c:pt>
                <c:pt idx="2771">
                  <c:v>2.7709999999999999E-2</c:v>
                </c:pt>
                <c:pt idx="2772">
                  <c:v>2.7720000000000002E-2</c:v>
                </c:pt>
                <c:pt idx="2773">
                  <c:v>2.7730000000000001E-2</c:v>
                </c:pt>
                <c:pt idx="2774">
                  <c:v>2.7740000000000001E-2</c:v>
                </c:pt>
                <c:pt idx="2775">
                  <c:v>2.775E-2</c:v>
                </c:pt>
                <c:pt idx="2776">
                  <c:v>2.776E-2</c:v>
                </c:pt>
                <c:pt idx="2777">
                  <c:v>2.777E-2</c:v>
                </c:pt>
                <c:pt idx="2778">
                  <c:v>2.7779999999999999E-2</c:v>
                </c:pt>
                <c:pt idx="2779">
                  <c:v>2.7789999999999999E-2</c:v>
                </c:pt>
                <c:pt idx="2780">
                  <c:v>2.7799999999999998E-2</c:v>
                </c:pt>
                <c:pt idx="2781">
                  <c:v>2.7810000000000001E-2</c:v>
                </c:pt>
                <c:pt idx="2782">
                  <c:v>2.7820000000000001E-2</c:v>
                </c:pt>
                <c:pt idx="2783">
                  <c:v>2.7830000000000001E-2</c:v>
                </c:pt>
                <c:pt idx="2784">
                  <c:v>2.784E-2</c:v>
                </c:pt>
                <c:pt idx="2785">
                  <c:v>2.785E-2</c:v>
                </c:pt>
                <c:pt idx="2786">
                  <c:v>2.7859999999999999E-2</c:v>
                </c:pt>
                <c:pt idx="2787">
                  <c:v>2.7869999999999999E-2</c:v>
                </c:pt>
                <c:pt idx="2788">
                  <c:v>2.7879999999999999E-2</c:v>
                </c:pt>
                <c:pt idx="2789">
                  <c:v>2.7890000000000002E-2</c:v>
                </c:pt>
                <c:pt idx="2790">
                  <c:v>2.7900000000000001E-2</c:v>
                </c:pt>
                <c:pt idx="2791">
                  <c:v>2.7910000000000001E-2</c:v>
                </c:pt>
                <c:pt idx="2792">
                  <c:v>2.792E-2</c:v>
                </c:pt>
                <c:pt idx="2793">
                  <c:v>2.793E-2</c:v>
                </c:pt>
                <c:pt idx="2794">
                  <c:v>2.794E-2</c:v>
                </c:pt>
                <c:pt idx="2795">
                  <c:v>2.7949999999999999E-2</c:v>
                </c:pt>
                <c:pt idx="2796">
                  <c:v>2.7959999999999999E-2</c:v>
                </c:pt>
                <c:pt idx="2797">
                  <c:v>2.7969999999999998E-2</c:v>
                </c:pt>
                <c:pt idx="2798">
                  <c:v>2.7980000000000001E-2</c:v>
                </c:pt>
                <c:pt idx="2799">
                  <c:v>2.7990000000000001E-2</c:v>
                </c:pt>
                <c:pt idx="2800">
                  <c:v>2.8000000000000001E-2</c:v>
                </c:pt>
                <c:pt idx="2801">
                  <c:v>2.801E-2</c:v>
                </c:pt>
                <c:pt idx="2802">
                  <c:v>2.802E-2</c:v>
                </c:pt>
                <c:pt idx="2803">
                  <c:v>2.8029999999999999E-2</c:v>
                </c:pt>
                <c:pt idx="2804">
                  <c:v>2.8039999999999999E-2</c:v>
                </c:pt>
                <c:pt idx="2805">
                  <c:v>2.8049999999999999E-2</c:v>
                </c:pt>
                <c:pt idx="2806">
                  <c:v>2.8060000000000002E-2</c:v>
                </c:pt>
                <c:pt idx="2807">
                  <c:v>2.8070000000000001E-2</c:v>
                </c:pt>
                <c:pt idx="2808">
                  <c:v>2.8080000000000001E-2</c:v>
                </c:pt>
                <c:pt idx="2809">
                  <c:v>2.809E-2</c:v>
                </c:pt>
                <c:pt idx="2810">
                  <c:v>2.81E-2</c:v>
                </c:pt>
                <c:pt idx="2811">
                  <c:v>2.811E-2</c:v>
                </c:pt>
                <c:pt idx="2812">
                  <c:v>2.8119999999999999E-2</c:v>
                </c:pt>
                <c:pt idx="2813">
                  <c:v>2.8129999999999999E-2</c:v>
                </c:pt>
                <c:pt idx="2814">
                  <c:v>2.8139999999999998E-2</c:v>
                </c:pt>
                <c:pt idx="2815">
                  <c:v>2.8150000000000001E-2</c:v>
                </c:pt>
                <c:pt idx="2816">
                  <c:v>2.8160000000000001E-2</c:v>
                </c:pt>
                <c:pt idx="2817">
                  <c:v>2.8170000000000001E-2</c:v>
                </c:pt>
                <c:pt idx="2818">
                  <c:v>2.818E-2</c:v>
                </c:pt>
                <c:pt idx="2819">
                  <c:v>2.819E-2</c:v>
                </c:pt>
                <c:pt idx="2820">
                  <c:v>2.8199999999999999E-2</c:v>
                </c:pt>
                <c:pt idx="2821">
                  <c:v>2.8209999999999999E-2</c:v>
                </c:pt>
                <c:pt idx="2822">
                  <c:v>2.8219999999999999E-2</c:v>
                </c:pt>
                <c:pt idx="2823">
                  <c:v>2.8230000000000002E-2</c:v>
                </c:pt>
                <c:pt idx="2824">
                  <c:v>2.8240000000000001E-2</c:v>
                </c:pt>
                <c:pt idx="2825">
                  <c:v>2.8250000000000001E-2</c:v>
                </c:pt>
                <c:pt idx="2826">
                  <c:v>2.826E-2</c:v>
                </c:pt>
                <c:pt idx="2827">
                  <c:v>2.827E-2</c:v>
                </c:pt>
                <c:pt idx="2828">
                  <c:v>2.828E-2</c:v>
                </c:pt>
                <c:pt idx="2829">
                  <c:v>2.8289999999999999E-2</c:v>
                </c:pt>
                <c:pt idx="2830">
                  <c:v>2.8299999999999999E-2</c:v>
                </c:pt>
                <c:pt idx="2831">
                  <c:v>2.8309999999999998E-2</c:v>
                </c:pt>
                <c:pt idx="2832">
                  <c:v>2.8320000000000001E-2</c:v>
                </c:pt>
                <c:pt idx="2833">
                  <c:v>2.8330000000000001E-2</c:v>
                </c:pt>
                <c:pt idx="2834">
                  <c:v>2.8340000000000001E-2</c:v>
                </c:pt>
                <c:pt idx="2835">
                  <c:v>2.835E-2</c:v>
                </c:pt>
                <c:pt idx="2836">
                  <c:v>2.836E-2</c:v>
                </c:pt>
                <c:pt idx="2837">
                  <c:v>2.8369999999999999E-2</c:v>
                </c:pt>
                <c:pt idx="2838">
                  <c:v>2.8379999999999999E-2</c:v>
                </c:pt>
                <c:pt idx="2839">
                  <c:v>2.8389999999999999E-2</c:v>
                </c:pt>
                <c:pt idx="2840">
                  <c:v>2.8400000000000002E-2</c:v>
                </c:pt>
                <c:pt idx="2841">
                  <c:v>2.8410000000000001E-2</c:v>
                </c:pt>
                <c:pt idx="2842">
                  <c:v>2.8420000000000001E-2</c:v>
                </c:pt>
                <c:pt idx="2843">
                  <c:v>2.843E-2</c:v>
                </c:pt>
                <c:pt idx="2844">
                  <c:v>2.844E-2</c:v>
                </c:pt>
                <c:pt idx="2845">
                  <c:v>2.845E-2</c:v>
                </c:pt>
                <c:pt idx="2846">
                  <c:v>2.8459999999999999E-2</c:v>
                </c:pt>
                <c:pt idx="2847">
                  <c:v>2.8469999999999999E-2</c:v>
                </c:pt>
                <c:pt idx="2848">
                  <c:v>2.8479999999999998E-2</c:v>
                </c:pt>
                <c:pt idx="2849">
                  <c:v>2.8490000000000001E-2</c:v>
                </c:pt>
                <c:pt idx="2850">
                  <c:v>2.8500000000000001E-2</c:v>
                </c:pt>
                <c:pt idx="2851">
                  <c:v>2.8510000000000001E-2</c:v>
                </c:pt>
                <c:pt idx="2852">
                  <c:v>2.852E-2</c:v>
                </c:pt>
                <c:pt idx="2853">
                  <c:v>2.853E-2</c:v>
                </c:pt>
                <c:pt idx="2854">
                  <c:v>2.8539999999999999E-2</c:v>
                </c:pt>
                <c:pt idx="2855">
                  <c:v>2.8549999999999999E-2</c:v>
                </c:pt>
                <c:pt idx="2856">
                  <c:v>2.8559999999999999E-2</c:v>
                </c:pt>
                <c:pt idx="2857">
                  <c:v>2.8570000000000002E-2</c:v>
                </c:pt>
                <c:pt idx="2858">
                  <c:v>2.8580000000000001E-2</c:v>
                </c:pt>
                <c:pt idx="2859">
                  <c:v>2.8590000000000001E-2</c:v>
                </c:pt>
                <c:pt idx="2860">
                  <c:v>2.86E-2</c:v>
                </c:pt>
                <c:pt idx="2861">
                  <c:v>2.861E-2</c:v>
                </c:pt>
                <c:pt idx="2862">
                  <c:v>2.862E-2</c:v>
                </c:pt>
                <c:pt idx="2863">
                  <c:v>2.8629999999999999E-2</c:v>
                </c:pt>
                <c:pt idx="2864">
                  <c:v>2.8639999999999999E-2</c:v>
                </c:pt>
                <c:pt idx="2865">
                  <c:v>2.8649999999999998E-2</c:v>
                </c:pt>
                <c:pt idx="2866">
                  <c:v>2.8660000000000001E-2</c:v>
                </c:pt>
                <c:pt idx="2867">
                  <c:v>2.8670000000000001E-2</c:v>
                </c:pt>
                <c:pt idx="2868">
                  <c:v>2.8680000000000001E-2</c:v>
                </c:pt>
                <c:pt idx="2869">
                  <c:v>2.869E-2</c:v>
                </c:pt>
                <c:pt idx="2870">
                  <c:v>2.87E-2</c:v>
                </c:pt>
                <c:pt idx="2871">
                  <c:v>2.8709999999999999E-2</c:v>
                </c:pt>
                <c:pt idx="2872">
                  <c:v>2.8719999999999999E-2</c:v>
                </c:pt>
                <c:pt idx="2873">
                  <c:v>2.8729999999999999E-2</c:v>
                </c:pt>
                <c:pt idx="2874">
                  <c:v>2.8740000000000002E-2</c:v>
                </c:pt>
                <c:pt idx="2875">
                  <c:v>2.8750000000000001E-2</c:v>
                </c:pt>
                <c:pt idx="2876">
                  <c:v>2.8760000000000001E-2</c:v>
                </c:pt>
                <c:pt idx="2877">
                  <c:v>2.877E-2</c:v>
                </c:pt>
                <c:pt idx="2878">
                  <c:v>2.878E-2</c:v>
                </c:pt>
                <c:pt idx="2879">
                  <c:v>2.879E-2</c:v>
                </c:pt>
                <c:pt idx="2880">
                  <c:v>2.8799999999999999E-2</c:v>
                </c:pt>
                <c:pt idx="2881">
                  <c:v>2.8809999999999999E-2</c:v>
                </c:pt>
                <c:pt idx="2882">
                  <c:v>2.8819999999999998E-2</c:v>
                </c:pt>
                <c:pt idx="2883">
                  <c:v>2.8830000000000001E-2</c:v>
                </c:pt>
                <c:pt idx="2884">
                  <c:v>2.8840000000000001E-2</c:v>
                </c:pt>
                <c:pt idx="2885">
                  <c:v>2.8850000000000001E-2</c:v>
                </c:pt>
                <c:pt idx="2886">
                  <c:v>2.886E-2</c:v>
                </c:pt>
                <c:pt idx="2887">
                  <c:v>2.887E-2</c:v>
                </c:pt>
                <c:pt idx="2888">
                  <c:v>2.8879999999999999E-2</c:v>
                </c:pt>
                <c:pt idx="2889">
                  <c:v>2.8889999999999999E-2</c:v>
                </c:pt>
                <c:pt idx="2890">
                  <c:v>2.8899999999999999E-2</c:v>
                </c:pt>
                <c:pt idx="2891">
                  <c:v>2.8910000000000002E-2</c:v>
                </c:pt>
                <c:pt idx="2892">
                  <c:v>2.8920000000000001E-2</c:v>
                </c:pt>
                <c:pt idx="2893">
                  <c:v>2.8930000000000001E-2</c:v>
                </c:pt>
                <c:pt idx="2894">
                  <c:v>2.894E-2</c:v>
                </c:pt>
                <c:pt idx="2895">
                  <c:v>2.895E-2</c:v>
                </c:pt>
                <c:pt idx="2896">
                  <c:v>2.896E-2</c:v>
                </c:pt>
                <c:pt idx="2897">
                  <c:v>2.8969999999999999E-2</c:v>
                </c:pt>
                <c:pt idx="2898">
                  <c:v>2.8979999999999999E-2</c:v>
                </c:pt>
                <c:pt idx="2899">
                  <c:v>2.8989999999999998E-2</c:v>
                </c:pt>
                <c:pt idx="2900">
                  <c:v>2.9000000000000001E-2</c:v>
                </c:pt>
                <c:pt idx="2901">
                  <c:v>2.9010000000000001E-2</c:v>
                </c:pt>
                <c:pt idx="2902">
                  <c:v>2.9020000000000001E-2</c:v>
                </c:pt>
                <c:pt idx="2903">
                  <c:v>2.903E-2</c:v>
                </c:pt>
                <c:pt idx="2904">
                  <c:v>2.904E-2</c:v>
                </c:pt>
                <c:pt idx="2905">
                  <c:v>2.9049999999999999E-2</c:v>
                </c:pt>
                <c:pt idx="2906">
                  <c:v>2.9059999999999999E-2</c:v>
                </c:pt>
                <c:pt idx="2907">
                  <c:v>2.9069999999999999E-2</c:v>
                </c:pt>
                <c:pt idx="2908">
                  <c:v>2.9080000000000002E-2</c:v>
                </c:pt>
                <c:pt idx="2909">
                  <c:v>2.9090000000000001E-2</c:v>
                </c:pt>
                <c:pt idx="2910">
                  <c:v>2.9100000000000001E-2</c:v>
                </c:pt>
                <c:pt idx="2911">
                  <c:v>2.911E-2</c:v>
                </c:pt>
                <c:pt idx="2912">
                  <c:v>2.912E-2</c:v>
                </c:pt>
                <c:pt idx="2913">
                  <c:v>2.913E-2</c:v>
                </c:pt>
                <c:pt idx="2914">
                  <c:v>2.9139999999999999E-2</c:v>
                </c:pt>
                <c:pt idx="2915">
                  <c:v>2.9149999999999999E-2</c:v>
                </c:pt>
                <c:pt idx="2916">
                  <c:v>2.9159999999999998E-2</c:v>
                </c:pt>
                <c:pt idx="2917">
                  <c:v>2.9170000000000001E-2</c:v>
                </c:pt>
                <c:pt idx="2918">
                  <c:v>2.9180000000000001E-2</c:v>
                </c:pt>
                <c:pt idx="2919">
                  <c:v>2.9190000000000001E-2</c:v>
                </c:pt>
                <c:pt idx="2920">
                  <c:v>2.92E-2</c:v>
                </c:pt>
                <c:pt idx="2921">
                  <c:v>2.921E-2</c:v>
                </c:pt>
                <c:pt idx="2922">
                  <c:v>2.9219999999999999E-2</c:v>
                </c:pt>
                <c:pt idx="2923">
                  <c:v>2.9229999999999999E-2</c:v>
                </c:pt>
                <c:pt idx="2924">
                  <c:v>2.9239999999999999E-2</c:v>
                </c:pt>
                <c:pt idx="2925">
                  <c:v>2.9250000000000002E-2</c:v>
                </c:pt>
                <c:pt idx="2926">
                  <c:v>2.9260000000000001E-2</c:v>
                </c:pt>
                <c:pt idx="2927">
                  <c:v>2.9270000000000001E-2</c:v>
                </c:pt>
                <c:pt idx="2928">
                  <c:v>2.928E-2</c:v>
                </c:pt>
                <c:pt idx="2929">
                  <c:v>2.929E-2</c:v>
                </c:pt>
                <c:pt idx="2930">
                  <c:v>2.93E-2</c:v>
                </c:pt>
                <c:pt idx="2931">
                  <c:v>2.9309999999999999E-2</c:v>
                </c:pt>
                <c:pt idx="2932">
                  <c:v>2.9319999999999999E-2</c:v>
                </c:pt>
                <c:pt idx="2933">
                  <c:v>2.9329999999999998E-2</c:v>
                </c:pt>
                <c:pt idx="2934">
                  <c:v>2.9340000000000001E-2</c:v>
                </c:pt>
                <c:pt idx="2935">
                  <c:v>2.9350000000000001E-2</c:v>
                </c:pt>
                <c:pt idx="2936">
                  <c:v>2.9360000000000001E-2</c:v>
                </c:pt>
                <c:pt idx="2937">
                  <c:v>2.937E-2</c:v>
                </c:pt>
                <c:pt idx="2938">
                  <c:v>2.938E-2</c:v>
                </c:pt>
                <c:pt idx="2939">
                  <c:v>2.9389999999999999E-2</c:v>
                </c:pt>
                <c:pt idx="2940">
                  <c:v>2.9399999999999999E-2</c:v>
                </c:pt>
                <c:pt idx="2941">
                  <c:v>2.9409999999999999E-2</c:v>
                </c:pt>
                <c:pt idx="2942">
                  <c:v>2.9420000000000002E-2</c:v>
                </c:pt>
                <c:pt idx="2943">
                  <c:v>2.9430000000000001E-2</c:v>
                </c:pt>
                <c:pt idx="2944">
                  <c:v>2.9440000000000001E-2</c:v>
                </c:pt>
                <c:pt idx="2945">
                  <c:v>2.945E-2</c:v>
                </c:pt>
                <c:pt idx="2946">
                  <c:v>2.946E-2</c:v>
                </c:pt>
                <c:pt idx="2947">
                  <c:v>2.947E-2</c:v>
                </c:pt>
                <c:pt idx="2948">
                  <c:v>2.9479999999999999E-2</c:v>
                </c:pt>
                <c:pt idx="2949">
                  <c:v>2.9489999999999999E-2</c:v>
                </c:pt>
                <c:pt idx="2950">
                  <c:v>2.9499999999999998E-2</c:v>
                </c:pt>
                <c:pt idx="2951">
                  <c:v>2.9510000000000002E-2</c:v>
                </c:pt>
                <c:pt idx="2952">
                  <c:v>2.9520000000000001E-2</c:v>
                </c:pt>
                <c:pt idx="2953">
                  <c:v>2.9530000000000001E-2</c:v>
                </c:pt>
                <c:pt idx="2954">
                  <c:v>2.954E-2</c:v>
                </c:pt>
                <c:pt idx="2955">
                  <c:v>2.955E-2</c:v>
                </c:pt>
                <c:pt idx="2956">
                  <c:v>2.9559999999999999E-2</c:v>
                </c:pt>
                <c:pt idx="2957">
                  <c:v>2.9569999999999999E-2</c:v>
                </c:pt>
                <c:pt idx="2958">
                  <c:v>2.9579999999999999E-2</c:v>
                </c:pt>
                <c:pt idx="2959">
                  <c:v>2.9590000000000002E-2</c:v>
                </c:pt>
                <c:pt idx="2960">
                  <c:v>2.9600000000000001E-2</c:v>
                </c:pt>
                <c:pt idx="2961">
                  <c:v>2.9610000000000001E-2</c:v>
                </c:pt>
                <c:pt idx="2962">
                  <c:v>2.962E-2</c:v>
                </c:pt>
                <c:pt idx="2963">
                  <c:v>2.963E-2</c:v>
                </c:pt>
                <c:pt idx="2964">
                  <c:v>2.964E-2</c:v>
                </c:pt>
                <c:pt idx="2965">
                  <c:v>2.9649999999999999E-2</c:v>
                </c:pt>
                <c:pt idx="2966">
                  <c:v>2.9659999999999999E-2</c:v>
                </c:pt>
                <c:pt idx="2967">
                  <c:v>2.9669999999999998E-2</c:v>
                </c:pt>
                <c:pt idx="2968">
                  <c:v>2.9680000000000002E-2</c:v>
                </c:pt>
                <c:pt idx="2969">
                  <c:v>2.9690000000000001E-2</c:v>
                </c:pt>
                <c:pt idx="2970">
                  <c:v>2.9700000000000001E-2</c:v>
                </c:pt>
                <c:pt idx="2971">
                  <c:v>2.971E-2</c:v>
                </c:pt>
                <c:pt idx="2972">
                  <c:v>2.9721000000000001E-2</c:v>
                </c:pt>
                <c:pt idx="2973">
                  <c:v>2.9731E-2</c:v>
                </c:pt>
                <c:pt idx="2974">
                  <c:v>2.9741E-2</c:v>
                </c:pt>
                <c:pt idx="2975">
                  <c:v>2.9751E-2</c:v>
                </c:pt>
                <c:pt idx="2976">
                  <c:v>2.9760999999999999E-2</c:v>
                </c:pt>
                <c:pt idx="2977">
                  <c:v>2.9770999999999999E-2</c:v>
                </c:pt>
                <c:pt idx="2978">
                  <c:v>2.9780999999999998E-2</c:v>
                </c:pt>
                <c:pt idx="2979">
                  <c:v>2.9791000000000002E-2</c:v>
                </c:pt>
                <c:pt idx="2980">
                  <c:v>2.9801000000000001E-2</c:v>
                </c:pt>
                <c:pt idx="2981">
                  <c:v>2.9811000000000001E-2</c:v>
                </c:pt>
                <c:pt idx="2982">
                  <c:v>2.9821E-2</c:v>
                </c:pt>
                <c:pt idx="2983">
                  <c:v>2.9831E-2</c:v>
                </c:pt>
                <c:pt idx="2984">
                  <c:v>2.9840999999999999E-2</c:v>
                </c:pt>
                <c:pt idx="2985">
                  <c:v>2.9850999999999999E-2</c:v>
                </c:pt>
                <c:pt idx="2986">
                  <c:v>2.9860999999999999E-2</c:v>
                </c:pt>
                <c:pt idx="2987">
                  <c:v>2.9871000000000002E-2</c:v>
                </c:pt>
                <c:pt idx="2988">
                  <c:v>2.9881000000000001E-2</c:v>
                </c:pt>
                <c:pt idx="2989">
                  <c:v>2.9891000000000001E-2</c:v>
                </c:pt>
                <c:pt idx="2990">
                  <c:v>2.9901E-2</c:v>
                </c:pt>
                <c:pt idx="2991">
                  <c:v>2.9911E-2</c:v>
                </c:pt>
                <c:pt idx="2992">
                  <c:v>2.9921E-2</c:v>
                </c:pt>
                <c:pt idx="2993">
                  <c:v>2.9930999999999999E-2</c:v>
                </c:pt>
                <c:pt idx="2994">
                  <c:v>2.9940999999999999E-2</c:v>
                </c:pt>
                <c:pt idx="2995">
                  <c:v>2.9950999999999998E-2</c:v>
                </c:pt>
                <c:pt idx="2996">
                  <c:v>2.9961000000000002E-2</c:v>
                </c:pt>
                <c:pt idx="2997">
                  <c:v>2.9971000000000001E-2</c:v>
                </c:pt>
                <c:pt idx="2998">
                  <c:v>2.9981000000000001E-2</c:v>
                </c:pt>
                <c:pt idx="2999">
                  <c:v>2.9991E-2</c:v>
                </c:pt>
                <c:pt idx="3000">
                  <c:v>3.0001E-2</c:v>
                </c:pt>
                <c:pt idx="3001">
                  <c:v>3.0010999999999999E-2</c:v>
                </c:pt>
                <c:pt idx="3002">
                  <c:v>3.0020999999999999E-2</c:v>
                </c:pt>
                <c:pt idx="3003">
                  <c:v>3.0030999999999999E-2</c:v>
                </c:pt>
                <c:pt idx="3004">
                  <c:v>3.0041000000000002E-2</c:v>
                </c:pt>
                <c:pt idx="3005">
                  <c:v>3.0051000000000001E-2</c:v>
                </c:pt>
                <c:pt idx="3006">
                  <c:v>3.0061000000000001E-2</c:v>
                </c:pt>
                <c:pt idx="3007">
                  <c:v>3.0071000000000001E-2</c:v>
                </c:pt>
                <c:pt idx="3008">
                  <c:v>3.0081E-2</c:v>
                </c:pt>
                <c:pt idx="3009">
                  <c:v>3.0091E-2</c:v>
                </c:pt>
                <c:pt idx="3010">
                  <c:v>3.0100999999999999E-2</c:v>
                </c:pt>
                <c:pt idx="3011">
                  <c:v>3.0110999999999999E-2</c:v>
                </c:pt>
                <c:pt idx="3012">
                  <c:v>3.0120999999999998E-2</c:v>
                </c:pt>
                <c:pt idx="3013">
                  <c:v>3.0131000000000002E-2</c:v>
                </c:pt>
                <c:pt idx="3014">
                  <c:v>3.0141000000000001E-2</c:v>
                </c:pt>
                <c:pt idx="3015">
                  <c:v>3.0151000000000001E-2</c:v>
                </c:pt>
                <c:pt idx="3016">
                  <c:v>3.0161E-2</c:v>
                </c:pt>
                <c:pt idx="3017">
                  <c:v>3.0171E-2</c:v>
                </c:pt>
                <c:pt idx="3018">
                  <c:v>3.0180999999999999E-2</c:v>
                </c:pt>
                <c:pt idx="3019">
                  <c:v>3.0190999999999999E-2</c:v>
                </c:pt>
                <c:pt idx="3020">
                  <c:v>3.0200999999999999E-2</c:v>
                </c:pt>
                <c:pt idx="3021">
                  <c:v>3.0210999999999998E-2</c:v>
                </c:pt>
                <c:pt idx="3022">
                  <c:v>3.0221000000000001E-2</c:v>
                </c:pt>
                <c:pt idx="3023">
                  <c:v>3.0231000000000001E-2</c:v>
                </c:pt>
                <c:pt idx="3024">
                  <c:v>3.0241000000000001E-2</c:v>
                </c:pt>
                <c:pt idx="3025">
                  <c:v>3.0251E-2</c:v>
                </c:pt>
                <c:pt idx="3026">
                  <c:v>3.0261E-2</c:v>
                </c:pt>
                <c:pt idx="3027">
                  <c:v>3.0270999999999999E-2</c:v>
                </c:pt>
                <c:pt idx="3028">
                  <c:v>3.0280999999999999E-2</c:v>
                </c:pt>
                <c:pt idx="3029">
                  <c:v>3.0290999999999998E-2</c:v>
                </c:pt>
                <c:pt idx="3030">
                  <c:v>3.0301000000000002E-2</c:v>
                </c:pt>
                <c:pt idx="3031">
                  <c:v>3.0311000000000001E-2</c:v>
                </c:pt>
                <c:pt idx="3032">
                  <c:v>3.0321000000000001E-2</c:v>
                </c:pt>
                <c:pt idx="3033">
                  <c:v>3.0331E-2</c:v>
                </c:pt>
                <c:pt idx="3034">
                  <c:v>3.0341E-2</c:v>
                </c:pt>
                <c:pt idx="3035">
                  <c:v>3.0351E-2</c:v>
                </c:pt>
                <c:pt idx="3036">
                  <c:v>3.0360999999999999E-2</c:v>
                </c:pt>
                <c:pt idx="3037">
                  <c:v>3.0370999999999999E-2</c:v>
                </c:pt>
                <c:pt idx="3038">
                  <c:v>3.0380999999999998E-2</c:v>
                </c:pt>
                <c:pt idx="3039">
                  <c:v>3.0391000000000001E-2</c:v>
                </c:pt>
                <c:pt idx="3040">
                  <c:v>3.0401000000000001E-2</c:v>
                </c:pt>
                <c:pt idx="3041">
                  <c:v>3.0411000000000001E-2</c:v>
                </c:pt>
                <c:pt idx="3042">
                  <c:v>3.0421E-2</c:v>
                </c:pt>
                <c:pt idx="3043">
                  <c:v>3.0431E-2</c:v>
                </c:pt>
                <c:pt idx="3044">
                  <c:v>3.0440999999999999E-2</c:v>
                </c:pt>
                <c:pt idx="3045">
                  <c:v>3.0450999999999999E-2</c:v>
                </c:pt>
                <c:pt idx="3046">
                  <c:v>3.0460999999999998E-2</c:v>
                </c:pt>
                <c:pt idx="3047">
                  <c:v>3.0471000000000002E-2</c:v>
                </c:pt>
                <c:pt idx="3048">
                  <c:v>3.0481000000000001E-2</c:v>
                </c:pt>
                <c:pt idx="3049">
                  <c:v>3.0491000000000001E-2</c:v>
                </c:pt>
                <c:pt idx="3050">
                  <c:v>3.0501E-2</c:v>
                </c:pt>
                <c:pt idx="3051">
                  <c:v>3.0511E-2</c:v>
                </c:pt>
                <c:pt idx="3052">
                  <c:v>3.0521E-2</c:v>
                </c:pt>
                <c:pt idx="3053">
                  <c:v>3.0530999999999999E-2</c:v>
                </c:pt>
                <c:pt idx="3054">
                  <c:v>3.0540999999999999E-2</c:v>
                </c:pt>
                <c:pt idx="3055">
                  <c:v>3.0550999999999998E-2</c:v>
                </c:pt>
                <c:pt idx="3056">
                  <c:v>3.0561000000000001E-2</c:v>
                </c:pt>
                <c:pt idx="3057">
                  <c:v>3.0571000000000001E-2</c:v>
                </c:pt>
                <c:pt idx="3058">
                  <c:v>3.0581000000000001E-2</c:v>
                </c:pt>
                <c:pt idx="3059">
                  <c:v>3.0591E-2</c:v>
                </c:pt>
                <c:pt idx="3060">
                  <c:v>3.0601E-2</c:v>
                </c:pt>
                <c:pt idx="3061">
                  <c:v>3.0610999999999999E-2</c:v>
                </c:pt>
                <c:pt idx="3062">
                  <c:v>3.0620999999999999E-2</c:v>
                </c:pt>
                <c:pt idx="3063">
                  <c:v>3.0630999999999999E-2</c:v>
                </c:pt>
                <c:pt idx="3064">
                  <c:v>3.0641000000000002E-2</c:v>
                </c:pt>
                <c:pt idx="3065">
                  <c:v>3.0651000000000001E-2</c:v>
                </c:pt>
                <c:pt idx="3066">
                  <c:v>3.0661000000000001E-2</c:v>
                </c:pt>
                <c:pt idx="3067">
                  <c:v>3.0671E-2</c:v>
                </c:pt>
                <c:pt idx="3068">
                  <c:v>3.0681E-2</c:v>
                </c:pt>
                <c:pt idx="3069">
                  <c:v>3.0691E-2</c:v>
                </c:pt>
                <c:pt idx="3070">
                  <c:v>3.0700999999999999E-2</c:v>
                </c:pt>
                <c:pt idx="3071">
                  <c:v>3.0710999999999999E-2</c:v>
                </c:pt>
                <c:pt idx="3072">
                  <c:v>3.0720999999999998E-2</c:v>
                </c:pt>
                <c:pt idx="3073">
                  <c:v>3.0731000000000001E-2</c:v>
                </c:pt>
                <c:pt idx="3074">
                  <c:v>3.0741000000000001E-2</c:v>
                </c:pt>
                <c:pt idx="3075">
                  <c:v>3.0751000000000001E-2</c:v>
                </c:pt>
                <c:pt idx="3076">
                  <c:v>3.0761E-2</c:v>
                </c:pt>
                <c:pt idx="3077">
                  <c:v>3.0771E-2</c:v>
                </c:pt>
                <c:pt idx="3078">
                  <c:v>3.0780999999999999E-2</c:v>
                </c:pt>
                <c:pt idx="3079">
                  <c:v>3.0790999999999999E-2</c:v>
                </c:pt>
                <c:pt idx="3080">
                  <c:v>3.0800999999999999E-2</c:v>
                </c:pt>
                <c:pt idx="3081">
                  <c:v>3.0811000000000002E-2</c:v>
                </c:pt>
                <c:pt idx="3082">
                  <c:v>3.0821000000000001E-2</c:v>
                </c:pt>
                <c:pt idx="3083">
                  <c:v>3.0831000000000001E-2</c:v>
                </c:pt>
                <c:pt idx="3084">
                  <c:v>3.0841E-2</c:v>
                </c:pt>
                <c:pt idx="3085">
                  <c:v>3.0851E-2</c:v>
                </c:pt>
                <c:pt idx="3086">
                  <c:v>3.0861E-2</c:v>
                </c:pt>
                <c:pt idx="3087">
                  <c:v>3.0870999999999999E-2</c:v>
                </c:pt>
                <c:pt idx="3088">
                  <c:v>3.0880999999999999E-2</c:v>
                </c:pt>
                <c:pt idx="3089">
                  <c:v>3.0890999999999998E-2</c:v>
                </c:pt>
                <c:pt idx="3090">
                  <c:v>3.0901000000000001E-2</c:v>
                </c:pt>
                <c:pt idx="3091">
                  <c:v>3.0911000000000001E-2</c:v>
                </c:pt>
                <c:pt idx="3092">
                  <c:v>3.0921000000000001E-2</c:v>
                </c:pt>
                <c:pt idx="3093">
                  <c:v>3.0931E-2</c:v>
                </c:pt>
                <c:pt idx="3094">
                  <c:v>3.0941E-2</c:v>
                </c:pt>
                <c:pt idx="3095">
                  <c:v>3.0950999999999999E-2</c:v>
                </c:pt>
                <c:pt idx="3096">
                  <c:v>3.0960999999999999E-2</c:v>
                </c:pt>
                <c:pt idx="3097">
                  <c:v>3.0970999999999999E-2</c:v>
                </c:pt>
                <c:pt idx="3098">
                  <c:v>3.0981000000000002E-2</c:v>
                </c:pt>
                <c:pt idx="3099">
                  <c:v>3.0991000000000001E-2</c:v>
                </c:pt>
                <c:pt idx="3100">
                  <c:v>3.1001000000000001E-2</c:v>
                </c:pt>
                <c:pt idx="3101">
                  <c:v>3.1011E-2</c:v>
                </c:pt>
                <c:pt idx="3102">
                  <c:v>3.1021E-2</c:v>
                </c:pt>
                <c:pt idx="3103">
                  <c:v>3.1031E-2</c:v>
                </c:pt>
                <c:pt idx="3104">
                  <c:v>3.1040999999999999E-2</c:v>
                </c:pt>
                <c:pt idx="3105">
                  <c:v>3.1050999999999999E-2</c:v>
                </c:pt>
                <c:pt idx="3106">
                  <c:v>3.1060999999999998E-2</c:v>
                </c:pt>
                <c:pt idx="3107">
                  <c:v>3.1071000000000001E-2</c:v>
                </c:pt>
                <c:pt idx="3108">
                  <c:v>3.1081000000000001E-2</c:v>
                </c:pt>
                <c:pt idx="3109">
                  <c:v>3.1091000000000001E-2</c:v>
                </c:pt>
                <c:pt idx="3110">
                  <c:v>3.1101E-2</c:v>
                </c:pt>
                <c:pt idx="3111">
                  <c:v>3.1111E-2</c:v>
                </c:pt>
                <c:pt idx="3112">
                  <c:v>3.1120999999999999E-2</c:v>
                </c:pt>
                <c:pt idx="3113">
                  <c:v>3.1130999999999999E-2</c:v>
                </c:pt>
                <c:pt idx="3114">
                  <c:v>3.1140999999999999E-2</c:v>
                </c:pt>
                <c:pt idx="3115">
                  <c:v>3.1151000000000002E-2</c:v>
                </c:pt>
                <c:pt idx="3116">
                  <c:v>3.1161000000000001E-2</c:v>
                </c:pt>
                <c:pt idx="3117">
                  <c:v>3.1171000000000001E-2</c:v>
                </c:pt>
                <c:pt idx="3118">
                  <c:v>3.1181E-2</c:v>
                </c:pt>
                <c:pt idx="3119">
                  <c:v>3.1191E-2</c:v>
                </c:pt>
                <c:pt idx="3120">
                  <c:v>3.1201E-2</c:v>
                </c:pt>
                <c:pt idx="3121">
                  <c:v>3.1210999999999999E-2</c:v>
                </c:pt>
                <c:pt idx="3122">
                  <c:v>3.1220999999999999E-2</c:v>
                </c:pt>
                <c:pt idx="3123">
                  <c:v>3.1230999999999998E-2</c:v>
                </c:pt>
                <c:pt idx="3124">
                  <c:v>3.1241000000000001E-2</c:v>
                </c:pt>
                <c:pt idx="3125">
                  <c:v>3.1251000000000001E-2</c:v>
                </c:pt>
                <c:pt idx="3126">
                  <c:v>3.1260999999999997E-2</c:v>
                </c:pt>
                <c:pt idx="3127">
                  <c:v>3.1271E-2</c:v>
                </c:pt>
                <c:pt idx="3128">
                  <c:v>3.1281000000000003E-2</c:v>
                </c:pt>
                <c:pt idx="3129">
                  <c:v>3.1290999999999999E-2</c:v>
                </c:pt>
                <c:pt idx="3130">
                  <c:v>3.1301000000000002E-2</c:v>
                </c:pt>
                <c:pt idx="3131">
                  <c:v>3.1310999999999999E-2</c:v>
                </c:pt>
                <c:pt idx="3132">
                  <c:v>3.1321000000000002E-2</c:v>
                </c:pt>
                <c:pt idx="3133">
                  <c:v>3.1330999999999998E-2</c:v>
                </c:pt>
                <c:pt idx="3134">
                  <c:v>3.1341000000000001E-2</c:v>
                </c:pt>
                <c:pt idx="3135">
                  <c:v>3.1350999999999997E-2</c:v>
                </c:pt>
                <c:pt idx="3136">
                  <c:v>3.1361E-2</c:v>
                </c:pt>
                <c:pt idx="3137">
                  <c:v>3.1371000000000003E-2</c:v>
                </c:pt>
                <c:pt idx="3138">
                  <c:v>3.1380999999999999E-2</c:v>
                </c:pt>
                <c:pt idx="3139">
                  <c:v>3.1391000000000002E-2</c:v>
                </c:pt>
                <c:pt idx="3140">
                  <c:v>3.1400999999999998E-2</c:v>
                </c:pt>
                <c:pt idx="3141">
                  <c:v>3.1411000000000001E-2</c:v>
                </c:pt>
                <c:pt idx="3142">
                  <c:v>3.1420999999999998E-2</c:v>
                </c:pt>
                <c:pt idx="3143">
                  <c:v>3.1431000000000001E-2</c:v>
                </c:pt>
                <c:pt idx="3144">
                  <c:v>3.1440999999999997E-2</c:v>
                </c:pt>
                <c:pt idx="3145">
                  <c:v>3.1451E-2</c:v>
                </c:pt>
                <c:pt idx="3146">
                  <c:v>3.1461000000000003E-2</c:v>
                </c:pt>
                <c:pt idx="3147">
                  <c:v>3.1470999999999999E-2</c:v>
                </c:pt>
                <c:pt idx="3148">
                  <c:v>3.1481000000000002E-2</c:v>
                </c:pt>
                <c:pt idx="3149">
                  <c:v>3.1490999999999998E-2</c:v>
                </c:pt>
                <c:pt idx="3150">
                  <c:v>3.1501000000000001E-2</c:v>
                </c:pt>
                <c:pt idx="3151">
                  <c:v>3.1510999999999997E-2</c:v>
                </c:pt>
                <c:pt idx="3152">
                  <c:v>3.1521E-2</c:v>
                </c:pt>
                <c:pt idx="3153">
                  <c:v>3.1531000000000003E-2</c:v>
                </c:pt>
                <c:pt idx="3154">
                  <c:v>3.1541E-2</c:v>
                </c:pt>
                <c:pt idx="3155">
                  <c:v>3.1551000000000003E-2</c:v>
                </c:pt>
                <c:pt idx="3156">
                  <c:v>3.1560999999999999E-2</c:v>
                </c:pt>
                <c:pt idx="3157">
                  <c:v>3.1571000000000002E-2</c:v>
                </c:pt>
                <c:pt idx="3158">
                  <c:v>3.1580999999999998E-2</c:v>
                </c:pt>
                <c:pt idx="3159">
                  <c:v>3.1591000000000001E-2</c:v>
                </c:pt>
                <c:pt idx="3160">
                  <c:v>3.1600999999999997E-2</c:v>
                </c:pt>
                <c:pt idx="3161">
                  <c:v>3.1611E-2</c:v>
                </c:pt>
                <c:pt idx="3162">
                  <c:v>3.1621000000000003E-2</c:v>
                </c:pt>
                <c:pt idx="3163">
                  <c:v>3.1630999999999999E-2</c:v>
                </c:pt>
                <c:pt idx="3164">
                  <c:v>3.1641000000000002E-2</c:v>
                </c:pt>
                <c:pt idx="3165">
                  <c:v>3.1650999999999999E-2</c:v>
                </c:pt>
                <c:pt idx="3166">
                  <c:v>3.1661000000000002E-2</c:v>
                </c:pt>
                <c:pt idx="3167">
                  <c:v>3.1670999999999998E-2</c:v>
                </c:pt>
                <c:pt idx="3168">
                  <c:v>3.1681000000000001E-2</c:v>
                </c:pt>
                <c:pt idx="3169">
                  <c:v>3.1690999999999997E-2</c:v>
                </c:pt>
                <c:pt idx="3170">
                  <c:v>3.1701E-2</c:v>
                </c:pt>
                <c:pt idx="3171">
                  <c:v>3.1711000000000003E-2</c:v>
                </c:pt>
                <c:pt idx="3172">
                  <c:v>3.1720999999999999E-2</c:v>
                </c:pt>
                <c:pt idx="3173">
                  <c:v>3.1731000000000002E-2</c:v>
                </c:pt>
                <c:pt idx="3174">
                  <c:v>3.1740999999999998E-2</c:v>
                </c:pt>
                <c:pt idx="3175">
                  <c:v>3.1751000000000001E-2</c:v>
                </c:pt>
                <c:pt idx="3176">
                  <c:v>3.1760999999999998E-2</c:v>
                </c:pt>
                <c:pt idx="3177">
                  <c:v>3.1771000000000001E-2</c:v>
                </c:pt>
                <c:pt idx="3178">
                  <c:v>3.1780999999999997E-2</c:v>
                </c:pt>
                <c:pt idx="3179">
                  <c:v>3.1791E-2</c:v>
                </c:pt>
                <c:pt idx="3180">
                  <c:v>3.1801000000000003E-2</c:v>
                </c:pt>
                <c:pt idx="3181">
                  <c:v>3.1810999999999999E-2</c:v>
                </c:pt>
                <c:pt idx="3182">
                  <c:v>3.1821000000000002E-2</c:v>
                </c:pt>
                <c:pt idx="3183">
                  <c:v>3.1830999999999998E-2</c:v>
                </c:pt>
                <c:pt idx="3184">
                  <c:v>3.1841000000000001E-2</c:v>
                </c:pt>
                <c:pt idx="3185">
                  <c:v>3.1850999999999997E-2</c:v>
                </c:pt>
                <c:pt idx="3186">
                  <c:v>3.1861E-2</c:v>
                </c:pt>
                <c:pt idx="3187">
                  <c:v>3.1870000000000002E-2</c:v>
                </c:pt>
                <c:pt idx="3188">
                  <c:v>3.1879999999999999E-2</c:v>
                </c:pt>
                <c:pt idx="3189">
                  <c:v>3.1890000000000002E-2</c:v>
                </c:pt>
                <c:pt idx="3190">
                  <c:v>3.1899999999999998E-2</c:v>
                </c:pt>
                <c:pt idx="3191">
                  <c:v>3.1910000000000001E-2</c:v>
                </c:pt>
                <c:pt idx="3192">
                  <c:v>3.1919999999999997E-2</c:v>
                </c:pt>
                <c:pt idx="3193">
                  <c:v>3.193E-2</c:v>
                </c:pt>
                <c:pt idx="3194">
                  <c:v>3.1940000000000003E-2</c:v>
                </c:pt>
                <c:pt idx="3195">
                  <c:v>3.1949999999999999E-2</c:v>
                </c:pt>
                <c:pt idx="3196">
                  <c:v>3.1960000000000002E-2</c:v>
                </c:pt>
                <c:pt idx="3197">
                  <c:v>3.1969999999999998E-2</c:v>
                </c:pt>
                <c:pt idx="3198">
                  <c:v>3.1980000000000001E-2</c:v>
                </c:pt>
                <c:pt idx="3199">
                  <c:v>3.1989999999999998E-2</c:v>
                </c:pt>
                <c:pt idx="3200">
                  <c:v>3.2000000000000001E-2</c:v>
                </c:pt>
                <c:pt idx="3201">
                  <c:v>3.2009999999999997E-2</c:v>
                </c:pt>
                <c:pt idx="3202">
                  <c:v>3.202E-2</c:v>
                </c:pt>
                <c:pt idx="3203">
                  <c:v>3.2030000000000003E-2</c:v>
                </c:pt>
                <c:pt idx="3204">
                  <c:v>3.2039999999999999E-2</c:v>
                </c:pt>
                <c:pt idx="3205">
                  <c:v>3.2050000000000002E-2</c:v>
                </c:pt>
                <c:pt idx="3206">
                  <c:v>3.2059999999999998E-2</c:v>
                </c:pt>
                <c:pt idx="3207">
                  <c:v>3.2070000000000001E-2</c:v>
                </c:pt>
                <c:pt idx="3208">
                  <c:v>3.2079999999999997E-2</c:v>
                </c:pt>
                <c:pt idx="3209">
                  <c:v>3.209E-2</c:v>
                </c:pt>
                <c:pt idx="3210">
                  <c:v>3.2099999999999997E-2</c:v>
                </c:pt>
                <c:pt idx="3211">
                  <c:v>3.211E-2</c:v>
                </c:pt>
                <c:pt idx="3212">
                  <c:v>3.2120000000000003E-2</c:v>
                </c:pt>
                <c:pt idx="3213">
                  <c:v>3.2129999999999999E-2</c:v>
                </c:pt>
                <c:pt idx="3214">
                  <c:v>3.2140000000000002E-2</c:v>
                </c:pt>
                <c:pt idx="3215">
                  <c:v>3.2149999999999998E-2</c:v>
                </c:pt>
                <c:pt idx="3216">
                  <c:v>3.2160000000000001E-2</c:v>
                </c:pt>
                <c:pt idx="3217">
                  <c:v>3.2169999999999997E-2</c:v>
                </c:pt>
                <c:pt idx="3218">
                  <c:v>3.218E-2</c:v>
                </c:pt>
                <c:pt idx="3219">
                  <c:v>3.2190000000000003E-2</c:v>
                </c:pt>
                <c:pt idx="3220">
                  <c:v>3.2199999999999999E-2</c:v>
                </c:pt>
                <c:pt idx="3221">
                  <c:v>3.2210000000000003E-2</c:v>
                </c:pt>
                <c:pt idx="3222">
                  <c:v>3.2219999999999999E-2</c:v>
                </c:pt>
                <c:pt idx="3223">
                  <c:v>3.2230000000000002E-2</c:v>
                </c:pt>
                <c:pt idx="3224">
                  <c:v>3.2239999999999998E-2</c:v>
                </c:pt>
                <c:pt idx="3225">
                  <c:v>3.2250000000000001E-2</c:v>
                </c:pt>
                <c:pt idx="3226">
                  <c:v>3.2259999999999997E-2</c:v>
                </c:pt>
                <c:pt idx="3227">
                  <c:v>3.227E-2</c:v>
                </c:pt>
                <c:pt idx="3228">
                  <c:v>3.2280000000000003E-2</c:v>
                </c:pt>
                <c:pt idx="3229">
                  <c:v>3.2289999999999999E-2</c:v>
                </c:pt>
                <c:pt idx="3230">
                  <c:v>3.2300000000000002E-2</c:v>
                </c:pt>
                <c:pt idx="3231">
                  <c:v>3.2309999999999998E-2</c:v>
                </c:pt>
                <c:pt idx="3232">
                  <c:v>3.2320000000000002E-2</c:v>
                </c:pt>
                <c:pt idx="3233">
                  <c:v>3.2329999999999998E-2</c:v>
                </c:pt>
                <c:pt idx="3234">
                  <c:v>3.2340000000000001E-2</c:v>
                </c:pt>
                <c:pt idx="3235">
                  <c:v>3.2349999999999997E-2</c:v>
                </c:pt>
                <c:pt idx="3236">
                  <c:v>3.236E-2</c:v>
                </c:pt>
                <c:pt idx="3237">
                  <c:v>3.2370000000000003E-2</c:v>
                </c:pt>
                <c:pt idx="3238">
                  <c:v>3.2379999999999999E-2</c:v>
                </c:pt>
                <c:pt idx="3239">
                  <c:v>3.2390000000000002E-2</c:v>
                </c:pt>
                <c:pt idx="3240">
                  <c:v>3.2399999999999998E-2</c:v>
                </c:pt>
                <c:pt idx="3241">
                  <c:v>3.2410000000000001E-2</c:v>
                </c:pt>
                <c:pt idx="3242">
                  <c:v>3.2419999999999997E-2</c:v>
                </c:pt>
                <c:pt idx="3243">
                  <c:v>3.243E-2</c:v>
                </c:pt>
                <c:pt idx="3244">
                  <c:v>3.2439999999999997E-2</c:v>
                </c:pt>
                <c:pt idx="3245">
                  <c:v>3.245E-2</c:v>
                </c:pt>
                <c:pt idx="3246">
                  <c:v>3.2460000000000003E-2</c:v>
                </c:pt>
                <c:pt idx="3247">
                  <c:v>3.2469999999999999E-2</c:v>
                </c:pt>
                <c:pt idx="3248">
                  <c:v>3.2480000000000002E-2</c:v>
                </c:pt>
                <c:pt idx="3249">
                  <c:v>3.2489999999999998E-2</c:v>
                </c:pt>
                <c:pt idx="3250">
                  <c:v>3.2500000000000001E-2</c:v>
                </c:pt>
                <c:pt idx="3251">
                  <c:v>3.2509999999999997E-2</c:v>
                </c:pt>
                <c:pt idx="3252">
                  <c:v>3.252E-2</c:v>
                </c:pt>
                <c:pt idx="3253">
                  <c:v>3.2530000000000003E-2</c:v>
                </c:pt>
                <c:pt idx="3254">
                  <c:v>3.2539999999999999E-2</c:v>
                </c:pt>
                <c:pt idx="3255">
                  <c:v>3.2550000000000003E-2</c:v>
                </c:pt>
                <c:pt idx="3256">
                  <c:v>3.2559999999999999E-2</c:v>
                </c:pt>
                <c:pt idx="3257">
                  <c:v>3.2570000000000002E-2</c:v>
                </c:pt>
                <c:pt idx="3258">
                  <c:v>3.2579999999999998E-2</c:v>
                </c:pt>
                <c:pt idx="3259">
                  <c:v>3.2590000000000001E-2</c:v>
                </c:pt>
                <c:pt idx="3260">
                  <c:v>3.2599999999999997E-2</c:v>
                </c:pt>
                <c:pt idx="3261">
                  <c:v>3.261E-2</c:v>
                </c:pt>
                <c:pt idx="3262">
                  <c:v>3.2620000000000003E-2</c:v>
                </c:pt>
                <c:pt idx="3263">
                  <c:v>3.2629999999999999E-2</c:v>
                </c:pt>
                <c:pt idx="3264">
                  <c:v>3.2640000000000002E-2</c:v>
                </c:pt>
                <c:pt idx="3265">
                  <c:v>3.2649999999999998E-2</c:v>
                </c:pt>
                <c:pt idx="3266">
                  <c:v>3.2660000000000002E-2</c:v>
                </c:pt>
                <c:pt idx="3267">
                  <c:v>3.2669999999999998E-2</c:v>
                </c:pt>
                <c:pt idx="3268">
                  <c:v>3.2680000000000001E-2</c:v>
                </c:pt>
                <c:pt idx="3269">
                  <c:v>3.2689999999999997E-2</c:v>
                </c:pt>
                <c:pt idx="3270">
                  <c:v>3.27E-2</c:v>
                </c:pt>
                <c:pt idx="3271">
                  <c:v>3.2710000000000003E-2</c:v>
                </c:pt>
                <c:pt idx="3272">
                  <c:v>3.2719999999999999E-2</c:v>
                </c:pt>
                <c:pt idx="3273">
                  <c:v>3.2730000000000002E-2</c:v>
                </c:pt>
                <c:pt idx="3274">
                  <c:v>3.2739999999999998E-2</c:v>
                </c:pt>
                <c:pt idx="3275">
                  <c:v>3.2750000000000001E-2</c:v>
                </c:pt>
                <c:pt idx="3276">
                  <c:v>3.2759999999999997E-2</c:v>
                </c:pt>
                <c:pt idx="3277">
                  <c:v>3.2770000000000001E-2</c:v>
                </c:pt>
                <c:pt idx="3278">
                  <c:v>3.2779999999999997E-2</c:v>
                </c:pt>
                <c:pt idx="3279">
                  <c:v>3.279E-2</c:v>
                </c:pt>
                <c:pt idx="3280">
                  <c:v>3.2800000000000003E-2</c:v>
                </c:pt>
                <c:pt idx="3281">
                  <c:v>3.2809999999999999E-2</c:v>
                </c:pt>
                <c:pt idx="3282">
                  <c:v>3.2820000000000002E-2</c:v>
                </c:pt>
                <c:pt idx="3283">
                  <c:v>3.2829999999999998E-2</c:v>
                </c:pt>
                <c:pt idx="3284">
                  <c:v>3.2840000000000001E-2</c:v>
                </c:pt>
                <c:pt idx="3285">
                  <c:v>3.2849999999999997E-2</c:v>
                </c:pt>
                <c:pt idx="3286">
                  <c:v>3.286E-2</c:v>
                </c:pt>
                <c:pt idx="3287">
                  <c:v>3.2870000000000003E-2</c:v>
                </c:pt>
                <c:pt idx="3288">
                  <c:v>3.288E-2</c:v>
                </c:pt>
                <c:pt idx="3289">
                  <c:v>3.2890000000000003E-2</c:v>
                </c:pt>
                <c:pt idx="3290">
                  <c:v>3.2899999999999999E-2</c:v>
                </c:pt>
                <c:pt idx="3291">
                  <c:v>3.2910000000000002E-2</c:v>
                </c:pt>
                <c:pt idx="3292">
                  <c:v>3.2919999999999998E-2</c:v>
                </c:pt>
                <c:pt idx="3293">
                  <c:v>3.2930000000000001E-2</c:v>
                </c:pt>
                <c:pt idx="3294">
                  <c:v>3.2939999999999997E-2</c:v>
                </c:pt>
                <c:pt idx="3295">
                  <c:v>3.295E-2</c:v>
                </c:pt>
                <c:pt idx="3296">
                  <c:v>3.2960000000000003E-2</c:v>
                </c:pt>
                <c:pt idx="3297">
                  <c:v>3.2969999999999999E-2</c:v>
                </c:pt>
                <c:pt idx="3298">
                  <c:v>3.2980000000000002E-2</c:v>
                </c:pt>
                <c:pt idx="3299">
                  <c:v>3.2989999999999998E-2</c:v>
                </c:pt>
                <c:pt idx="3300">
                  <c:v>3.3000000000000002E-2</c:v>
                </c:pt>
                <c:pt idx="3301">
                  <c:v>3.3009999999999998E-2</c:v>
                </c:pt>
                <c:pt idx="3302">
                  <c:v>3.3020000000000001E-2</c:v>
                </c:pt>
                <c:pt idx="3303">
                  <c:v>3.3029999999999997E-2</c:v>
                </c:pt>
                <c:pt idx="3304">
                  <c:v>3.304E-2</c:v>
                </c:pt>
                <c:pt idx="3305">
                  <c:v>3.3050000000000003E-2</c:v>
                </c:pt>
                <c:pt idx="3306">
                  <c:v>3.3059999999999999E-2</c:v>
                </c:pt>
                <c:pt idx="3307">
                  <c:v>3.3070000000000002E-2</c:v>
                </c:pt>
                <c:pt idx="3308">
                  <c:v>3.3079999999999998E-2</c:v>
                </c:pt>
                <c:pt idx="3309">
                  <c:v>3.3090000000000001E-2</c:v>
                </c:pt>
                <c:pt idx="3310">
                  <c:v>3.3099999999999997E-2</c:v>
                </c:pt>
                <c:pt idx="3311">
                  <c:v>3.3110000000000001E-2</c:v>
                </c:pt>
                <c:pt idx="3312">
                  <c:v>3.3119999999999997E-2</c:v>
                </c:pt>
                <c:pt idx="3313">
                  <c:v>3.313E-2</c:v>
                </c:pt>
                <c:pt idx="3314">
                  <c:v>3.3140000000000003E-2</c:v>
                </c:pt>
                <c:pt idx="3315">
                  <c:v>3.3149999999999999E-2</c:v>
                </c:pt>
                <c:pt idx="3316">
                  <c:v>3.3160000000000002E-2</c:v>
                </c:pt>
                <c:pt idx="3317">
                  <c:v>3.3169999999999998E-2</c:v>
                </c:pt>
                <c:pt idx="3318">
                  <c:v>3.3180000000000001E-2</c:v>
                </c:pt>
                <c:pt idx="3319">
                  <c:v>3.3189999999999997E-2</c:v>
                </c:pt>
                <c:pt idx="3320">
                  <c:v>3.32E-2</c:v>
                </c:pt>
                <c:pt idx="3321">
                  <c:v>3.3210000000000003E-2</c:v>
                </c:pt>
                <c:pt idx="3322">
                  <c:v>3.322E-2</c:v>
                </c:pt>
                <c:pt idx="3323">
                  <c:v>3.3230000000000003E-2</c:v>
                </c:pt>
                <c:pt idx="3324">
                  <c:v>3.3239999999999999E-2</c:v>
                </c:pt>
                <c:pt idx="3325">
                  <c:v>3.3250000000000002E-2</c:v>
                </c:pt>
                <c:pt idx="3326">
                  <c:v>3.3259999999999998E-2</c:v>
                </c:pt>
                <c:pt idx="3327">
                  <c:v>3.3270000000000001E-2</c:v>
                </c:pt>
                <c:pt idx="3328">
                  <c:v>3.3279999999999997E-2</c:v>
                </c:pt>
                <c:pt idx="3329">
                  <c:v>3.329E-2</c:v>
                </c:pt>
                <c:pt idx="3330">
                  <c:v>3.3300000000000003E-2</c:v>
                </c:pt>
                <c:pt idx="3331">
                  <c:v>3.3309999999999999E-2</c:v>
                </c:pt>
                <c:pt idx="3332">
                  <c:v>3.3320000000000002E-2</c:v>
                </c:pt>
                <c:pt idx="3333">
                  <c:v>3.3329999999999999E-2</c:v>
                </c:pt>
                <c:pt idx="3334">
                  <c:v>3.3340000000000002E-2</c:v>
                </c:pt>
                <c:pt idx="3335">
                  <c:v>3.3349999999999998E-2</c:v>
                </c:pt>
                <c:pt idx="3336">
                  <c:v>3.3360000000000001E-2</c:v>
                </c:pt>
                <c:pt idx="3337">
                  <c:v>3.3369999999999997E-2</c:v>
                </c:pt>
                <c:pt idx="3338">
                  <c:v>3.338E-2</c:v>
                </c:pt>
                <c:pt idx="3339">
                  <c:v>3.3390000000000003E-2</c:v>
                </c:pt>
                <c:pt idx="3340">
                  <c:v>3.3399999999999999E-2</c:v>
                </c:pt>
                <c:pt idx="3341">
                  <c:v>3.3410000000000002E-2</c:v>
                </c:pt>
                <c:pt idx="3342">
                  <c:v>3.3419999999999998E-2</c:v>
                </c:pt>
                <c:pt idx="3343">
                  <c:v>3.3430000000000001E-2</c:v>
                </c:pt>
                <c:pt idx="3344">
                  <c:v>3.3439999999999998E-2</c:v>
                </c:pt>
                <c:pt idx="3345">
                  <c:v>3.3450000000000001E-2</c:v>
                </c:pt>
                <c:pt idx="3346">
                  <c:v>3.3459999999999997E-2</c:v>
                </c:pt>
                <c:pt idx="3347">
                  <c:v>3.347E-2</c:v>
                </c:pt>
                <c:pt idx="3348">
                  <c:v>3.3480000000000003E-2</c:v>
                </c:pt>
                <c:pt idx="3349">
                  <c:v>3.3489999999999999E-2</c:v>
                </c:pt>
                <c:pt idx="3350">
                  <c:v>3.3500000000000002E-2</c:v>
                </c:pt>
                <c:pt idx="3351">
                  <c:v>3.3509999999999998E-2</c:v>
                </c:pt>
                <c:pt idx="3352">
                  <c:v>3.3520000000000001E-2</c:v>
                </c:pt>
                <c:pt idx="3353">
                  <c:v>3.3529999999999997E-2</c:v>
                </c:pt>
                <c:pt idx="3354">
                  <c:v>3.354E-2</c:v>
                </c:pt>
                <c:pt idx="3355">
                  <c:v>3.3550000000000003E-2</c:v>
                </c:pt>
                <c:pt idx="3356">
                  <c:v>3.356E-2</c:v>
                </c:pt>
                <c:pt idx="3357">
                  <c:v>3.3570000000000003E-2</c:v>
                </c:pt>
                <c:pt idx="3358">
                  <c:v>3.3579999999999999E-2</c:v>
                </c:pt>
                <c:pt idx="3359">
                  <c:v>3.3590000000000002E-2</c:v>
                </c:pt>
                <c:pt idx="3360">
                  <c:v>3.3599999999999998E-2</c:v>
                </c:pt>
                <c:pt idx="3361">
                  <c:v>3.3610000000000001E-2</c:v>
                </c:pt>
                <c:pt idx="3362">
                  <c:v>3.3619999999999997E-2</c:v>
                </c:pt>
                <c:pt idx="3363">
                  <c:v>3.363E-2</c:v>
                </c:pt>
                <c:pt idx="3364">
                  <c:v>3.3640000000000003E-2</c:v>
                </c:pt>
                <c:pt idx="3365">
                  <c:v>3.3649999999999999E-2</c:v>
                </c:pt>
                <c:pt idx="3366">
                  <c:v>3.3660000000000002E-2</c:v>
                </c:pt>
                <c:pt idx="3367">
                  <c:v>3.3669999999999999E-2</c:v>
                </c:pt>
                <c:pt idx="3368">
                  <c:v>3.3680000000000002E-2</c:v>
                </c:pt>
                <c:pt idx="3369">
                  <c:v>3.3689999999999998E-2</c:v>
                </c:pt>
                <c:pt idx="3370">
                  <c:v>3.3700000000000001E-2</c:v>
                </c:pt>
                <c:pt idx="3371">
                  <c:v>3.3709999999999997E-2</c:v>
                </c:pt>
                <c:pt idx="3372">
                  <c:v>3.372E-2</c:v>
                </c:pt>
                <c:pt idx="3373">
                  <c:v>3.3730000000000003E-2</c:v>
                </c:pt>
                <c:pt idx="3374">
                  <c:v>3.3739999999999999E-2</c:v>
                </c:pt>
                <c:pt idx="3375">
                  <c:v>3.3750000000000002E-2</c:v>
                </c:pt>
                <c:pt idx="3376">
                  <c:v>3.3759999999999998E-2</c:v>
                </c:pt>
                <c:pt idx="3377">
                  <c:v>3.3770000000000001E-2</c:v>
                </c:pt>
                <c:pt idx="3378">
                  <c:v>3.3779999999999998E-2</c:v>
                </c:pt>
                <c:pt idx="3379">
                  <c:v>3.3790000000000001E-2</c:v>
                </c:pt>
                <c:pt idx="3380">
                  <c:v>3.3799999999999997E-2</c:v>
                </c:pt>
                <c:pt idx="3381">
                  <c:v>3.381E-2</c:v>
                </c:pt>
                <c:pt idx="3382">
                  <c:v>3.3820000000000003E-2</c:v>
                </c:pt>
                <c:pt idx="3383">
                  <c:v>3.3829999999999999E-2</c:v>
                </c:pt>
                <c:pt idx="3384">
                  <c:v>3.3840000000000002E-2</c:v>
                </c:pt>
                <c:pt idx="3385">
                  <c:v>3.3849999999999998E-2</c:v>
                </c:pt>
                <c:pt idx="3386">
                  <c:v>3.3860000000000001E-2</c:v>
                </c:pt>
                <c:pt idx="3387">
                  <c:v>3.3869999999999997E-2</c:v>
                </c:pt>
                <c:pt idx="3388">
                  <c:v>3.388E-2</c:v>
                </c:pt>
                <c:pt idx="3389">
                  <c:v>3.3890000000000003E-2</c:v>
                </c:pt>
                <c:pt idx="3390">
                  <c:v>3.39E-2</c:v>
                </c:pt>
                <c:pt idx="3391">
                  <c:v>3.3910000000000003E-2</c:v>
                </c:pt>
                <c:pt idx="3392">
                  <c:v>3.3919999999999999E-2</c:v>
                </c:pt>
                <c:pt idx="3393">
                  <c:v>3.3930000000000002E-2</c:v>
                </c:pt>
                <c:pt idx="3394">
                  <c:v>3.3939999999999998E-2</c:v>
                </c:pt>
                <c:pt idx="3395">
                  <c:v>3.3950000000000001E-2</c:v>
                </c:pt>
                <c:pt idx="3396">
                  <c:v>3.3959999999999997E-2</c:v>
                </c:pt>
                <c:pt idx="3397">
                  <c:v>3.397E-2</c:v>
                </c:pt>
                <c:pt idx="3398">
                  <c:v>3.3980000000000003E-2</c:v>
                </c:pt>
                <c:pt idx="3399">
                  <c:v>3.3989999999999999E-2</c:v>
                </c:pt>
                <c:pt idx="3400">
                  <c:v>3.4000000000000002E-2</c:v>
                </c:pt>
                <c:pt idx="3401">
                  <c:v>3.4009999999999999E-2</c:v>
                </c:pt>
                <c:pt idx="3402">
                  <c:v>3.4020000000000002E-2</c:v>
                </c:pt>
                <c:pt idx="3403">
                  <c:v>3.4029999999999998E-2</c:v>
                </c:pt>
                <c:pt idx="3404">
                  <c:v>3.4040000000000001E-2</c:v>
                </c:pt>
                <c:pt idx="3405">
                  <c:v>3.4049999999999997E-2</c:v>
                </c:pt>
                <c:pt idx="3406">
                  <c:v>3.406E-2</c:v>
                </c:pt>
                <c:pt idx="3407">
                  <c:v>3.4070000000000003E-2</c:v>
                </c:pt>
                <c:pt idx="3408">
                  <c:v>3.4079999999999999E-2</c:v>
                </c:pt>
                <c:pt idx="3409">
                  <c:v>3.4090000000000002E-2</c:v>
                </c:pt>
                <c:pt idx="3410">
                  <c:v>3.4099999999999998E-2</c:v>
                </c:pt>
                <c:pt idx="3411">
                  <c:v>3.4110000000000001E-2</c:v>
                </c:pt>
                <c:pt idx="3412">
                  <c:v>3.4119999999999998E-2</c:v>
                </c:pt>
                <c:pt idx="3413">
                  <c:v>3.4130000000000001E-2</c:v>
                </c:pt>
                <c:pt idx="3414">
                  <c:v>3.4139999999999997E-2</c:v>
                </c:pt>
                <c:pt idx="3415">
                  <c:v>3.415E-2</c:v>
                </c:pt>
                <c:pt idx="3416">
                  <c:v>3.4160000000000003E-2</c:v>
                </c:pt>
                <c:pt idx="3417">
                  <c:v>3.4169999999999999E-2</c:v>
                </c:pt>
                <c:pt idx="3418">
                  <c:v>3.4180000000000002E-2</c:v>
                </c:pt>
                <c:pt idx="3419">
                  <c:v>3.4189999999999998E-2</c:v>
                </c:pt>
                <c:pt idx="3420">
                  <c:v>3.4200000000000001E-2</c:v>
                </c:pt>
                <c:pt idx="3421">
                  <c:v>3.4209999999999997E-2</c:v>
                </c:pt>
                <c:pt idx="3422">
                  <c:v>3.422E-2</c:v>
                </c:pt>
                <c:pt idx="3423">
                  <c:v>3.4229999999999997E-2</c:v>
                </c:pt>
                <c:pt idx="3424">
                  <c:v>3.424E-2</c:v>
                </c:pt>
                <c:pt idx="3425">
                  <c:v>3.4250000000000003E-2</c:v>
                </c:pt>
                <c:pt idx="3426">
                  <c:v>3.4259999999999999E-2</c:v>
                </c:pt>
                <c:pt idx="3427">
                  <c:v>3.4270000000000002E-2</c:v>
                </c:pt>
                <c:pt idx="3428">
                  <c:v>3.4279999999999998E-2</c:v>
                </c:pt>
                <c:pt idx="3429">
                  <c:v>3.4290000000000001E-2</c:v>
                </c:pt>
                <c:pt idx="3430">
                  <c:v>3.4299999999999997E-2</c:v>
                </c:pt>
                <c:pt idx="3431">
                  <c:v>3.431E-2</c:v>
                </c:pt>
                <c:pt idx="3432">
                  <c:v>3.4320000000000003E-2</c:v>
                </c:pt>
                <c:pt idx="3433">
                  <c:v>3.4329999999999999E-2</c:v>
                </c:pt>
                <c:pt idx="3434">
                  <c:v>3.4340000000000002E-2</c:v>
                </c:pt>
                <c:pt idx="3435">
                  <c:v>3.4349999999999999E-2</c:v>
                </c:pt>
                <c:pt idx="3436">
                  <c:v>3.4360000000000002E-2</c:v>
                </c:pt>
                <c:pt idx="3437">
                  <c:v>3.4369999999999998E-2</c:v>
                </c:pt>
                <c:pt idx="3438">
                  <c:v>3.4380000000000001E-2</c:v>
                </c:pt>
                <c:pt idx="3439">
                  <c:v>3.4389999999999997E-2</c:v>
                </c:pt>
                <c:pt idx="3440">
                  <c:v>3.44E-2</c:v>
                </c:pt>
                <c:pt idx="3441">
                  <c:v>3.4410000000000003E-2</c:v>
                </c:pt>
                <c:pt idx="3442">
                  <c:v>3.4419999999999999E-2</c:v>
                </c:pt>
                <c:pt idx="3443">
                  <c:v>3.4430000000000002E-2</c:v>
                </c:pt>
                <c:pt idx="3444">
                  <c:v>3.4439999999999998E-2</c:v>
                </c:pt>
                <c:pt idx="3445">
                  <c:v>3.4450000000000001E-2</c:v>
                </c:pt>
                <c:pt idx="3446">
                  <c:v>3.4459999999999998E-2</c:v>
                </c:pt>
                <c:pt idx="3447">
                  <c:v>3.4470000000000001E-2</c:v>
                </c:pt>
                <c:pt idx="3448">
                  <c:v>3.4479999999999997E-2</c:v>
                </c:pt>
                <c:pt idx="3449">
                  <c:v>3.449E-2</c:v>
                </c:pt>
                <c:pt idx="3450">
                  <c:v>3.4500000000000003E-2</c:v>
                </c:pt>
                <c:pt idx="3451">
                  <c:v>3.4509999999999999E-2</c:v>
                </c:pt>
                <c:pt idx="3452">
                  <c:v>3.4520000000000002E-2</c:v>
                </c:pt>
                <c:pt idx="3453">
                  <c:v>3.4529999999999998E-2</c:v>
                </c:pt>
                <c:pt idx="3454">
                  <c:v>3.4540000000000001E-2</c:v>
                </c:pt>
                <c:pt idx="3455">
                  <c:v>3.4549999999999997E-2</c:v>
                </c:pt>
                <c:pt idx="3456">
                  <c:v>3.456E-2</c:v>
                </c:pt>
                <c:pt idx="3457">
                  <c:v>3.4569999999999997E-2</c:v>
                </c:pt>
                <c:pt idx="3458">
                  <c:v>3.458E-2</c:v>
                </c:pt>
                <c:pt idx="3459">
                  <c:v>3.4590000000000003E-2</c:v>
                </c:pt>
                <c:pt idx="3460">
                  <c:v>3.4599999999999999E-2</c:v>
                </c:pt>
                <c:pt idx="3461">
                  <c:v>3.4610000000000002E-2</c:v>
                </c:pt>
                <c:pt idx="3462">
                  <c:v>3.4619999999999998E-2</c:v>
                </c:pt>
                <c:pt idx="3463">
                  <c:v>3.4630000000000001E-2</c:v>
                </c:pt>
                <c:pt idx="3464">
                  <c:v>3.4639999999999997E-2</c:v>
                </c:pt>
                <c:pt idx="3465">
                  <c:v>3.465E-2</c:v>
                </c:pt>
                <c:pt idx="3466">
                  <c:v>3.4660000000000003E-2</c:v>
                </c:pt>
                <c:pt idx="3467">
                  <c:v>3.4669999999999999E-2</c:v>
                </c:pt>
                <c:pt idx="3468">
                  <c:v>3.4680000000000002E-2</c:v>
                </c:pt>
                <c:pt idx="3469">
                  <c:v>3.4689999999999999E-2</c:v>
                </c:pt>
                <c:pt idx="3470">
                  <c:v>3.4700000000000002E-2</c:v>
                </c:pt>
                <c:pt idx="3471">
                  <c:v>3.4709999999999998E-2</c:v>
                </c:pt>
                <c:pt idx="3472">
                  <c:v>3.4720000000000001E-2</c:v>
                </c:pt>
                <c:pt idx="3473">
                  <c:v>3.4729999999999997E-2</c:v>
                </c:pt>
                <c:pt idx="3474">
                  <c:v>3.474E-2</c:v>
                </c:pt>
                <c:pt idx="3475">
                  <c:v>3.4750000000000003E-2</c:v>
                </c:pt>
                <c:pt idx="3476">
                  <c:v>3.4759999999999999E-2</c:v>
                </c:pt>
                <c:pt idx="3477">
                  <c:v>3.4770000000000002E-2</c:v>
                </c:pt>
                <c:pt idx="3478">
                  <c:v>3.4779999999999998E-2</c:v>
                </c:pt>
                <c:pt idx="3479">
                  <c:v>3.4790000000000001E-2</c:v>
                </c:pt>
                <c:pt idx="3480">
                  <c:v>3.4799999999999998E-2</c:v>
                </c:pt>
                <c:pt idx="3481">
                  <c:v>3.4810000000000001E-2</c:v>
                </c:pt>
                <c:pt idx="3482">
                  <c:v>3.4819999999999997E-2</c:v>
                </c:pt>
                <c:pt idx="3483">
                  <c:v>3.483E-2</c:v>
                </c:pt>
                <c:pt idx="3484">
                  <c:v>3.4840000000000003E-2</c:v>
                </c:pt>
                <c:pt idx="3485">
                  <c:v>3.4849999999999999E-2</c:v>
                </c:pt>
                <c:pt idx="3486">
                  <c:v>3.4860000000000002E-2</c:v>
                </c:pt>
                <c:pt idx="3487">
                  <c:v>3.4869999999999998E-2</c:v>
                </c:pt>
                <c:pt idx="3488">
                  <c:v>3.4880000000000001E-2</c:v>
                </c:pt>
                <c:pt idx="3489">
                  <c:v>3.4889999999999997E-2</c:v>
                </c:pt>
                <c:pt idx="3490">
                  <c:v>3.49E-2</c:v>
                </c:pt>
                <c:pt idx="3491">
                  <c:v>3.4909999999999997E-2</c:v>
                </c:pt>
                <c:pt idx="3492">
                  <c:v>3.492E-2</c:v>
                </c:pt>
                <c:pt idx="3493">
                  <c:v>3.4930000000000003E-2</c:v>
                </c:pt>
                <c:pt idx="3494">
                  <c:v>3.4939999999999999E-2</c:v>
                </c:pt>
                <c:pt idx="3495">
                  <c:v>3.4950000000000002E-2</c:v>
                </c:pt>
                <c:pt idx="3496">
                  <c:v>3.4959999999999998E-2</c:v>
                </c:pt>
                <c:pt idx="3497">
                  <c:v>3.4970000000000001E-2</c:v>
                </c:pt>
                <c:pt idx="3498">
                  <c:v>3.4979999999999997E-2</c:v>
                </c:pt>
                <c:pt idx="3499">
                  <c:v>3.499E-2</c:v>
                </c:pt>
                <c:pt idx="3500">
                  <c:v>3.5000000000000003E-2</c:v>
                </c:pt>
                <c:pt idx="3501">
                  <c:v>3.5009999999999999E-2</c:v>
                </c:pt>
                <c:pt idx="3502">
                  <c:v>3.5020000000000003E-2</c:v>
                </c:pt>
                <c:pt idx="3503">
                  <c:v>3.5029999999999999E-2</c:v>
                </c:pt>
                <c:pt idx="3504">
                  <c:v>3.5040000000000002E-2</c:v>
                </c:pt>
                <c:pt idx="3505">
                  <c:v>3.5049999999999998E-2</c:v>
                </c:pt>
                <c:pt idx="3506">
                  <c:v>3.5060000000000001E-2</c:v>
                </c:pt>
                <c:pt idx="3507">
                  <c:v>3.5069999999999997E-2</c:v>
                </c:pt>
                <c:pt idx="3508">
                  <c:v>3.508E-2</c:v>
                </c:pt>
                <c:pt idx="3509">
                  <c:v>3.5090000000000003E-2</c:v>
                </c:pt>
                <c:pt idx="3510">
                  <c:v>3.5099999999999999E-2</c:v>
                </c:pt>
                <c:pt idx="3511">
                  <c:v>3.5110000000000002E-2</c:v>
                </c:pt>
                <c:pt idx="3512">
                  <c:v>3.5119999999999998E-2</c:v>
                </c:pt>
                <c:pt idx="3513">
                  <c:v>3.5130000000000002E-2</c:v>
                </c:pt>
                <c:pt idx="3514">
                  <c:v>3.5139999999999998E-2</c:v>
                </c:pt>
                <c:pt idx="3515">
                  <c:v>3.5150000000000001E-2</c:v>
                </c:pt>
                <c:pt idx="3516">
                  <c:v>3.5159999999999997E-2</c:v>
                </c:pt>
                <c:pt idx="3517">
                  <c:v>3.517E-2</c:v>
                </c:pt>
                <c:pt idx="3518">
                  <c:v>3.5180000000000003E-2</c:v>
                </c:pt>
                <c:pt idx="3519">
                  <c:v>3.5189999999999999E-2</c:v>
                </c:pt>
                <c:pt idx="3520">
                  <c:v>3.5200000000000002E-2</c:v>
                </c:pt>
                <c:pt idx="3521">
                  <c:v>3.5209999999999998E-2</c:v>
                </c:pt>
                <c:pt idx="3522">
                  <c:v>3.5220000000000001E-2</c:v>
                </c:pt>
                <c:pt idx="3523">
                  <c:v>3.5229999999999997E-2</c:v>
                </c:pt>
                <c:pt idx="3524">
                  <c:v>3.524E-2</c:v>
                </c:pt>
                <c:pt idx="3525">
                  <c:v>3.5249999999999997E-2</c:v>
                </c:pt>
                <c:pt idx="3526">
                  <c:v>3.526E-2</c:v>
                </c:pt>
                <c:pt idx="3527">
                  <c:v>3.5270000000000003E-2</c:v>
                </c:pt>
                <c:pt idx="3528">
                  <c:v>3.5279999999999999E-2</c:v>
                </c:pt>
                <c:pt idx="3529">
                  <c:v>3.5290000000000002E-2</c:v>
                </c:pt>
                <c:pt idx="3530">
                  <c:v>3.5299999999999998E-2</c:v>
                </c:pt>
                <c:pt idx="3531">
                  <c:v>3.5310000000000001E-2</c:v>
                </c:pt>
                <c:pt idx="3532">
                  <c:v>3.5319999999999997E-2</c:v>
                </c:pt>
                <c:pt idx="3533">
                  <c:v>3.533E-2</c:v>
                </c:pt>
                <c:pt idx="3534">
                  <c:v>3.5340000000000003E-2</c:v>
                </c:pt>
                <c:pt idx="3535">
                  <c:v>3.5349999999999999E-2</c:v>
                </c:pt>
                <c:pt idx="3536">
                  <c:v>3.5360000000000003E-2</c:v>
                </c:pt>
                <c:pt idx="3537">
                  <c:v>3.5369999999999999E-2</c:v>
                </c:pt>
                <c:pt idx="3538">
                  <c:v>3.5380000000000002E-2</c:v>
                </c:pt>
                <c:pt idx="3539">
                  <c:v>3.5389999999999998E-2</c:v>
                </c:pt>
                <c:pt idx="3540">
                  <c:v>3.5400000000000001E-2</c:v>
                </c:pt>
                <c:pt idx="3541">
                  <c:v>3.5409999999999997E-2</c:v>
                </c:pt>
                <c:pt idx="3542">
                  <c:v>3.542E-2</c:v>
                </c:pt>
                <c:pt idx="3543">
                  <c:v>3.5430000000000003E-2</c:v>
                </c:pt>
                <c:pt idx="3544">
                  <c:v>3.5439999999999999E-2</c:v>
                </c:pt>
                <c:pt idx="3545">
                  <c:v>3.5450000000000002E-2</c:v>
                </c:pt>
                <c:pt idx="3546">
                  <c:v>3.5459999999999998E-2</c:v>
                </c:pt>
                <c:pt idx="3547">
                  <c:v>3.5470000000000002E-2</c:v>
                </c:pt>
                <c:pt idx="3548">
                  <c:v>3.5479999999999998E-2</c:v>
                </c:pt>
                <c:pt idx="3549">
                  <c:v>3.5490000000000001E-2</c:v>
                </c:pt>
                <c:pt idx="3550">
                  <c:v>3.5499999999999997E-2</c:v>
                </c:pt>
                <c:pt idx="3551">
                  <c:v>3.551E-2</c:v>
                </c:pt>
                <c:pt idx="3552">
                  <c:v>3.5520000000000003E-2</c:v>
                </c:pt>
                <c:pt idx="3553">
                  <c:v>3.5529999999999999E-2</c:v>
                </c:pt>
                <c:pt idx="3554">
                  <c:v>3.5540000000000002E-2</c:v>
                </c:pt>
                <c:pt idx="3555">
                  <c:v>3.5549999999999998E-2</c:v>
                </c:pt>
                <c:pt idx="3556">
                  <c:v>3.5560000000000001E-2</c:v>
                </c:pt>
                <c:pt idx="3557">
                  <c:v>3.5569999999999997E-2</c:v>
                </c:pt>
                <c:pt idx="3558">
                  <c:v>3.5580000000000001E-2</c:v>
                </c:pt>
                <c:pt idx="3559">
                  <c:v>3.5589999999999997E-2</c:v>
                </c:pt>
                <c:pt idx="3560">
                  <c:v>3.56E-2</c:v>
                </c:pt>
                <c:pt idx="3561">
                  <c:v>3.5610000000000003E-2</c:v>
                </c:pt>
                <c:pt idx="3562">
                  <c:v>3.5619999999999999E-2</c:v>
                </c:pt>
                <c:pt idx="3563">
                  <c:v>3.5630000000000002E-2</c:v>
                </c:pt>
                <c:pt idx="3564">
                  <c:v>3.5639999999999998E-2</c:v>
                </c:pt>
                <c:pt idx="3565">
                  <c:v>3.5650000000000001E-2</c:v>
                </c:pt>
                <c:pt idx="3566">
                  <c:v>3.5659999999999997E-2</c:v>
                </c:pt>
                <c:pt idx="3567">
                  <c:v>3.567E-2</c:v>
                </c:pt>
                <c:pt idx="3568">
                  <c:v>3.5680000000000003E-2</c:v>
                </c:pt>
                <c:pt idx="3569">
                  <c:v>3.569E-2</c:v>
                </c:pt>
                <c:pt idx="3570">
                  <c:v>3.5700000000000003E-2</c:v>
                </c:pt>
                <c:pt idx="3571">
                  <c:v>3.5709999999999999E-2</c:v>
                </c:pt>
                <c:pt idx="3572">
                  <c:v>3.5720000000000002E-2</c:v>
                </c:pt>
                <c:pt idx="3573">
                  <c:v>3.5729999999999998E-2</c:v>
                </c:pt>
                <c:pt idx="3574">
                  <c:v>3.5740000000000001E-2</c:v>
                </c:pt>
                <c:pt idx="3575">
                  <c:v>3.5749999999999997E-2</c:v>
                </c:pt>
                <c:pt idx="3576">
                  <c:v>3.576E-2</c:v>
                </c:pt>
                <c:pt idx="3577">
                  <c:v>3.5770000000000003E-2</c:v>
                </c:pt>
                <c:pt idx="3578">
                  <c:v>3.5779999999999999E-2</c:v>
                </c:pt>
                <c:pt idx="3579">
                  <c:v>3.5790000000000002E-2</c:v>
                </c:pt>
                <c:pt idx="3580">
                  <c:v>3.5799999999999998E-2</c:v>
                </c:pt>
                <c:pt idx="3581">
                  <c:v>3.5810000000000002E-2</c:v>
                </c:pt>
                <c:pt idx="3582">
                  <c:v>3.5819999999999998E-2</c:v>
                </c:pt>
                <c:pt idx="3583">
                  <c:v>3.5830000000000001E-2</c:v>
                </c:pt>
                <c:pt idx="3584">
                  <c:v>3.5839999999999997E-2</c:v>
                </c:pt>
                <c:pt idx="3585">
                  <c:v>3.585E-2</c:v>
                </c:pt>
                <c:pt idx="3586">
                  <c:v>3.5860000000000003E-2</c:v>
                </c:pt>
                <c:pt idx="3587">
                  <c:v>3.5869999999999999E-2</c:v>
                </c:pt>
                <c:pt idx="3588">
                  <c:v>3.5880000000000002E-2</c:v>
                </c:pt>
                <c:pt idx="3589">
                  <c:v>3.5889999999999998E-2</c:v>
                </c:pt>
                <c:pt idx="3590">
                  <c:v>3.5900000000000001E-2</c:v>
                </c:pt>
                <c:pt idx="3591">
                  <c:v>3.5909999999999997E-2</c:v>
                </c:pt>
                <c:pt idx="3592">
                  <c:v>3.5920000000000001E-2</c:v>
                </c:pt>
                <c:pt idx="3593">
                  <c:v>3.5929999999999997E-2</c:v>
                </c:pt>
                <c:pt idx="3594">
                  <c:v>3.594E-2</c:v>
                </c:pt>
                <c:pt idx="3595">
                  <c:v>3.5950000000000003E-2</c:v>
                </c:pt>
                <c:pt idx="3596">
                  <c:v>3.5959999999999999E-2</c:v>
                </c:pt>
                <c:pt idx="3597">
                  <c:v>3.5970000000000002E-2</c:v>
                </c:pt>
                <c:pt idx="3598">
                  <c:v>3.5979999999999998E-2</c:v>
                </c:pt>
                <c:pt idx="3599">
                  <c:v>3.5990000000000001E-2</c:v>
                </c:pt>
                <c:pt idx="3600">
                  <c:v>3.5999999999999997E-2</c:v>
                </c:pt>
                <c:pt idx="3601">
                  <c:v>3.601E-2</c:v>
                </c:pt>
                <c:pt idx="3602">
                  <c:v>3.6020000000000003E-2</c:v>
                </c:pt>
                <c:pt idx="3603">
                  <c:v>3.603E-2</c:v>
                </c:pt>
                <c:pt idx="3604">
                  <c:v>3.6040000000000003E-2</c:v>
                </c:pt>
                <c:pt idx="3605">
                  <c:v>3.6049999999999999E-2</c:v>
                </c:pt>
                <c:pt idx="3606">
                  <c:v>3.6060000000000002E-2</c:v>
                </c:pt>
                <c:pt idx="3607">
                  <c:v>3.6069999999999998E-2</c:v>
                </c:pt>
                <c:pt idx="3608">
                  <c:v>3.6080000000000001E-2</c:v>
                </c:pt>
                <c:pt idx="3609">
                  <c:v>3.6089999999999997E-2</c:v>
                </c:pt>
                <c:pt idx="3610">
                  <c:v>3.61E-2</c:v>
                </c:pt>
                <c:pt idx="3611">
                  <c:v>3.6110000000000003E-2</c:v>
                </c:pt>
                <c:pt idx="3612">
                  <c:v>3.6119999999999999E-2</c:v>
                </c:pt>
                <c:pt idx="3613">
                  <c:v>3.6130000000000002E-2</c:v>
                </c:pt>
                <c:pt idx="3614">
                  <c:v>3.6139999999999999E-2</c:v>
                </c:pt>
                <c:pt idx="3615">
                  <c:v>3.6150000000000002E-2</c:v>
                </c:pt>
                <c:pt idx="3616">
                  <c:v>3.6159999999999998E-2</c:v>
                </c:pt>
                <c:pt idx="3617">
                  <c:v>3.6170000000000001E-2</c:v>
                </c:pt>
                <c:pt idx="3618">
                  <c:v>3.6179999999999997E-2</c:v>
                </c:pt>
                <c:pt idx="3619">
                  <c:v>3.619E-2</c:v>
                </c:pt>
                <c:pt idx="3620">
                  <c:v>3.6200000000000003E-2</c:v>
                </c:pt>
                <c:pt idx="3621">
                  <c:v>3.6209999999999999E-2</c:v>
                </c:pt>
                <c:pt idx="3622">
                  <c:v>3.6220000000000002E-2</c:v>
                </c:pt>
                <c:pt idx="3623">
                  <c:v>3.6229999999999998E-2</c:v>
                </c:pt>
                <c:pt idx="3624">
                  <c:v>3.6240000000000001E-2</c:v>
                </c:pt>
                <c:pt idx="3625">
                  <c:v>3.6249999999999998E-2</c:v>
                </c:pt>
                <c:pt idx="3626">
                  <c:v>3.6260000000000001E-2</c:v>
                </c:pt>
                <c:pt idx="3627">
                  <c:v>3.6269999999999997E-2</c:v>
                </c:pt>
                <c:pt idx="3628">
                  <c:v>3.628E-2</c:v>
                </c:pt>
                <c:pt idx="3629">
                  <c:v>3.6290000000000003E-2</c:v>
                </c:pt>
                <c:pt idx="3630">
                  <c:v>3.6299999999999999E-2</c:v>
                </c:pt>
                <c:pt idx="3631">
                  <c:v>3.6310000000000002E-2</c:v>
                </c:pt>
                <c:pt idx="3632">
                  <c:v>3.6319999999999998E-2</c:v>
                </c:pt>
                <c:pt idx="3633">
                  <c:v>3.6330000000000001E-2</c:v>
                </c:pt>
                <c:pt idx="3634">
                  <c:v>3.6339999999999997E-2</c:v>
                </c:pt>
                <c:pt idx="3635">
                  <c:v>3.635E-2</c:v>
                </c:pt>
                <c:pt idx="3636">
                  <c:v>3.6360000000000003E-2</c:v>
                </c:pt>
                <c:pt idx="3637">
                  <c:v>3.637E-2</c:v>
                </c:pt>
                <c:pt idx="3638">
                  <c:v>3.6380000000000003E-2</c:v>
                </c:pt>
                <c:pt idx="3639">
                  <c:v>3.6389999999999999E-2</c:v>
                </c:pt>
                <c:pt idx="3640">
                  <c:v>3.6400000000000002E-2</c:v>
                </c:pt>
                <c:pt idx="3641">
                  <c:v>3.6409999999999998E-2</c:v>
                </c:pt>
                <c:pt idx="3642">
                  <c:v>3.6420000000000001E-2</c:v>
                </c:pt>
                <c:pt idx="3643">
                  <c:v>3.6429999999999997E-2</c:v>
                </c:pt>
                <c:pt idx="3644">
                  <c:v>3.644E-2</c:v>
                </c:pt>
                <c:pt idx="3645">
                  <c:v>3.6450000000000003E-2</c:v>
                </c:pt>
                <c:pt idx="3646">
                  <c:v>3.6459999999999999E-2</c:v>
                </c:pt>
                <c:pt idx="3647">
                  <c:v>3.6470000000000002E-2</c:v>
                </c:pt>
                <c:pt idx="3648">
                  <c:v>3.6479999999999999E-2</c:v>
                </c:pt>
                <c:pt idx="3649">
                  <c:v>3.6490000000000002E-2</c:v>
                </c:pt>
                <c:pt idx="3650">
                  <c:v>3.6499999999999998E-2</c:v>
                </c:pt>
                <c:pt idx="3651">
                  <c:v>3.6510000000000001E-2</c:v>
                </c:pt>
                <c:pt idx="3652">
                  <c:v>3.6519999999999997E-2</c:v>
                </c:pt>
                <c:pt idx="3653">
                  <c:v>3.653E-2</c:v>
                </c:pt>
                <c:pt idx="3654">
                  <c:v>3.6540000000000003E-2</c:v>
                </c:pt>
                <c:pt idx="3655">
                  <c:v>3.6549999999999999E-2</c:v>
                </c:pt>
                <c:pt idx="3656">
                  <c:v>3.6560000000000002E-2</c:v>
                </c:pt>
                <c:pt idx="3657">
                  <c:v>3.6569999999999998E-2</c:v>
                </c:pt>
                <c:pt idx="3658">
                  <c:v>3.6580000000000001E-2</c:v>
                </c:pt>
                <c:pt idx="3659">
                  <c:v>3.6589999999999998E-2</c:v>
                </c:pt>
                <c:pt idx="3660">
                  <c:v>3.6600000000000001E-2</c:v>
                </c:pt>
                <c:pt idx="3661">
                  <c:v>3.6609999999999997E-2</c:v>
                </c:pt>
                <c:pt idx="3662">
                  <c:v>3.662E-2</c:v>
                </c:pt>
                <c:pt idx="3663">
                  <c:v>3.6630000000000003E-2</c:v>
                </c:pt>
                <c:pt idx="3664">
                  <c:v>3.6639999999999999E-2</c:v>
                </c:pt>
                <c:pt idx="3665">
                  <c:v>3.6650000000000002E-2</c:v>
                </c:pt>
                <c:pt idx="3666">
                  <c:v>3.6659999999999998E-2</c:v>
                </c:pt>
                <c:pt idx="3667">
                  <c:v>3.6670000000000001E-2</c:v>
                </c:pt>
                <c:pt idx="3668">
                  <c:v>3.6679999999999997E-2</c:v>
                </c:pt>
                <c:pt idx="3669">
                  <c:v>3.669E-2</c:v>
                </c:pt>
                <c:pt idx="3670">
                  <c:v>3.6700000000000003E-2</c:v>
                </c:pt>
                <c:pt idx="3671">
                  <c:v>3.671E-2</c:v>
                </c:pt>
                <c:pt idx="3672">
                  <c:v>3.6720000000000003E-2</c:v>
                </c:pt>
                <c:pt idx="3673">
                  <c:v>3.6729999999999999E-2</c:v>
                </c:pt>
                <c:pt idx="3674">
                  <c:v>3.6740000000000002E-2</c:v>
                </c:pt>
                <c:pt idx="3675">
                  <c:v>3.6749999999999998E-2</c:v>
                </c:pt>
                <c:pt idx="3676">
                  <c:v>3.6760000000000001E-2</c:v>
                </c:pt>
                <c:pt idx="3677">
                  <c:v>3.6769999999999997E-2</c:v>
                </c:pt>
                <c:pt idx="3678">
                  <c:v>3.678E-2</c:v>
                </c:pt>
                <c:pt idx="3679">
                  <c:v>3.6790000000000003E-2</c:v>
                </c:pt>
                <c:pt idx="3680">
                  <c:v>3.6799999999999999E-2</c:v>
                </c:pt>
                <c:pt idx="3681">
                  <c:v>3.6810000000000002E-2</c:v>
                </c:pt>
                <c:pt idx="3682">
                  <c:v>3.6819999999999999E-2</c:v>
                </c:pt>
                <c:pt idx="3683">
                  <c:v>3.6830000000000002E-2</c:v>
                </c:pt>
                <c:pt idx="3684">
                  <c:v>3.6839999999999998E-2</c:v>
                </c:pt>
                <c:pt idx="3685">
                  <c:v>3.6850000000000001E-2</c:v>
                </c:pt>
                <c:pt idx="3686">
                  <c:v>3.6859999999999997E-2</c:v>
                </c:pt>
                <c:pt idx="3687">
                  <c:v>3.687E-2</c:v>
                </c:pt>
                <c:pt idx="3688">
                  <c:v>3.6880000000000003E-2</c:v>
                </c:pt>
                <c:pt idx="3689">
                  <c:v>3.6889999999999999E-2</c:v>
                </c:pt>
                <c:pt idx="3690">
                  <c:v>3.6900000000000002E-2</c:v>
                </c:pt>
                <c:pt idx="3691">
                  <c:v>3.6909999999999998E-2</c:v>
                </c:pt>
                <c:pt idx="3692">
                  <c:v>3.6920000000000001E-2</c:v>
                </c:pt>
                <c:pt idx="3693">
                  <c:v>3.6929999999999998E-2</c:v>
                </c:pt>
                <c:pt idx="3694">
                  <c:v>3.6940000000000001E-2</c:v>
                </c:pt>
                <c:pt idx="3695">
                  <c:v>3.6949999999999997E-2</c:v>
                </c:pt>
                <c:pt idx="3696">
                  <c:v>3.696E-2</c:v>
                </c:pt>
                <c:pt idx="3697">
                  <c:v>3.6970000000000003E-2</c:v>
                </c:pt>
                <c:pt idx="3698">
                  <c:v>3.6979999999999999E-2</c:v>
                </c:pt>
                <c:pt idx="3699">
                  <c:v>3.6990000000000002E-2</c:v>
                </c:pt>
                <c:pt idx="3700">
                  <c:v>3.6999999999999998E-2</c:v>
                </c:pt>
                <c:pt idx="3701">
                  <c:v>3.7010000000000001E-2</c:v>
                </c:pt>
                <c:pt idx="3702">
                  <c:v>3.7019999999999997E-2</c:v>
                </c:pt>
                <c:pt idx="3703">
                  <c:v>3.703E-2</c:v>
                </c:pt>
                <c:pt idx="3704">
                  <c:v>3.7039999999999997E-2</c:v>
                </c:pt>
                <c:pt idx="3705">
                  <c:v>3.705E-2</c:v>
                </c:pt>
                <c:pt idx="3706">
                  <c:v>3.7060000000000003E-2</c:v>
                </c:pt>
                <c:pt idx="3707">
                  <c:v>3.7069999999999999E-2</c:v>
                </c:pt>
                <c:pt idx="3708">
                  <c:v>3.7080000000000002E-2</c:v>
                </c:pt>
                <c:pt idx="3709">
                  <c:v>3.7089999999999998E-2</c:v>
                </c:pt>
                <c:pt idx="3710">
                  <c:v>3.7100000000000001E-2</c:v>
                </c:pt>
                <c:pt idx="3711">
                  <c:v>3.7109999999999997E-2</c:v>
                </c:pt>
                <c:pt idx="3712">
                  <c:v>3.712E-2</c:v>
                </c:pt>
                <c:pt idx="3713">
                  <c:v>3.7130000000000003E-2</c:v>
                </c:pt>
                <c:pt idx="3714">
                  <c:v>3.7139999999999999E-2</c:v>
                </c:pt>
                <c:pt idx="3715">
                  <c:v>3.7150000000000002E-2</c:v>
                </c:pt>
                <c:pt idx="3716">
                  <c:v>3.7159999999999999E-2</c:v>
                </c:pt>
                <c:pt idx="3717">
                  <c:v>3.7170000000000002E-2</c:v>
                </c:pt>
                <c:pt idx="3718">
                  <c:v>3.7179999999999998E-2</c:v>
                </c:pt>
                <c:pt idx="3719">
                  <c:v>3.7190000000000001E-2</c:v>
                </c:pt>
                <c:pt idx="3720">
                  <c:v>3.7199999999999997E-2</c:v>
                </c:pt>
                <c:pt idx="3721">
                  <c:v>3.721E-2</c:v>
                </c:pt>
                <c:pt idx="3722">
                  <c:v>3.7220000000000003E-2</c:v>
                </c:pt>
                <c:pt idx="3723">
                  <c:v>3.7229999999999999E-2</c:v>
                </c:pt>
                <c:pt idx="3724">
                  <c:v>3.7240000000000002E-2</c:v>
                </c:pt>
                <c:pt idx="3725">
                  <c:v>3.7249999999999998E-2</c:v>
                </c:pt>
                <c:pt idx="3726">
                  <c:v>3.7260000000000001E-2</c:v>
                </c:pt>
                <c:pt idx="3727">
                  <c:v>3.7269999999999998E-2</c:v>
                </c:pt>
                <c:pt idx="3728">
                  <c:v>3.7280000000000001E-2</c:v>
                </c:pt>
                <c:pt idx="3729">
                  <c:v>3.7289999999999997E-2</c:v>
                </c:pt>
                <c:pt idx="3730">
                  <c:v>3.73E-2</c:v>
                </c:pt>
                <c:pt idx="3731">
                  <c:v>3.7310000000000003E-2</c:v>
                </c:pt>
                <c:pt idx="3732">
                  <c:v>3.7319999999999999E-2</c:v>
                </c:pt>
                <c:pt idx="3733">
                  <c:v>3.7330000000000002E-2</c:v>
                </c:pt>
                <c:pt idx="3734">
                  <c:v>3.7339999999999998E-2</c:v>
                </c:pt>
                <c:pt idx="3735">
                  <c:v>3.7350000000000001E-2</c:v>
                </c:pt>
                <c:pt idx="3736">
                  <c:v>3.7359999999999997E-2</c:v>
                </c:pt>
                <c:pt idx="3737">
                  <c:v>3.737E-2</c:v>
                </c:pt>
                <c:pt idx="3738">
                  <c:v>3.7379999999999997E-2</c:v>
                </c:pt>
                <c:pt idx="3739">
                  <c:v>3.739E-2</c:v>
                </c:pt>
                <c:pt idx="3740">
                  <c:v>3.7400000000000003E-2</c:v>
                </c:pt>
                <c:pt idx="3741">
                  <c:v>3.7409999999999999E-2</c:v>
                </c:pt>
                <c:pt idx="3742">
                  <c:v>3.7420000000000002E-2</c:v>
                </c:pt>
                <c:pt idx="3743">
                  <c:v>3.7429999999999998E-2</c:v>
                </c:pt>
                <c:pt idx="3744">
                  <c:v>3.7440000000000001E-2</c:v>
                </c:pt>
                <c:pt idx="3745">
                  <c:v>3.7449999999999997E-2</c:v>
                </c:pt>
                <c:pt idx="3746">
                  <c:v>3.746E-2</c:v>
                </c:pt>
                <c:pt idx="3747">
                  <c:v>3.7470000000000003E-2</c:v>
                </c:pt>
                <c:pt idx="3748">
                  <c:v>3.7479999999999999E-2</c:v>
                </c:pt>
                <c:pt idx="3749">
                  <c:v>3.7490000000000002E-2</c:v>
                </c:pt>
                <c:pt idx="3750">
                  <c:v>3.7499999999999999E-2</c:v>
                </c:pt>
                <c:pt idx="3751">
                  <c:v>3.7510000000000002E-2</c:v>
                </c:pt>
                <c:pt idx="3752">
                  <c:v>3.7519999999999998E-2</c:v>
                </c:pt>
                <c:pt idx="3753">
                  <c:v>3.7530000000000001E-2</c:v>
                </c:pt>
                <c:pt idx="3754">
                  <c:v>3.7539999999999997E-2</c:v>
                </c:pt>
                <c:pt idx="3755">
                  <c:v>3.755E-2</c:v>
                </c:pt>
                <c:pt idx="3756">
                  <c:v>3.7560000000000003E-2</c:v>
                </c:pt>
                <c:pt idx="3757">
                  <c:v>3.7569999999999999E-2</c:v>
                </c:pt>
                <c:pt idx="3758">
                  <c:v>3.7580000000000002E-2</c:v>
                </c:pt>
                <c:pt idx="3759">
                  <c:v>3.7589999999999998E-2</c:v>
                </c:pt>
                <c:pt idx="3760">
                  <c:v>3.7600000000000001E-2</c:v>
                </c:pt>
                <c:pt idx="3761">
                  <c:v>3.7609999999999998E-2</c:v>
                </c:pt>
                <c:pt idx="3762">
                  <c:v>3.7620000000000001E-2</c:v>
                </c:pt>
                <c:pt idx="3763">
                  <c:v>3.7629999999999997E-2</c:v>
                </c:pt>
                <c:pt idx="3764">
                  <c:v>3.764E-2</c:v>
                </c:pt>
                <c:pt idx="3765">
                  <c:v>3.7650000000000003E-2</c:v>
                </c:pt>
                <c:pt idx="3766">
                  <c:v>3.7659999999999999E-2</c:v>
                </c:pt>
                <c:pt idx="3767">
                  <c:v>3.7670000000000002E-2</c:v>
                </c:pt>
                <c:pt idx="3768">
                  <c:v>3.7679999999999998E-2</c:v>
                </c:pt>
                <c:pt idx="3769">
                  <c:v>3.7690000000000001E-2</c:v>
                </c:pt>
                <c:pt idx="3770">
                  <c:v>3.7699999999999997E-2</c:v>
                </c:pt>
                <c:pt idx="3771">
                  <c:v>3.771E-2</c:v>
                </c:pt>
                <c:pt idx="3772">
                  <c:v>3.7719999999999997E-2</c:v>
                </c:pt>
                <c:pt idx="3773">
                  <c:v>3.773E-2</c:v>
                </c:pt>
                <c:pt idx="3774">
                  <c:v>3.7740000000000003E-2</c:v>
                </c:pt>
                <c:pt idx="3775">
                  <c:v>3.7749999999999999E-2</c:v>
                </c:pt>
                <c:pt idx="3776">
                  <c:v>3.7760000000000002E-2</c:v>
                </c:pt>
                <c:pt idx="3777">
                  <c:v>3.7769999999999998E-2</c:v>
                </c:pt>
                <c:pt idx="3778">
                  <c:v>3.7780000000000001E-2</c:v>
                </c:pt>
                <c:pt idx="3779">
                  <c:v>3.7789999999999997E-2</c:v>
                </c:pt>
                <c:pt idx="3780">
                  <c:v>3.78E-2</c:v>
                </c:pt>
                <c:pt idx="3781">
                  <c:v>3.7810000000000003E-2</c:v>
                </c:pt>
                <c:pt idx="3782">
                  <c:v>3.7819999999999999E-2</c:v>
                </c:pt>
                <c:pt idx="3783">
                  <c:v>3.7830000000000003E-2</c:v>
                </c:pt>
                <c:pt idx="3784">
                  <c:v>3.7839999999999999E-2</c:v>
                </c:pt>
                <c:pt idx="3785">
                  <c:v>3.7850000000000002E-2</c:v>
                </c:pt>
                <c:pt idx="3786">
                  <c:v>3.7859999999999998E-2</c:v>
                </c:pt>
                <c:pt idx="3787">
                  <c:v>3.7870000000000001E-2</c:v>
                </c:pt>
                <c:pt idx="3788">
                  <c:v>3.7879999999999997E-2</c:v>
                </c:pt>
                <c:pt idx="3789">
                  <c:v>3.789E-2</c:v>
                </c:pt>
                <c:pt idx="3790">
                  <c:v>3.7900000000000003E-2</c:v>
                </c:pt>
                <c:pt idx="3791">
                  <c:v>3.7909999999999999E-2</c:v>
                </c:pt>
                <c:pt idx="3792">
                  <c:v>3.7920000000000002E-2</c:v>
                </c:pt>
                <c:pt idx="3793">
                  <c:v>3.7929999999999998E-2</c:v>
                </c:pt>
                <c:pt idx="3794">
                  <c:v>3.7940000000000002E-2</c:v>
                </c:pt>
                <c:pt idx="3795">
                  <c:v>3.7949999999999998E-2</c:v>
                </c:pt>
                <c:pt idx="3796">
                  <c:v>3.7960000000000001E-2</c:v>
                </c:pt>
                <c:pt idx="3797">
                  <c:v>3.7969999999999997E-2</c:v>
                </c:pt>
                <c:pt idx="3798">
                  <c:v>3.798E-2</c:v>
                </c:pt>
                <c:pt idx="3799">
                  <c:v>3.7990000000000003E-2</c:v>
                </c:pt>
                <c:pt idx="3800">
                  <c:v>3.7999999999999999E-2</c:v>
                </c:pt>
                <c:pt idx="3801">
                  <c:v>3.8010000000000002E-2</c:v>
                </c:pt>
                <c:pt idx="3802">
                  <c:v>3.8019999999999998E-2</c:v>
                </c:pt>
                <c:pt idx="3803">
                  <c:v>3.8030000000000001E-2</c:v>
                </c:pt>
                <c:pt idx="3804">
                  <c:v>3.8039999999999997E-2</c:v>
                </c:pt>
                <c:pt idx="3805">
                  <c:v>3.805E-2</c:v>
                </c:pt>
                <c:pt idx="3806">
                  <c:v>3.8059999999999997E-2</c:v>
                </c:pt>
                <c:pt idx="3807">
                  <c:v>3.807E-2</c:v>
                </c:pt>
                <c:pt idx="3808">
                  <c:v>3.8080000000000003E-2</c:v>
                </c:pt>
                <c:pt idx="3809">
                  <c:v>3.8089999999999999E-2</c:v>
                </c:pt>
                <c:pt idx="3810">
                  <c:v>3.8100000000000002E-2</c:v>
                </c:pt>
                <c:pt idx="3811">
                  <c:v>3.8109999999999998E-2</c:v>
                </c:pt>
                <c:pt idx="3812">
                  <c:v>3.8120000000000001E-2</c:v>
                </c:pt>
                <c:pt idx="3813">
                  <c:v>3.8129999999999997E-2</c:v>
                </c:pt>
                <c:pt idx="3814">
                  <c:v>3.814E-2</c:v>
                </c:pt>
                <c:pt idx="3815">
                  <c:v>3.8150000000000003E-2</c:v>
                </c:pt>
                <c:pt idx="3816">
                  <c:v>3.8159999999999999E-2</c:v>
                </c:pt>
                <c:pt idx="3817">
                  <c:v>3.8170000000000003E-2</c:v>
                </c:pt>
                <c:pt idx="3818">
                  <c:v>3.8179999999999999E-2</c:v>
                </c:pt>
                <c:pt idx="3819">
                  <c:v>3.8190000000000002E-2</c:v>
                </c:pt>
                <c:pt idx="3820">
                  <c:v>3.8199999999999998E-2</c:v>
                </c:pt>
                <c:pt idx="3821">
                  <c:v>3.8210000000000001E-2</c:v>
                </c:pt>
                <c:pt idx="3822">
                  <c:v>3.8219999999999997E-2</c:v>
                </c:pt>
                <c:pt idx="3823">
                  <c:v>3.823E-2</c:v>
                </c:pt>
                <c:pt idx="3824">
                  <c:v>3.8240000000000003E-2</c:v>
                </c:pt>
                <c:pt idx="3825">
                  <c:v>3.8249999999999999E-2</c:v>
                </c:pt>
                <c:pt idx="3826">
                  <c:v>3.8260000000000002E-2</c:v>
                </c:pt>
                <c:pt idx="3827">
                  <c:v>3.8269999999999998E-2</c:v>
                </c:pt>
                <c:pt idx="3828">
                  <c:v>3.8280000000000002E-2</c:v>
                </c:pt>
                <c:pt idx="3829">
                  <c:v>3.8289999999999998E-2</c:v>
                </c:pt>
                <c:pt idx="3830">
                  <c:v>3.8300000000000001E-2</c:v>
                </c:pt>
                <c:pt idx="3831">
                  <c:v>3.8309999999999997E-2</c:v>
                </c:pt>
                <c:pt idx="3832">
                  <c:v>3.832E-2</c:v>
                </c:pt>
                <c:pt idx="3833">
                  <c:v>3.8330000000000003E-2</c:v>
                </c:pt>
                <c:pt idx="3834">
                  <c:v>3.8339999999999999E-2</c:v>
                </c:pt>
                <c:pt idx="3835">
                  <c:v>3.8350000000000002E-2</c:v>
                </c:pt>
                <c:pt idx="3836">
                  <c:v>3.8359999999999998E-2</c:v>
                </c:pt>
                <c:pt idx="3837">
                  <c:v>3.8370000000000001E-2</c:v>
                </c:pt>
                <c:pt idx="3838">
                  <c:v>3.8379999999999997E-2</c:v>
                </c:pt>
                <c:pt idx="3839">
                  <c:v>3.8390000000000001E-2</c:v>
                </c:pt>
                <c:pt idx="3840">
                  <c:v>3.8399999999999997E-2</c:v>
                </c:pt>
                <c:pt idx="3841">
                  <c:v>3.841E-2</c:v>
                </c:pt>
                <c:pt idx="3842">
                  <c:v>3.8420000000000003E-2</c:v>
                </c:pt>
                <c:pt idx="3843">
                  <c:v>3.8429999999999999E-2</c:v>
                </c:pt>
                <c:pt idx="3844">
                  <c:v>3.8440000000000002E-2</c:v>
                </c:pt>
                <c:pt idx="3845">
                  <c:v>3.8449999999999998E-2</c:v>
                </c:pt>
                <c:pt idx="3846">
                  <c:v>3.8460000000000001E-2</c:v>
                </c:pt>
                <c:pt idx="3847">
                  <c:v>3.8469999999999997E-2</c:v>
                </c:pt>
                <c:pt idx="3848">
                  <c:v>3.848E-2</c:v>
                </c:pt>
                <c:pt idx="3849">
                  <c:v>3.8490000000000003E-2</c:v>
                </c:pt>
                <c:pt idx="3850">
                  <c:v>3.85E-2</c:v>
                </c:pt>
                <c:pt idx="3851">
                  <c:v>3.8510000000000003E-2</c:v>
                </c:pt>
                <c:pt idx="3852">
                  <c:v>3.8519999999999999E-2</c:v>
                </c:pt>
                <c:pt idx="3853">
                  <c:v>3.8530000000000002E-2</c:v>
                </c:pt>
                <c:pt idx="3854">
                  <c:v>3.8539999999999998E-2</c:v>
                </c:pt>
                <c:pt idx="3855">
                  <c:v>3.8550000000000001E-2</c:v>
                </c:pt>
                <c:pt idx="3856">
                  <c:v>3.8559999999999997E-2</c:v>
                </c:pt>
                <c:pt idx="3857">
                  <c:v>3.857E-2</c:v>
                </c:pt>
                <c:pt idx="3858">
                  <c:v>3.8580000000000003E-2</c:v>
                </c:pt>
                <c:pt idx="3859">
                  <c:v>3.8589999999999999E-2</c:v>
                </c:pt>
                <c:pt idx="3860">
                  <c:v>3.8600000000000002E-2</c:v>
                </c:pt>
                <c:pt idx="3861">
                  <c:v>3.8609999999999998E-2</c:v>
                </c:pt>
                <c:pt idx="3862">
                  <c:v>3.8620000000000002E-2</c:v>
                </c:pt>
                <c:pt idx="3863">
                  <c:v>3.8629999999999998E-2</c:v>
                </c:pt>
                <c:pt idx="3864">
                  <c:v>3.8640000000000001E-2</c:v>
                </c:pt>
                <c:pt idx="3865">
                  <c:v>3.8649999999999997E-2</c:v>
                </c:pt>
                <c:pt idx="3866">
                  <c:v>3.866E-2</c:v>
                </c:pt>
                <c:pt idx="3867">
                  <c:v>3.8670000000000003E-2</c:v>
                </c:pt>
                <c:pt idx="3868">
                  <c:v>3.8679999999999999E-2</c:v>
                </c:pt>
                <c:pt idx="3869">
                  <c:v>3.8690000000000002E-2</c:v>
                </c:pt>
                <c:pt idx="3870">
                  <c:v>3.8699999999999998E-2</c:v>
                </c:pt>
                <c:pt idx="3871">
                  <c:v>3.8710000000000001E-2</c:v>
                </c:pt>
                <c:pt idx="3872">
                  <c:v>3.8719999999999997E-2</c:v>
                </c:pt>
                <c:pt idx="3873">
                  <c:v>3.8730000000000001E-2</c:v>
                </c:pt>
                <c:pt idx="3874">
                  <c:v>3.8739999999999997E-2</c:v>
                </c:pt>
                <c:pt idx="3875">
                  <c:v>3.875E-2</c:v>
                </c:pt>
                <c:pt idx="3876">
                  <c:v>3.8760000000000003E-2</c:v>
                </c:pt>
                <c:pt idx="3877">
                  <c:v>3.8769999999999999E-2</c:v>
                </c:pt>
                <c:pt idx="3878">
                  <c:v>3.8780000000000002E-2</c:v>
                </c:pt>
                <c:pt idx="3879">
                  <c:v>3.8789999999999998E-2</c:v>
                </c:pt>
                <c:pt idx="3880">
                  <c:v>3.8800000000000001E-2</c:v>
                </c:pt>
                <c:pt idx="3881">
                  <c:v>3.8809999999999997E-2</c:v>
                </c:pt>
                <c:pt idx="3882">
                  <c:v>3.882E-2</c:v>
                </c:pt>
                <c:pt idx="3883">
                  <c:v>3.8830000000000003E-2</c:v>
                </c:pt>
                <c:pt idx="3884">
                  <c:v>3.884E-2</c:v>
                </c:pt>
                <c:pt idx="3885">
                  <c:v>3.8850000000000003E-2</c:v>
                </c:pt>
                <c:pt idx="3886">
                  <c:v>3.8859999999999999E-2</c:v>
                </c:pt>
                <c:pt idx="3887">
                  <c:v>3.8870000000000002E-2</c:v>
                </c:pt>
                <c:pt idx="3888">
                  <c:v>3.8879999999999998E-2</c:v>
                </c:pt>
                <c:pt idx="3889">
                  <c:v>3.8890000000000001E-2</c:v>
                </c:pt>
                <c:pt idx="3890">
                  <c:v>3.8899999999999997E-2</c:v>
                </c:pt>
                <c:pt idx="3891">
                  <c:v>3.891E-2</c:v>
                </c:pt>
                <c:pt idx="3892">
                  <c:v>3.8920000000000003E-2</c:v>
                </c:pt>
                <c:pt idx="3893">
                  <c:v>3.8929999999999999E-2</c:v>
                </c:pt>
                <c:pt idx="3894">
                  <c:v>3.8940000000000002E-2</c:v>
                </c:pt>
                <c:pt idx="3895">
                  <c:v>3.8949999999999999E-2</c:v>
                </c:pt>
                <c:pt idx="3896">
                  <c:v>3.8960000000000002E-2</c:v>
                </c:pt>
                <c:pt idx="3897">
                  <c:v>3.8969999999999998E-2</c:v>
                </c:pt>
                <c:pt idx="3898">
                  <c:v>3.8980000000000001E-2</c:v>
                </c:pt>
                <c:pt idx="3899">
                  <c:v>3.8989999999999997E-2</c:v>
                </c:pt>
                <c:pt idx="3900">
                  <c:v>3.9E-2</c:v>
                </c:pt>
                <c:pt idx="3901">
                  <c:v>3.9010000000000003E-2</c:v>
                </c:pt>
                <c:pt idx="3902">
                  <c:v>3.9019999999999999E-2</c:v>
                </c:pt>
                <c:pt idx="3903">
                  <c:v>3.9030000000000002E-2</c:v>
                </c:pt>
                <c:pt idx="3904">
                  <c:v>3.9039999999999998E-2</c:v>
                </c:pt>
                <c:pt idx="3905">
                  <c:v>3.9050000000000001E-2</c:v>
                </c:pt>
                <c:pt idx="3906">
                  <c:v>3.9059999999999997E-2</c:v>
                </c:pt>
                <c:pt idx="3907">
                  <c:v>3.9070000000000001E-2</c:v>
                </c:pt>
                <c:pt idx="3908">
                  <c:v>3.9079999999999997E-2</c:v>
                </c:pt>
                <c:pt idx="3909">
                  <c:v>3.909E-2</c:v>
                </c:pt>
                <c:pt idx="3910">
                  <c:v>3.9100000000000003E-2</c:v>
                </c:pt>
                <c:pt idx="3911">
                  <c:v>3.9109999999999999E-2</c:v>
                </c:pt>
                <c:pt idx="3912">
                  <c:v>3.9120000000000002E-2</c:v>
                </c:pt>
                <c:pt idx="3913">
                  <c:v>3.9129999999999998E-2</c:v>
                </c:pt>
                <c:pt idx="3914">
                  <c:v>3.9140000000000001E-2</c:v>
                </c:pt>
                <c:pt idx="3915">
                  <c:v>3.9149999999999997E-2</c:v>
                </c:pt>
                <c:pt idx="3916">
                  <c:v>3.916E-2</c:v>
                </c:pt>
                <c:pt idx="3917">
                  <c:v>3.9170000000000003E-2</c:v>
                </c:pt>
                <c:pt idx="3918">
                  <c:v>3.918E-2</c:v>
                </c:pt>
                <c:pt idx="3919">
                  <c:v>3.9190000000000003E-2</c:v>
                </c:pt>
                <c:pt idx="3920">
                  <c:v>3.9199999999999999E-2</c:v>
                </c:pt>
                <c:pt idx="3921">
                  <c:v>3.9210000000000002E-2</c:v>
                </c:pt>
                <c:pt idx="3922">
                  <c:v>3.9219999999999998E-2</c:v>
                </c:pt>
                <c:pt idx="3923">
                  <c:v>3.9230000000000001E-2</c:v>
                </c:pt>
                <c:pt idx="3924">
                  <c:v>3.9239999999999997E-2</c:v>
                </c:pt>
                <c:pt idx="3925">
                  <c:v>3.925E-2</c:v>
                </c:pt>
                <c:pt idx="3926">
                  <c:v>3.9260000000000003E-2</c:v>
                </c:pt>
                <c:pt idx="3927">
                  <c:v>3.9269999999999999E-2</c:v>
                </c:pt>
                <c:pt idx="3928">
                  <c:v>3.9280000000000002E-2</c:v>
                </c:pt>
                <c:pt idx="3929">
                  <c:v>3.9289999999999999E-2</c:v>
                </c:pt>
                <c:pt idx="3930">
                  <c:v>3.9300000000000002E-2</c:v>
                </c:pt>
                <c:pt idx="3931">
                  <c:v>3.9309999999999998E-2</c:v>
                </c:pt>
                <c:pt idx="3932">
                  <c:v>3.9320000000000001E-2</c:v>
                </c:pt>
                <c:pt idx="3933">
                  <c:v>3.9329999999999997E-2</c:v>
                </c:pt>
                <c:pt idx="3934">
                  <c:v>3.934E-2</c:v>
                </c:pt>
                <c:pt idx="3935">
                  <c:v>3.9350000000000003E-2</c:v>
                </c:pt>
                <c:pt idx="3936">
                  <c:v>3.9359999999999999E-2</c:v>
                </c:pt>
                <c:pt idx="3937">
                  <c:v>3.9370000000000002E-2</c:v>
                </c:pt>
                <c:pt idx="3938">
                  <c:v>3.9379999999999998E-2</c:v>
                </c:pt>
                <c:pt idx="3939">
                  <c:v>3.9390000000000001E-2</c:v>
                </c:pt>
                <c:pt idx="3940">
                  <c:v>3.9399999999999998E-2</c:v>
                </c:pt>
                <c:pt idx="3941">
                  <c:v>3.9410000000000001E-2</c:v>
                </c:pt>
                <c:pt idx="3942">
                  <c:v>3.9419999999999997E-2</c:v>
                </c:pt>
                <c:pt idx="3943">
                  <c:v>3.943E-2</c:v>
                </c:pt>
                <c:pt idx="3944">
                  <c:v>3.9439000000000002E-2</c:v>
                </c:pt>
                <c:pt idx="3945">
                  <c:v>3.9448999999999998E-2</c:v>
                </c:pt>
                <c:pt idx="3946">
                  <c:v>3.9459000000000001E-2</c:v>
                </c:pt>
                <c:pt idx="3947">
                  <c:v>3.9468999999999997E-2</c:v>
                </c:pt>
                <c:pt idx="3948">
                  <c:v>3.9479E-2</c:v>
                </c:pt>
                <c:pt idx="3949">
                  <c:v>3.9489000000000003E-2</c:v>
                </c:pt>
                <c:pt idx="3950">
                  <c:v>3.9498999999999999E-2</c:v>
                </c:pt>
                <c:pt idx="3951">
                  <c:v>3.9509000000000002E-2</c:v>
                </c:pt>
                <c:pt idx="3952">
                  <c:v>3.9518999999999999E-2</c:v>
                </c:pt>
                <c:pt idx="3953">
                  <c:v>3.9529000000000002E-2</c:v>
                </c:pt>
                <c:pt idx="3954">
                  <c:v>3.9538999999999998E-2</c:v>
                </c:pt>
                <c:pt idx="3955">
                  <c:v>3.9549000000000001E-2</c:v>
                </c:pt>
                <c:pt idx="3956">
                  <c:v>3.9558999999999997E-2</c:v>
                </c:pt>
                <c:pt idx="3957">
                  <c:v>3.9569E-2</c:v>
                </c:pt>
                <c:pt idx="3958">
                  <c:v>3.9579000000000003E-2</c:v>
                </c:pt>
                <c:pt idx="3959">
                  <c:v>3.9588999999999999E-2</c:v>
                </c:pt>
                <c:pt idx="3960">
                  <c:v>3.9599000000000002E-2</c:v>
                </c:pt>
                <c:pt idx="3961">
                  <c:v>3.9608999999999998E-2</c:v>
                </c:pt>
                <c:pt idx="3962">
                  <c:v>3.9619000000000001E-2</c:v>
                </c:pt>
                <c:pt idx="3963">
                  <c:v>3.9628999999999998E-2</c:v>
                </c:pt>
                <c:pt idx="3964">
                  <c:v>3.9639000000000001E-2</c:v>
                </c:pt>
                <c:pt idx="3965">
                  <c:v>3.9648999999999997E-2</c:v>
                </c:pt>
                <c:pt idx="3966">
                  <c:v>3.9659E-2</c:v>
                </c:pt>
                <c:pt idx="3967">
                  <c:v>3.9669000000000003E-2</c:v>
                </c:pt>
                <c:pt idx="3968">
                  <c:v>3.9678999999999999E-2</c:v>
                </c:pt>
                <c:pt idx="3969">
                  <c:v>3.9689000000000002E-2</c:v>
                </c:pt>
                <c:pt idx="3970">
                  <c:v>3.9698999999999998E-2</c:v>
                </c:pt>
                <c:pt idx="3971">
                  <c:v>3.9709000000000001E-2</c:v>
                </c:pt>
                <c:pt idx="3972">
                  <c:v>3.9718999999999997E-2</c:v>
                </c:pt>
                <c:pt idx="3973">
                  <c:v>3.9729E-2</c:v>
                </c:pt>
                <c:pt idx="3974">
                  <c:v>3.9738999999999997E-2</c:v>
                </c:pt>
                <c:pt idx="3975">
                  <c:v>3.9749E-2</c:v>
                </c:pt>
                <c:pt idx="3976">
                  <c:v>3.9759000000000003E-2</c:v>
                </c:pt>
                <c:pt idx="3977">
                  <c:v>3.9768999999999999E-2</c:v>
                </c:pt>
                <c:pt idx="3978">
                  <c:v>3.9779000000000002E-2</c:v>
                </c:pt>
                <c:pt idx="3979">
                  <c:v>3.9788999999999998E-2</c:v>
                </c:pt>
                <c:pt idx="3980">
                  <c:v>3.9799000000000001E-2</c:v>
                </c:pt>
                <c:pt idx="3981">
                  <c:v>3.9808999999999997E-2</c:v>
                </c:pt>
                <c:pt idx="3982">
                  <c:v>3.9819E-2</c:v>
                </c:pt>
                <c:pt idx="3983">
                  <c:v>3.9829000000000003E-2</c:v>
                </c:pt>
                <c:pt idx="3984">
                  <c:v>3.9838999999999999E-2</c:v>
                </c:pt>
                <c:pt idx="3985">
                  <c:v>3.9849000000000002E-2</c:v>
                </c:pt>
                <c:pt idx="3986">
                  <c:v>3.9858999999999999E-2</c:v>
                </c:pt>
                <c:pt idx="3987">
                  <c:v>3.9869000000000002E-2</c:v>
                </c:pt>
                <c:pt idx="3988">
                  <c:v>3.9878999999999998E-2</c:v>
                </c:pt>
                <c:pt idx="3989">
                  <c:v>3.9889000000000001E-2</c:v>
                </c:pt>
                <c:pt idx="3990">
                  <c:v>3.9898999999999997E-2</c:v>
                </c:pt>
                <c:pt idx="3991">
                  <c:v>3.9909E-2</c:v>
                </c:pt>
                <c:pt idx="3992">
                  <c:v>3.9919000000000003E-2</c:v>
                </c:pt>
                <c:pt idx="3993">
                  <c:v>3.9928999999999999E-2</c:v>
                </c:pt>
                <c:pt idx="3994">
                  <c:v>3.9939000000000002E-2</c:v>
                </c:pt>
                <c:pt idx="3995">
                  <c:v>3.9948999999999998E-2</c:v>
                </c:pt>
                <c:pt idx="3996">
                  <c:v>3.9959000000000001E-2</c:v>
                </c:pt>
                <c:pt idx="3997">
                  <c:v>3.9968999999999998E-2</c:v>
                </c:pt>
                <c:pt idx="3998">
                  <c:v>3.9979000000000001E-2</c:v>
                </c:pt>
                <c:pt idx="3999">
                  <c:v>3.9988999999999997E-2</c:v>
                </c:pt>
                <c:pt idx="4000">
                  <c:v>3.9999E-2</c:v>
                </c:pt>
                <c:pt idx="4001">
                  <c:v>4.0009000000000003E-2</c:v>
                </c:pt>
                <c:pt idx="4002">
                  <c:v>4.0018999999999999E-2</c:v>
                </c:pt>
                <c:pt idx="4003">
                  <c:v>4.0029000000000002E-2</c:v>
                </c:pt>
                <c:pt idx="4004">
                  <c:v>4.0038999999999998E-2</c:v>
                </c:pt>
                <c:pt idx="4005">
                  <c:v>4.0049000000000001E-2</c:v>
                </c:pt>
                <c:pt idx="4006">
                  <c:v>4.0058999999999997E-2</c:v>
                </c:pt>
                <c:pt idx="4007">
                  <c:v>4.0069E-2</c:v>
                </c:pt>
                <c:pt idx="4008">
                  <c:v>4.0078999999999997E-2</c:v>
                </c:pt>
                <c:pt idx="4009">
                  <c:v>4.0089E-2</c:v>
                </c:pt>
                <c:pt idx="4010">
                  <c:v>4.0099000000000003E-2</c:v>
                </c:pt>
                <c:pt idx="4011">
                  <c:v>4.0108999999999999E-2</c:v>
                </c:pt>
                <c:pt idx="4012">
                  <c:v>4.0119000000000002E-2</c:v>
                </c:pt>
                <c:pt idx="4013">
                  <c:v>4.0128999999999998E-2</c:v>
                </c:pt>
                <c:pt idx="4014">
                  <c:v>4.0139000000000001E-2</c:v>
                </c:pt>
                <c:pt idx="4015">
                  <c:v>4.0148999999999997E-2</c:v>
                </c:pt>
                <c:pt idx="4016">
                  <c:v>4.0159E-2</c:v>
                </c:pt>
                <c:pt idx="4017">
                  <c:v>4.0169000000000003E-2</c:v>
                </c:pt>
                <c:pt idx="4018">
                  <c:v>4.0178999999999999E-2</c:v>
                </c:pt>
                <c:pt idx="4019">
                  <c:v>4.0189000000000002E-2</c:v>
                </c:pt>
                <c:pt idx="4020">
                  <c:v>4.0198999999999999E-2</c:v>
                </c:pt>
                <c:pt idx="4021">
                  <c:v>4.0209000000000002E-2</c:v>
                </c:pt>
                <c:pt idx="4022">
                  <c:v>4.0218999999999998E-2</c:v>
                </c:pt>
                <c:pt idx="4023">
                  <c:v>4.0229000000000001E-2</c:v>
                </c:pt>
                <c:pt idx="4024">
                  <c:v>4.0238999999999997E-2</c:v>
                </c:pt>
                <c:pt idx="4025">
                  <c:v>4.0249E-2</c:v>
                </c:pt>
                <c:pt idx="4026">
                  <c:v>4.0259000000000003E-2</c:v>
                </c:pt>
                <c:pt idx="4027">
                  <c:v>4.0268999999999999E-2</c:v>
                </c:pt>
                <c:pt idx="4028">
                  <c:v>4.0279000000000002E-2</c:v>
                </c:pt>
                <c:pt idx="4029">
                  <c:v>4.0288999999999998E-2</c:v>
                </c:pt>
                <c:pt idx="4030">
                  <c:v>4.0299000000000001E-2</c:v>
                </c:pt>
                <c:pt idx="4031">
                  <c:v>4.0308999999999998E-2</c:v>
                </c:pt>
                <c:pt idx="4032">
                  <c:v>4.0319000000000001E-2</c:v>
                </c:pt>
                <c:pt idx="4033">
                  <c:v>4.0328999999999997E-2</c:v>
                </c:pt>
                <c:pt idx="4034">
                  <c:v>4.0339E-2</c:v>
                </c:pt>
                <c:pt idx="4035">
                  <c:v>4.0349000000000003E-2</c:v>
                </c:pt>
                <c:pt idx="4036">
                  <c:v>4.0358999999999999E-2</c:v>
                </c:pt>
                <c:pt idx="4037">
                  <c:v>4.0369000000000002E-2</c:v>
                </c:pt>
                <c:pt idx="4038">
                  <c:v>4.0378999999999998E-2</c:v>
                </c:pt>
                <c:pt idx="4039">
                  <c:v>4.0389000000000001E-2</c:v>
                </c:pt>
                <c:pt idx="4040">
                  <c:v>4.0398999999999997E-2</c:v>
                </c:pt>
                <c:pt idx="4041">
                  <c:v>4.0409E-2</c:v>
                </c:pt>
                <c:pt idx="4042">
                  <c:v>4.0418999999999997E-2</c:v>
                </c:pt>
                <c:pt idx="4043">
                  <c:v>4.0429E-2</c:v>
                </c:pt>
                <c:pt idx="4044">
                  <c:v>4.0439000000000003E-2</c:v>
                </c:pt>
                <c:pt idx="4045">
                  <c:v>4.0448999999999999E-2</c:v>
                </c:pt>
                <c:pt idx="4046">
                  <c:v>4.0459000000000002E-2</c:v>
                </c:pt>
                <c:pt idx="4047">
                  <c:v>4.0468999999999998E-2</c:v>
                </c:pt>
                <c:pt idx="4048">
                  <c:v>4.0479000000000001E-2</c:v>
                </c:pt>
                <c:pt idx="4049">
                  <c:v>4.0488999999999997E-2</c:v>
                </c:pt>
                <c:pt idx="4050">
                  <c:v>4.0499E-2</c:v>
                </c:pt>
                <c:pt idx="4051">
                  <c:v>4.0509000000000003E-2</c:v>
                </c:pt>
                <c:pt idx="4052">
                  <c:v>4.0518999999999999E-2</c:v>
                </c:pt>
                <c:pt idx="4053">
                  <c:v>4.0529000000000003E-2</c:v>
                </c:pt>
                <c:pt idx="4054">
                  <c:v>4.0538999999999999E-2</c:v>
                </c:pt>
                <c:pt idx="4055">
                  <c:v>4.0549000000000002E-2</c:v>
                </c:pt>
                <c:pt idx="4056">
                  <c:v>4.0558999999999998E-2</c:v>
                </c:pt>
                <c:pt idx="4057">
                  <c:v>4.0569000000000001E-2</c:v>
                </c:pt>
                <c:pt idx="4058">
                  <c:v>4.0578999999999997E-2</c:v>
                </c:pt>
                <c:pt idx="4059">
                  <c:v>4.0589E-2</c:v>
                </c:pt>
                <c:pt idx="4060">
                  <c:v>4.0599000000000003E-2</c:v>
                </c:pt>
                <c:pt idx="4061">
                  <c:v>4.0608999999999999E-2</c:v>
                </c:pt>
                <c:pt idx="4062">
                  <c:v>4.0619000000000002E-2</c:v>
                </c:pt>
                <c:pt idx="4063">
                  <c:v>4.0628999999999998E-2</c:v>
                </c:pt>
                <c:pt idx="4064">
                  <c:v>4.0639000000000002E-2</c:v>
                </c:pt>
                <c:pt idx="4065">
                  <c:v>4.0648999999999998E-2</c:v>
                </c:pt>
                <c:pt idx="4066">
                  <c:v>4.0659000000000001E-2</c:v>
                </c:pt>
                <c:pt idx="4067">
                  <c:v>4.0668999999999997E-2</c:v>
                </c:pt>
                <c:pt idx="4068">
                  <c:v>4.0679E-2</c:v>
                </c:pt>
                <c:pt idx="4069">
                  <c:v>4.0689000000000003E-2</c:v>
                </c:pt>
                <c:pt idx="4070">
                  <c:v>4.0698999999999999E-2</c:v>
                </c:pt>
                <c:pt idx="4071">
                  <c:v>4.0709000000000002E-2</c:v>
                </c:pt>
                <c:pt idx="4072">
                  <c:v>4.0718999999999998E-2</c:v>
                </c:pt>
                <c:pt idx="4073">
                  <c:v>4.0729000000000001E-2</c:v>
                </c:pt>
                <c:pt idx="4074">
                  <c:v>4.0738999999999997E-2</c:v>
                </c:pt>
                <c:pt idx="4075">
                  <c:v>4.0749E-2</c:v>
                </c:pt>
                <c:pt idx="4076">
                  <c:v>4.0758999999999997E-2</c:v>
                </c:pt>
                <c:pt idx="4077">
                  <c:v>4.0769E-2</c:v>
                </c:pt>
                <c:pt idx="4078">
                  <c:v>4.0779000000000003E-2</c:v>
                </c:pt>
                <c:pt idx="4079">
                  <c:v>4.0788999999999999E-2</c:v>
                </c:pt>
                <c:pt idx="4080">
                  <c:v>4.0799000000000002E-2</c:v>
                </c:pt>
                <c:pt idx="4081">
                  <c:v>4.0808999999999998E-2</c:v>
                </c:pt>
                <c:pt idx="4082">
                  <c:v>4.0819000000000001E-2</c:v>
                </c:pt>
                <c:pt idx="4083">
                  <c:v>4.0828999999999997E-2</c:v>
                </c:pt>
                <c:pt idx="4084">
                  <c:v>4.0839E-2</c:v>
                </c:pt>
                <c:pt idx="4085">
                  <c:v>4.0849000000000003E-2</c:v>
                </c:pt>
                <c:pt idx="4086">
                  <c:v>4.0858999999999999E-2</c:v>
                </c:pt>
                <c:pt idx="4087">
                  <c:v>4.0869000000000003E-2</c:v>
                </c:pt>
                <c:pt idx="4088">
                  <c:v>4.0878999999999999E-2</c:v>
                </c:pt>
                <c:pt idx="4089">
                  <c:v>4.0889000000000002E-2</c:v>
                </c:pt>
                <c:pt idx="4090">
                  <c:v>4.0898999999999998E-2</c:v>
                </c:pt>
                <c:pt idx="4091">
                  <c:v>4.0909000000000001E-2</c:v>
                </c:pt>
                <c:pt idx="4092">
                  <c:v>4.0918999999999997E-2</c:v>
                </c:pt>
                <c:pt idx="4093">
                  <c:v>4.0929E-2</c:v>
                </c:pt>
                <c:pt idx="4094">
                  <c:v>4.0939000000000003E-2</c:v>
                </c:pt>
                <c:pt idx="4095">
                  <c:v>4.0948999999999999E-2</c:v>
                </c:pt>
                <c:pt idx="4096">
                  <c:v>4.0959000000000002E-2</c:v>
                </c:pt>
                <c:pt idx="4097">
                  <c:v>4.0968999999999998E-2</c:v>
                </c:pt>
                <c:pt idx="4098">
                  <c:v>4.0979000000000002E-2</c:v>
                </c:pt>
                <c:pt idx="4099">
                  <c:v>4.0988999999999998E-2</c:v>
                </c:pt>
                <c:pt idx="4100">
                  <c:v>4.0999000000000001E-2</c:v>
                </c:pt>
                <c:pt idx="4101">
                  <c:v>4.1008999999999997E-2</c:v>
                </c:pt>
                <c:pt idx="4102">
                  <c:v>4.1019E-2</c:v>
                </c:pt>
                <c:pt idx="4103">
                  <c:v>4.1029000000000003E-2</c:v>
                </c:pt>
                <c:pt idx="4104">
                  <c:v>4.1038999999999999E-2</c:v>
                </c:pt>
                <c:pt idx="4105">
                  <c:v>4.1049000000000002E-2</c:v>
                </c:pt>
                <c:pt idx="4106">
                  <c:v>4.1058999999999998E-2</c:v>
                </c:pt>
                <c:pt idx="4107">
                  <c:v>4.1069000000000001E-2</c:v>
                </c:pt>
                <c:pt idx="4108">
                  <c:v>4.1078999999999997E-2</c:v>
                </c:pt>
                <c:pt idx="4109">
                  <c:v>4.1089000000000001E-2</c:v>
                </c:pt>
                <c:pt idx="4110">
                  <c:v>4.1098999999999997E-2</c:v>
                </c:pt>
                <c:pt idx="4111">
                  <c:v>4.1109E-2</c:v>
                </c:pt>
                <c:pt idx="4112">
                  <c:v>4.1119000000000003E-2</c:v>
                </c:pt>
                <c:pt idx="4113">
                  <c:v>4.1128999999999999E-2</c:v>
                </c:pt>
                <c:pt idx="4114">
                  <c:v>4.1139000000000002E-2</c:v>
                </c:pt>
                <c:pt idx="4115">
                  <c:v>4.1148999999999998E-2</c:v>
                </c:pt>
                <c:pt idx="4116">
                  <c:v>4.1159000000000001E-2</c:v>
                </c:pt>
                <c:pt idx="4117">
                  <c:v>4.1168999999999997E-2</c:v>
                </c:pt>
                <c:pt idx="4118">
                  <c:v>4.1179E-2</c:v>
                </c:pt>
                <c:pt idx="4119">
                  <c:v>4.1189000000000003E-2</c:v>
                </c:pt>
                <c:pt idx="4120">
                  <c:v>4.1199E-2</c:v>
                </c:pt>
                <c:pt idx="4121">
                  <c:v>4.1209000000000003E-2</c:v>
                </c:pt>
                <c:pt idx="4122">
                  <c:v>4.1218999999999999E-2</c:v>
                </c:pt>
                <c:pt idx="4123">
                  <c:v>4.1229000000000002E-2</c:v>
                </c:pt>
                <c:pt idx="4124">
                  <c:v>4.1238999999999998E-2</c:v>
                </c:pt>
                <c:pt idx="4125">
                  <c:v>4.1249000000000001E-2</c:v>
                </c:pt>
                <c:pt idx="4126">
                  <c:v>4.1258999999999997E-2</c:v>
                </c:pt>
                <c:pt idx="4127">
                  <c:v>4.1269E-2</c:v>
                </c:pt>
                <c:pt idx="4128">
                  <c:v>4.1279000000000003E-2</c:v>
                </c:pt>
                <c:pt idx="4129">
                  <c:v>4.1288999999999999E-2</c:v>
                </c:pt>
                <c:pt idx="4130">
                  <c:v>4.1299000000000002E-2</c:v>
                </c:pt>
                <c:pt idx="4131">
                  <c:v>4.1308999999999998E-2</c:v>
                </c:pt>
                <c:pt idx="4132">
                  <c:v>4.1319000000000002E-2</c:v>
                </c:pt>
                <c:pt idx="4133">
                  <c:v>4.1328999999999998E-2</c:v>
                </c:pt>
                <c:pt idx="4134">
                  <c:v>4.1339000000000001E-2</c:v>
                </c:pt>
                <c:pt idx="4135">
                  <c:v>4.1348999999999997E-2</c:v>
                </c:pt>
                <c:pt idx="4136">
                  <c:v>4.1359E-2</c:v>
                </c:pt>
                <c:pt idx="4137">
                  <c:v>4.1369000000000003E-2</c:v>
                </c:pt>
                <c:pt idx="4138">
                  <c:v>4.1378999999999999E-2</c:v>
                </c:pt>
                <c:pt idx="4139">
                  <c:v>4.1389000000000002E-2</c:v>
                </c:pt>
                <c:pt idx="4140">
                  <c:v>4.1398999999999998E-2</c:v>
                </c:pt>
                <c:pt idx="4141">
                  <c:v>4.1409000000000001E-2</c:v>
                </c:pt>
                <c:pt idx="4142">
                  <c:v>4.1418999999999997E-2</c:v>
                </c:pt>
                <c:pt idx="4143">
                  <c:v>4.1429000000000001E-2</c:v>
                </c:pt>
                <c:pt idx="4144">
                  <c:v>4.1438999999999997E-2</c:v>
                </c:pt>
                <c:pt idx="4145">
                  <c:v>4.1449E-2</c:v>
                </c:pt>
                <c:pt idx="4146">
                  <c:v>4.1459000000000003E-2</c:v>
                </c:pt>
                <c:pt idx="4147">
                  <c:v>4.1468999999999999E-2</c:v>
                </c:pt>
                <c:pt idx="4148">
                  <c:v>4.1479000000000002E-2</c:v>
                </c:pt>
                <c:pt idx="4149">
                  <c:v>4.1488999999999998E-2</c:v>
                </c:pt>
                <c:pt idx="4150">
                  <c:v>4.1499000000000001E-2</c:v>
                </c:pt>
                <c:pt idx="4151">
                  <c:v>4.1508999999999997E-2</c:v>
                </c:pt>
                <c:pt idx="4152">
                  <c:v>4.1519E-2</c:v>
                </c:pt>
                <c:pt idx="4153">
                  <c:v>4.1529000000000003E-2</c:v>
                </c:pt>
                <c:pt idx="4154">
                  <c:v>4.1539E-2</c:v>
                </c:pt>
                <c:pt idx="4155">
                  <c:v>4.1549000000000003E-2</c:v>
                </c:pt>
                <c:pt idx="4156">
                  <c:v>4.1558999999999999E-2</c:v>
                </c:pt>
                <c:pt idx="4157">
                  <c:v>4.1569000000000002E-2</c:v>
                </c:pt>
                <c:pt idx="4158">
                  <c:v>4.1578999999999998E-2</c:v>
                </c:pt>
                <c:pt idx="4159">
                  <c:v>4.1589000000000001E-2</c:v>
                </c:pt>
                <c:pt idx="4160">
                  <c:v>4.1598999999999997E-2</c:v>
                </c:pt>
                <c:pt idx="4161">
                  <c:v>4.1609E-2</c:v>
                </c:pt>
                <c:pt idx="4162">
                  <c:v>4.1619000000000003E-2</c:v>
                </c:pt>
                <c:pt idx="4163">
                  <c:v>4.1628999999999999E-2</c:v>
                </c:pt>
                <c:pt idx="4164">
                  <c:v>4.1639000000000002E-2</c:v>
                </c:pt>
                <c:pt idx="4165">
                  <c:v>4.1648999999999999E-2</c:v>
                </c:pt>
                <c:pt idx="4166">
                  <c:v>4.1659000000000002E-2</c:v>
                </c:pt>
                <c:pt idx="4167">
                  <c:v>4.1668999999999998E-2</c:v>
                </c:pt>
                <c:pt idx="4168">
                  <c:v>4.1679000000000001E-2</c:v>
                </c:pt>
                <c:pt idx="4169">
                  <c:v>4.1688999999999997E-2</c:v>
                </c:pt>
                <c:pt idx="4170">
                  <c:v>4.1699E-2</c:v>
                </c:pt>
                <c:pt idx="4171">
                  <c:v>4.1709000000000003E-2</c:v>
                </c:pt>
                <c:pt idx="4172">
                  <c:v>4.1718999999999999E-2</c:v>
                </c:pt>
                <c:pt idx="4173">
                  <c:v>4.1729000000000002E-2</c:v>
                </c:pt>
                <c:pt idx="4174">
                  <c:v>4.1738999999999998E-2</c:v>
                </c:pt>
                <c:pt idx="4175">
                  <c:v>4.1749000000000001E-2</c:v>
                </c:pt>
                <c:pt idx="4176">
                  <c:v>4.1758999999999998E-2</c:v>
                </c:pt>
                <c:pt idx="4177">
                  <c:v>4.1769000000000001E-2</c:v>
                </c:pt>
                <c:pt idx="4178">
                  <c:v>4.1778999999999997E-2</c:v>
                </c:pt>
                <c:pt idx="4179">
                  <c:v>4.1789E-2</c:v>
                </c:pt>
                <c:pt idx="4180">
                  <c:v>4.1799000000000003E-2</c:v>
                </c:pt>
                <c:pt idx="4181">
                  <c:v>4.1808999999999999E-2</c:v>
                </c:pt>
                <c:pt idx="4182">
                  <c:v>4.1819000000000002E-2</c:v>
                </c:pt>
                <c:pt idx="4183">
                  <c:v>4.1828999999999998E-2</c:v>
                </c:pt>
                <c:pt idx="4184">
                  <c:v>4.1839000000000001E-2</c:v>
                </c:pt>
                <c:pt idx="4185">
                  <c:v>4.1848999999999997E-2</c:v>
                </c:pt>
                <c:pt idx="4186">
                  <c:v>4.1859E-2</c:v>
                </c:pt>
                <c:pt idx="4187">
                  <c:v>4.1869000000000003E-2</c:v>
                </c:pt>
                <c:pt idx="4188">
                  <c:v>4.1879E-2</c:v>
                </c:pt>
                <c:pt idx="4189">
                  <c:v>4.1889000000000003E-2</c:v>
                </c:pt>
                <c:pt idx="4190">
                  <c:v>4.1898999999999999E-2</c:v>
                </c:pt>
                <c:pt idx="4191">
                  <c:v>4.1909000000000002E-2</c:v>
                </c:pt>
                <c:pt idx="4192">
                  <c:v>4.1918999999999998E-2</c:v>
                </c:pt>
                <c:pt idx="4193">
                  <c:v>4.1929000000000001E-2</c:v>
                </c:pt>
                <c:pt idx="4194">
                  <c:v>4.1938999999999997E-2</c:v>
                </c:pt>
                <c:pt idx="4195">
                  <c:v>4.1949E-2</c:v>
                </c:pt>
                <c:pt idx="4196">
                  <c:v>4.1959000000000003E-2</c:v>
                </c:pt>
                <c:pt idx="4197">
                  <c:v>4.1968999999999999E-2</c:v>
                </c:pt>
                <c:pt idx="4198">
                  <c:v>4.1979000000000002E-2</c:v>
                </c:pt>
                <c:pt idx="4199">
                  <c:v>4.1988999999999999E-2</c:v>
                </c:pt>
                <c:pt idx="4200">
                  <c:v>4.1999000000000002E-2</c:v>
                </c:pt>
                <c:pt idx="4201">
                  <c:v>4.2008999999999998E-2</c:v>
                </c:pt>
                <c:pt idx="4202">
                  <c:v>4.2019000000000001E-2</c:v>
                </c:pt>
                <c:pt idx="4203">
                  <c:v>4.2028999999999997E-2</c:v>
                </c:pt>
                <c:pt idx="4204">
                  <c:v>4.2039E-2</c:v>
                </c:pt>
                <c:pt idx="4205">
                  <c:v>4.2049000000000003E-2</c:v>
                </c:pt>
                <c:pt idx="4206">
                  <c:v>4.2058999999999999E-2</c:v>
                </c:pt>
                <c:pt idx="4207">
                  <c:v>4.2069000000000002E-2</c:v>
                </c:pt>
                <c:pt idx="4208">
                  <c:v>4.2078999999999998E-2</c:v>
                </c:pt>
                <c:pt idx="4209">
                  <c:v>4.2089000000000001E-2</c:v>
                </c:pt>
                <c:pt idx="4210">
                  <c:v>4.2098999999999998E-2</c:v>
                </c:pt>
                <c:pt idx="4211">
                  <c:v>4.2109000000000001E-2</c:v>
                </c:pt>
                <c:pt idx="4212">
                  <c:v>4.2118999999999997E-2</c:v>
                </c:pt>
                <c:pt idx="4213">
                  <c:v>4.2129E-2</c:v>
                </c:pt>
                <c:pt idx="4214">
                  <c:v>4.2139000000000003E-2</c:v>
                </c:pt>
                <c:pt idx="4215">
                  <c:v>4.2148999999999999E-2</c:v>
                </c:pt>
                <c:pt idx="4216">
                  <c:v>4.2159000000000002E-2</c:v>
                </c:pt>
                <c:pt idx="4217">
                  <c:v>4.2168999999999998E-2</c:v>
                </c:pt>
                <c:pt idx="4218">
                  <c:v>4.2179000000000001E-2</c:v>
                </c:pt>
                <c:pt idx="4219">
                  <c:v>4.2188999999999997E-2</c:v>
                </c:pt>
                <c:pt idx="4220">
                  <c:v>4.2199E-2</c:v>
                </c:pt>
                <c:pt idx="4221">
                  <c:v>4.2209000000000003E-2</c:v>
                </c:pt>
                <c:pt idx="4222">
                  <c:v>4.2219E-2</c:v>
                </c:pt>
                <c:pt idx="4223">
                  <c:v>4.2229000000000003E-2</c:v>
                </c:pt>
                <c:pt idx="4224">
                  <c:v>4.2238999999999999E-2</c:v>
                </c:pt>
                <c:pt idx="4225">
                  <c:v>4.2249000000000002E-2</c:v>
                </c:pt>
                <c:pt idx="4226">
                  <c:v>4.2258999999999998E-2</c:v>
                </c:pt>
                <c:pt idx="4227">
                  <c:v>4.2269000000000001E-2</c:v>
                </c:pt>
                <c:pt idx="4228">
                  <c:v>4.2278999999999997E-2</c:v>
                </c:pt>
                <c:pt idx="4229">
                  <c:v>4.2289E-2</c:v>
                </c:pt>
                <c:pt idx="4230">
                  <c:v>4.2299000000000003E-2</c:v>
                </c:pt>
                <c:pt idx="4231">
                  <c:v>4.2308999999999999E-2</c:v>
                </c:pt>
                <c:pt idx="4232">
                  <c:v>4.2319000000000002E-2</c:v>
                </c:pt>
                <c:pt idx="4233">
                  <c:v>4.2328999999999999E-2</c:v>
                </c:pt>
                <c:pt idx="4234">
                  <c:v>4.2339000000000002E-2</c:v>
                </c:pt>
                <c:pt idx="4235">
                  <c:v>4.2348999999999998E-2</c:v>
                </c:pt>
                <c:pt idx="4236">
                  <c:v>4.2359000000000001E-2</c:v>
                </c:pt>
                <c:pt idx="4237">
                  <c:v>4.2368999999999997E-2</c:v>
                </c:pt>
                <c:pt idx="4238">
                  <c:v>4.2379E-2</c:v>
                </c:pt>
                <c:pt idx="4239">
                  <c:v>4.2389000000000003E-2</c:v>
                </c:pt>
                <c:pt idx="4240">
                  <c:v>4.2398999999999999E-2</c:v>
                </c:pt>
                <c:pt idx="4241">
                  <c:v>4.2409000000000002E-2</c:v>
                </c:pt>
                <c:pt idx="4242">
                  <c:v>4.2418999999999998E-2</c:v>
                </c:pt>
                <c:pt idx="4243">
                  <c:v>4.2429000000000001E-2</c:v>
                </c:pt>
                <c:pt idx="4244">
                  <c:v>4.2438999999999998E-2</c:v>
                </c:pt>
                <c:pt idx="4245">
                  <c:v>4.2449000000000001E-2</c:v>
                </c:pt>
                <c:pt idx="4246">
                  <c:v>4.2458999999999997E-2</c:v>
                </c:pt>
                <c:pt idx="4247">
                  <c:v>4.2469E-2</c:v>
                </c:pt>
                <c:pt idx="4248">
                  <c:v>4.2479000000000003E-2</c:v>
                </c:pt>
                <c:pt idx="4249">
                  <c:v>4.2488999999999999E-2</c:v>
                </c:pt>
                <c:pt idx="4250">
                  <c:v>4.2499000000000002E-2</c:v>
                </c:pt>
                <c:pt idx="4251">
                  <c:v>4.2508999999999998E-2</c:v>
                </c:pt>
                <c:pt idx="4252">
                  <c:v>4.2519000000000001E-2</c:v>
                </c:pt>
                <c:pt idx="4253">
                  <c:v>4.2528999999999997E-2</c:v>
                </c:pt>
                <c:pt idx="4254">
                  <c:v>4.2539E-2</c:v>
                </c:pt>
                <c:pt idx="4255">
                  <c:v>4.2548999999999997E-2</c:v>
                </c:pt>
                <c:pt idx="4256">
                  <c:v>4.2559E-2</c:v>
                </c:pt>
                <c:pt idx="4257">
                  <c:v>4.2569000000000003E-2</c:v>
                </c:pt>
                <c:pt idx="4258">
                  <c:v>4.2578999999999999E-2</c:v>
                </c:pt>
                <c:pt idx="4259">
                  <c:v>4.2589000000000002E-2</c:v>
                </c:pt>
                <c:pt idx="4260">
                  <c:v>4.2598999999999998E-2</c:v>
                </c:pt>
                <c:pt idx="4261">
                  <c:v>4.2609000000000001E-2</c:v>
                </c:pt>
                <c:pt idx="4262">
                  <c:v>4.2618999999999997E-2</c:v>
                </c:pt>
                <c:pt idx="4263">
                  <c:v>4.2629E-2</c:v>
                </c:pt>
                <c:pt idx="4264">
                  <c:v>4.2639000000000003E-2</c:v>
                </c:pt>
                <c:pt idx="4265">
                  <c:v>4.2648999999999999E-2</c:v>
                </c:pt>
                <c:pt idx="4266">
                  <c:v>4.2659000000000002E-2</c:v>
                </c:pt>
                <c:pt idx="4267">
                  <c:v>4.2668999999999999E-2</c:v>
                </c:pt>
                <c:pt idx="4268">
                  <c:v>4.2679000000000002E-2</c:v>
                </c:pt>
                <c:pt idx="4269">
                  <c:v>4.2688999999999998E-2</c:v>
                </c:pt>
                <c:pt idx="4270">
                  <c:v>4.2699000000000001E-2</c:v>
                </c:pt>
                <c:pt idx="4271">
                  <c:v>4.2708999999999997E-2</c:v>
                </c:pt>
                <c:pt idx="4272">
                  <c:v>4.2719E-2</c:v>
                </c:pt>
                <c:pt idx="4273">
                  <c:v>4.2729000000000003E-2</c:v>
                </c:pt>
                <c:pt idx="4274">
                  <c:v>4.2738999999999999E-2</c:v>
                </c:pt>
                <c:pt idx="4275">
                  <c:v>4.2749000000000002E-2</c:v>
                </c:pt>
                <c:pt idx="4276">
                  <c:v>4.2758999999999998E-2</c:v>
                </c:pt>
                <c:pt idx="4277">
                  <c:v>4.2769000000000001E-2</c:v>
                </c:pt>
                <c:pt idx="4278">
                  <c:v>4.2778999999999998E-2</c:v>
                </c:pt>
                <c:pt idx="4279">
                  <c:v>4.2789000000000001E-2</c:v>
                </c:pt>
                <c:pt idx="4280">
                  <c:v>4.2798999999999997E-2</c:v>
                </c:pt>
                <c:pt idx="4281">
                  <c:v>4.2809E-2</c:v>
                </c:pt>
                <c:pt idx="4282">
                  <c:v>4.2819000000000003E-2</c:v>
                </c:pt>
                <c:pt idx="4283">
                  <c:v>4.2828999999999999E-2</c:v>
                </c:pt>
                <c:pt idx="4284">
                  <c:v>4.2839000000000002E-2</c:v>
                </c:pt>
                <c:pt idx="4285">
                  <c:v>4.2848999999999998E-2</c:v>
                </c:pt>
                <c:pt idx="4286">
                  <c:v>4.2859000000000001E-2</c:v>
                </c:pt>
                <c:pt idx="4287">
                  <c:v>4.2868999999999997E-2</c:v>
                </c:pt>
                <c:pt idx="4288">
                  <c:v>4.2879E-2</c:v>
                </c:pt>
                <c:pt idx="4289">
                  <c:v>4.2888999999999997E-2</c:v>
                </c:pt>
                <c:pt idx="4290">
                  <c:v>4.2899E-2</c:v>
                </c:pt>
                <c:pt idx="4291">
                  <c:v>4.2909000000000003E-2</c:v>
                </c:pt>
                <c:pt idx="4292">
                  <c:v>4.2918999999999999E-2</c:v>
                </c:pt>
                <c:pt idx="4293">
                  <c:v>4.2929000000000002E-2</c:v>
                </c:pt>
                <c:pt idx="4294">
                  <c:v>4.2938999999999998E-2</c:v>
                </c:pt>
                <c:pt idx="4295">
                  <c:v>4.2949000000000001E-2</c:v>
                </c:pt>
                <c:pt idx="4296">
                  <c:v>4.2958999999999997E-2</c:v>
                </c:pt>
                <c:pt idx="4297">
                  <c:v>4.2969E-2</c:v>
                </c:pt>
                <c:pt idx="4298">
                  <c:v>4.2979000000000003E-2</c:v>
                </c:pt>
                <c:pt idx="4299">
                  <c:v>4.2988999999999999E-2</c:v>
                </c:pt>
                <c:pt idx="4300">
                  <c:v>4.2999000000000002E-2</c:v>
                </c:pt>
                <c:pt idx="4301">
                  <c:v>4.3008999999999999E-2</c:v>
                </c:pt>
                <c:pt idx="4302">
                  <c:v>4.3019000000000002E-2</c:v>
                </c:pt>
                <c:pt idx="4303">
                  <c:v>4.3028999999999998E-2</c:v>
                </c:pt>
                <c:pt idx="4304">
                  <c:v>4.3039000000000001E-2</c:v>
                </c:pt>
                <c:pt idx="4305">
                  <c:v>4.3048999999999997E-2</c:v>
                </c:pt>
                <c:pt idx="4306">
                  <c:v>4.3059E-2</c:v>
                </c:pt>
                <c:pt idx="4307">
                  <c:v>4.3069000000000003E-2</c:v>
                </c:pt>
                <c:pt idx="4308">
                  <c:v>4.3078999999999999E-2</c:v>
                </c:pt>
                <c:pt idx="4309">
                  <c:v>4.3089000000000002E-2</c:v>
                </c:pt>
                <c:pt idx="4310">
                  <c:v>4.3098999999999998E-2</c:v>
                </c:pt>
                <c:pt idx="4311">
                  <c:v>4.3109000000000001E-2</c:v>
                </c:pt>
                <c:pt idx="4312">
                  <c:v>4.3118999999999998E-2</c:v>
                </c:pt>
                <c:pt idx="4313">
                  <c:v>4.3129000000000001E-2</c:v>
                </c:pt>
                <c:pt idx="4314">
                  <c:v>4.3138999999999997E-2</c:v>
                </c:pt>
                <c:pt idx="4315">
                  <c:v>4.3149E-2</c:v>
                </c:pt>
                <c:pt idx="4316">
                  <c:v>4.3159000000000003E-2</c:v>
                </c:pt>
                <c:pt idx="4317">
                  <c:v>4.3168999999999999E-2</c:v>
                </c:pt>
                <c:pt idx="4318">
                  <c:v>4.3179000000000002E-2</c:v>
                </c:pt>
                <c:pt idx="4319">
                  <c:v>4.3188999999999998E-2</c:v>
                </c:pt>
                <c:pt idx="4320">
                  <c:v>4.3199000000000001E-2</c:v>
                </c:pt>
                <c:pt idx="4321">
                  <c:v>4.3208999999999997E-2</c:v>
                </c:pt>
                <c:pt idx="4322">
                  <c:v>4.3219E-2</c:v>
                </c:pt>
                <c:pt idx="4323">
                  <c:v>4.3228999999999997E-2</c:v>
                </c:pt>
                <c:pt idx="4324">
                  <c:v>4.3239E-2</c:v>
                </c:pt>
                <c:pt idx="4325">
                  <c:v>4.3249000000000003E-2</c:v>
                </c:pt>
                <c:pt idx="4326">
                  <c:v>4.3258999999999999E-2</c:v>
                </c:pt>
                <c:pt idx="4327">
                  <c:v>4.3269000000000002E-2</c:v>
                </c:pt>
                <c:pt idx="4328">
                  <c:v>4.3278999999999998E-2</c:v>
                </c:pt>
                <c:pt idx="4329">
                  <c:v>4.3289000000000001E-2</c:v>
                </c:pt>
                <c:pt idx="4330">
                  <c:v>4.3298999999999997E-2</c:v>
                </c:pt>
                <c:pt idx="4331">
                  <c:v>4.3309E-2</c:v>
                </c:pt>
                <c:pt idx="4332">
                  <c:v>4.3319000000000003E-2</c:v>
                </c:pt>
                <c:pt idx="4333">
                  <c:v>4.3328999999999999E-2</c:v>
                </c:pt>
                <c:pt idx="4334">
                  <c:v>4.3339000000000003E-2</c:v>
                </c:pt>
                <c:pt idx="4335">
                  <c:v>4.3348999999999999E-2</c:v>
                </c:pt>
                <c:pt idx="4336">
                  <c:v>4.3359000000000002E-2</c:v>
                </c:pt>
                <c:pt idx="4337">
                  <c:v>4.3368999999999998E-2</c:v>
                </c:pt>
                <c:pt idx="4338">
                  <c:v>4.3379000000000001E-2</c:v>
                </c:pt>
                <c:pt idx="4339">
                  <c:v>4.3388999999999997E-2</c:v>
                </c:pt>
                <c:pt idx="4340">
                  <c:v>4.3399E-2</c:v>
                </c:pt>
                <c:pt idx="4341">
                  <c:v>4.3409000000000003E-2</c:v>
                </c:pt>
                <c:pt idx="4342">
                  <c:v>4.3418999999999999E-2</c:v>
                </c:pt>
                <c:pt idx="4343">
                  <c:v>4.3429000000000002E-2</c:v>
                </c:pt>
                <c:pt idx="4344">
                  <c:v>4.3438999999999998E-2</c:v>
                </c:pt>
                <c:pt idx="4345">
                  <c:v>4.3449000000000002E-2</c:v>
                </c:pt>
                <c:pt idx="4346">
                  <c:v>4.3458999999999998E-2</c:v>
                </c:pt>
                <c:pt idx="4347">
                  <c:v>4.3469000000000001E-2</c:v>
                </c:pt>
                <c:pt idx="4348">
                  <c:v>4.3478999999999997E-2</c:v>
                </c:pt>
                <c:pt idx="4349">
                  <c:v>4.3489E-2</c:v>
                </c:pt>
                <c:pt idx="4350">
                  <c:v>4.3499000000000003E-2</c:v>
                </c:pt>
                <c:pt idx="4351">
                  <c:v>4.3508999999999999E-2</c:v>
                </c:pt>
                <c:pt idx="4352">
                  <c:v>4.3519000000000002E-2</c:v>
                </c:pt>
                <c:pt idx="4353">
                  <c:v>4.3528999999999998E-2</c:v>
                </c:pt>
                <c:pt idx="4354">
                  <c:v>4.3539000000000001E-2</c:v>
                </c:pt>
                <c:pt idx="4355">
                  <c:v>4.3548999999999997E-2</c:v>
                </c:pt>
                <c:pt idx="4356">
                  <c:v>4.3559E-2</c:v>
                </c:pt>
                <c:pt idx="4357">
                  <c:v>4.3568999999999997E-2</c:v>
                </c:pt>
                <c:pt idx="4358">
                  <c:v>4.3579E-2</c:v>
                </c:pt>
                <c:pt idx="4359">
                  <c:v>4.3589000000000003E-2</c:v>
                </c:pt>
                <c:pt idx="4360">
                  <c:v>4.3598999999999999E-2</c:v>
                </c:pt>
                <c:pt idx="4361">
                  <c:v>4.3609000000000002E-2</c:v>
                </c:pt>
                <c:pt idx="4362">
                  <c:v>4.3618999999999998E-2</c:v>
                </c:pt>
                <c:pt idx="4363">
                  <c:v>4.3629000000000001E-2</c:v>
                </c:pt>
                <c:pt idx="4364">
                  <c:v>4.3638999999999997E-2</c:v>
                </c:pt>
                <c:pt idx="4365">
                  <c:v>4.3649E-2</c:v>
                </c:pt>
                <c:pt idx="4366">
                  <c:v>4.3659000000000003E-2</c:v>
                </c:pt>
                <c:pt idx="4367">
                  <c:v>4.3668999999999999E-2</c:v>
                </c:pt>
                <c:pt idx="4368">
                  <c:v>4.3679000000000003E-2</c:v>
                </c:pt>
                <c:pt idx="4369">
                  <c:v>4.3688999999999999E-2</c:v>
                </c:pt>
                <c:pt idx="4370">
                  <c:v>4.3699000000000002E-2</c:v>
                </c:pt>
                <c:pt idx="4371">
                  <c:v>4.3708999999999998E-2</c:v>
                </c:pt>
                <c:pt idx="4372">
                  <c:v>4.3719000000000001E-2</c:v>
                </c:pt>
                <c:pt idx="4373">
                  <c:v>4.3728999999999997E-2</c:v>
                </c:pt>
                <c:pt idx="4374">
                  <c:v>4.3739E-2</c:v>
                </c:pt>
                <c:pt idx="4375">
                  <c:v>4.3749000000000003E-2</c:v>
                </c:pt>
                <c:pt idx="4376">
                  <c:v>4.3758999999999999E-2</c:v>
                </c:pt>
                <c:pt idx="4377">
                  <c:v>4.3769000000000002E-2</c:v>
                </c:pt>
                <c:pt idx="4378">
                  <c:v>4.3778999999999998E-2</c:v>
                </c:pt>
                <c:pt idx="4379">
                  <c:v>4.3789000000000002E-2</c:v>
                </c:pt>
                <c:pt idx="4380">
                  <c:v>4.3798999999999998E-2</c:v>
                </c:pt>
                <c:pt idx="4381">
                  <c:v>4.3809000000000001E-2</c:v>
                </c:pt>
                <c:pt idx="4382">
                  <c:v>4.3818999999999997E-2</c:v>
                </c:pt>
                <c:pt idx="4383">
                  <c:v>4.3829E-2</c:v>
                </c:pt>
                <c:pt idx="4384">
                  <c:v>4.3839000000000003E-2</c:v>
                </c:pt>
                <c:pt idx="4385">
                  <c:v>4.3848999999999999E-2</c:v>
                </c:pt>
                <c:pt idx="4386">
                  <c:v>4.3859000000000002E-2</c:v>
                </c:pt>
                <c:pt idx="4387">
                  <c:v>4.3868999999999998E-2</c:v>
                </c:pt>
                <c:pt idx="4388">
                  <c:v>4.3879000000000001E-2</c:v>
                </c:pt>
                <c:pt idx="4389">
                  <c:v>4.3888999999999997E-2</c:v>
                </c:pt>
                <c:pt idx="4390">
                  <c:v>4.3899000000000001E-2</c:v>
                </c:pt>
                <c:pt idx="4391">
                  <c:v>4.3908999999999997E-2</c:v>
                </c:pt>
                <c:pt idx="4392">
                  <c:v>4.3919E-2</c:v>
                </c:pt>
                <c:pt idx="4393">
                  <c:v>4.3929000000000003E-2</c:v>
                </c:pt>
                <c:pt idx="4394">
                  <c:v>4.3938999999999999E-2</c:v>
                </c:pt>
                <c:pt idx="4395">
                  <c:v>4.3949000000000002E-2</c:v>
                </c:pt>
                <c:pt idx="4396">
                  <c:v>4.3958999999999998E-2</c:v>
                </c:pt>
                <c:pt idx="4397">
                  <c:v>4.3969000000000001E-2</c:v>
                </c:pt>
                <c:pt idx="4398">
                  <c:v>4.3978999999999997E-2</c:v>
                </c:pt>
                <c:pt idx="4399">
                  <c:v>4.3989E-2</c:v>
                </c:pt>
                <c:pt idx="4400">
                  <c:v>4.3999000000000003E-2</c:v>
                </c:pt>
                <c:pt idx="4401">
                  <c:v>4.4009E-2</c:v>
                </c:pt>
                <c:pt idx="4402">
                  <c:v>4.4019000000000003E-2</c:v>
                </c:pt>
                <c:pt idx="4403">
                  <c:v>4.4028999999999999E-2</c:v>
                </c:pt>
                <c:pt idx="4404">
                  <c:v>4.4039000000000002E-2</c:v>
                </c:pt>
                <c:pt idx="4405">
                  <c:v>4.4048999999999998E-2</c:v>
                </c:pt>
                <c:pt idx="4406">
                  <c:v>4.4059000000000001E-2</c:v>
                </c:pt>
                <c:pt idx="4407">
                  <c:v>4.4068999999999997E-2</c:v>
                </c:pt>
                <c:pt idx="4408">
                  <c:v>4.4079E-2</c:v>
                </c:pt>
                <c:pt idx="4409">
                  <c:v>4.4089000000000003E-2</c:v>
                </c:pt>
                <c:pt idx="4410">
                  <c:v>4.4098999999999999E-2</c:v>
                </c:pt>
                <c:pt idx="4411">
                  <c:v>4.4109000000000002E-2</c:v>
                </c:pt>
                <c:pt idx="4412">
                  <c:v>4.4118999999999998E-2</c:v>
                </c:pt>
                <c:pt idx="4413">
                  <c:v>4.4129000000000002E-2</c:v>
                </c:pt>
                <c:pt idx="4414">
                  <c:v>4.4138999999999998E-2</c:v>
                </c:pt>
                <c:pt idx="4415">
                  <c:v>4.4149000000000001E-2</c:v>
                </c:pt>
                <c:pt idx="4416">
                  <c:v>4.4158999999999997E-2</c:v>
                </c:pt>
                <c:pt idx="4417">
                  <c:v>4.4169E-2</c:v>
                </c:pt>
                <c:pt idx="4418">
                  <c:v>4.4179000000000003E-2</c:v>
                </c:pt>
                <c:pt idx="4419">
                  <c:v>4.4188999999999999E-2</c:v>
                </c:pt>
                <c:pt idx="4420">
                  <c:v>4.4199000000000002E-2</c:v>
                </c:pt>
                <c:pt idx="4421">
                  <c:v>4.4208999999999998E-2</c:v>
                </c:pt>
                <c:pt idx="4422">
                  <c:v>4.4219000000000001E-2</c:v>
                </c:pt>
                <c:pt idx="4423">
                  <c:v>4.4228999999999997E-2</c:v>
                </c:pt>
                <c:pt idx="4424">
                  <c:v>4.4239000000000001E-2</c:v>
                </c:pt>
                <c:pt idx="4425">
                  <c:v>4.4248999999999997E-2</c:v>
                </c:pt>
                <c:pt idx="4426">
                  <c:v>4.4259E-2</c:v>
                </c:pt>
                <c:pt idx="4427">
                  <c:v>4.4269000000000003E-2</c:v>
                </c:pt>
                <c:pt idx="4428">
                  <c:v>4.4278999999999999E-2</c:v>
                </c:pt>
                <c:pt idx="4429">
                  <c:v>4.4289000000000002E-2</c:v>
                </c:pt>
                <c:pt idx="4430">
                  <c:v>4.4298999999999998E-2</c:v>
                </c:pt>
                <c:pt idx="4431">
                  <c:v>4.4309000000000001E-2</c:v>
                </c:pt>
                <c:pt idx="4432">
                  <c:v>4.4318999999999997E-2</c:v>
                </c:pt>
                <c:pt idx="4433">
                  <c:v>4.4329E-2</c:v>
                </c:pt>
                <c:pt idx="4434">
                  <c:v>4.4339000000000003E-2</c:v>
                </c:pt>
                <c:pt idx="4435">
                  <c:v>4.4349E-2</c:v>
                </c:pt>
                <c:pt idx="4436">
                  <c:v>4.4359000000000003E-2</c:v>
                </c:pt>
                <c:pt idx="4437">
                  <c:v>4.4368999999999999E-2</c:v>
                </c:pt>
                <c:pt idx="4438">
                  <c:v>4.4379000000000002E-2</c:v>
                </c:pt>
                <c:pt idx="4439">
                  <c:v>4.4388999999999998E-2</c:v>
                </c:pt>
                <c:pt idx="4440">
                  <c:v>4.4399000000000001E-2</c:v>
                </c:pt>
                <c:pt idx="4441">
                  <c:v>4.4408999999999997E-2</c:v>
                </c:pt>
                <c:pt idx="4442">
                  <c:v>4.4419E-2</c:v>
                </c:pt>
                <c:pt idx="4443">
                  <c:v>4.4429000000000003E-2</c:v>
                </c:pt>
                <c:pt idx="4444">
                  <c:v>4.4438999999999999E-2</c:v>
                </c:pt>
                <c:pt idx="4445">
                  <c:v>4.4449000000000002E-2</c:v>
                </c:pt>
                <c:pt idx="4446">
                  <c:v>4.4458999999999999E-2</c:v>
                </c:pt>
                <c:pt idx="4447">
                  <c:v>4.4469000000000002E-2</c:v>
                </c:pt>
                <c:pt idx="4448">
                  <c:v>4.4478999999999998E-2</c:v>
                </c:pt>
                <c:pt idx="4449">
                  <c:v>4.4489000000000001E-2</c:v>
                </c:pt>
                <c:pt idx="4450">
                  <c:v>4.4498999999999997E-2</c:v>
                </c:pt>
                <c:pt idx="4451">
                  <c:v>4.4509E-2</c:v>
                </c:pt>
                <c:pt idx="4452">
                  <c:v>4.4519000000000003E-2</c:v>
                </c:pt>
                <c:pt idx="4453">
                  <c:v>4.4528999999999999E-2</c:v>
                </c:pt>
                <c:pt idx="4454">
                  <c:v>4.4539000000000002E-2</c:v>
                </c:pt>
                <c:pt idx="4455">
                  <c:v>4.4548999999999998E-2</c:v>
                </c:pt>
                <c:pt idx="4456">
                  <c:v>4.4559000000000001E-2</c:v>
                </c:pt>
                <c:pt idx="4457">
                  <c:v>4.4568999999999998E-2</c:v>
                </c:pt>
                <c:pt idx="4458">
                  <c:v>4.4579000000000001E-2</c:v>
                </c:pt>
                <c:pt idx="4459">
                  <c:v>4.4588999999999997E-2</c:v>
                </c:pt>
                <c:pt idx="4460">
                  <c:v>4.4599E-2</c:v>
                </c:pt>
                <c:pt idx="4461">
                  <c:v>4.4609000000000003E-2</c:v>
                </c:pt>
                <c:pt idx="4462">
                  <c:v>4.4618999999999999E-2</c:v>
                </c:pt>
                <c:pt idx="4463">
                  <c:v>4.4629000000000002E-2</c:v>
                </c:pt>
                <c:pt idx="4464">
                  <c:v>4.4638999999999998E-2</c:v>
                </c:pt>
                <c:pt idx="4465">
                  <c:v>4.4649000000000001E-2</c:v>
                </c:pt>
                <c:pt idx="4466">
                  <c:v>4.4658999999999997E-2</c:v>
                </c:pt>
                <c:pt idx="4467">
                  <c:v>4.4669E-2</c:v>
                </c:pt>
                <c:pt idx="4468">
                  <c:v>4.4679000000000003E-2</c:v>
                </c:pt>
                <c:pt idx="4469">
                  <c:v>4.4689E-2</c:v>
                </c:pt>
                <c:pt idx="4470">
                  <c:v>4.4699000000000003E-2</c:v>
                </c:pt>
                <c:pt idx="4471">
                  <c:v>4.4708999999999999E-2</c:v>
                </c:pt>
                <c:pt idx="4472">
                  <c:v>4.4719000000000002E-2</c:v>
                </c:pt>
                <c:pt idx="4473">
                  <c:v>4.4728999999999998E-2</c:v>
                </c:pt>
                <c:pt idx="4474">
                  <c:v>4.4739000000000001E-2</c:v>
                </c:pt>
                <c:pt idx="4475">
                  <c:v>4.4748999999999997E-2</c:v>
                </c:pt>
                <c:pt idx="4476">
                  <c:v>4.4759E-2</c:v>
                </c:pt>
                <c:pt idx="4477">
                  <c:v>4.4769000000000003E-2</c:v>
                </c:pt>
                <c:pt idx="4478">
                  <c:v>4.4778999999999999E-2</c:v>
                </c:pt>
                <c:pt idx="4479">
                  <c:v>4.4789000000000002E-2</c:v>
                </c:pt>
                <c:pt idx="4480">
                  <c:v>4.4798999999999999E-2</c:v>
                </c:pt>
                <c:pt idx="4481">
                  <c:v>4.4809000000000002E-2</c:v>
                </c:pt>
                <c:pt idx="4482">
                  <c:v>4.4818999999999998E-2</c:v>
                </c:pt>
                <c:pt idx="4483">
                  <c:v>4.4829000000000001E-2</c:v>
                </c:pt>
                <c:pt idx="4484">
                  <c:v>4.4838999999999997E-2</c:v>
                </c:pt>
                <c:pt idx="4485">
                  <c:v>4.4849E-2</c:v>
                </c:pt>
                <c:pt idx="4486">
                  <c:v>4.4859000000000003E-2</c:v>
                </c:pt>
                <c:pt idx="4487">
                  <c:v>4.4868999999999999E-2</c:v>
                </c:pt>
                <c:pt idx="4488">
                  <c:v>4.4879000000000002E-2</c:v>
                </c:pt>
                <c:pt idx="4489">
                  <c:v>4.4888999999999998E-2</c:v>
                </c:pt>
                <c:pt idx="4490">
                  <c:v>4.4899000000000001E-2</c:v>
                </c:pt>
                <c:pt idx="4491">
                  <c:v>4.4908999999999998E-2</c:v>
                </c:pt>
                <c:pt idx="4492">
                  <c:v>4.4919000000000001E-2</c:v>
                </c:pt>
                <c:pt idx="4493">
                  <c:v>4.4928999999999997E-2</c:v>
                </c:pt>
                <c:pt idx="4494">
                  <c:v>4.4939E-2</c:v>
                </c:pt>
                <c:pt idx="4495">
                  <c:v>4.4949000000000003E-2</c:v>
                </c:pt>
                <c:pt idx="4496">
                  <c:v>4.4958999999999999E-2</c:v>
                </c:pt>
                <c:pt idx="4497">
                  <c:v>4.4969000000000002E-2</c:v>
                </c:pt>
                <c:pt idx="4498">
                  <c:v>4.4978999999999998E-2</c:v>
                </c:pt>
                <c:pt idx="4499">
                  <c:v>4.4989000000000001E-2</c:v>
                </c:pt>
                <c:pt idx="4500">
                  <c:v>4.4998999999999997E-2</c:v>
                </c:pt>
                <c:pt idx="4501">
                  <c:v>4.5009E-2</c:v>
                </c:pt>
                <c:pt idx="4502">
                  <c:v>4.5019000000000003E-2</c:v>
                </c:pt>
                <c:pt idx="4503">
                  <c:v>4.5029E-2</c:v>
                </c:pt>
                <c:pt idx="4504">
                  <c:v>4.5039000000000003E-2</c:v>
                </c:pt>
                <c:pt idx="4505">
                  <c:v>4.5048999999999999E-2</c:v>
                </c:pt>
                <c:pt idx="4506">
                  <c:v>4.5059000000000002E-2</c:v>
                </c:pt>
                <c:pt idx="4507">
                  <c:v>4.5068999999999998E-2</c:v>
                </c:pt>
                <c:pt idx="4508">
                  <c:v>4.5079000000000001E-2</c:v>
                </c:pt>
                <c:pt idx="4509">
                  <c:v>4.5088999999999997E-2</c:v>
                </c:pt>
                <c:pt idx="4510">
                  <c:v>4.5099E-2</c:v>
                </c:pt>
                <c:pt idx="4511">
                  <c:v>4.5109000000000003E-2</c:v>
                </c:pt>
                <c:pt idx="4512">
                  <c:v>4.5118999999999999E-2</c:v>
                </c:pt>
                <c:pt idx="4513">
                  <c:v>4.5129000000000002E-2</c:v>
                </c:pt>
                <c:pt idx="4514">
                  <c:v>4.5138999999999999E-2</c:v>
                </c:pt>
                <c:pt idx="4515">
                  <c:v>4.5149000000000002E-2</c:v>
                </c:pt>
                <c:pt idx="4516">
                  <c:v>4.5158999999999998E-2</c:v>
                </c:pt>
                <c:pt idx="4517">
                  <c:v>4.5169000000000001E-2</c:v>
                </c:pt>
                <c:pt idx="4518">
                  <c:v>4.5178999999999997E-2</c:v>
                </c:pt>
                <c:pt idx="4519">
                  <c:v>4.5189E-2</c:v>
                </c:pt>
                <c:pt idx="4520">
                  <c:v>4.5199000000000003E-2</c:v>
                </c:pt>
                <c:pt idx="4521">
                  <c:v>4.5208999999999999E-2</c:v>
                </c:pt>
                <c:pt idx="4522">
                  <c:v>4.5219000000000002E-2</c:v>
                </c:pt>
                <c:pt idx="4523">
                  <c:v>4.5228999999999998E-2</c:v>
                </c:pt>
                <c:pt idx="4524">
                  <c:v>4.5239000000000001E-2</c:v>
                </c:pt>
                <c:pt idx="4525">
                  <c:v>4.5248999999999998E-2</c:v>
                </c:pt>
                <c:pt idx="4526">
                  <c:v>4.5259000000000001E-2</c:v>
                </c:pt>
                <c:pt idx="4527">
                  <c:v>4.5268999999999997E-2</c:v>
                </c:pt>
                <c:pt idx="4528">
                  <c:v>4.5279E-2</c:v>
                </c:pt>
                <c:pt idx="4529">
                  <c:v>4.5289000000000003E-2</c:v>
                </c:pt>
                <c:pt idx="4530">
                  <c:v>4.5298999999999999E-2</c:v>
                </c:pt>
                <c:pt idx="4531">
                  <c:v>4.5309000000000002E-2</c:v>
                </c:pt>
                <c:pt idx="4532">
                  <c:v>4.5318999999999998E-2</c:v>
                </c:pt>
                <c:pt idx="4533">
                  <c:v>4.5329000000000001E-2</c:v>
                </c:pt>
                <c:pt idx="4534">
                  <c:v>4.5338999999999997E-2</c:v>
                </c:pt>
                <c:pt idx="4535">
                  <c:v>4.5349E-2</c:v>
                </c:pt>
                <c:pt idx="4536">
                  <c:v>4.5358999999999997E-2</c:v>
                </c:pt>
                <c:pt idx="4537">
                  <c:v>4.5369E-2</c:v>
                </c:pt>
                <c:pt idx="4538">
                  <c:v>4.5379000000000003E-2</c:v>
                </c:pt>
                <c:pt idx="4539">
                  <c:v>4.5388999999999999E-2</c:v>
                </c:pt>
                <c:pt idx="4540">
                  <c:v>4.5399000000000002E-2</c:v>
                </c:pt>
                <c:pt idx="4541">
                  <c:v>4.5408999999999998E-2</c:v>
                </c:pt>
                <c:pt idx="4542">
                  <c:v>4.5419000000000001E-2</c:v>
                </c:pt>
                <c:pt idx="4543">
                  <c:v>4.5428999999999997E-2</c:v>
                </c:pt>
                <c:pt idx="4544">
                  <c:v>4.5439E-2</c:v>
                </c:pt>
                <c:pt idx="4545">
                  <c:v>4.5449000000000003E-2</c:v>
                </c:pt>
                <c:pt idx="4546">
                  <c:v>4.5458999999999999E-2</c:v>
                </c:pt>
                <c:pt idx="4547">
                  <c:v>4.5469000000000002E-2</c:v>
                </c:pt>
                <c:pt idx="4548">
                  <c:v>4.5478999999999999E-2</c:v>
                </c:pt>
                <c:pt idx="4549">
                  <c:v>4.5489000000000002E-2</c:v>
                </c:pt>
                <c:pt idx="4550">
                  <c:v>4.5498999999999998E-2</c:v>
                </c:pt>
                <c:pt idx="4551">
                  <c:v>4.5509000000000001E-2</c:v>
                </c:pt>
                <c:pt idx="4552">
                  <c:v>4.5518999999999997E-2</c:v>
                </c:pt>
                <c:pt idx="4553">
                  <c:v>4.5529E-2</c:v>
                </c:pt>
                <c:pt idx="4554">
                  <c:v>4.5539000000000003E-2</c:v>
                </c:pt>
                <c:pt idx="4555">
                  <c:v>4.5548999999999999E-2</c:v>
                </c:pt>
                <c:pt idx="4556">
                  <c:v>4.5559000000000002E-2</c:v>
                </c:pt>
                <c:pt idx="4557">
                  <c:v>4.5568999999999998E-2</c:v>
                </c:pt>
                <c:pt idx="4558">
                  <c:v>4.5579000000000001E-2</c:v>
                </c:pt>
                <c:pt idx="4559">
                  <c:v>4.5588999999999998E-2</c:v>
                </c:pt>
                <c:pt idx="4560">
                  <c:v>4.5599000000000001E-2</c:v>
                </c:pt>
                <c:pt idx="4561">
                  <c:v>4.5608999999999997E-2</c:v>
                </c:pt>
                <c:pt idx="4562">
                  <c:v>4.5619E-2</c:v>
                </c:pt>
                <c:pt idx="4563">
                  <c:v>4.5629000000000003E-2</c:v>
                </c:pt>
                <c:pt idx="4564">
                  <c:v>4.5638999999999999E-2</c:v>
                </c:pt>
                <c:pt idx="4565">
                  <c:v>4.5649000000000002E-2</c:v>
                </c:pt>
                <c:pt idx="4566">
                  <c:v>4.5658999999999998E-2</c:v>
                </c:pt>
                <c:pt idx="4567">
                  <c:v>4.5669000000000001E-2</c:v>
                </c:pt>
                <c:pt idx="4568">
                  <c:v>4.5678999999999997E-2</c:v>
                </c:pt>
                <c:pt idx="4569">
                  <c:v>4.5689E-2</c:v>
                </c:pt>
                <c:pt idx="4570">
                  <c:v>4.5698999999999997E-2</c:v>
                </c:pt>
                <c:pt idx="4571">
                  <c:v>4.5709E-2</c:v>
                </c:pt>
                <c:pt idx="4572">
                  <c:v>4.5719000000000003E-2</c:v>
                </c:pt>
                <c:pt idx="4573">
                  <c:v>4.5728999999999999E-2</c:v>
                </c:pt>
                <c:pt idx="4574">
                  <c:v>4.5739000000000002E-2</c:v>
                </c:pt>
                <c:pt idx="4575">
                  <c:v>4.5748999999999998E-2</c:v>
                </c:pt>
                <c:pt idx="4576">
                  <c:v>4.5759000000000001E-2</c:v>
                </c:pt>
                <c:pt idx="4577">
                  <c:v>4.5768999999999997E-2</c:v>
                </c:pt>
                <c:pt idx="4578">
                  <c:v>4.5779E-2</c:v>
                </c:pt>
                <c:pt idx="4579">
                  <c:v>4.5789000000000003E-2</c:v>
                </c:pt>
                <c:pt idx="4580">
                  <c:v>4.5798999999999999E-2</c:v>
                </c:pt>
                <c:pt idx="4581">
                  <c:v>4.5809000000000002E-2</c:v>
                </c:pt>
                <c:pt idx="4582">
                  <c:v>4.5818999999999999E-2</c:v>
                </c:pt>
                <c:pt idx="4583">
                  <c:v>4.5829000000000002E-2</c:v>
                </c:pt>
                <c:pt idx="4584">
                  <c:v>4.5838999999999998E-2</c:v>
                </c:pt>
                <c:pt idx="4585">
                  <c:v>4.5849000000000001E-2</c:v>
                </c:pt>
                <c:pt idx="4586">
                  <c:v>4.5858999999999997E-2</c:v>
                </c:pt>
                <c:pt idx="4587">
                  <c:v>4.5869E-2</c:v>
                </c:pt>
                <c:pt idx="4588">
                  <c:v>4.5879000000000003E-2</c:v>
                </c:pt>
                <c:pt idx="4589">
                  <c:v>4.5888999999999999E-2</c:v>
                </c:pt>
                <c:pt idx="4590">
                  <c:v>4.5899000000000002E-2</c:v>
                </c:pt>
                <c:pt idx="4591">
                  <c:v>4.5908999999999998E-2</c:v>
                </c:pt>
                <c:pt idx="4592">
                  <c:v>4.5919000000000001E-2</c:v>
                </c:pt>
                <c:pt idx="4593">
                  <c:v>4.5928999999999998E-2</c:v>
                </c:pt>
                <c:pt idx="4594">
                  <c:v>4.5939000000000001E-2</c:v>
                </c:pt>
                <c:pt idx="4595">
                  <c:v>4.5948999999999997E-2</c:v>
                </c:pt>
                <c:pt idx="4596">
                  <c:v>4.5959E-2</c:v>
                </c:pt>
                <c:pt idx="4597">
                  <c:v>4.5969000000000003E-2</c:v>
                </c:pt>
                <c:pt idx="4598">
                  <c:v>4.5978999999999999E-2</c:v>
                </c:pt>
                <c:pt idx="4599">
                  <c:v>4.5989000000000002E-2</c:v>
                </c:pt>
                <c:pt idx="4600">
                  <c:v>4.5998999999999998E-2</c:v>
                </c:pt>
                <c:pt idx="4601">
                  <c:v>4.6009000000000001E-2</c:v>
                </c:pt>
                <c:pt idx="4602">
                  <c:v>4.6018999999999997E-2</c:v>
                </c:pt>
                <c:pt idx="4603">
                  <c:v>4.6029E-2</c:v>
                </c:pt>
                <c:pt idx="4604">
                  <c:v>4.6038999999999997E-2</c:v>
                </c:pt>
                <c:pt idx="4605">
                  <c:v>4.6049E-2</c:v>
                </c:pt>
                <c:pt idx="4606">
                  <c:v>4.6059000000000003E-2</c:v>
                </c:pt>
                <c:pt idx="4607">
                  <c:v>4.6068999999999999E-2</c:v>
                </c:pt>
                <c:pt idx="4608">
                  <c:v>4.6079000000000002E-2</c:v>
                </c:pt>
                <c:pt idx="4609">
                  <c:v>4.6088999999999998E-2</c:v>
                </c:pt>
                <c:pt idx="4610">
                  <c:v>4.6099000000000001E-2</c:v>
                </c:pt>
                <c:pt idx="4611">
                  <c:v>4.6108999999999997E-2</c:v>
                </c:pt>
                <c:pt idx="4612">
                  <c:v>4.6119E-2</c:v>
                </c:pt>
                <c:pt idx="4613">
                  <c:v>4.6129000000000003E-2</c:v>
                </c:pt>
                <c:pt idx="4614">
                  <c:v>4.6138999999999999E-2</c:v>
                </c:pt>
                <c:pt idx="4615">
                  <c:v>4.6149000000000003E-2</c:v>
                </c:pt>
                <c:pt idx="4616">
                  <c:v>4.6158999999999999E-2</c:v>
                </c:pt>
                <c:pt idx="4617">
                  <c:v>4.6169000000000002E-2</c:v>
                </c:pt>
                <c:pt idx="4618">
                  <c:v>4.6178999999999998E-2</c:v>
                </c:pt>
                <c:pt idx="4619">
                  <c:v>4.6189000000000001E-2</c:v>
                </c:pt>
                <c:pt idx="4620">
                  <c:v>4.6198999999999997E-2</c:v>
                </c:pt>
                <c:pt idx="4621">
                  <c:v>4.6209E-2</c:v>
                </c:pt>
                <c:pt idx="4622">
                  <c:v>4.6219000000000003E-2</c:v>
                </c:pt>
                <c:pt idx="4623">
                  <c:v>4.6228999999999999E-2</c:v>
                </c:pt>
                <c:pt idx="4624">
                  <c:v>4.6239000000000002E-2</c:v>
                </c:pt>
                <c:pt idx="4625">
                  <c:v>4.6248999999999998E-2</c:v>
                </c:pt>
                <c:pt idx="4626">
                  <c:v>4.6259000000000002E-2</c:v>
                </c:pt>
                <c:pt idx="4627">
                  <c:v>4.6268999999999998E-2</c:v>
                </c:pt>
                <c:pt idx="4628">
                  <c:v>4.6279000000000001E-2</c:v>
                </c:pt>
                <c:pt idx="4629">
                  <c:v>4.6288999999999997E-2</c:v>
                </c:pt>
                <c:pt idx="4630">
                  <c:v>4.6299E-2</c:v>
                </c:pt>
                <c:pt idx="4631">
                  <c:v>4.6309000000000003E-2</c:v>
                </c:pt>
                <c:pt idx="4632">
                  <c:v>4.6318999999999999E-2</c:v>
                </c:pt>
                <c:pt idx="4633">
                  <c:v>4.6329000000000002E-2</c:v>
                </c:pt>
                <c:pt idx="4634">
                  <c:v>4.6338999999999998E-2</c:v>
                </c:pt>
                <c:pt idx="4635">
                  <c:v>4.6349000000000001E-2</c:v>
                </c:pt>
                <c:pt idx="4636">
                  <c:v>4.6358999999999997E-2</c:v>
                </c:pt>
                <c:pt idx="4637">
                  <c:v>4.6369E-2</c:v>
                </c:pt>
                <c:pt idx="4638">
                  <c:v>4.6378999999999997E-2</c:v>
                </c:pt>
                <c:pt idx="4639">
                  <c:v>4.6389E-2</c:v>
                </c:pt>
                <c:pt idx="4640">
                  <c:v>4.6399000000000003E-2</c:v>
                </c:pt>
                <c:pt idx="4641">
                  <c:v>4.6408999999999999E-2</c:v>
                </c:pt>
                <c:pt idx="4642">
                  <c:v>4.6419000000000002E-2</c:v>
                </c:pt>
                <c:pt idx="4643">
                  <c:v>4.6428999999999998E-2</c:v>
                </c:pt>
                <c:pt idx="4644">
                  <c:v>4.6439000000000001E-2</c:v>
                </c:pt>
                <c:pt idx="4645">
                  <c:v>4.6448999999999997E-2</c:v>
                </c:pt>
                <c:pt idx="4646">
                  <c:v>4.6459E-2</c:v>
                </c:pt>
                <c:pt idx="4647">
                  <c:v>4.6469000000000003E-2</c:v>
                </c:pt>
                <c:pt idx="4648">
                  <c:v>4.6478999999999999E-2</c:v>
                </c:pt>
                <c:pt idx="4649">
                  <c:v>4.6489000000000003E-2</c:v>
                </c:pt>
                <c:pt idx="4650">
                  <c:v>4.6498999999999999E-2</c:v>
                </c:pt>
                <c:pt idx="4651">
                  <c:v>4.6509000000000002E-2</c:v>
                </c:pt>
                <c:pt idx="4652">
                  <c:v>4.6518999999999998E-2</c:v>
                </c:pt>
                <c:pt idx="4653">
                  <c:v>4.6529000000000001E-2</c:v>
                </c:pt>
                <c:pt idx="4654">
                  <c:v>4.6538999999999997E-2</c:v>
                </c:pt>
                <c:pt idx="4655">
                  <c:v>4.6549E-2</c:v>
                </c:pt>
                <c:pt idx="4656">
                  <c:v>4.6559000000000003E-2</c:v>
                </c:pt>
                <c:pt idx="4657">
                  <c:v>4.6568999999999999E-2</c:v>
                </c:pt>
                <c:pt idx="4658">
                  <c:v>4.6579000000000002E-2</c:v>
                </c:pt>
                <c:pt idx="4659">
                  <c:v>4.6588999999999998E-2</c:v>
                </c:pt>
                <c:pt idx="4660">
                  <c:v>4.6599000000000002E-2</c:v>
                </c:pt>
                <c:pt idx="4661">
                  <c:v>4.6608999999999998E-2</c:v>
                </c:pt>
                <c:pt idx="4662">
                  <c:v>4.6619000000000001E-2</c:v>
                </c:pt>
                <c:pt idx="4663">
                  <c:v>4.6628999999999997E-2</c:v>
                </c:pt>
                <c:pt idx="4664">
                  <c:v>4.6639E-2</c:v>
                </c:pt>
                <c:pt idx="4665">
                  <c:v>4.6649000000000003E-2</c:v>
                </c:pt>
                <c:pt idx="4666">
                  <c:v>4.6658999999999999E-2</c:v>
                </c:pt>
                <c:pt idx="4667">
                  <c:v>4.6669000000000002E-2</c:v>
                </c:pt>
                <c:pt idx="4668">
                  <c:v>4.6678999999999998E-2</c:v>
                </c:pt>
                <c:pt idx="4669">
                  <c:v>4.6689000000000001E-2</c:v>
                </c:pt>
                <c:pt idx="4670">
                  <c:v>4.6698999999999997E-2</c:v>
                </c:pt>
                <c:pt idx="4671">
                  <c:v>4.6709000000000001E-2</c:v>
                </c:pt>
                <c:pt idx="4672">
                  <c:v>4.6718999999999997E-2</c:v>
                </c:pt>
                <c:pt idx="4673">
                  <c:v>4.6729E-2</c:v>
                </c:pt>
                <c:pt idx="4674">
                  <c:v>4.6739000000000003E-2</c:v>
                </c:pt>
                <c:pt idx="4675">
                  <c:v>4.6748999999999999E-2</c:v>
                </c:pt>
                <c:pt idx="4676">
                  <c:v>4.6759000000000002E-2</c:v>
                </c:pt>
                <c:pt idx="4677">
                  <c:v>4.6768999999999998E-2</c:v>
                </c:pt>
                <c:pt idx="4678">
                  <c:v>4.6779000000000001E-2</c:v>
                </c:pt>
                <c:pt idx="4679">
                  <c:v>4.6788999999999997E-2</c:v>
                </c:pt>
                <c:pt idx="4680">
                  <c:v>4.6799E-2</c:v>
                </c:pt>
                <c:pt idx="4681">
                  <c:v>4.6809000000000003E-2</c:v>
                </c:pt>
                <c:pt idx="4682">
                  <c:v>4.6819E-2</c:v>
                </c:pt>
                <c:pt idx="4683">
                  <c:v>4.6829000000000003E-2</c:v>
                </c:pt>
                <c:pt idx="4684">
                  <c:v>4.6838999999999999E-2</c:v>
                </c:pt>
                <c:pt idx="4685">
                  <c:v>4.6849000000000002E-2</c:v>
                </c:pt>
                <c:pt idx="4686">
                  <c:v>4.6858999999999998E-2</c:v>
                </c:pt>
                <c:pt idx="4687">
                  <c:v>4.6869000000000001E-2</c:v>
                </c:pt>
                <c:pt idx="4688">
                  <c:v>4.6878999999999997E-2</c:v>
                </c:pt>
                <c:pt idx="4689">
                  <c:v>4.6889E-2</c:v>
                </c:pt>
                <c:pt idx="4690">
                  <c:v>4.6899000000000003E-2</c:v>
                </c:pt>
                <c:pt idx="4691">
                  <c:v>4.6908999999999999E-2</c:v>
                </c:pt>
                <c:pt idx="4692">
                  <c:v>4.6919000000000002E-2</c:v>
                </c:pt>
                <c:pt idx="4693">
                  <c:v>4.6928999999999998E-2</c:v>
                </c:pt>
                <c:pt idx="4694">
                  <c:v>4.6939000000000002E-2</c:v>
                </c:pt>
                <c:pt idx="4695">
                  <c:v>4.6948999999999998E-2</c:v>
                </c:pt>
                <c:pt idx="4696">
                  <c:v>4.6959000000000001E-2</c:v>
                </c:pt>
                <c:pt idx="4697">
                  <c:v>4.6968999999999997E-2</c:v>
                </c:pt>
                <c:pt idx="4698">
                  <c:v>4.6979E-2</c:v>
                </c:pt>
                <c:pt idx="4699">
                  <c:v>4.6989000000000003E-2</c:v>
                </c:pt>
                <c:pt idx="4700">
                  <c:v>4.6998999999999999E-2</c:v>
                </c:pt>
                <c:pt idx="4701">
                  <c:v>4.7008000000000001E-2</c:v>
                </c:pt>
                <c:pt idx="4702">
                  <c:v>4.7017999999999997E-2</c:v>
                </c:pt>
                <c:pt idx="4703">
                  <c:v>4.7028E-2</c:v>
                </c:pt>
                <c:pt idx="4704">
                  <c:v>4.7038000000000003E-2</c:v>
                </c:pt>
                <c:pt idx="4705">
                  <c:v>4.7048E-2</c:v>
                </c:pt>
                <c:pt idx="4706">
                  <c:v>4.7058000000000003E-2</c:v>
                </c:pt>
                <c:pt idx="4707">
                  <c:v>4.7067999999999999E-2</c:v>
                </c:pt>
                <c:pt idx="4708">
                  <c:v>4.7078000000000002E-2</c:v>
                </c:pt>
                <c:pt idx="4709">
                  <c:v>4.7087999999999998E-2</c:v>
                </c:pt>
                <c:pt idx="4710">
                  <c:v>4.7098000000000001E-2</c:v>
                </c:pt>
                <c:pt idx="4711">
                  <c:v>4.7107999999999997E-2</c:v>
                </c:pt>
                <c:pt idx="4712">
                  <c:v>4.7118E-2</c:v>
                </c:pt>
                <c:pt idx="4713">
                  <c:v>4.7128000000000003E-2</c:v>
                </c:pt>
                <c:pt idx="4714">
                  <c:v>4.7137999999999999E-2</c:v>
                </c:pt>
                <c:pt idx="4715">
                  <c:v>4.7148000000000002E-2</c:v>
                </c:pt>
                <c:pt idx="4716">
                  <c:v>4.7157999999999999E-2</c:v>
                </c:pt>
                <c:pt idx="4717">
                  <c:v>4.7168000000000002E-2</c:v>
                </c:pt>
                <c:pt idx="4718">
                  <c:v>4.7177999999999998E-2</c:v>
                </c:pt>
                <c:pt idx="4719">
                  <c:v>4.7188000000000001E-2</c:v>
                </c:pt>
                <c:pt idx="4720">
                  <c:v>4.7197999999999997E-2</c:v>
                </c:pt>
                <c:pt idx="4721">
                  <c:v>4.7208E-2</c:v>
                </c:pt>
                <c:pt idx="4722">
                  <c:v>4.7218000000000003E-2</c:v>
                </c:pt>
                <c:pt idx="4723">
                  <c:v>4.7227999999999999E-2</c:v>
                </c:pt>
                <c:pt idx="4724">
                  <c:v>4.7238000000000002E-2</c:v>
                </c:pt>
                <c:pt idx="4725">
                  <c:v>4.7247999999999998E-2</c:v>
                </c:pt>
                <c:pt idx="4726">
                  <c:v>4.7258000000000001E-2</c:v>
                </c:pt>
                <c:pt idx="4727">
                  <c:v>4.7267999999999998E-2</c:v>
                </c:pt>
                <c:pt idx="4728">
                  <c:v>4.7278000000000001E-2</c:v>
                </c:pt>
                <c:pt idx="4729">
                  <c:v>4.7287999999999997E-2</c:v>
                </c:pt>
                <c:pt idx="4730">
                  <c:v>4.7298E-2</c:v>
                </c:pt>
                <c:pt idx="4731">
                  <c:v>4.7308000000000003E-2</c:v>
                </c:pt>
                <c:pt idx="4732">
                  <c:v>4.7317999999999999E-2</c:v>
                </c:pt>
                <c:pt idx="4733">
                  <c:v>4.7328000000000002E-2</c:v>
                </c:pt>
                <c:pt idx="4734">
                  <c:v>4.7337999999999998E-2</c:v>
                </c:pt>
                <c:pt idx="4735">
                  <c:v>4.7348000000000001E-2</c:v>
                </c:pt>
                <c:pt idx="4736">
                  <c:v>4.7357999999999997E-2</c:v>
                </c:pt>
                <c:pt idx="4737">
                  <c:v>4.7368E-2</c:v>
                </c:pt>
                <c:pt idx="4738">
                  <c:v>4.7378000000000003E-2</c:v>
                </c:pt>
                <c:pt idx="4739">
                  <c:v>4.7388E-2</c:v>
                </c:pt>
                <c:pt idx="4740">
                  <c:v>4.7398000000000003E-2</c:v>
                </c:pt>
                <c:pt idx="4741">
                  <c:v>4.7407999999999999E-2</c:v>
                </c:pt>
                <c:pt idx="4742">
                  <c:v>4.7418000000000002E-2</c:v>
                </c:pt>
                <c:pt idx="4743">
                  <c:v>4.7427999999999998E-2</c:v>
                </c:pt>
                <c:pt idx="4744">
                  <c:v>4.7438000000000001E-2</c:v>
                </c:pt>
                <c:pt idx="4745">
                  <c:v>4.7447999999999997E-2</c:v>
                </c:pt>
                <c:pt idx="4746">
                  <c:v>4.7458E-2</c:v>
                </c:pt>
                <c:pt idx="4747">
                  <c:v>4.7468000000000003E-2</c:v>
                </c:pt>
                <c:pt idx="4748">
                  <c:v>4.7477999999999999E-2</c:v>
                </c:pt>
                <c:pt idx="4749">
                  <c:v>4.7488000000000002E-2</c:v>
                </c:pt>
                <c:pt idx="4750">
                  <c:v>4.7497999999999999E-2</c:v>
                </c:pt>
                <c:pt idx="4751">
                  <c:v>4.7508000000000002E-2</c:v>
                </c:pt>
                <c:pt idx="4752">
                  <c:v>4.7517999999999998E-2</c:v>
                </c:pt>
                <c:pt idx="4753">
                  <c:v>4.7528000000000001E-2</c:v>
                </c:pt>
                <c:pt idx="4754">
                  <c:v>4.7537999999999997E-2</c:v>
                </c:pt>
                <c:pt idx="4755">
                  <c:v>4.7548E-2</c:v>
                </c:pt>
                <c:pt idx="4756">
                  <c:v>4.7558000000000003E-2</c:v>
                </c:pt>
                <c:pt idx="4757">
                  <c:v>4.7567999999999999E-2</c:v>
                </c:pt>
                <c:pt idx="4758">
                  <c:v>4.7578000000000002E-2</c:v>
                </c:pt>
                <c:pt idx="4759">
                  <c:v>4.7587999999999998E-2</c:v>
                </c:pt>
                <c:pt idx="4760">
                  <c:v>4.7598000000000001E-2</c:v>
                </c:pt>
                <c:pt idx="4761">
                  <c:v>4.7607999999999998E-2</c:v>
                </c:pt>
                <c:pt idx="4762">
                  <c:v>4.7618000000000001E-2</c:v>
                </c:pt>
                <c:pt idx="4763">
                  <c:v>4.7627999999999997E-2</c:v>
                </c:pt>
                <c:pt idx="4764">
                  <c:v>4.7638E-2</c:v>
                </c:pt>
                <c:pt idx="4765">
                  <c:v>4.7648000000000003E-2</c:v>
                </c:pt>
                <c:pt idx="4766">
                  <c:v>4.7657999999999999E-2</c:v>
                </c:pt>
                <c:pt idx="4767">
                  <c:v>4.7668000000000002E-2</c:v>
                </c:pt>
                <c:pt idx="4768">
                  <c:v>4.7677999999999998E-2</c:v>
                </c:pt>
                <c:pt idx="4769">
                  <c:v>4.7688000000000001E-2</c:v>
                </c:pt>
                <c:pt idx="4770">
                  <c:v>4.7697999999999997E-2</c:v>
                </c:pt>
                <c:pt idx="4771">
                  <c:v>4.7708E-2</c:v>
                </c:pt>
                <c:pt idx="4772">
                  <c:v>4.7718000000000003E-2</c:v>
                </c:pt>
                <c:pt idx="4773">
                  <c:v>4.7728E-2</c:v>
                </c:pt>
                <c:pt idx="4774">
                  <c:v>4.7738000000000003E-2</c:v>
                </c:pt>
                <c:pt idx="4775">
                  <c:v>4.7747999999999999E-2</c:v>
                </c:pt>
                <c:pt idx="4776">
                  <c:v>4.7758000000000002E-2</c:v>
                </c:pt>
                <c:pt idx="4777">
                  <c:v>4.7767999999999998E-2</c:v>
                </c:pt>
                <c:pt idx="4778">
                  <c:v>4.7778000000000001E-2</c:v>
                </c:pt>
                <c:pt idx="4779">
                  <c:v>4.7787999999999997E-2</c:v>
                </c:pt>
                <c:pt idx="4780">
                  <c:v>4.7798E-2</c:v>
                </c:pt>
                <c:pt idx="4781">
                  <c:v>4.7808000000000003E-2</c:v>
                </c:pt>
                <c:pt idx="4782">
                  <c:v>4.7817999999999999E-2</c:v>
                </c:pt>
                <c:pt idx="4783">
                  <c:v>4.7828000000000002E-2</c:v>
                </c:pt>
                <c:pt idx="4784">
                  <c:v>4.7837999999999999E-2</c:v>
                </c:pt>
                <c:pt idx="4785">
                  <c:v>4.7848000000000002E-2</c:v>
                </c:pt>
                <c:pt idx="4786">
                  <c:v>4.7857999999999998E-2</c:v>
                </c:pt>
                <c:pt idx="4787">
                  <c:v>4.7868000000000001E-2</c:v>
                </c:pt>
                <c:pt idx="4788">
                  <c:v>4.7877999999999997E-2</c:v>
                </c:pt>
                <c:pt idx="4789">
                  <c:v>4.7888E-2</c:v>
                </c:pt>
                <c:pt idx="4790">
                  <c:v>4.7898000000000003E-2</c:v>
                </c:pt>
                <c:pt idx="4791">
                  <c:v>4.7907999999999999E-2</c:v>
                </c:pt>
                <c:pt idx="4792">
                  <c:v>4.7918000000000002E-2</c:v>
                </c:pt>
                <c:pt idx="4793">
                  <c:v>4.7927999999999998E-2</c:v>
                </c:pt>
                <c:pt idx="4794">
                  <c:v>4.7938000000000001E-2</c:v>
                </c:pt>
                <c:pt idx="4795">
                  <c:v>4.7947999999999998E-2</c:v>
                </c:pt>
                <c:pt idx="4796">
                  <c:v>4.7958000000000001E-2</c:v>
                </c:pt>
                <c:pt idx="4797">
                  <c:v>4.7967999999999997E-2</c:v>
                </c:pt>
                <c:pt idx="4798">
                  <c:v>4.7978E-2</c:v>
                </c:pt>
                <c:pt idx="4799">
                  <c:v>4.7988000000000003E-2</c:v>
                </c:pt>
                <c:pt idx="4800">
                  <c:v>4.7997999999999999E-2</c:v>
                </c:pt>
                <c:pt idx="4801">
                  <c:v>4.8008000000000002E-2</c:v>
                </c:pt>
                <c:pt idx="4802">
                  <c:v>4.8017999999999998E-2</c:v>
                </c:pt>
                <c:pt idx="4803">
                  <c:v>4.8028000000000001E-2</c:v>
                </c:pt>
                <c:pt idx="4804">
                  <c:v>4.8037999999999997E-2</c:v>
                </c:pt>
                <c:pt idx="4805">
                  <c:v>4.8048E-2</c:v>
                </c:pt>
                <c:pt idx="4806">
                  <c:v>4.8057999999999997E-2</c:v>
                </c:pt>
                <c:pt idx="4807">
                  <c:v>4.8068E-2</c:v>
                </c:pt>
                <c:pt idx="4808">
                  <c:v>4.8078000000000003E-2</c:v>
                </c:pt>
                <c:pt idx="4809">
                  <c:v>4.8087999999999999E-2</c:v>
                </c:pt>
                <c:pt idx="4810">
                  <c:v>4.8098000000000002E-2</c:v>
                </c:pt>
                <c:pt idx="4811">
                  <c:v>4.8107999999999998E-2</c:v>
                </c:pt>
                <c:pt idx="4812">
                  <c:v>4.8118000000000001E-2</c:v>
                </c:pt>
                <c:pt idx="4813">
                  <c:v>4.8127999999999997E-2</c:v>
                </c:pt>
                <c:pt idx="4814">
                  <c:v>4.8138E-2</c:v>
                </c:pt>
                <c:pt idx="4815">
                  <c:v>4.8148000000000003E-2</c:v>
                </c:pt>
                <c:pt idx="4816">
                  <c:v>4.8157999999999999E-2</c:v>
                </c:pt>
                <c:pt idx="4817">
                  <c:v>4.8168000000000002E-2</c:v>
                </c:pt>
                <c:pt idx="4818">
                  <c:v>4.8177999999999999E-2</c:v>
                </c:pt>
                <c:pt idx="4819">
                  <c:v>4.8188000000000002E-2</c:v>
                </c:pt>
                <c:pt idx="4820">
                  <c:v>4.8197999999999998E-2</c:v>
                </c:pt>
                <c:pt idx="4821">
                  <c:v>4.8208000000000001E-2</c:v>
                </c:pt>
                <c:pt idx="4822">
                  <c:v>4.8217999999999997E-2</c:v>
                </c:pt>
                <c:pt idx="4823">
                  <c:v>4.8228E-2</c:v>
                </c:pt>
                <c:pt idx="4824">
                  <c:v>4.8238000000000003E-2</c:v>
                </c:pt>
                <c:pt idx="4825">
                  <c:v>4.8247999999999999E-2</c:v>
                </c:pt>
                <c:pt idx="4826">
                  <c:v>4.8258000000000002E-2</c:v>
                </c:pt>
                <c:pt idx="4827">
                  <c:v>4.8267999999999998E-2</c:v>
                </c:pt>
                <c:pt idx="4828">
                  <c:v>4.8278000000000001E-2</c:v>
                </c:pt>
                <c:pt idx="4829">
                  <c:v>4.8287999999999998E-2</c:v>
                </c:pt>
                <c:pt idx="4830">
                  <c:v>4.8298000000000001E-2</c:v>
                </c:pt>
                <c:pt idx="4831">
                  <c:v>4.8307999999999997E-2</c:v>
                </c:pt>
                <c:pt idx="4832">
                  <c:v>4.8318E-2</c:v>
                </c:pt>
                <c:pt idx="4833">
                  <c:v>4.8328000000000003E-2</c:v>
                </c:pt>
                <c:pt idx="4834">
                  <c:v>4.8337999999999999E-2</c:v>
                </c:pt>
                <c:pt idx="4835">
                  <c:v>4.8348000000000002E-2</c:v>
                </c:pt>
                <c:pt idx="4836">
                  <c:v>4.8357999999999998E-2</c:v>
                </c:pt>
                <c:pt idx="4837">
                  <c:v>4.8368000000000001E-2</c:v>
                </c:pt>
                <c:pt idx="4838">
                  <c:v>4.8377999999999997E-2</c:v>
                </c:pt>
                <c:pt idx="4839">
                  <c:v>4.8388E-2</c:v>
                </c:pt>
                <c:pt idx="4840">
                  <c:v>4.8397999999999997E-2</c:v>
                </c:pt>
                <c:pt idx="4841">
                  <c:v>4.8408E-2</c:v>
                </c:pt>
                <c:pt idx="4842">
                  <c:v>4.8418000000000003E-2</c:v>
                </c:pt>
                <c:pt idx="4843">
                  <c:v>4.8427999999999999E-2</c:v>
                </c:pt>
                <c:pt idx="4844">
                  <c:v>4.8438000000000002E-2</c:v>
                </c:pt>
                <c:pt idx="4845">
                  <c:v>4.8447999999999998E-2</c:v>
                </c:pt>
                <c:pt idx="4846">
                  <c:v>4.8458000000000001E-2</c:v>
                </c:pt>
                <c:pt idx="4847">
                  <c:v>4.8467999999999997E-2</c:v>
                </c:pt>
                <c:pt idx="4848">
                  <c:v>4.8478E-2</c:v>
                </c:pt>
                <c:pt idx="4849">
                  <c:v>4.8488000000000003E-2</c:v>
                </c:pt>
                <c:pt idx="4850">
                  <c:v>4.8497999999999999E-2</c:v>
                </c:pt>
                <c:pt idx="4851">
                  <c:v>4.8508000000000003E-2</c:v>
                </c:pt>
                <c:pt idx="4852">
                  <c:v>4.8517999999999999E-2</c:v>
                </c:pt>
                <c:pt idx="4853">
                  <c:v>4.8528000000000002E-2</c:v>
                </c:pt>
                <c:pt idx="4854">
                  <c:v>4.8537999999999998E-2</c:v>
                </c:pt>
                <c:pt idx="4855">
                  <c:v>4.8548000000000001E-2</c:v>
                </c:pt>
                <c:pt idx="4856">
                  <c:v>4.8557999999999997E-2</c:v>
                </c:pt>
                <c:pt idx="4857">
                  <c:v>4.8568E-2</c:v>
                </c:pt>
                <c:pt idx="4858">
                  <c:v>4.8578000000000003E-2</c:v>
                </c:pt>
                <c:pt idx="4859">
                  <c:v>4.8587999999999999E-2</c:v>
                </c:pt>
                <c:pt idx="4860">
                  <c:v>4.8598000000000002E-2</c:v>
                </c:pt>
                <c:pt idx="4861">
                  <c:v>4.8607999999999998E-2</c:v>
                </c:pt>
                <c:pt idx="4862">
                  <c:v>4.8618000000000001E-2</c:v>
                </c:pt>
                <c:pt idx="4863">
                  <c:v>4.8627999999999998E-2</c:v>
                </c:pt>
                <c:pt idx="4864">
                  <c:v>4.8638000000000001E-2</c:v>
                </c:pt>
                <c:pt idx="4865">
                  <c:v>4.8647999999999997E-2</c:v>
                </c:pt>
                <c:pt idx="4866">
                  <c:v>4.8658E-2</c:v>
                </c:pt>
                <c:pt idx="4867">
                  <c:v>4.8668000000000003E-2</c:v>
                </c:pt>
                <c:pt idx="4868">
                  <c:v>4.8677999999999999E-2</c:v>
                </c:pt>
                <c:pt idx="4869">
                  <c:v>4.8688000000000002E-2</c:v>
                </c:pt>
                <c:pt idx="4870">
                  <c:v>4.8697999999999998E-2</c:v>
                </c:pt>
                <c:pt idx="4871">
                  <c:v>4.8708000000000001E-2</c:v>
                </c:pt>
                <c:pt idx="4872">
                  <c:v>4.8717999999999997E-2</c:v>
                </c:pt>
                <c:pt idx="4873">
                  <c:v>4.8728E-2</c:v>
                </c:pt>
                <c:pt idx="4874">
                  <c:v>4.8737999999999997E-2</c:v>
                </c:pt>
                <c:pt idx="4875">
                  <c:v>4.8748E-2</c:v>
                </c:pt>
                <c:pt idx="4876">
                  <c:v>4.8758000000000003E-2</c:v>
                </c:pt>
                <c:pt idx="4877">
                  <c:v>4.8767999999999999E-2</c:v>
                </c:pt>
                <c:pt idx="4878">
                  <c:v>4.8778000000000002E-2</c:v>
                </c:pt>
                <c:pt idx="4879">
                  <c:v>4.8787999999999998E-2</c:v>
                </c:pt>
                <c:pt idx="4880">
                  <c:v>4.8798000000000001E-2</c:v>
                </c:pt>
                <c:pt idx="4881">
                  <c:v>4.8807999999999997E-2</c:v>
                </c:pt>
                <c:pt idx="4882">
                  <c:v>4.8818E-2</c:v>
                </c:pt>
                <c:pt idx="4883">
                  <c:v>4.8828000000000003E-2</c:v>
                </c:pt>
                <c:pt idx="4884">
                  <c:v>4.8837999999999999E-2</c:v>
                </c:pt>
                <c:pt idx="4885">
                  <c:v>4.8848000000000003E-2</c:v>
                </c:pt>
                <c:pt idx="4886">
                  <c:v>4.8857999999999999E-2</c:v>
                </c:pt>
                <c:pt idx="4887">
                  <c:v>4.8868000000000002E-2</c:v>
                </c:pt>
                <c:pt idx="4888">
                  <c:v>4.8877999999999998E-2</c:v>
                </c:pt>
                <c:pt idx="4889">
                  <c:v>4.8888000000000001E-2</c:v>
                </c:pt>
                <c:pt idx="4890">
                  <c:v>4.8897999999999997E-2</c:v>
                </c:pt>
                <c:pt idx="4891">
                  <c:v>4.8908E-2</c:v>
                </c:pt>
                <c:pt idx="4892">
                  <c:v>4.8918000000000003E-2</c:v>
                </c:pt>
                <c:pt idx="4893">
                  <c:v>4.8927999999999999E-2</c:v>
                </c:pt>
                <c:pt idx="4894">
                  <c:v>4.8938000000000002E-2</c:v>
                </c:pt>
                <c:pt idx="4895">
                  <c:v>4.8947999999999998E-2</c:v>
                </c:pt>
                <c:pt idx="4896">
                  <c:v>4.8958000000000002E-2</c:v>
                </c:pt>
                <c:pt idx="4897">
                  <c:v>4.8967999999999998E-2</c:v>
                </c:pt>
                <c:pt idx="4898">
                  <c:v>4.8978000000000001E-2</c:v>
                </c:pt>
                <c:pt idx="4899">
                  <c:v>4.8987999999999997E-2</c:v>
                </c:pt>
                <c:pt idx="4900">
                  <c:v>4.8998E-2</c:v>
                </c:pt>
                <c:pt idx="4901">
                  <c:v>4.9008000000000003E-2</c:v>
                </c:pt>
                <c:pt idx="4902">
                  <c:v>4.9017999999999999E-2</c:v>
                </c:pt>
                <c:pt idx="4903">
                  <c:v>4.9028000000000002E-2</c:v>
                </c:pt>
                <c:pt idx="4904">
                  <c:v>4.9037999999999998E-2</c:v>
                </c:pt>
                <c:pt idx="4905">
                  <c:v>4.9048000000000001E-2</c:v>
                </c:pt>
                <c:pt idx="4906">
                  <c:v>4.9057999999999997E-2</c:v>
                </c:pt>
                <c:pt idx="4907">
                  <c:v>4.9068000000000001E-2</c:v>
                </c:pt>
                <c:pt idx="4908">
                  <c:v>4.9077999999999997E-2</c:v>
                </c:pt>
                <c:pt idx="4909">
                  <c:v>4.9088E-2</c:v>
                </c:pt>
                <c:pt idx="4910">
                  <c:v>4.9098000000000003E-2</c:v>
                </c:pt>
                <c:pt idx="4911">
                  <c:v>4.9107999999999999E-2</c:v>
                </c:pt>
                <c:pt idx="4912">
                  <c:v>4.9118000000000002E-2</c:v>
                </c:pt>
                <c:pt idx="4913">
                  <c:v>4.9127999999999998E-2</c:v>
                </c:pt>
                <c:pt idx="4914">
                  <c:v>4.9138000000000001E-2</c:v>
                </c:pt>
                <c:pt idx="4915">
                  <c:v>4.9147999999999997E-2</c:v>
                </c:pt>
                <c:pt idx="4916">
                  <c:v>4.9158E-2</c:v>
                </c:pt>
                <c:pt idx="4917">
                  <c:v>4.9168000000000003E-2</c:v>
                </c:pt>
                <c:pt idx="4918">
                  <c:v>4.9177999999999999E-2</c:v>
                </c:pt>
                <c:pt idx="4919">
                  <c:v>4.9188000000000003E-2</c:v>
                </c:pt>
                <c:pt idx="4920">
                  <c:v>4.9197999999999999E-2</c:v>
                </c:pt>
                <c:pt idx="4921">
                  <c:v>4.9208000000000002E-2</c:v>
                </c:pt>
                <c:pt idx="4922">
                  <c:v>4.9217999999999998E-2</c:v>
                </c:pt>
                <c:pt idx="4923">
                  <c:v>4.9228000000000001E-2</c:v>
                </c:pt>
                <c:pt idx="4924">
                  <c:v>4.9237999999999997E-2</c:v>
                </c:pt>
                <c:pt idx="4925">
                  <c:v>4.9248E-2</c:v>
                </c:pt>
                <c:pt idx="4926">
                  <c:v>4.9258000000000003E-2</c:v>
                </c:pt>
                <c:pt idx="4927">
                  <c:v>4.9267999999999999E-2</c:v>
                </c:pt>
                <c:pt idx="4928">
                  <c:v>4.9278000000000002E-2</c:v>
                </c:pt>
                <c:pt idx="4929">
                  <c:v>4.9287999999999998E-2</c:v>
                </c:pt>
                <c:pt idx="4930">
                  <c:v>4.9298000000000002E-2</c:v>
                </c:pt>
                <c:pt idx="4931">
                  <c:v>4.9307999999999998E-2</c:v>
                </c:pt>
                <c:pt idx="4932">
                  <c:v>4.9318000000000001E-2</c:v>
                </c:pt>
                <c:pt idx="4933">
                  <c:v>4.9327999999999997E-2</c:v>
                </c:pt>
                <c:pt idx="4934">
                  <c:v>4.9338E-2</c:v>
                </c:pt>
                <c:pt idx="4935">
                  <c:v>4.9348000000000003E-2</c:v>
                </c:pt>
                <c:pt idx="4936">
                  <c:v>4.9357999999999999E-2</c:v>
                </c:pt>
                <c:pt idx="4937">
                  <c:v>4.9368000000000002E-2</c:v>
                </c:pt>
                <c:pt idx="4938">
                  <c:v>4.9377999999999998E-2</c:v>
                </c:pt>
                <c:pt idx="4939">
                  <c:v>4.9388000000000001E-2</c:v>
                </c:pt>
                <c:pt idx="4940">
                  <c:v>4.9397999999999997E-2</c:v>
                </c:pt>
                <c:pt idx="4941">
                  <c:v>4.9408000000000001E-2</c:v>
                </c:pt>
                <c:pt idx="4942">
                  <c:v>4.9417999999999997E-2</c:v>
                </c:pt>
                <c:pt idx="4943">
                  <c:v>4.9428E-2</c:v>
                </c:pt>
                <c:pt idx="4944">
                  <c:v>4.9438000000000003E-2</c:v>
                </c:pt>
                <c:pt idx="4945">
                  <c:v>4.9447999999999999E-2</c:v>
                </c:pt>
                <c:pt idx="4946">
                  <c:v>4.9458000000000002E-2</c:v>
                </c:pt>
                <c:pt idx="4947">
                  <c:v>4.9467999999999998E-2</c:v>
                </c:pt>
                <c:pt idx="4948">
                  <c:v>4.9478000000000001E-2</c:v>
                </c:pt>
                <c:pt idx="4949">
                  <c:v>4.9487999999999997E-2</c:v>
                </c:pt>
                <c:pt idx="4950">
                  <c:v>4.9498E-2</c:v>
                </c:pt>
                <c:pt idx="4951">
                  <c:v>4.9508000000000003E-2</c:v>
                </c:pt>
                <c:pt idx="4952">
                  <c:v>4.9518E-2</c:v>
                </c:pt>
                <c:pt idx="4953">
                  <c:v>4.9528000000000003E-2</c:v>
                </c:pt>
                <c:pt idx="4954">
                  <c:v>4.9537999999999999E-2</c:v>
                </c:pt>
                <c:pt idx="4955">
                  <c:v>4.9548000000000002E-2</c:v>
                </c:pt>
                <c:pt idx="4956">
                  <c:v>4.9557999999999998E-2</c:v>
                </c:pt>
                <c:pt idx="4957">
                  <c:v>4.9568000000000001E-2</c:v>
                </c:pt>
                <c:pt idx="4958">
                  <c:v>4.9577999999999997E-2</c:v>
                </c:pt>
                <c:pt idx="4959">
                  <c:v>4.9588E-2</c:v>
                </c:pt>
                <c:pt idx="4960">
                  <c:v>4.9598000000000003E-2</c:v>
                </c:pt>
                <c:pt idx="4961">
                  <c:v>4.9607999999999999E-2</c:v>
                </c:pt>
                <c:pt idx="4962">
                  <c:v>4.9618000000000002E-2</c:v>
                </c:pt>
                <c:pt idx="4963">
                  <c:v>4.9627999999999999E-2</c:v>
                </c:pt>
                <c:pt idx="4964">
                  <c:v>4.9638000000000002E-2</c:v>
                </c:pt>
                <c:pt idx="4965">
                  <c:v>4.9647999999999998E-2</c:v>
                </c:pt>
                <c:pt idx="4966">
                  <c:v>4.9658000000000001E-2</c:v>
                </c:pt>
                <c:pt idx="4967">
                  <c:v>4.9667999999999997E-2</c:v>
                </c:pt>
                <c:pt idx="4968">
                  <c:v>4.9678E-2</c:v>
                </c:pt>
                <c:pt idx="4969">
                  <c:v>4.9688000000000003E-2</c:v>
                </c:pt>
                <c:pt idx="4970">
                  <c:v>4.9697999999999999E-2</c:v>
                </c:pt>
                <c:pt idx="4971">
                  <c:v>4.9708000000000002E-2</c:v>
                </c:pt>
                <c:pt idx="4972">
                  <c:v>4.9717999999999998E-2</c:v>
                </c:pt>
                <c:pt idx="4973">
                  <c:v>4.9728000000000001E-2</c:v>
                </c:pt>
                <c:pt idx="4974">
                  <c:v>4.9737999999999997E-2</c:v>
                </c:pt>
                <c:pt idx="4975">
                  <c:v>4.9748000000000001E-2</c:v>
                </c:pt>
                <c:pt idx="4976">
                  <c:v>4.9757999999999997E-2</c:v>
                </c:pt>
                <c:pt idx="4977">
                  <c:v>4.9768E-2</c:v>
                </c:pt>
                <c:pt idx="4978">
                  <c:v>4.9778000000000003E-2</c:v>
                </c:pt>
                <c:pt idx="4979">
                  <c:v>4.9787999999999999E-2</c:v>
                </c:pt>
                <c:pt idx="4980">
                  <c:v>4.9798000000000002E-2</c:v>
                </c:pt>
                <c:pt idx="4981">
                  <c:v>4.9807999999999998E-2</c:v>
                </c:pt>
                <c:pt idx="4982">
                  <c:v>4.9818000000000001E-2</c:v>
                </c:pt>
                <c:pt idx="4983">
                  <c:v>4.9827999999999997E-2</c:v>
                </c:pt>
                <c:pt idx="4984">
                  <c:v>4.9838E-2</c:v>
                </c:pt>
                <c:pt idx="4985">
                  <c:v>4.9848000000000003E-2</c:v>
                </c:pt>
                <c:pt idx="4986">
                  <c:v>4.9858E-2</c:v>
                </c:pt>
                <c:pt idx="4987">
                  <c:v>4.9868000000000003E-2</c:v>
                </c:pt>
                <c:pt idx="4988">
                  <c:v>4.9877999999999999E-2</c:v>
                </c:pt>
                <c:pt idx="4989">
                  <c:v>4.9888000000000002E-2</c:v>
                </c:pt>
                <c:pt idx="4990">
                  <c:v>4.9897999999999998E-2</c:v>
                </c:pt>
                <c:pt idx="4991">
                  <c:v>4.9908000000000001E-2</c:v>
                </c:pt>
                <c:pt idx="4992">
                  <c:v>4.9917999999999997E-2</c:v>
                </c:pt>
                <c:pt idx="4993">
                  <c:v>4.9928E-2</c:v>
                </c:pt>
                <c:pt idx="4994">
                  <c:v>4.9938000000000003E-2</c:v>
                </c:pt>
                <c:pt idx="4995">
                  <c:v>4.9947999999999999E-2</c:v>
                </c:pt>
                <c:pt idx="4996">
                  <c:v>4.9958000000000002E-2</c:v>
                </c:pt>
                <c:pt idx="4997">
                  <c:v>4.9967999999999999E-2</c:v>
                </c:pt>
                <c:pt idx="4998">
                  <c:v>4.9978000000000002E-2</c:v>
                </c:pt>
                <c:pt idx="4999">
                  <c:v>4.9987999999999998E-2</c:v>
                </c:pt>
                <c:pt idx="5000">
                  <c:v>4.9998000000000001E-2</c:v>
                </c:pt>
                <c:pt idx="5001">
                  <c:v>5.0007999999999997E-2</c:v>
                </c:pt>
                <c:pt idx="5002">
                  <c:v>5.0018E-2</c:v>
                </c:pt>
                <c:pt idx="5003">
                  <c:v>5.0028000000000003E-2</c:v>
                </c:pt>
                <c:pt idx="5004">
                  <c:v>5.0037999999999999E-2</c:v>
                </c:pt>
                <c:pt idx="5005">
                  <c:v>5.0048000000000002E-2</c:v>
                </c:pt>
                <c:pt idx="5006">
                  <c:v>5.0057999999999998E-2</c:v>
                </c:pt>
                <c:pt idx="5007">
                  <c:v>5.0068000000000001E-2</c:v>
                </c:pt>
                <c:pt idx="5008">
                  <c:v>5.0077999999999998E-2</c:v>
                </c:pt>
                <c:pt idx="5009">
                  <c:v>5.0088000000000001E-2</c:v>
                </c:pt>
                <c:pt idx="5010">
                  <c:v>5.0097999999999997E-2</c:v>
                </c:pt>
                <c:pt idx="5011">
                  <c:v>5.0108E-2</c:v>
                </c:pt>
                <c:pt idx="5012">
                  <c:v>5.0118000000000003E-2</c:v>
                </c:pt>
                <c:pt idx="5013">
                  <c:v>5.0127999999999999E-2</c:v>
                </c:pt>
                <c:pt idx="5014">
                  <c:v>5.0138000000000002E-2</c:v>
                </c:pt>
                <c:pt idx="5015">
                  <c:v>5.0147999999999998E-2</c:v>
                </c:pt>
                <c:pt idx="5016">
                  <c:v>5.0158000000000001E-2</c:v>
                </c:pt>
                <c:pt idx="5017">
                  <c:v>5.0167999999999997E-2</c:v>
                </c:pt>
                <c:pt idx="5018">
                  <c:v>5.0178E-2</c:v>
                </c:pt>
                <c:pt idx="5019">
                  <c:v>5.0188000000000003E-2</c:v>
                </c:pt>
                <c:pt idx="5020">
                  <c:v>5.0198E-2</c:v>
                </c:pt>
                <c:pt idx="5021">
                  <c:v>5.0208000000000003E-2</c:v>
                </c:pt>
                <c:pt idx="5022">
                  <c:v>5.0217999999999999E-2</c:v>
                </c:pt>
                <c:pt idx="5023">
                  <c:v>5.0228000000000002E-2</c:v>
                </c:pt>
                <c:pt idx="5024">
                  <c:v>5.0237999999999998E-2</c:v>
                </c:pt>
                <c:pt idx="5025">
                  <c:v>5.0248000000000001E-2</c:v>
                </c:pt>
                <c:pt idx="5026">
                  <c:v>5.0257999999999997E-2</c:v>
                </c:pt>
                <c:pt idx="5027">
                  <c:v>5.0268E-2</c:v>
                </c:pt>
                <c:pt idx="5028">
                  <c:v>5.0278000000000003E-2</c:v>
                </c:pt>
                <c:pt idx="5029">
                  <c:v>5.0287999999999999E-2</c:v>
                </c:pt>
                <c:pt idx="5030">
                  <c:v>5.0298000000000002E-2</c:v>
                </c:pt>
                <c:pt idx="5031">
                  <c:v>5.0307999999999999E-2</c:v>
                </c:pt>
                <c:pt idx="5032">
                  <c:v>5.0318000000000002E-2</c:v>
                </c:pt>
                <c:pt idx="5033">
                  <c:v>5.0327999999999998E-2</c:v>
                </c:pt>
                <c:pt idx="5034">
                  <c:v>5.0338000000000001E-2</c:v>
                </c:pt>
                <c:pt idx="5035">
                  <c:v>5.0347999999999997E-2</c:v>
                </c:pt>
                <c:pt idx="5036">
                  <c:v>5.0358E-2</c:v>
                </c:pt>
                <c:pt idx="5037">
                  <c:v>5.0368000000000003E-2</c:v>
                </c:pt>
                <c:pt idx="5038">
                  <c:v>5.0377999999999999E-2</c:v>
                </c:pt>
                <c:pt idx="5039">
                  <c:v>5.0388000000000002E-2</c:v>
                </c:pt>
                <c:pt idx="5040">
                  <c:v>5.0397999999999998E-2</c:v>
                </c:pt>
                <c:pt idx="5041">
                  <c:v>5.0408000000000001E-2</c:v>
                </c:pt>
                <c:pt idx="5042">
                  <c:v>5.0417999999999998E-2</c:v>
                </c:pt>
                <c:pt idx="5043">
                  <c:v>5.0428000000000001E-2</c:v>
                </c:pt>
                <c:pt idx="5044">
                  <c:v>5.0437999999999997E-2</c:v>
                </c:pt>
                <c:pt idx="5045">
                  <c:v>5.0448E-2</c:v>
                </c:pt>
                <c:pt idx="5046">
                  <c:v>5.0458000000000003E-2</c:v>
                </c:pt>
                <c:pt idx="5047">
                  <c:v>5.0467999999999999E-2</c:v>
                </c:pt>
                <c:pt idx="5048">
                  <c:v>5.0478000000000002E-2</c:v>
                </c:pt>
                <c:pt idx="5049">
                  <c:v>5.0487999999999998E-2</c:v>
                </c:pt>
                <c:pt idx="5050">
                  <c:v>5.0498000000000001E-2</c:v>
                </c:pt>
                <c:pt idx="5051">
                  <c:v>5.0507999999999997E-2</c:v>
                </c:pt>
                <c:pt idx="5052">
                  <c:v>5.0518E-2</c:v>
                </c:pt>
                <c:pt idx="5053">
                  <c:v>5.0528000000000003E-2</c:v>
                </c:pt>
                <c:pt idx="5054">
                  <c:v>5.0538E-2</c:v>
                </c:pt>
                <c:pt idx="5055">
                  <c:v>5.0548000000000003E-2</c:v>
                </c:pt>
                <c:pt idx="5056">
                  <c:v>5.0557999999999999E-2</c:v>
                </c:pt>
                <c:pt idx="5057">
                  <c:v>5.0568000000000002E-2</c:v>
                </c:pt>
                <c:pt idx="5058">
                  <c:v>5.0577999999999998E-2</c:v>
                </c:pt>
                <c:pt idx="5059">
                  <c:v>5.0588000000000001E-2</c:v>
                </c:pt>
                <c:pt idx="5060">
                  <c:v>5.0597999999999997E-2</c:v>
                </c:pt>
                <c:pt idx="5061">
                  <c:v>5.0608E-2</c:v>
                </c:pt>
                <c:pt idx="5062">
                  <c:v>5.0618000000000003E-2</c:v>
                </c:pt>
                <c:pt idx="5063">
                  <c:v>5.0627999999999999E-2</c:v>
                </c:pt>
                <c:pt idx="5064">
                  <c:v>5.0638000000000002E-2</c:v>
                </c:pt>
                <c:pt idx="5065">
                  <c:v>5.0647999999999999E-2</c:v>
                </c:pt>
                <c:pt idx="5066">
                  <c:v>5.0658000000000002E-2</c:v>
                </c:pt>
                <c:pt idx="5067">
                  <c:v>5.0667999999999998E-2</c:v>
                </c:pt>
                <c:pt idx="5068">
                  <c:v>5.0678000000000001E-2</c:v>
                </c:pt>
                <c:pt idx="5069">
                  <c:v>5.0687999999999997E-2</c:v>
                </c:pt>
                <c:pt idx="5070">
                  <c:v>5.0698E-2</c:v>
                </c:pt>
                <c:pt idx="5071">
                  <c:v>5.0708000000000003E-2</c:v>
                </c:pt>
                <c:pt idx="5072">
                  <c:v>5.0717999999999999E-2</c:v>
                </c:pt>
                <c:pt idx="5073">
                  <c:v>5.0728000000000002E-2</c:v>
                </c:pt>
                <c:pt idx="5074">
                  <c:v>5.0737999999999998E-2</c:v>
                </c:pt>
                <c:pt idx="5075">
                  <c:v>5.0748000000000001E-2</c:v>
                </c:pt>
                <c:pt idx="5076">
                  <c:v>5.0757999999999998E-2</c:v>
                </c:pt>
                <c:pt idx="5077">
                  <c:v>5.0768000000000001E-2</c:v>
                </c:pt>
                <c:pt idx="5078">
                  <c:v>5.0777999999999997E-2</c:v>
                </c:pt>
                <c:pt idx="5079">
                  <c:v>5.0788E-2</c:v>
                </c:pt>
                <c:pt idx="5080">
                  <c:v>5.0798000000000003E-2</c:v>
                </c:pt>
                <c:pt idx="5081">
                  <c:v>5.0807999999999999E-2</c:v>
                </c:pt>
                <c:pt idx="5082">
                  <c:v>5.0818000000000002E-2</c:v>
                </c:pt>
                <c:pt idx="5083">
                  <c:v>5.0827999999999998E-2</c:v>
                </c:pt>
                <c:pt idx="5084">
                  <c:v>5.0838000000000001E-2</c:v>
                </c:pt>
                <c:pt idx="5085">
                  <c:v>5.0847999999999997E-2</c:v>
                </c:pt>
                <c:pt idx="5086">
                  <c:v>5.0858E-2</c:v>
                </c:pt>
                <c:pt idx="5087">
                  <c:v>5.0867999999999997E-2</c:v>
                </c:pt>
                <c:pt idx="5088">
                  <c:v>5.0878E-2</c:v>
                </c:pt>
                <c:pt idx="5089">
                  <c:v>5.0888000000000003E-2</c:v>
                </c:pt>
                <c:pt idx="5090">
                  <c:v>5.0897999999999999E-2</c:v>
                </c:pt>
                <c:pt idx="5091">
                  <c:v>5.0908000000000002E-2</c:v>
                </c:pt>
                <c:pt idx="5092">
                  <c:v>5.0917999999999998E-2</c:v>
                </c:pt>
                <c:pt idx="5093">
                  <c:v>5.0928000000000001E-2</c:v>
                </c:pt>
                <c:pt idx="5094">
                  <c:v>5.0937999999999997E-2</c:v>
                </c:pt>
                <c:pt idx="5095">
                  <c:v>5.0948E-2</c:v>
                </c:pt>
                <c:pt idx="5096">
                  <c:v>5.0958000000000003E-2</c:v>
                </c:pt>
                <c:pt idx="5097">
                  <c:v>5.0967999999999999E-2</c:v>
                </c:pt>
                <c:pt idx="5098">
                  <c:v>5.0978000000000002E-2</c:v>
                </c:pt>
                <c:pt idx="5099">
                  <c:v>5.0987999999999999E-2</c:v>
                </c:pt>
                <c:pt idx="5100">
                  <c:v>5.0998000000000002E-2</c:v>
                </c:pt>
                <c:pt idx="5101">
                  <c:v>5.1007999999999998E-2</c:v>
                </c:pt>
                <c:pt idx="5102">
                  <c:v>5.1018000000000001E-2</c:v>
                </c:pt>
                <c:pt idx="5103">
                  <c:v>5.1027999999999997E-2</c:v>
                </c:pt>
                <c:pt idx="5104">
                  <c:v>5.1038E-2</c:v>
                </c:pt>
                <c:pt idx="5105">
                  <c:v>5.1048000000000003E-2</c:v>
                </c:pt>
                <c:pt idx="5106">
                  <c:v>5.1057999999999999E-2</c:v>
                </c:pt>
                <c:pt idx="5107">
                  <c:v>5.1068000000000002E-2</c:v>
                </c:pt>
                <c:pt idx="5108">
                  <c:v>5.1077999999999998E-2</c:v>
                </c:pt>
                <c:pt idx="5109">
                  <c:v>5.1088000000000001E-2</c:v>
                </c:pt>
                <c:pt idx="5110">
                  <c:v>5.1097999999999998E-2</c:v>
                </c:pt>
                <c:pt idx="5111">
                  <c:v>5.1108000000000001E-2</c:v>
                </c:pt>
                <c:pt idx="5112">
                  <c:v>5.1117999999999997E-2</c:v>
                </c:pt>
                <c:pt idx="5113">
                  <c:v>5.1128E-2</c:v>
                </c:pt>
                <c:pt idx="5114">
                  <c:v>5.1138000000000003E-2</c:v>
                </c:pt>
                <c:pt idx="5115">
                  <c:v>5.1147999999999999E-2</c:v>
                </c:pt>
                <c:pt idx="5116">
                  <c:v>5.1158000000000002E-2</c:v>
                </c:pt>
                <c:pt idx="5117">
                  <c:v>5.1167999999999998E-2</c:v>
                </c:pt>
                <c:pt idx="5118">
                  <c:v>5.1178000000000001E-2</c:v>
                </c:pt>
                <c:pt idx="5119">
                  <c:v>5.1187999999999997E-2</c:v>
                </c:pt>
                <c:pt idx="5120">
                  <c:v>5.1198E-2</c:v>
                </c:pt>
                <c:pt idx="5121">
                  <c:v>5.1207999999999997E-2</c:v>
                </c:pt>
                <c:pt idx="5122">
                  <c:v>5.1218E-2</c:v>
                </c:pt>
                <c:pt idx="5123">
                  <c:v>5.1228000000000003E-2</c:v>
                </c:pt>
                <c:pt idx="5124">
                  <c:v>5.1237999999999999E-2</c:v>
                </c:pt>
                <c:pt idx="5125">
                  <c:v>5.1248000000000002E-2</c:v>
                </c:pt>
                <c:pt idx="5126">
                  <c:v>5.1257999999999998E-2</c:v>
                </c:pt>
                <c:pt idx="5127">
                  <c:v>5.1268000000000001E-2</c:v>
                </c:pt>
                <c:pt idx="5128">
                  <c:v>5.1277999999999997E-2</c:v>
                </c:pt>
                <c:pt idx="5129">
                  <c:v>5.1288E-2</c:v>
                </c:pt>
                <c:pt idx="5130">
                  <c:v>5.1298000000000003E-2</c:v>
                </c:pt>
                <c:pt idx="5131">
                  <c:v>5.1307999999999999E-2</c:v>
                </c:pt>
                <c:pt idx="5132">
                  <c:v>5.1318000000000003E-2</c:v>
                </c:pt>
                <c:pt idx="5133">
                  <c:v>5.1327999999999999E-2</c:v>
                </c:pt>
                <c:pt idx="5134">
                  <c:v>5.1338000000000002E-2</c:v>
                </c:pt>
                <c:pt idx="5135">
                  <c:v>5.1347999999999998E-2</c:v>
                </c:pt>
                <c:pt idx="5136">
                  <c:v>5.1358000000000001E-2</c:v>
                </c:pt>
                <c:pt idx="5137">
                  <c:v>5.1367999999999997E-2</c:v>
                </c:pt>
                <c:pt idx="5138">
                  <c:v>5.1378E-2</c:v>
                </c:pt>
                <c:pt idx="5139">
                  <c:v>5.1388000000000003E-2</c:v>
                </c:pt>
                <c:pt idx="5140">
                  <c:v>5.1397999999999999E-2</c:v>
                </c:pt>
                <c:pt idx="5141">
                  <c:v>5.1408000000000002E-2</c:v>
                </c:pt>
                <c:pt idx="5142">
                  <c:v>5.1417999999999998E-2</c:v>
                </c:pt>
                <c:pt idx="5143">
                  <c:v>5.1428000000000001E-2</c:v>
                </c:pt>
                <c:pt idx="5144">
                  <c:v>5.1437999999999998E-2</c:v>
                </c:pt>
                <c:pt idx="5145">
                  <c:v>5.1448000000000001E-2</c:v>
                </c:pt>
                <c:pt idx="5146">
                  <c:v>5.1457999999999997E-2</c:v>
                </c:pt>
                <c:pt idx="5147">
                  <c:v>5.1468E-2</c:v>
                </c:pt>
                <c:pt idx="5148">
                  <c:v>5.1478000000000003E-2</c:v>
                </c:pt>
                <c:pt idx="5149">
                  <c:v>5.1487999999999999E-2</c:v>
                </c:pt>
                <c:pt idx="5150">
                  <c:v>5.1498000000000002E-2</c:v>
                </c:pt>
                <c:pt idx="5151">
                  <c:v>5.1507999999999998E-2</c:v>
                </c:pt>
                <c:pt idx="5152">
                  <c:v>5.1518000000000001E-2</c:v>
                </c:pt>
                <c:pt idx="5153">
                  <c:v>5.1527999999999997E-2</c:v>
                </c:pt>
                <c:pt idx="5154">
                  <c:v>5.1538E-2</c:v>
                </c:pt>
                <c:pt idx="5155">
                  <c:v>5.1547999999999997E-2</c:v>
                </c:pt>
                <c:pt idx="5156">
                  <c:v>5.1558E-2</c:v>
                </c:pt>
                <c:pt idx="5157">
                  <c:v>5.1568000000000003E-2</c:v>
                </c:pt>
                <c:pt idx="5158">
                  <c:v>5.1577999999999999E-2</c:v>
                </c:pt>
                <c:pt idx="5159">
                  <c:v>5.1588000000000002E-2</c:v>
                </c:pt>
                <c:pt idx="5160">
                  <c:v>5.1597999999999998E-2</c:v>
                </c:pt>
                <c:pt idx="5161">
                  <c:v>5.1608000000000001E-2</c:v>
                </c:pt>
                <c:pt idx="5162">
                  <c:v>5.1617999999999997E-2</c:v>
                </c:pt>
                <c:pt idx="5163">
                  <c:v>5.1628E-2</c:v>
                </c:pt>
                <c:pt idx="5164">
                  <c:v>5.1638000000000003E-2</c:v>
                </c:pt>
                <c:pt idx="5165">
                  <c:v>5.1647999999999999E-2</c:v>
                </c:pt>
                <c:pt idx="5166">
                  <c:v>5.1658000000000003E-2</c:v>
                </c:pt>
                <c:pt idx="5167">
                  <c:v>5.1667999999999999E-2</c:v>
                </c:pt>
                <c:pt idx="5168">
                  <c:v>5.1678000000000002E-2</c:v>
                </c:pt>
                <c:pt idx="5169">
                  <c:v>5.1687999999999998E-2</c:v>
                </c:pt>
                <c:pt idx="5170">
                  <c:v>5.1698000000000001E-2</c:v>
                </c:pt>
                <c:pt idx="5171">
                  <c:v>5.1707999999999997E-2</c:v>
                </c:pt>
                <c:pt idx="5172">
                  <c:v>5.1718E-2</c:v>
                </c:pt>
                <c:pt idx="5173">
                  <c:v>5.1728000000000003E-2</c:v>
                </c:pt>
                <c:pt idx="5174">
                  <c:v>5.1737999999999999E-2</c:v>
                </c:pt>
                <c:pt idx="5175">
                  <c:v>5.1748000000000002E-2</c:v>
                </c:pt>
                <c:pt idx="5176">
                  <c:v>5.1757999999999998E-2</c:v>
                </c:pt>
                <c:pt idx="5177">
                  <c:v>5.1768000000000002E-2</c:v>
                </c:pt>
                <c:pt idx="5178">
                  <c:v>5.1777999999999998E-2</c:v>
                </c:pt>
                <c:pt idx="5179">
                  <c:v>5.1788000000000001E-2</c:v>
                </c:pt>
                <c:pt idx="5180">
                  <c:v>5.1797999999999997E-2</c:v>
                </c:pt>
                <c:pt idx="5181">
                  <c:v>5.1808E-2</c:v>
                </c:pt>
                <c:pt idx="5182">
                  <c:v>5.1818000000000003E-2</c:v>
                </c:pt>
                <c:pt idx="5183">
                  <c:v>5.1827999999999999E-2</c:v>
                </c:pt>
                <c:pt idx="5184">
                  <c:v>5.1838000000000002E-2</c:v>
                </c:pt>
                <c:pt idx="5185">
                  <c:v>5.1847999999999998E-2</c:v>
                </c:pt>
                <c:pt idx="5186">
                  <c:v>5.1858000000000001E-2</c:v>
                </c:pt>
                <c:pt idx="5187">
                  <c:v>5.1867999999999997E-2</c:v>
                </c:pt>
                <c:pt idx="5188">
                  <c:v>5.1878000000000001E-2</c:v>
                </c:pt>
                <c:pt idx="5189">
                  <c:v>5.1887999999999997E-2</c:v>
                </c:pt>
                <c:pt idx="5190">
                  <c:v>5.1898E-2</c:v>
                </c:pt>
                <c:pt idx="5191">
                  <c:v>5.1908000000000003E-2</c:v>
                </c:pt>
                <c:pt idx="5192">
                  <c:v>5.1917999999999999E-2</c:v>
                </c:pt>
                <c:pt idx="5193">
                  <c:v>5.1928000000000002E-2</c:v>
                </c:pt>
                <c:pt idx="5194">
                  <c:v>5.1937999999999998E-2</c:v>
                </c:pt>
                <c:pt idx="5195">
                  <c:v>5.1948000000000001E-2</c:v>
                </c:pt>
                <c:pt idx="5196">
                  <c:v>5.1957999999999997E-2</c:v>
                </c:pt>
                <c:pt idx="5197">
                  <c:v>5.1968E-2</c:v>
                </c:pt>
                <c:pt idx="5198">
                  <c:v>5.1978000000000003E-2</c:v>
                </c:pt>
                <c:pt idx="5199">
                  <c:v>5.1987999999999999E-2</c:v>
                </c:pt>
                <c:pt idx="5200">
                  <c:v>5.1998000000000003E-2</c:v>
                </c:pt>
                <c:pt idx="5201">
                  <c:v>5.2007999999999999E-2</c:v>
                </c:pt>
                <c:pt idx="5202">
                  <c:v>5.2018000000000002E-2</c:v>
                </c:pt>
                <c:pt idx="5203">
                  <c:v>5.2027999999999998E-2</c:v>
                </c:pt>
                <c:pt idx="5204">
                  <c:v>5.2038000000000001E-2</c:v>
                </c:pt>
                <c:pt idx="5205">
                  <c:v>5.2047999999999997E-2</c:v>
                </c:pt>
                <c:pt idx="5206">
                  <c:v>5.2058E-2</c:v>
                </c:pt>
                <c:pt idx="5207">
                  <c:v>5.2068000000000003E-2</c:v>
                </c:pt>
                <c:pt idx="5208">
                  <c:v>5.2077999999999999E-2</c:v>
                </c:pt>
                <c:pt idx="5209">
                  <c:v>5.2088000000000002E-2</c:v>
                </c:pt>
                <c:pt idx="5210">
                  <c:v>5.2097999999999998E-2</c:v>
                </c:pt>
                <c:pt idx="5211">
                  <c:v>5.2108000000000002E-2</c:v>
                </c:pt>
                <c:pt idx="5212">
                  <c:v>5.2117999999999998E-2</c:v>
                </c:pt>
                <c:pt idx="5213">
                  <c:v>5.2128000000000001E-2</c:v>
                </c:pt>
                <c:pt idx="5214">
                  <c:v>5.2137999999999997E-2</c:v>
                </c:pt>
                <c:pt idx="5215">
                  <c:v>5.2148E-2</c:v>
                </c:pt>
                <c:pt idx="5216">
                  <c:v>5.2158000000000003E-2</c:v>
                </c:pt>
                <c:pt idx="5217">
                  <c:v>5.2167999999999999E-2</c:v>
                </c:pt>
                <c:pt idx="5218">
                  <c:v>5.2178000000000002E-2</c:v>
                </c:pt>
                <c:pt idx="5219">
                  <c:v>5.2187999999999998E-2</c:v>
                </c:pt>
                <c:pt idx="5220">
                  <c:v>5.2198000000000001E-2</c:v>
                </c:pt>
                <c:pt idx="5221">
                  <c:v>5.2207999999999997E-2</c:v>
                </c:pt>
                <c:pt idx="5222">
                  <c:v>5.2218000000000001E-2</c:v>
                </c:pt>
                <c:pt idx="5223">
                  <c:v>5.2227999999999997E-2</c:v>
                </c:pt>
                <c:pt idx="5224">
                  <c:v>5.2238E-2</c:v>
                </c:pt>
                <c:pt idx="5225">
                  <c:v>5.2248000000000003E-2</c:v>
                </c:pt>
                <c:pt idx="5226">
                  <c:v>5.2257999999999999E-2</c:v>
                </c:pt>
                <c:pt idx="5227">
                  <c:v>5.2268000000000002E-2</c:v>
                </c:pt>
                <c:pt idx="5228">
                  <c:v>5.2277999999999998E-2</c:v>
                </c:pt>
                <c:pt idx="5229">
                  <c:v>5.2288000000000001E-2</c:v>
                </c:pt>
                <c:pt idx="5230">
                  <c:v>5.2297999999999997E-2</c:v>
                </c:pt>
                <c:pt idx="5231">
                  <c:v>5.2308E-2</c:v>
                </c:pt>
                <c:pt idx="5232">
                  <c:v>5.2318000000000003E-2</c:v>
                </c:pt>
                <c:pt idx="5233">
                  <c:v>5.2328E-2</c:v>
                </c:pt>
                <c:pt idx="5234">
                  <c:v>5.2338000000000003E-2</c:v>
                </c:pt>
                <c:pt idx="5235">
                  <c:v>5.2347999999999999E-2</c:v>
                </c:pt>
                <c:pt idx="5236">
                  <c:v>5.2358000000000002E-2</c:v>
                </c:pt>
                <c:pt idx="5237">
                  <c:v>5.2367999999999998E-2</c:v>
                </c:pt>
                <c:pt idx="5238">
                  <c:v>5.2378000000000001E-2</c:v>
                </c:pt>
                <c:pt idx="5239">
                  <c:v>5.2387999999999997E-2</c:v>
                </c:pt>
                <c:pt idx="5240">
                  <c:v>5.2398E-2</c:v>
                </c:pt>
                <c:pt idx="5241">
                  <c:v>5.2408000000000003E-2</c:v>
                </c:pt>
                <c:pt idx="5242">
                  <c:v>5.2417999999999999E-2</c:v>
                </c:pt>
                <c:pt idx="5243">
                  <c:v>5.2428000000000002E-2</c:v>
                </c:pt>
                <c:pt idx="5244">
                  <c:v>5.2437999999999999E-2</c:v>
                </c:pt>
                <c:pt idx="5245">
                  <c:v>5.2448000000000002E-2</c:v>
                </c:pt>
                <c:pt idx="5246">
                  <c:v>5.2457999999999998E-2</c:v>
                </c:pt>
                <c:pt idx="5247">
                  <c:v>5.2468000000000001E-2</c:v>
                </c:pt>
                <c:pt idx="5248">
                  <c:v>5.2477999999999997E-2</c:v>
                </c:pt>
                <c:pt idx="5249">
                  <c:v>5.2488E-2</c:v>
                </c:pt>
                <c:pt idx="5250">
                  <c:v>5.2498000000000003E-2</c:v>
                </c:pt>
                <c:pt idx="5251">
                  <c:v>5.2507999999999999E-2</c:v>
                </c:pt>
                <c:pt idx="5252">
                  <c:v>5.2518000000000002E-2</c:v>
                </c:pt>
                <c:pt idx="5253">
                  <c:v>5.2527999999999998E-2</c:v>
                </c:pt>
                <c:pt idx="5254">
                  <c:v>5.2538000000000001E-2</c:v>
                </c:pt>
                <c:pt idx="5255">
                  <c:v>5.2547999999999997E-2</c:v>
                </c:pt>
                <c:pt idx="5256">
                  <c:v>5.2558000000000001E-2</c:v>
                </c:pt>
                <c:pt idx="5257">
                  <c:v>5.2567999999999997E-2</c:v>
                </c:pt>
                <c:pt idx="5258">
                  <c:v>5.2578E-2</c:v>
                </c:pt>
                <c:pt idx="5259">
                  <c:v>5.2588000000000003E-2</c:v>
                </c:pt>
                <c:pt idx="5260">
                  <c:v>5.2597999999999999E-2</c:v>
                </c:pt>
                <c:pt idx="5261">
                  <c:v>5.2608000000000002E-2</c:v>
                </c:pt>
                <c:pt idx="5262">
                  <c:v>5.2617999999999998E-2</c:v>
                </c:pt>
                <c:pt idx="5263">
                  <c:v>5.2628000000000001E-2</c:v>
                </c:pt>
                <c:pt idx="5264">
                  <c:v>5.2637999999999997E-2</c:v>
                </c:pt>
                <c:pt idx="5265">
                  <c:v>5.2648E-2</c:v>
                </c:pt>
                <c:pt idx="5266">
                  <c:v>5.2658000000000003E-2</c:v>
                </c:pt>
                <c:pt idx="5267">
                  <c:v>5.2668E-2</c:v>
                </c:pt>
                <c:pt idx="5268">
                  <c:v>5.2678000000000003E-2</c:v>
                </c:pt>
                <c:pt idx="5269">
                  <c:v>5.2687999999999999E-2</c:v>
                </c:pt>
                <c:pt idx="5270">
                  <c:v>5.2698000000000002E-2</c:v>
                </c:pt>
                <c:pt idx="5271">
                  <c:v>5.2707999999999998E-2</c:v>
                </c:pt>
                <c:pt idx="5272">
                  <c:v>5.2718000000000001E-2</c:v>
                </c:pt>
                <c:pt idx="5273">
                  <c:v>5.2727999999999997E-2</c:v>
                </c:pt>
                <c:pt idx="5274">
                  <c:v>5.2738E-2</c:v>
                </c:pt>
                <c:pt idx="5275">
                  <c:v>5.2748000000000003E-2</c:v>
                </c:pt>
                <c:pt idx="5276">
                  <c:v>5.2757999999999999E-2</c:v>
                </c:pt>
                <c:pt idx="5277">
                  <c:v>5.2768000000000002E-2</c:v>
                </c:pt>
                <c:pt idx="5278">
                  <c:v>5.2777999999999999E-2</c:v>
                </c:pt>
                <c:pt idx="5279">
                  <c:v>5.2788000000000002E-2</c:v>
                </c:pt>
                <c:pt idx="5280">
                  <c:v>5.2797999999999998E-2</c:v>
                </c:pt>
                <c:pt idx="5281">
                  <c:v>5.2808000000000001E-2</c:v>
                </c:pt>
                <c:pt idx="5282">
                  <c:v>5.2817999999999997E-2</c:v>
                </c:pt>
                <c:pt idx="5283">
                  <c:v>5.2828E-2</c:v>
                </c:pt>
                <c:pt idx="5284">
                  <c:v>5.2838000000000003E-2</c:v>
                </c:pt>
                <c:pt idx="5285">
                  <c:v>5.2847999999999999E-2</c:v>
                </c:pt>
                <c:pt idx="5286">
                  <c:v>5.2858000000000002E-2</c:v>
                </c:pt>
                <c:pt idx="5287">
                  <c:v>5.2867999999999998E-2</c:v>
                </c:pt>
                <c:pt idx="5288">
                  <c:v>5.2878000000000001E-2</c:v>
                </c:pt>
                <c:pt idx="5289">
                  <c:v>5.2887999999999998E-2</c:v>
                </c:pt>
                <c:pt idx="5290">
                  <c:v>5.2898000000000001E-2</c:v>
                </c:pt>
                <c:pt idx="5291">
                  <c:v>5.2907999999999997E-2</c:v>
                </c:pt>
                <c:pt idx="5292">
                  <c:v>5.2918E-2</c:v>
                </c:pt>
                <c:pt idx="5293">
                  <c:v>5.2928000000000003E-2</c:v>
                </c:pt>
                <c:pt idx="5294">
                  <c:v>5.2937999999999999E-2</c:v>
                </c:pt>
                <c:pt idx="5295">
                  <c:v>5.2948000000000002E-2</c:v>
                </c:pt>
                <c:pt idx="5296">
                  <c:v>5.2957999999999998E-2</c:v>
                </c:pt>
                <c:pt idx="5297">
                  <c:v>5.2968000000000001E-2</c:v>
                </c:pt>
                <c:pt idx="5298">
                  <c:v>5.2977999999999997E-2</c:v>
                </c:pt>
                <c:pt idx="5299">
                  <c:v>5.2988E-2</c:v>
                </c:pt>
                <c:pt idx="5300">
                  <c:v>5.2998000000000003E-2</c:v>
                </c:pt>
                <c:pt idx="5301">
                  <c:v>5.3008E-2</c:v>
                </c:pt>
                <c:pt idx="5302">
                  <c:v>5.3018000000000003E-2</c:v>
                </c:pt>
                <c:pt idx="5303">
                  <c:v>5.3027999999999999E-2</c:v>
                </c:pt>
                <c:pt idx="5304">
                  <c:v>5.3038000000000002E-2</c:v>
                </c:pt>
                <c:pt idx="5305">
                  <c:v>5.3047999999999998E-2</c:v>
                </c:pt>
                <c:pt idx="5306">
                  <c:v>5.3058000000000001E-2</c:v>
                </c:pt>
                <c:pt idx="5307">
                  <c:v>5.3067999999999997E-2</c:v>
                </c:pt>
                <c:pt idx="5308">
                  <c:v>5.3078E-2</c:v>
                </c:pt>
                <c:pt idx="5309">
                  <c:v>5.3088000000000003E-2</c:v>
                </c:pt>
                <c:pt idx="5310">
                  <c:v>5.3097999999999999E-2</c:v>
                </c:pt>
                <c:pt idx="5311">
                  <c:v>5.3108000000000002E-2</c:v>
                </c:pt>
                <c:pt idx="5312">
                  <c:v>5.3117999999999999E-2</c:v>
                </c:pt>
                <c:pt idx="5313">
                  <c:v>5.3128000000000002E-2</c:v>
                </c:pt>
                <c:pt idx="5314">
                  <c:v>5.3137999999999998E-2</c:v>
                </c:pt>
                <c:pt idx="5315">
                  <c:v>5.3148000000000001E-2</c:v>
                </c:pt>
                <c:pt idx="5316">
                  <c:v>5.3157999999999997E-2</c:v>
                </c:pt>
                <c:pt idx="5317">
                  <c:v>5.3168E-2</c:v>
                </c:pt>
                <c:pt idx="5318">
                  <c:v>5.3178000000000003E-2</c:v>
                </c:pt>
                <c:pt idx="5319">
                  <c:v>5.3187999999999999E-2</c:v>
                </c:pt>
                <c:pt idx="5320">
                  <c:v>5.3198000000000002E-2</c:v>
                </c:pt>
                <c:pt idx="5321">
                  <c:v>5.3207999999999998E-2</c:v>
                </c:pt>
                <c:pt idx="5322">
                  <c:v>5.3218000000000001E-2</c:v>
                </c:pt>
                <c:pt idx="5323">
                  <c:v>5.3227999999999998E-2</c:v>
                </c:pt>
                <c:pt idx="5324">
                  <c:v>5.3238000000000001E-2</c:v>
                </c:pt>
                <c:pt idx="5325">
                  <c:v>5.3247999999999997E-2</c:v>
                </c:pt>
                <c:pt idx="5326">
                  <c:v>5.3258E-2</c:v>
                </c:pt>
                <c:pt idx="5327">
                  <c:v>5.3268000000000003E-2</c:v>
                </c:pt>
                <c:pt idx="5328">
                  <c:v>5.3277999999999999E-2</c:v>
                </c:pt>
                <c:pt idx="5329">
                  <c:v>5.3288000000000002E-2</c:v>
                </c:pt>
                <c:pt idx="5330">
                  <c:v>5.3297999999999998E-2</c:v>
                </c:pt>
                <c:pt idx="5331">
                  <c:v>5.3308000000000001E-2</c:v>
                </c:pt>
                <c:pt idx="5332">
                  <c:v>5.3317999999999997E-2</c:v>
                </c:pt>
                <c:pt idx="5333">
                  <c:v>5.3328E-2</c:v>
                </c:pt>
                <c:pt idx="5334">
                  <c:v>5.3338000000000003E-2</c:v>
                </c:pt>
                <c:pt idx="5335">
                  <c:v>5.3348E-2</c:v>
                </c:pt>
                <c:pt idx="5336">
                  <c:v>5.3358000000000003E-2</c:v>
                </c:pt>
                <c:pt idx="5337">
                  <c:v>5.3367999999999999E-2</c:v>
                </c:pt>
                <c:pt idx="5338">
                  <c:v>5.3378000000000002E-2</c:v>
                </c:pt>
                <c:pt idx="5339">
                  <c:v>5.3387999999999998E-2</c:v>
                </c:pt>
                <c:pt idx="5340">
                  <c:v>5.3398000000000001E-2</c:v>
                </c:pt>
                <c:pt idx="5341">
                  <c:v>5.3407999999999997E-2</c:v>
                </c:pt>
                <c:pt idx="5342">
                  <c:v>5.3418E-2</c:v>
                </c:pt>
                <c:pt idx="5343">
                  <c:v>5.3428000000000003E-2</c:v>
                </c:pt>
                <c:pt idx="5344">
                  <c:v>5.3437999999999999E-2</c:v>
                </c:pt>
                <c:pt idx="5345">
                  <c:v>5.3448000000000002E-2</c:v>
                </c:pt>
                <c:pt idx="5346">
                  <c:v>5.3457999999999999E-2</c:v>
                </c:pt>
                <c:pt idx="5347">
                  <c:v>5.3468000000000002E-2</c:v>
                </c:pt>
                <c:pt idx="5348">
                  <c:v>5.3477999999999998E-2</c:v>
                </c:pt>
                <c:pt idx="5349">
                  <c:v>5.3488000000000001E-2</c:v>
                </c:pt>
                <c:pt idx="5350">
                  <c:v>5.3497999999999997E-2</c:v>
                </c:pt>
                <c:pt idx="5351">
                  <c:v>5.3508E-2</c:v>
                </c:pt>
                <c:pt idx="5352">
                  <c:v>5.3518000000000003E-2</c:v>
                </c:pt>
                <c:pt idx="5353">
                  <c:v>5.3527999999999999E-2</c:v>
                </c:pt>
                <c:pt idx="5354">
                  <c:v>5.3538000000000002E-2</c:v>
                </c:pt>
                <c:pt idx="5355">
                  <c:v>5.3547999999999998E-2</c:v>
                </c:pt>
                <c:pt idx="5356">
                  <c:v>5.3558000000000001E-2</c:v>
                </c:pt>
                <c:pt idx="5357">
                  <c:v>5.3567999999999998E-2</c:v>
                </c:pt>
                <c:pt idx="5358">
                  <c:v>5.3578000000000001E-2</c:v>
                </c:pt>
                <c:pt idx="5359">
                  <c:v>5.3587999999999997E-2</c:v>
                </c:pt>
                <c:pt idx="5360">
                  <c:v>5.3598E-2</c:v>
                </c:pt>
                <c:pt idx="5361">
                  <c:v>5.3608000000000003E-2</c:v>
                </c:pt>
                <c:pt idx="5362">
                  <c:v>5.3617999999999999E-2</c:v>
                </c:pt>
                <c:pt idx="5363">
                  <c:v>5.3628000000000002E-2</c:v>
                </c:pt>
                <c:pt idx="5364">
                  <c:v>5.3637999999999998E-2</c:v>
                </c:pt>
                <c:pt idx="5365">
                  <c:v>5.3648000000000001E-2</c:v>
                </c:pt>
                <c:pt idx="5366">
                  <c:v>5.3657999999999997E-2</c:v>
                </c:pt>
                <c:pt idx="5367">
                  <c:v>5.3668E-2</c:v>
                </c:pt>
                <c:pt idx="5368">
                  <c:v>5.3677999999999997E-2</c:v>
                </c:pt>
                <c:pt idx="5369">
                  <c:v>5.3688E-2</c:v>
                </c:pt>
                <c:pt idx="5370">
                  <c:v>5.3698000000000003E-2</c:v>
                </c:pt>
                <c:pt idx="5371">
                  <c:v>5.3707999999999999E-2</c:v>
                </c:pt>
                <c:pt idx="5372">
                  <c:v>5.3718000000000002E-2</c:v>
                </c:pt>
                <c:pt idx="5373">
                  <c:v>5.3727999999999998E-2</c:v>
                </c:pt>
                <c:pt idx="5374">
                  <c:v>5.3738000000000001E-2</c:v>
                </c:pt>
                <c:pt idx="5375">
                  <c:v>5.3747999999999997E-2</c:v>
                </c:pt>
                <c:pt idx="5376">
                  <c:v>5.3758E-2</c:v>
                </c:pt>
                <c:pt idx="5377">
                  <c:v>5.3768000000000003E-2</c:v>
                </c:pt>
                <c:pt idx="5378">
                  <c:v>5.3777999999999999E-2</c:v>
                </c:pt>
                <c:pt idx="5379">
                  <c:v>5.3788000000000002E-2</c:v>
                </c:pt>
                <c:pt idx="5380">
                  <c:v>5.3797999999999999E-2</c:v>
                </c:pt>
                <c:pt idx="5381">
                  <c:v>5.3808000000000002E-2</c:v>
                </c:pt>
                <c:pt idx="5382">
                  <c:v>5.3817999999999998E-2</c:v>
                </c:pt>
                <c:pt idx="5383">
                  <c:v>5.3828000000000001E-2</c:v>
                </c:pt>
                <c:pt idx="5384">
                  <c:v>5.3837999999999997E-2</c:v>
                </c:pt>
                <c:pt idx="5385">
                  <c:v>5.3848E-2</c:v>
                </c:pt>
                <c:pt idx="5386">
                  <c:v>5.3858000000000003E-2</c:v>
                </c:pt>
                <c:pt idx="5387">
                  <c:v>5.3867999999999999E-2</c:v>
                </c:pt>
                <c:pt idx="5388">
                  <c:v>5.3878000000000002E-2</c:v>
                </c:pt>
                <c:pt idx="5389">
                  <c:v>5.3887999999999998E-2</c:v>
                </c:pt>
                <c:pt idx="5390">
                  <c:v>5.3898000000000001E-2</c:v>
                </c:pt>
                <c:pt idx="5391">
                  <c:v>5.3907999999999998E-2</c:v>
                </c:pt>
                <c:pt idx="5392">
                  <c:v>5.3918000000000001E-2</c:v>
                </c:pt>
                <c:pt idx="5393">
                  <c:v>5.3927999999999997E-2</c:v>
                </c:pt>
                <c:pt idx="5394">
                  <c:v>5.3938E-2</c:v>
                </c:pt>
                <c:pt idx="5395">
                  <c:v>5.3948000000000003E-2</c:v>
                </c:pt>
                <c:pt idx="5396">
                  <c:v>5.3957999999999999E-2</c:v>
                </c:pt>
                <c:pt idx="5397">
                  <c:v>5.3968000000000002E-2</c:v>
                </c:pt>
                <c:pt idx="5398">
                  <c:v>5.3977999999999998E-2</c:v>
                </c:pt>
                <c:pt idx="5399">
                  <c:v>5.3988000000000001E-2</c:v>
                </c:pt>
                <c:pt idx="5400">
                  <c:v>5.3997999999999997E-2</c:v>
                </c:pt>
                <c:pt idx="5401">
                  <c:v>5.4008E-2</c:v>
                </c:pt>
                <c:pt idx="5402">
                  <c:v>5.4017999999999997E-2</c:v>
                </c:pt>
                <c:pt idx="5403">
                  <c:v>5.4028E-2</c:v>
                </c:pt>
                <c:pt idx="5404">
                  <c:v>5.4038000000000003E-2</c:v>
                </c:pt>
                <c:pt idx="5405">
                  <c:v>5.4047999999999999E-2</c:v>
                </c:pt>
                <c:pt idx="5406">
                  <c:v>5.4058000000000002E-2</c:v>
                </c:pt>
                <c:pt idx="5407">
                  <c:v>5.4067999999999998E-2</c:v>
                </c:pt>
                <c:pt idx="5408">
                  <c:v>5.4078000000000001E-2</c:v>
                </c:pt>
                <c:pt idx="5409">
                  <c:v>5.4087999999999997E-2</c:v>
                </c:pt>
                <c:pt idx="5410">
                  <c:v>5.4098E-2</c:v>
                </c:pt>
                <c:pt idx="5411">
                  <c:v>5.4108000000000003E-2</c:v>
                </c:pt>
                <c:pt idx="5412">
                  <c:v>5.4117999999999999E-2</c:v>
                </c:pt>
                <c:pt idx="5413">
                  <c:v>5.4128000000000003E-2</c:v>
                </c:pt>
                <c:pt idx="5414">
                  <c:v>5.4137999999999999E-2</c:v>
                </c:pt>
                <c:pt idx="5415">
                  <c:v>5.4148000000000002E-2</c:v>
                </c:pt>
                <c:pt idx="5416">
                  <c:v>5.4157999999999998E-2</c:v>
                </c:pt>
                <c:pt idx="5417">
                  <c:v>5.4168000000000001E-2</c:v>
                </c:pt>
                <c:pt idx="5418">
                  <c:v>5.4177999999999997E-2</c:v>
                </c:pt>
                <c:pt idx="5419">
                  <c:v>5.4188E-2</c:v>
                </c:pt>
                <c:pt idx="5420">
                  <c:v>5.4198000000000003E-2</c:v>
                </c:pt>
                <c:pt idx="5421">
                  <c:v>5.4207999999999999E-2</c:v>
                </c:pt>
                <c:pt idx="5422">
                  <c:v>5.4218000000000002E-2</c:v>
                </c:pt>
                <c:pt idx="5423">
                  <c:v>5.4227999999999998E-2</c:v>
                </c:pt>
                <c:pt idx="5424">
                  <c:v>5.4238000000000001E-2</c:v>
                </c:pt>
                <c:pt idx="5425">
                  <c:v>5.4247999999999998E-2</c:v>
                </c:pt>
                <c:pt idx="5426">
                  <c:v>5.4258000000000001E-2</c:v>
                </c:pt>
                <c:pt idx="5427">
                  <c:v>5.4267999999999997E-2</c:v>
                </c:pt>
                <c:pt idx="5428">
                  <c:v>5.4278E-2</c:v>
                </c:pt>
                <c:pt idx="5429">
                  <c:v>5.4288000000000003E-2</c:v>
                </c:pt>
                <c:pt idx="5430">
                  <c:v>5.4297999999999999E-2</c:v>
                </c:pt>
                <c:pt idx="5431">
                  <c:v>5.4308000000000002E-2</c:v>
                </c:pt>
                <c:pt idx="5432">
                  <c:v>5.4317999999999998E-2</c:v>
                </c:pt>
                <c:pt idx="5433">
                  <c:v>5.4328000000000001E-2</c:v>
                </c:pt>
                <c:pt idx="5434">
                  <c:v>5.4337999999999997E-2</c:v>
                </c:pt>
                <c:pt idx="5435">
                  <c:v>5.4348E-2</c:v>
                </c:pt>
                <c:pt idx="5436">
                  <c:v>5.4357999999999997E-2</c:v>
                </c:pt>
                <c:pt idx="5437">
                  <c:v>5.4368E-2</c:v>
                </c:pt>
                <c:pt idx="5438">
                  <c:v>5.4378000000000003E-2</c:v>
                </c:pt>
                <c:pt idx="5439">
                  <c:v>5.4387999999999999E-2</c:v>
                </c:pt>
                <c:pt idx="5440">
                  <c:v>5.4398000000000002E-2</c:v>
                </c:pt>
                <c:pt idx="5441">
                  <c:v>5.4407999999999998E-2</c:v>
                </c:pt>
                <c:pt idx="5442">
                  <c:v>5.4418000000000001E-2</c:v>
                </c:pt>
                <c:pt idx="5443">
                  <c:v>5.4427999999999997E-2</c:v>
                </c:pt>
                <c:pt idx="5444">
                  <c:v>5.4438E-2</c:v>
                </c:pt>
                <c:pt idx="5445">
                  <c:v>5.4448000000000003E-2</c:v>
                </c:pt>
                <c:pt idx="5446">
                  <c:v>5.4457999999999999E-2</c:v>
                </c:pt>
                <c:pt idx="5447">
                  <c:v>5.4468000000000003E-2</c:v>
                </c:pt>
                <c:pt idx="5448">
                  <c:v>5.4477999999999999E-2</c:v>
                </c:pt>
                <c:pt idx="5449">
                  <c:v>5.4488000000000002E-2</c:v>
                </c:pt>
                <c:pt idx="5450">
                  <c:v>5.4497999999999998E-2</c:v>
                </c:pt>
                <c:pt idx="5451">
                  <c:v>5.4508000000000001E-2</c:v>
                </c:pt>
                <c:pt idx="5452">
                  <c:v>5.4517999999999997E-2</c:v>
                </c:pt>
                <c:pt idx="5453">
                  <c:v>5.4528E-2</c:v>
                </c:pt>
                <c:pt idx="5454">
                  <c:v>5.4538000000000003E-2</c:v>
                </c:pt>
                <c:pt idx="5455">
                  <c:v>5.4547999999999999E-2</c:v>
                </c:pt>
                <c:pt idx="5456">
                  <c:v>5.4558000000000002E-2</c:v>
                </c:pt>
                <c:pt idx="5457">
                  <c:v>5.4567999999999998E-2</c:v>
                </c:pt>
                <c:pt idx="5458">
                  <c:v>5.4577000000000001E-2</c:v>
                </c:pt>
                <c:pt idx="5459">
                  <c:v>5.4586999999999997E-2</c:v>
                </c:pt>
                <c:pt idx="5460">
                  <c:v>5.4597E-2</c:v>
                </c:pt>
                <c:pt idx="5461">
                  <c:v>5.4607000000000003E-2</c:v>
                </c:pt>
                <c:pt idx="5462">
                  <c:v>5.4616999999999999E-2</c:v>
                </c:pt>
                <c:pt idx="5463">
                  <c:v>5.4627000000000002E-2</c:v>
                </c:pt>
                <c:pt idx="5464">
                  <c:v>5.4636999999999998E-2</c:v>
                </c:pt>
                <c:pt idx="5465">
                  <c:v>5.4647000000000001E-2</c:v>
                </c:pt>
                <c:pt idx="5466">
                  <c:v>5.4656999999999997E-2</c:v>
                </c:pt>
                <c:pt idx="5467">
                  <c:v>5.4667E-2</c:v>
                </c:pt>
                <c:pt idx="5468">
                  <c:v>5.4677000000000003E-2</c:v>
                </c:pt>
                <c:pt idx="5469">
                  <c:v>5.4686999999999999E-2</c:v>
                </c:pt>
                <c:pt idx="5470">
                  <c:v>5.4697000000000003E-2</c:v>
                </c:pt>
                <c:pt idx="5471">
                  <c:v>5.4706999999999999E-2</c:v>
                </c:pt>
                <c:pt idx="5472">
                  <c:v>5.4717000000000002E-2</c:v>
                </c:pt>
                <c:pt idx="5473">
                  <c:v>5.4726999999999998E-2</c:v>
                </c:pt>
                <c:pt idx="5474">
                  <c:v>5.4737000000000001E-2</c:v>
                </c:pt>
                <c:pt idx="5475">
                  <c:v>5.4746999999999997E-2</c:v>
                </c:pt>
                <c:pt idx="5476">
                  <c:v>5.4757E-2</c:v>
                </c:pt>
                <c:pt idx="5477">
                  <c:v>5.4767000000000003E-2</c:v>
                </c:pt>
                <c:pt idx="5478">
                  <c:v>5.4776999999999999E-2</c:v>
                </c:pt>
                <c:pt idx="5479">
                  <c:v>5.4787000000000002E-2</c:v>
                </c:pt>
                <c:pt idx="5480">
                  <c:v>5.4796999999999998E-2</c:v>
                </c:pt>
                <c:pt idx="5481">
                  <c:v>5.4807000000000002E-2</c:v>
                </c:pt>
                <c:pt idx="5482">
                  <c:v>5.4816999999999998E-2</c:v>
                </c:pt>
                <c:pt idx="5483">
                  <c:v>5.4827000000000001E-2</c:v>
                </c:pt>
                <c:pt idx="5484">
                  <c:v>5.4836999999999997E-2</c:v>
                </c:pt>
                <c:pt idx="5485">
                  <c:v>5.4847E-2</c:v>
                </c:pt>
                <c:pt idx="5486">
                  <c:v>5.4857000000000003E-2</c:v>
                </c:pt>
                <c:pt idx="5487">
                  <c:v>5.4866999999999999E-2</c:v>
                </c:pt>
                <c:pt idx="5488">
                  <c:v>5.4877000000000002E-2</c:v>
                </c:pt>
                <c:pt idx="5489">
                  <c:v>5.4886999999999998E-2</c:v>
                </c:pt>
                <c:pt idx="5490">
                  <c:v>5.4897000000000001E-2</c:v>
                </c:pt>
                <c:pt idx="5491">
                  <c:v>5.4906999999999997E-2</c:v>
                </c:pt>
                <c:pt idx="5492">
                  <c:v>5.4917000000000001E-2</c:v>
                </c:pt>
                <c:pt idx="5493">
                  <c:v>5.4926999999999997E-2</c:v>
                </c:pt>
                <c:pt idx="5494">
                  <c:v>5.4937E-2</c:v>
                </c:pt>
                <c:pt idx="5495">
                  <c:v>5.4947000000000003E-2</c:v>
                </c:pt>
                <c:pt idx="5496">
                  <c:v>5.4956999999999999E-2</c:v>
                </c:pt>
                <c:pt idx="5497">
                  <c:v>5.4967000000000002E-2</c:v>
                </c:pt>
                <c:pt idx="5498">
                  <c:v>5.4976999999999998E-2</c:v>
                </c:pt>
                <c:pt idx="5499">
                  <c:v>5.4987000000000001E-2</c:v>
                </c:pt>
                <c:pt idx="5500">
                  <c:v>5.4996999999999997E-2</c:v>
                </c:pt>
                <c:pt idx="5501">
                  <c:v>5.5007E-2</c:v>
                </c:pt>
                <c:pt idx="5502">
                  <c:v>5.5017000000000003E-2</c:v>
                </c:pt>
                <c:pt idx="5503">
                  <c:v>5.5027E-2</c:v>
                </c:pt>
                <c:pt idx="5504">
                  <c:v>5.5037000000000003E-2</c:v>
                </c:pt>
                <c:pt idx="5505">
                  <c:v>5.5046999999999999E-2</c:v>
                </c:pt>
                <c:pt idx="5506">
                  <c:v>5.5057000000000002E-2</c:v>
                </c:pt>
                <c:pt idx="5507">
                  <c:v>5.5066999999999998E-2</c:v>
                </c:pt>
                <c:pt idx="5508">
                  <c:v>5.5077000000000001E-2</c:v>
                </c:pt>
                <c:pt idx="5509">
                  <c:v>5.5086999999999997E-2</c:v>
                </c:pt>
                <c:pt idx="5510">
                  <c:v>5.5097E-2</c:v>
                </c:pt>
                <c:pt idx="5511">
                  <c:v>5.5107000000000003E-2</c:v>
                </c:pt>
                <c:pt idx="5512">
                  <c:v>5.5116999999999999E-2</c:v>
                </c:pt>
                <c:pt idx="5513">
                  <c:v>5.5127000000000002E-2</c:v>
                </c:pt>
                <c:pt idx="5514">
                  <c:v>5.5136999999999999E-2</c:v>
                </c:pt>
                <c:pt idx="5515">
                  <c:v>5.5147000000000002E-2</c:v>
                </c:pt>
                <c:pt idx="5516">
                  <c:v>5.5156999999999998E-2</c:v>
                </c:pt>
                <c:pt idx="5517">
                  <c:v>5.5167000000000001E-2</c:v>
                </c:pt>
                <c:pt idx="5518">
                  <c:v>5.5176999999999997E-2</c:v>
                </c:pt>
                <c:pt idx="5519">
                  <c:v>5.5187E-2</c:v>
                </c:pt>
                <c:pt idx="5520">
                  <c:v>5.5197000000000003E-2</c:v>
                </c:pt>
                <c:pt idx="5521">
                  <c:v>5.5206999999999999E-2</c:v>
                </c:pt>
                <c:pt idx="5522">
                  <c:v>5.5217000000000002E-2</c:v>
                </c:pt>
                <c:pt idx="5523">
                  <c:v>5.5226999999999998E-2</c:v>
                </c:pt>
                <c:pt idx="5524">
                  <c:v>5.5237000000000001E-2</c:v>
                </c:pt>
                <c:pt idx="5525">
                  <c:v>5.5246999999999997E-2</c:v>
                </c:pt>
                <c:pt idx="5526">
                  <c:v>5.5257000000000001E-2</c:v>
                </c:pt>
                <c:pt idx="5527">
                  <c:v>5.5266999999999997E-2</c:v>
                </c:pt>
                <c:pt idx="5528">
                  <c:v>5.5277E-2</c:v>
                </c:pt>
                <c:pt idx="5529">
                  <c:v>5.5287000000000003E-2</c:v>
                </c:pt>
                <c:pt idx="5530">
                  <c:v>5.5296999999999999E-2</c:v>
                </c:pt>
                <c:pt idx="5531">
                  <c:v>5.5307000000000002E-2</c:v>
                </c:pt>
                <c:pt idx="5532">
                  <c:v>5.5316999999999998E-2</c:v>
                </c:pt>
                <c:pt idx="5533">
                  <c:v>5.5327000000000001E-2</c:v>
                </c:pt>
                <c:pt idx="5534">
                  <c:v>5.5336999999999997E-2</c:v>
                </c:pt>
                <c:pt idx="5535">
                  <c:v>5.5347E-2</c:v>
                </c:pt>
                <c:pt idx="5536">
                  <c:v>5.5357000000000003E-2</c:v>
                </c:pt>
                <c:pt idx="5537">
                  <c:v>5.5367E-2</c:v>
                </c:pt>
                <c:pt idx="5538">
                  <c:v>5.5377000000000003E-2</c:v>
                </c:pt>
                <c:pt idx="5539">
                  <c:v>5.5386999999999999E-2</c:v>
                </c:pt>
                <c:pt idx="5540">
                  <c:v>5.5397000000000002E-2</c:v>
                </c:pt>
                <c:pt idx="5541">
                  <c:v>5.5406999999999998E-2</c:v>
                </c:pt>
                <c:pt idx="5542">
                  <c:v>5.5417000000000001E-2</c:v>
                </c:pt>
                <c:pt idx="5543">
                  <c:v>5.5426999999999997E-2</c:v>
                </c:pt>
                <c:pt idx="5544">
                  <c:v>5.5437E-2</c:v>
                </c:pt>
                <c:pt idx="5545">
                  <c:v>5.5447000000000003E-2</c:v>
                </c:pt>
                <c:pt idx="5546">
                  <c:v>5.5456999999999999E-2</c:v>
                </c:pt>
                <c:pt idx="5547">
                  <c:v>5.5467000000000002E-2</c:v>
                </c:pt>
                <c:pt idx="5548">
                  <c:v>5.5476999999999999E-2</c:v>
                </c:pt>
                <c:pt idx="5549">
                  <c:v>5.5487000000000002E-2</c:v>
                </c:pt>
                <c:pt idx="5550">
                  <c:v>5.5496999999999998E-2</c:v>
                </c:pt>
                <c:pt idx="5551">
                  <c:v>5.5507000000000001E-2</c:v>
                </c:pt>
                <c:pt idx="5552">
                  <c:v>5.5516999999999997E-2</c:v>
                </c:pt>
                <c:pt idx="5553">
                  <c:v>5.5527E-2</c:v>
                </c:pt>
                <c:pt idx="5554">
                  <c:v>5.5537000000000003E-2</c:v>
                </c:pt>
                <c:pt idx="5555">
                  <c:v>5.5546999999999999E-2</c:v>
                </c:pt>
                <c:pt idx="5556">
                  <c:v>5.5557000000000002E-2</c:v>
                </c:pt>
                <c:pt idx="5557">
                  <c:v>5.5566999999999998E-2</c:v>
                </c:pt>
                <c:pt idx="5558">
                  <c:v>5.5577000000000001E-2</c:v>
                </c:pt>
                <c:pt idx="5559">
                  <c:v>5.5586999999999998E-2</c:v>
                </c:pt>
                <c:pt idx="5560">
                  <c:v>5.5597000000000001E-2</c:v>
                </c:pt>
                <c:pt idx="5561">
                  <c:v>5.5606999999999997E-2</c:v>
                </c:pt>
                <c:pt idx="5562">
                  <c:v>5.5617E-2</c:v>
                </c:pt>
                <c:pt idx="5563">
                  <c:v>5.5627000000000003E-2</c:v>
                </c:pt>
                <c:pt idx="5564">
                  <c:v>5.5636999999999999E-2</c:v>
                </c:pt>
                <c:pt idx="5565">
                  <c:v>5.5647000000000002E-2</c:v>
                </c:pt>
                <c:pt idx="5566">
                  <c:v>5.5656999999999998E-2</c:v>
                </c:pt>
                <c:pt idx="5567">
                  <c:v>5.5667000000000001E-2</c:v>
                </c:pt>
                <c:pt idx="5568">
                  <c:v>5.5676999999999997E-2</c:v>
                </c:pt>
                <c:pt idx="5569">
                  <c:v>5.5687E-2</c:v>
                </c:pt>
                <c:pt idx="5570">
                  <c:v>5.5697000000000003E-2</c:v>
                </c:pt>
                <c:pt idx="5571">
                  <c:v>5.5707E-2</c:v>
                </c:pt>
                <c:pt idx="5572">
                  <c:v>5.5717000000000003E-2</c:v>
                </c:pt>
                <c:pt idx="5573">
                  <c:v>5.5726999999999999E-2</c:v>
                </c:pt>
                <c:pt idx="5574">
                  <c:v>5.5737000000000002E-2</c:v>
                </c:pt>
                <c:pt idx="5575">
                  <c:v>5.5746999999999998E-2</c:v>
                </c:pt>
                <c:pt idx="5576">
                  <c:v>5.5757000000000001E-2</c:v>
                </c:pt>
                <c:pt idx="5577">
                  <c:v>5.5766999999999997E-2</c:v>
                </c:pt>
                <c:pt idx="5578">
                  <c:v>5.5777E-2</c:v>
                </c:pt>
                <c:pt idx="5579">
                  <c:v>5.5787000000000003E-2</c:v>
                </c:pt>
                <c:pt idx="5580">
                  <c:v>5.5796999999999999E-2</c:v>
                </c:pt>
                <c:pt idx="5581">
                  <c:v>5.5807000000000002E-2</c:v>
                </c:pt>
                <c:pt idx="5582">
                  <c:v>5.5816999999999999E-2</c:v>
                </c:pt>
                <c:pt idx="5583">
                  <c:v>5.5827000000000002E-2</c:v>
                </c:pt>
                <c:pt idx="5584">
                  <c:v>5.5836999999999998E-2</c:v>
                </c:pt>
                <c:pt idx="5585">
                  <c:v>5.5847000000000001E-2</c:v>
                </c:pt>
                <c:pt idx="5586">
                  <c:v>5.5856999999999997E-2</c:v>
                </c:pt>
                <c:pt idx="5587">
                  <c:v>5.5867E-2</c:v>
                </c:pt>
                <c:pt idx="5588">
                  <c:v>5.5877000000000003E-2</c:v>
                </c:pt>
                <c:pt idx="5589">
                  <c:v>5.5886999999999999E-2</c:v>
                </c:pt>
                <c:pt idx="5590">
                  <c:v>5.5897000000000002E-2</c:v>
                </c:pt>
                <c:pt idx="5591">
                  <c:v>5.5906999999999998E-2</c:v>
                </c:pt>
                <c:pt idx="5592">
                  <c:v>5.5917000000000001E-2</c:v>
                </c:pt>
                <c:pt idx="5593">
                  <c:v>5.5926999999999998E-2</c:v>
                </c:pt>
                <c:pt idx="5594">
                  <c:v>5.5937000000000001E-2</c:v>
                </c:pt>
                <c:pt idx="5595">
                  <c:v>5.5946999999999997E-2</c:v>
                </c:pt>
                <c:pt idx="5596">
                  <c:v>5.5957E-2</c:v>
                </c:pt>
                <c:pt idx="5597">
                  <c:v>5.5967000000000003E-2</c:v>
                </c:pt>
                <c:pt idx="5598">
                  <c:v>5.5976999999999999E-2</c:v>
                </c:pt>
                <c:pt idx="5599">
                  <c:v>5.5987000000000002E-2</c:v>
                </c:pt>
                <c:pt idx="5600">
                  <c:v>5.5996999999999998E-2</c:v>
                </c:pt>
                <c:pt idx="5601">
                  <c:v>5.6007000000000001E-2</c:v>
                </c:pt>
                <c:pt idx="5602">
                  <c:v>5.6016999999999997E-2</c:v>
                </c:pt>
                <c:pt idx="5603">
                  <c:v>5.6027E-2</c:v>
                </c:pt>
                <c:pt idx="5604">
                  <c:v>5.6036999999999997E-2</c:v>
                </c:pt>
                <c:pt idx="5605">
                  <c:v>5.6047E-2</c:v>
                </c:pt>
                <c:pt idx="5606">
                  <c:v>5.6057000000000003E-2</c:v>
                </c:pt>
                <c:pt idx="5607">
                  <c:v>5.6066999999999999E-2</c:v>
                </c:pt>
                <c:pt idx="5608">
                  <c:v>5.6077000000000002E-2</c:v>
                </c:pt>
                <c:pt idx="5609">
                  <c:v>5.6086999999999998E-2</c:v>
                </c:pt>
                <c:pt idx="5610">
                  <c:v>5.6097000000000001E-2</c:v>
                </c:pt>
                <c:pt idx="5611">
                  <c:v>5.6106999999999997E-2</c:v>
                </c:pt>
                <c:pt idx="5612">
                  <c:v>5.6117E-2</c:v>
                </c:pt>
                <c:pt idx="5613">
                  <c:v>5.6127000000000003E-2</c:v>
                </c:pt>
                <c:pt idx="5614">
                  <c:v>5.6136999999999999E-2</c:v>
                </c:pt>
                <c:pt idx="5615">
                  <c:v>5.6147000000000002E-2</c:v>
                </c:pt>
                <c:pt idx="5616">
                  <c:v>5.6156999999999999E-2</c:v>
                </c:pt>
                <c:pt idx="5617">
                  <c:v>5.6167000000000002E-2</c:v>
                </c:pt>
                <c:pt idx="5618">
                  <c:v>5.6176999999999998E-2</c:v>
                </c:pt>
                <c:pt idx="5619">
                  <c:v>5.6187000000000001E-2</c:v>
                </c:pt>
                <c:pt idx="5620">
                  <c:v>5.6196999999999997E-2</c:v>
                </c:pt>
                <c:pt idx="5621">
                  <c:v>5.6207E-2</c:v>
                </c:pt>
                <c:pt idx="5622">
                  <c:v>5.6217000000000003E-2</c:v>
                </c:pt>
                <c:pt idx="5623">
                  <c:v>5.6226999999999999E-2</c:v>
                </c:pt>
                <c:pt idx="5624">
                  <c:v>5.6237000000000002E-2</c:v>
                </c:pt>
                <c:pt idx="5625">
                  <c:v>5.6246999999999998E-2</c:v>
                </c:pt>
                <c:pt idx="5626">
                  <c:v>5.6257000000000001E-2</c:v>
                </c:pt>
                <c:pt idx="5627">
                  <c:v>5.6266999999999998E-2</c:v>
                </c:pt>
                <c:pt idx="5628">
                  <c:v>5.6277000000000001E-2</c:v>
                </c:pt>
                <c:pt idx="5629">
                  <c:v>5.6286999999999997E-2</c:v>
                </c:pt>
                <c:pt idx="5630">
                  <c:v>5.6297E-2</c:v>
                </c:pt>
                <c:pt idx="5631">
                  <c:v>5.6307000000000003E-2</c:v>
                </c:pt>
                <c:pt idx="5632">
                  <c:v>5.6316999999999999E-2</c:v>
                </c:pt>
                <c:pt idx="5633">
                  <c:v>5.6327000000000002E-2</c:v>
                </c:pt>
                <c:pt idx="5634">
                  <c:v>5.6336999999999998E-2</c:v>
                </c:pt>
                <c:pt idx="5635">
                  <c:v>5.6347000000000001E-2</c:v>
                </c:pt>
                <c:pt idx="5636">
                  <c:v>5.6356999999999997E-2</c:v>
                </c:pt>
                <c:pt idx="5637">
                  <c:v>5.6367E-2</c:v>
                </c:pt>
                <c:pt idx="5638">
                  <c:v>5.6376999999999997E-2</c:v>
                </c:pt>
                <c:pt idx="5639">
                  <c:v>5.6387E-2</c:v>
                </c:pt>
                <c:pt idx="5640">
                  <c:v>5.6397000000000003E-2</c:v>
                </c:pt>
                <c:pt idx="5641">
                  <c:v>5.6406999999999999E-2</c:v>
                </c:pt>
                <c:pt idx="5642">
                  <c:v>5.6417000000000002E-2</c:v>
                </c:pt>
                <c:pt idx="5643">
                  <c:v>5.6426999999999998E-2</c:v>
                </c:pt>
                <c:pt idx="5644">
                  <c:v>5.6437000000000001E-2</c:v>
                </c:pt>
                <c:pt idx="5645">
                  <c:v>5.6446999999999997E-2</c:v>
                </c:pt>
                <c:pt idx="5646">
                  <c:v>5.6457E-2</c:v>
                </c:pt>
                <c:pt idx="5647">
                  <c:v>5.6467000000000003E-2</c:v>
                </c:pt>
                <c:pt idx="5648">
                  <c:v>5.6476999999999999E-2</c:v>
                </c:pt>
                <c:pt idx="5649">
                  <c:v>5.6487000000000002E-2</c:v>
                </c:pt>
                <c:pt idx="5650">
                  <c:v>5.6496999999999999E-2</c:v>
                </c:pt>
                <c:pt idx="5651">
                  <c:v>5.6507000000000002E-2</c:v>
                </c:pt>
                <c:pt idx="5652">
                  <c:v>5.6516999999999998E-2</c:v>
                </c:pt>
                <c:pt idx="5653">
                  <c:v>5.6527000000000001E-2</c:v>
                </c:pt>
                <c:pt idx="5654">
                  <c:v>5.6536999999999997E-2</c:v>
                </c:pt>
                <c:pt idx="5655">
                  <c:v>5.6547E-2</c:v>
                </c:pt>
                <c:pt idx="5656">
                  <c:v>5.6557000000000003E-2</c:v>
                </c:pt>
                <c:pt idx="5657">
                  <c:v>5.6566999999999999E-2</c:v>
                </c:pt>
                <c:pt idx="5658">
                  <c:v>5.6577000000000002E-2</c:v>
                </c:pt>
                <c:pt idx="5659">
                  <c:v>5.6586999999999998E-2</c:v>
                </c:pt>
                <c:pt idx="5660">
                  <c:v>5.6597000000000001E-2</c:v>
                </c:pt>
                <c:pt idx="5661">
                  <c:v>5.6606999999999998E-2</c:v>
                </c:pt>
                <c:pt idx="5662">
                  <c:v>5.6617000000000001E-2</c:v>
                </c:pt>
                <c:pt idx="5663">
                  <c:v>5.6626999999999997E-2</c:v>
                </c:pt>
                <c:pt idx="5664">
                  <c:v>5.6637E-2</c:v>
                </c:pt>
                <c:pt idx="5665">
                  <c:v>5.6647000000000003E-2</c:v>
                </c:pt>
                <c:pt idx="5666">
                  <c:v>5.6656999999999999E-2</c:v>
                </c:pt>
                <c:pt idx="5667">
                  <c:v>5.6667000000000002E-2</c:v>
                </c:pt>
                <c:pt idx="5668">
                  <c:v>5.6676999999999998E-2</c:v>
                </c:pt>
                <c:pt idx="5669">
                  <c:v>5.6687000000000001E-2</c:v>
                </c:pt>
                <c:pt idx="5670">
                  <c:v>5.6696999999999997E-2</c:v>
                </c:pt>
                <c:pt idx="5671">
                  <c:v>5.6707E-2</c:v>
                </c:pt>
                <c:pt idx="5672">
                  <c:v>5.6716999999999997E-2</c:v>
                </c:pt>
                <c:pt idx="5673">
                  <c:v>5.6727E-2</c:v>
                </c:pt>
                <c:pt idx="5674">
                  <c:v>5.6737000000000003E-2</c:v>
                </c:pt>
                <c:pt idx="5675">
                  <c:v>5.6746999999999999E-2</c:v>
                </c:pt>
                <c:pt idx="5676">
                  <c:v>5.6757000000000002E-2</c:v>
                </c:pt>
                <c:pt idx="5677">
                  <c:v>5.6766999999999998E-2</c:v>
                </c:pt>
                <c:pt idx="5678">
                  <c:v>5.6777000000000001E-2</c:v>
                </c:pt>
                <c:pt idx="5679">
                  <c:v>5.6786999999999997E-2</c:v>
                </c:pt>
                <c:pt idx="5680">
                  <c:v>5.6797E-2</c:v>
                </c:pt>
                <c:pt idx="5681">
                  <c:v>5.6807000000000003E-2</c:v>
                </c:pt>
                <c:pt idx="5682">
                  <c:v>5.6816999999999999E-2</c:v>
                </c:pt>
                <c:pt idx="5683">
                  <c:v>5.6827000000000003E-2</c:v>
                </c:pt>
                <c:pt idx="5684">
                  <c:v>5.6836999999999999E-2</c:v>
                </c:pt>
                <c:pt idx="5685">
                  <c:v>5.6847000000000002E-2</c:v>
                </c:pt>
                <c:pt idx="5686">
                  <c:v>5.6856999999999998E-2</c:v>
                </c:pt>
                <c:pt idx="5687">
                  <c:v>5.6867000000000001E-2</c:v>
                </c:pt>
                <c:pt idx="5688">
                  <c:v>5.6876999999999997E-2</c:v>
                </c:pt>
                <c:pt idx="5689">
                  <c:v>5.6887E-2</c:v>
                </c:pt>
                <c:pt idx="5690">
                  <c:v>5.6897000000000003E-2</c:v>
                </c:pt>
                <c:pt idx="5691">
                  <c:v>5.6906999999999999E-2</c:v>
                </c:pt>
                <c:pt idx="5692">
                  <c:v>5.6917000000000002E-2</c:v>
                </c:pt>
                <c:pt idx="5693">
                  <c:v>5.6926999999999998E-2</c:v>
                </c:pt>
                <c:pt idx="5694">
                  <c:v>5.6937000000000001E-2</c:v>
                </c:pt>
                <c:pt idx="5695">
                  <c:v>5.6946999999999998E-2</c:v>
                </c:pt>
                <c:pt idx="5696">
                  <c:v>5.6957000000000001E-2</c:v>
                </c:pt>
                <c:pt idx="5697">
                  <c:v>5.6966999999999997E-2</c:v>
                </c:pt>
                <c:pt idx="5698">
                  <c:v>5.6977E-2</c:v>
                </c:pt>
                <c:pt idx="5699">
                  <c:v>5.6987000000000003E-2</c:v>
                </c:pt>
                <c:pt idx="5700">
                  <c:v>5.6996999999999999E-2</c:v>
                </c:pt>
                <c:pt idx="5701">
                  <c:v>5.7007000000000002E-2</c:v>
                </c:pt>
                <c:pt idx="5702">
                  <c:v>5.7016999999999998E-2</c:v>
                </c:pt>
                <c:pt idx="5703">
                  <c:v>5.7027000000000001E-2</c:v>
                </c:pt>
                <c:pt idx="5704">
                  <c:v>5.7036999999999997E-2</c:v>
                </c:pt>
                <c:pt idx="5705">
                  <c:v>5.7047E-2</c:v>
                </c:pt>
                <c:pt idx="5706">
                  <c:v>5.7056999999999997E-2</c:v>
                </c:pt>
                <c:pt idx="5707">
                  <c:v>5.7067E-2</c:v>
                </c:pt>
                <c:pt idx="5708">
                  <c:v>5.7077000000000003E-2</c:v>
                </c:pt>
                <c:pt idx="5709">
                  <c:v>5.7086999999999999E-2</c:v>
                </c:pt>
                <c:pt idx="5710">
                  <c:v>5.7097000000000002E-2</c:v>
                </c:pt>
                <c:pt idx="5711">
                  <c:v>5.7106999999999998E-2</c:v>
                </c:pt>
                <c:pt idx="5712">
                  <c:v>5.7117000000000001E-2</c:v>
                </c:pt>
                <c:pt idx="5713">
                  <c:v>5.7126999999999997E-2</c:v>
                </c:pt>
                <c:pt idx="5714">
                  <c:v>5.7137E-2</c:v>
                </c:pt>
                <c:pt idx="5715">
                  <c:v>5.7147000000000003E-2</c:v>
                </c:pt>
                <c:pt idx="5716">
                  <c:v>5.7156999999999999E-2</c:v>
                </c:pt>
                <c:pt idx="5717">
                  <c:v>5.7167000000000003E-2</c:v>
                </c:pt>
                <c:pt idx="5718">
                  <c:v>5.7176999999999999E-2</c:v>
                </c:pt>
                <c:pt idx="5719">
                  <c:v>5.7187000000000002E-2</c:v>
                </c:pt>
                <c:pt idx="5720">
                  <c:v>5.7196999999999998E-2</c:v>
                </c:pt>
                <c:pt idx="5721">
                  <c:v>5.7207000000000001E-2</c:v>
                </c:pt>
                <c:pt idx="5722">
                  <c:v>5.7216999999999997E-2</c:v>
                </c:pt>
                <c:pt idx="5723">
                  <c:v>5.7227E-2</c:v>
                </c:pt>
                <c:pt idx="5724">
                  <c:v>5.7237000000000003E-2</c:v>
                </c:pt>
                <c:pt idx="5725">
                  <c:v>5.7246999999999999E-2</c:v>
                </c:pt>
                <c:pt idx="5726">
                  <c:v>5.7257000000000002E-2</c:v>
                </c:pt>
                <c:pt idx="5727">
                  <c:v>5.7266999999999998E-2</c:v>
                </c:pt>
                <c:pt idx="5728">
                  <c:v>5.7277000000000002E-2</c:v>
                </c:pt>
                <c:pt idx="5729">
                  <c:v>5.7286999999999998E-2</c:v>
                </c:pt>
                <c:pt idx="5730">
                  <c:v>5.7297000000000001E-2</c:v>
                </c:pt>
                <c:pt idx="5731">
                  <c:v>5.7306999999999997E-2</c:v>
                </c:pt>
                <c:pt idx="5732">
                  <c:v>5.7317E-2</c:v>
                </c:pt>
                <c:pt idx="5733">
                  <c:v>5.7327000000000003E-2</c:v>
                </c:pt>
                <c:pt idx="5734">
                  <c:v>5.7336999999999999E-2</c:v>
                </c:pt>
                <c:pt idx="5735">
                  <c:v>5.7347000000000002E-2</c:v>
                </c:pt>
                <c:pt idx="5736">
                  <c:v>5.7356999999999998E-2</c:v>
                </c:pt>
                <c:pt idx="5737">
                  <c:v>5.7367000000000001E-2</c:v>
                </c:pt>
                <c:pt idx="5738">
                  <c:v>5.7376999999999997E-2</c:v>
                </c:pt>
                <c:pt idx="5739">
                  <c:v>5.7387000000000001E-2</c:v>
                </c:pt>
                <c:pt idx="5740">
                  <c:v>5.7396999999999997E-2</c:v>
                </c:pt>
                <c:pt idx="5741">
                  <c:v>5.7407E-2</c:v>
                </c:pt>
                <c:pt idx="5742">
                  <c:v>5.7417000000000003E-2</c:v>
                </c:pt>
                <c:pt idx="5743">
                  <c:v>5.7426999999999999E-2</c:v>
                </c:pt>
                <c:pt idx="5744">
                  <c:v>5.7437000000000002E-2</c:v>
                </c:pt>
                <c:pt idx="5745">
                  <c:v>5.7446999999999998E-2</c:v>
                </c:pt>
                <c:pt idx="5746">
                  <c:v>5.7457000000000001E-2</c:v>
                </c:pt>
                <c:pt idx="5747">
                  <c:v>5.7466999999999997E-2</c:v>
                </c:pt>
                <c:pt idx="5748">
                  <c:v>5.7477E-2</c:v>
                </c:pt>
                <c:pt idx="5749">
                  <c:v>5.7487000000000003E-2</c:v>
                </c:pt>
                <c:pt idx="5750">
                  <c:v>5.7496999999999999E-2</c:v>
                </c:pt>
                <c:pt idx="5751">
                  <c:v>5.7507000000000003E-2</c:v>
                </c:pt>
                <c:pt idx="5752">
                  <c:v>5.7516999999999999E-2</c:v>
                </c:pt>
                <c:pt idx="5753">
                  <c:v>5.7527000000000002E-2</c:v>
                </c:pt>
                <c:pt idx="5754">
                  <c:v>5.7536999999999998E-2</c:v>
                </c:pt>
                <c:pt idx="5755">
                  <c:v>5.7547000000000001E-2</c:v>
                </c:pt>
                <c:pt idx="5756">
                  <c:v>5.7556999999999997E-2</c:v>
                </c:pt>
                <c:pt idx="5757">
                  <c:v>5.7567E-2</c:v>
                </c:pt>
                <c:pt idx="5758">
                  <c:v>5.7577000000000003E-2</c:v>
                </c:pt>
                <c:pt idx="5759">
                  <c:v>5.7586999999999999E-2</c:v>
                </c:pt>
                <c:pt idx="5760">
                  <c:v>5.7597000000000002E-2</c:v>
                </c:pt>
                <c:pt idx="5761">
                  <c:v>5.7606999999999998E-2</c:v>
                </c:pt>
                <c:pt idx="5762">
                  <c:v>5.7617000000000002E-2</c:v>
                </c:pt>
                <c:pt idx="5763">
                  <c:v>5.7626999999999998E-2</c:v>
                </c:pt>
                <c:pt idx="5764">
                  <c:v>5.7637000000000001E-2</c:v>
                </c:pt>
                <c:pt idx="5765">
                  <c:v>5.7646999999999997E-2</c:v>
                </c:pt>
                <c:pt idx="5766">
                  <c:v>5.7657E-2</c:v>
                </c:pt>
                <c:pt idx="5767">
                  <c:v>5.7667000000000003E-2</c:v>
                </c:pt>
                <c:pt idx="5768">
                  <c:v>5.7676999999999999E-2</c:v>
                </c:pt>
                <c:pt idx="5769">
                  <c:v>5.7687000000000002E-2</c:v>
                </c:pt>
                <c:pt idx="5770">
                  <c:v>5.7696999999999998E-2</c:v>
                </c:pt>
                <c:pt idx="5771">
                  <c:v>5.7707000000000001E-2</c:v>
                </c:pt>
                <c:pt idx="5772">
                  <c:v>5.7716999999999997E-2</c:v>
                </c:pt>
                <c:pt idx="5773">
                  <c:v>5.7727000000000001E-2</c:v>
                </c:pt>
                <c:pt idx="5774">
                  <c:v>5.7736999999999997E-2</c:v>
                </c:pt>
                <c:pt idx="5775">
                  <c:v>5.7747E-2</c:v>
                </c:pt>
                <c:pt idx="5776">
                  <c:v>5.7757000000000003E-2</c:v>
                </c:pt>
                <c:pt idx="5777">
                  <c:v>5.7766999999999999E-2</c:v>
                </c:pt>
                <c:pt idx="5778">
                  <c:v>5.7777000000000002E-2</c:v>
                </c:pt>
                <c:pt idx="5779">
                  <c:v>5.7786999999999998E-2</c:v>
                </c:pt>
                <c:pt idx="5780">
                  <c:v>5.7797000000000001E-2</c:v>
                </c:pt>
                <c:pt idx="5781">
                  <c:v>5.7806999999999997E-2</c:v>
                </c:pt>
                <c:pt idx="5782">
                  <c:v>5.7817E-2</c:v>
                </c:pt>
                <c:pt idx="5783">
                  <c:v>5.7827000000000003E-2</c:v>
                </c:pt>
                <c:pt idx="5784">
                  <c:v>5.7837E-2</c:v>
                </c:pt>
                <c:pt idx="5785">
                  <c:v>5.7847000000000003E-2</c:v>
                </c:pt>
                <c:pt idx="5786">
                  <c:v>5.7856999999999999E-2</c:v>
                </c:pt>
                <c:pt idx="5787">
                  <c:v>5.7867000000000002E-2</c:v>
                </c:pt>
                <c:pt idx="5788">
                  <c:v>5.7876999999999998E-2</c:v>
                </c:pt>
                <c:pt idx="5789">
                  <c:v>5.7887000000000001E-2</c:v>
                </c:pt>
                <c:pt idx="5790">
                  <c:v>5.7896999999999997E-2</c:v>
                </c:pt>
                <c:pt idx="5791">
                  <c:v>5.7907E-2</c:v>
                </c:pt>
                <c:pt idx="5792">
                  <c:v>5.7917000000000003E-2</c:v>
                </c:pt>
                <c:pt idx="5793">
                  <c:v>5.7926999999999999E-2</c:v>
                </c:pt>
                <c:pt idx="5794">
                  <c:v>5.7937000000000002E-2</c:v>
                </c:pt>
                <c:pt idx="5795">
                  <c:v>5.7946999999999999E-2</c:v>
                </c:pt>
                <c:pt idx="5796">
                  <c:v>5.7957000000000002E-2</c:v>
                </c:pt>
                <c:pt idx="5797">
                  <c:v>5.7966999999999998E-2</c:v>
                </c:pt>
                <c:pt idx="5798">
                  <c:v>5.7977000000000001E-2</c:v>
                </c:pt>
                <c:pt idx="5799">
                  <c:v>5.7986999999999997E-2</c:v>
                </c:pt>
                <c:pt idx="5800">
                  <c:v>5.7997E-2</c:v>
                </c:pt>
                <c:pt idx="5801">
                  <c:v>5.8007000000000003E-2</c:v>
                </c:pt>
                <c:pt idx="5802">
                  <c:v>5.8016999999999999E-2</c:v>
                </c:pt>
                <c:pt idx="5803">
                  <c:v>5.8027000000000002E-2</c:v>
                </c:pt>
                <c:pt idx="5804">
                  <c:v>5.8036999999999998E-2</c:v>
                </c:pt>
                <c:pt idx="5805">
                  <c:v>5.8047000000000001E-2</c:v>
                </c:pt>
                <c:pt idx="5806">
                  <c:v>5.8056999999999997E-2</c:v>
                </c:pt>
                <c:pt idx="5807">
                  <c:v>5.8067000000000001E-2</c:v>
                </c:pt>
                <c:pt idx="5808">
                  <c:v>5.8076999999999997E-2</c:v>
                </c:pt>
                <c:pt idx="5809">
                  <c:v>5.8087E-2</c:v>
                </c:pt>
                <c:pt idx="5810">
                  <c:v>5.8097000000000003E-2</c:v>
                </c:pt>
                <c:pt idx="5811">
                  <c:v>5.8106999999999999E-2</c:v>
                </c:pt>
                <c:pt idx="5812">
                  <c:v>5.8117000000000002E-2</c:v>
                </c:pt>
                <c:pt idx="5813">
                  <c:v>5.8126999999999998E-2</c:v>
                </c:pt>
                <c:pt idx="5814">
                  <c:v>5.8137000000000001E-2</c:v>
                </c:pt>
                <c:pt idx="5815">
                  <c:v>5.8146999999999997E-2</c:v>
                </c:pt>
                <c:pt idx="5816">
                  <c:v>5.8157E-2</c:v>
                </c:pt>
                <c:pt idx="5817">
                  <c:v>5.8167000000000003E-2</c:v>
                </c:pt>
                <c:pt idx="5818">
                  <c:v>5.8177E-2</c:v>
                </c:pt>
                <c:pt idx="5819">
                  <c:v>5.8187000000000003E-2</c:v>
                </c:pt>
                <c:pt idx="5820">
                  <c:v>5.8196999999999999E-2</c:v>
                </c:pt>
                <c:pt idx="5821">
                  <c:v>5.8207000000000002E-2</c:v>
                </c:pt>
                <c:pt idx="5822">
                  <c:v>5.8216999999999998E-2</c:v>
                </c:pt>
                <c:pt idx="5823">
                  <c:v>5.8227000000000001E-2</c:v>
                </c:pt>
                <c:pt idx="5824">
                  <c:v>5.8236999999999997E-2</c:v>
                </c:pt>
                <c:pt idx="5825">
                  <c:v>5.8247E-2</c:v>
                </c:pt>
                <c:pt idx="5826">
                  <c:v>5.8257000000000003E-2</c:v>
                </c:pt>
                <c:pt idx="5827">
                  <c:v>5.8266999999999999E-2</c:v>
                </c:pt>
                <c:pt idx="5828">
                  <c:v>5.8277000000000002E-2</c:v>
                </c:pt>
                <c:pt idx="5829">
                  <c:v>5.8286999999999999E-2</c:v>
                </c:pt>
                <c:pt idx="5830">
                  <c:v>5.8297000000000002E-2</c:v>
                </c:pt>
                <c:pt idx="5831">
                  <c:v>5.8306999999999998E-2</c:v>
                </c:pt>
                <c:pt idx="5832">
                  <c:v>5.8317000000000001E-2</c:v>
                </c:pt>
                <c:pt idx="5833">
                  <c:v>5.8326999999999997E-2</c:v>
                </c:pt>
                <c:pt idx="5834">
                  <c:v>5.8337E-2</c:v>
                </c:pt>
                <c:pt idx="5835">
                  <c:v>5.8347000000000003E-2</c:v>
                </c:pt>
                <c:pt idx="5836">
                  <c:v>5.8356999999999999E-2</c:v>
                </c:pt>
                <c:pt idx="5837">
                  <c:v>5.8367000000000002E-2</c:v>
                </c:pt>
                <c:pt idx="5838">
                  <c:v>5.8376999999999998E-2</c:v>
                </c:pt>
                <c:pt idx="5839">
                  <c:v>5.8387000000000001E-2</c:v>
                </c:pt>
                <c:pt idx="5840">
                  <c:v>5.8396999999999998E-2</c:v>
                </c:pt>
                <c:pt idx="5841">
                  <c:v>5.8407000000000001E-2</c:v>
                </c:pt>
                <c:pt idx="5842">
                  <c:v>5.8416999999999997E-2</c:v>
                </c:pt>
                <c:pt idx="5843">
                  <c:v>5.8427E-2</c:v>
                </c:pt>
                <c:pt idx="5844">
                  <c:v>5.8437000000000003E-2</c:v>
                </c:pt>
                <c:pt idx="5845">
                  <c:v>5.8446999999999999E-2</c:v>
                </c:pt>
                <c:pt idx="5846">
                  <c:v>5.8457000000000002E-2</c:v>
                </c:pt>
                <c:pt idx="5847">
                  <c:v>5.8466999999999998E-2</c:v>
                </c:pt>
                <c:pt idx="5848">
                  <c:v>5.8477000000000001E-2</c:v>
                </c:pt>
                <c:pt idx="5849">
                  <c:v>5.8486999999999997E-2</c:v>
                </c:pt>
                <c:pt idx="5850">
                  <c:v>5.8497E-2</c:v>
                </c:pt>
                <c:pt idx="5851">
                  <c:v>5.8507000000000003E-2</c:v>
                </c:pt>
                <c:pt idx="5852">
                  <c:v>5.8517E-2</c:v>
                </c:pt>
                <c:pt idx="5853">
                  <c:v>5.8527000000000003E-2</c:v>
                </c:pt>
                <c:pt idx="5854">
                  <c:v>5.8536999999999999E-2</c:v>
                </c:pt>
                <c:pt idx="5855">
                  <c:v>5.8547000000000002E-2</c:v>
                </c:pt>
                <c:pt idx="5856">
                  <c:v>5.8556999999999998E-2</c:v>
                </c:pt>
                <c:pt idx="5857">
                  <c:v>5.8567000000000001E-2</c:v>
                </c:pt>
                <c:pt idx="5858">
                  <c:v>5.8576999999999997E-2</c:v>
                </c:pt>
                <c:pt idx="5859">
                  <c:v>5.8587E-2</c:v>
                </c:pt>
                <c:pt idx="5860">
                  <c:v>5.8597000000000003E-2</c:v>
                </c:pt>
                <c:pt idx="5861">
                  <c:v>5.8606999999999999E-2</c:v>
                </c:pt>
                <c:pt idx="5862">
                  <c:v>5.8617000000000002E-2</c:v>
                </c:pt>
                <c:pt idx="5863">
                  <c:v>5.8626999999999999E-2</c:v>
                </c:pt>
                <c:pt idx="5864">
                  <c:v>5.8637000000000002E-2</c:v>
                </c:pt>
                <c:pt idx="5865">
                  <c:v>5.8646999999999998E-2</c:v>
                </c:pt>
                <c:pt idx="5866">
                  <c:v>5.8657000000000001E-2</c:v>
                </c:pt>
                <c:pt idx="5867">
                  <c:v>5.8666999999999997E-2</c:v>
                </c:pt>
                <c:pt idx="5868">
                  <c:v>5.8677E-2</c:v>
                </c:pt>
                <c:pt idx="5869">
                  <c:v>5.8687000000000003E-2</c:v>
                </c:pt>
                <c:pt idx="5870">
                  <c:v>5.8696999999999999E-2</c:v>
                </c:pt>
                <c:pt idx="5871">
                  <c:v>5.8707000000000002E-2</c:v>
                </c:pt>
                <c:pt idx="5872">
                  <c:v>5.8716999999999998E-2</c:v>
                </c:pt>
                <c:pt idx="5873">
                  <c:v>5.8727000000000001E-2</c:v>
                </c:pt>
                <c:pt idx="5874">
                  <c:v>5.8736999999999998E-2</c:v>
                </c:pt>
                <c:pt idx="5875">
                  <c:v>5.8747000000000001E-2</c:v>
                </c:pt>
                <c:pt idx="5876">
                  <c:v>5.8756999999999997E-2</c:v>
                </c:pt>
                <c:pt idx="5877">
                  <c:v>5.8767E-2</c:v>
                </c:pt>
                <c:pt idx="5878">
                  <c:v>5.8777000000000003E-2</c:v>
                </c:pt>
                <c:pt idx="5879">
                  <c:v>5.8786999999999999E-2</c:v>
                </c:pt>
                <c:pt idx="5880">
                  <c:v>5.8797000000000002E-2</c:v>
                </c:pt>
                <c:pt idx="5881">
                  <c:v>5.8806999999999998E-2</c:v>
                </c:pt>
                <c:pt idx="5882">
                  <c:v>5.8817000000000001E-2</c:v>
                </c:pt>
                <c:pt idx="5883">
                  <c:v>5.8826999999999997E-2</c:v>
                </c:pt>
                <c:pt idx="5884">
                  <c:v>5.8837E-2</c:v>
                </c:pt>
                <c:pt idx="5885">
                  <c:v>5.8846999999999997E-2</c:v>
                </c:pt>
                <c:pt idx="5886">
                  <c:v>5.8857E-2</c:v>
                </c:pt>
                <c:pt idx="5887">
                  <c:v>5.8867000000000003E-2</c:v>
                </c:pt>
                <c:pt idx="5888">
                  <c:v>5.8876999999999999E-2</c:v>
                </c:pt>
                <c:pt idx="5889">
                  <c:v>5.8887000000000002E-2</c:v>
                </c:pt>
                <c:pt idx="5890">
                  <c:v>5.8896999999999998E-2</c:v>
                </c:pt>
                <c:pt idx="5891">
                  <c:v>5.8907000000000001E-2</c:v>
                </c:pt>
                <c:pt idx="5892">
                  <c:v>5.8916999999999997E-2</c:v>
                </c:pt>
                <c:pt idx="5893">
                  <c:v>5.8927E-2</c:v>
                </c:pt>
                <c:pt idx="5894">
                  <c:v>5.8937000000000003E-2</c:v>
                </c:pt>
                <c:pt idx="5895">
                  <c:v>5.8946999999999999E-2</c:v>
                </c:pt>
                <c:pt idx="5896">
                  <c:v>5.8957000000000002E-2</c:v>
                </c:pt>
                <c:pt idx="5897">
                  <c:v>5.8966999999999999E-2</c:v>
                </c:pt>
                <c:pt idx="5898">
                  <c:v>5.8977000000000002E-2</c:v>
                </c:pt>
                <c:pt idx="5899">
                  <c:v>5.8986999999999998E-2</c:v>
                </c:pt>
                <c:pt idx="5900">
                  <c:v>5.8997000000000001E-2</c:v>
                </c:pt>
                <c:pt idx="5901">
                  <c:v>5.9006999999999997E-2</c:v>
                </c:pt>
                <c:pt idx="5902">
                  <c:v>5.9017E-2</c:v>
                </c:pt>
                <c:pt idx="5903">
                  <c:v>5.9027000000000003E-2</c:v>
                </c:pt>
                <c:pt idx="5904">
                  <c:v>5.9036999999999999E-2</c:v>
                </c:pt>
                <c:pt idx="5905">
                  <c:v>5.9047000000000002E-2</c:v>
                </c:pt>
                <c:pt idx="5906">
                  <c:v>5.9056999999999998E-2</c:v>
                </c:pt>
                <c:pt idx="5907">
                  <c:v>5.9067000000000001E-2</c:v>
                </c:pt>
                <c:pt idx="5908">
                  <c:v>5.9076999999999998E-2</c:v>
                </c:pt>
                <c:pt idx="5909">
                  <c:v>5.9087000000000001E-2</c:v>
                </c:pt>
                <c:pt idx="5910">
                  <c:v>5.9096999999999997E-2</c:v>
                </c:pt>
                <c:pt idx="5911">
                  <c:v>5.9107E-2</c:v>
                </c:pt>
                <c:pt idx="5912">
                  <c:v>5.9117000000000003E-2</c:v>
                </c:pt>
                <c:pt idx="5913">
                  <c:v>5.9126999999999999E-2</c:v>
                </c:pt>
                <c:pt idx="5914">
                  <c:v>5.9137000000000002E-2</c:v>
                </c:pt>
                <c:pt idx="5915">
                  <c:v>5.9146999999999998E-2</c:v>
                </c:pt>
                <c:pt idx="5916">
                  <c:v>5.9157000000000001E-2</c:v>
                </c:pt>
                <c:pt idx="5917">
                  <c:v>5.9166999999999997E-2</c:v>
                </c:pt>
                <c:pt idx="5918">
                  <c:v>5.9177E-2</c:v>
                </c:pt>
                <c:pt idx="5919">
                  <c:v>5.9186999999999997E-2</c:v>
                </c:pt>
                <c:pt idx="5920">
                  <c:v>5.9197E-2</c:v>
                </c:pt>
                <c:pt idx="5921">
                  <c:v>5.9207000000000003E-2</c:v>
                </c:pt>
                <c:pt idx="5922">
                  <c:v>5.9216999999999999E-2</c:v>
                </c:pt>
                <c:pt idx="5923">
                  <c:v>5.9227000000000002E-2</c:v>
                </c:pt>
                <c:pt idx="5924">
                  <c:v>5.9236999999999998E-2</c:v>
                </c:pt>
                <c:pt idx="5925">
                  <c:v>5.9247000000000001E-2</c:v>
                </c:pt>
                <c:pt idx="5926">
                  <c:v>5.9256999999999997E-2</c:v>
                </c:pt>
                <c:pt idx="5927">
                  <c:v>5.9267E-2</c:v>
                </c:pt>
                <c:pt idx="5928">
                  <c:v>5.9277000000000003E-2</c:v>
                </c:pt>
                <c:pt idx="5929">
                  <c:v>5.9286999999999999E-2</c:v>
                </c:pt>
                <c:pt idx="5930">
                  <c:v>5.9297000000000002E-2</c:v>
                </c:pt>
                <c:pt idx="5931">
                  <c:v>5.9306999999999999E-2</c:v>
                </c:pt>
                <c:pt idx="5932">
                  <c:v>5.9317000000000002E-2</c:v>
                </c:pt>
                <c:pt idx="5933">
                  <c:v>5.9326999999999998E-2</c:v>
                </c:pt>
                <c:pt idx="5934">
                  <c:v>5.9337000000000001E-2</c:v>
                </c:pt>
                <c:pt idx="5935">
                  <c:v>5.9346999999999997E-2</c:v>
                </c:pt>
                <c:pt idx="5936">
                  <c:v>5.9357E-2</c:v>
                </c:pt>
                <c:pt idx="5937">
                  <c:v>5.9367000000000003E-2</c:v>
                </c:pt>
                <c:pt idx="5938">
                  <c:v>5.9376999999999999E-2</c:v>
                </c:pt>
                <c:pt idx="5939">
                  <c:v>5.9387000000000002E-2</c:v>
                </c:pt>
                <c:pt idx="5940">
                  <c:v>5.9396999999999998E-2</c:v>
                </c:pt>
                <c:pt idx="5941">
                  <c:v>5.9407000000000001E-2</c:v>
                </c:pt>
                <c:pt idx="5942">
                  <c:v>5.9416999999999998E-2</c:v>
                </c:pt>
                <c:pt idx="5943">
                  <c:v>5.9427000000000001E-2</c:v>
                </c:pt>
                <c:pt idx="5944">
                  <c:v>5.9436999999999997E-2</c:v>
                </c:pt>
                <c:pt idx="5945">
                  <c:v>5.9447E-2</c:v>
                </c:pt>
                <c:pt idx="5946">
                  <c:v>5.9457000000000003E-2</c:v>
                </c:pt>
                <c:pt idx="5947">
                  <c:v>5.9466999999999999E-2</c:v>
                </c:pt>
                <c:pt idx="5948">
                  <c:v>5.9477000000000002E-2</c:v>
                </c:pt>
                <c:pt idx="5949">
                  <c:v>5.9486999999999998E-2</c:v>
                </c:pt>
                <c:pt idx="5950">
                  <c:v>5.9497000000000001E-2</c:v>
                </c:pt>
                <c:pt idx="5951">
                  <c:v>5.9506999999999997E-2</c:v>
                </c:pt>
                <c:pt idx="5952">
                  <c:v>5.9517E-2</c:v>
                </c:pt>
                <c:pt idx="5953">
                  <c:v>5.9526999999999997E-2</c:v>
                </c:pt>
                <c:pt idx="5954">
                  <c:v>5.9537E-2</c:v>
                </c:pt>
                <c:pt idx="5955">
                  <c:v>5.9547000000000003E-2</c:v>
                </c:pt>
                <c:pt idx="5956">
                  <c:v>5.9556999999999999E-2</c:v>
                </c:pt>
                <c:pt idx="5957">
                  <c:v>5.9567000000000002E-2</c:v>
                </c:pt>
                <c:pt idx="5958">
                  <c:v>5.9576999999999998E-2</c:v>
                </c:pt>
                <c:pt idx="5959">
                  <c:v>5.9587000000000001E-2</c:v>
                </c:pt>
                <c:pt idx="5960">
                  <c:v>5.9596999999999997E-2</c:v>
                </c:pt>
                <c:pt idx="5961">
                  <c:v>5.9607E-2</c:v>
                </c:pt>
                <c:pt idx="5962">
                  <c:v>5.9617000000000003E-2</c:v>
                </c:pt>
                <c:pt idx="5963">
                  <c:v>5.9626999999999999E-2</c:v>
                </c:pt>
                <c:pt idx="5964">
                  <c:v>5.9637000000000003E-2</c:v>
                </c:pt>
                <c:pt idx="5965">
                  <c:v>5.9646999999999999E-2</c:v>
                </c:pt>
                <c:pt idx="5966">
                  <c:v>5.9657000000000002E-2</c:v>
                </c:pt>
                <c:pt idx="5967">
                  <c:v>5.9666999999999998E-2</c:v>
                </c:pt>
                <c:pt idx="5968">
                  <c:v>5.9677000000000001E-2</c:v>
                </c:pt>
                <c:pt idx="5969">
                  <c:v>5.9686999999999997E-2</c:v>
                </c:pt>
                <c:pt idx="5970">
                  <c:v>5.9697E-2</c:v>
                </c:pt>
                <c:pt idx="5971">
                  <c:v>5.9707000000000003E-2</c:v>
                </c:pt>
                <c:pt idx="5972">
                  <c:v>5.9716999999999999E-2</c:v>
                </c:pt>
                <c:pt idx="5973">
                  <c:v>5.9727000000000002E-2</c:v>
                </c:pt>
                <c:pt idx="5974">
                  <c:v>5.9736999999999998E-2</c:v>
                </c:pt>
                <c:pt idx="5975">
                  <c:v>5.9747000000000001E-2</c:v>
                </c:pt>
                <c:pt idx="5976">
                  <c:v>5.9756999999999998E-2</c:v>
                </c:pt>
                <c:pt idx="5977">
                  <c:v>5.9767000000000001E-2</c:v>
                </c:pt>
                <c:pt idx="5978">
                  <c:v>5.9776999999999997E-2</c:v>
                </c:pt>
                <c:pt idx="5979">
                  <c:v>5.9787E-2</c:v>
                </c:pt>
                <c:pt idx="5980">
                  <c:v>5.9797000000000003E-2</c:v>
                </c:pt>
                <c:pt idx="5981">
                  <c:v>5.9806999999999999E-2</c:v>
                </c:pt>
                <c:pt idx="5982">
                  <c:v>5.9817000000000002E-2</c:v>
                </c:pt>
                <c:pt idx="5983">
                  <c:v>5.9826999999999998E-2</c:v>
                </c:pt>
                <c:pt idx="5984">
                  <c:v>5.9837000000000001E-2</c:v>
                </c:pt>
                <c:pt idx="5985">
                  <c:v>5.9846999999999997E-2</c:v>
                </c:pt>
                <c:pt idx="5986">
                  <c:v>5.9857E-2</c:v>
                </c:pt>
                <c:pt idx="5987">
                  <c:v>5.9866999999999997E-2</c:v>
                </c:pt>
                <c:pt idx="5988">
                  <c:v>5.9877E-2</c:v>
                </c:pt>
                <c:pt idx="5989">
                  <c:v>5.9887000000000003E-2</c:v>
                </c:pt>
                <c:pt idx="5990">
                  <c:v>5.9896999999999999E-2</c:v>
                </c:pt>
                <c:pt idx="5991">
                  <c:v>5.9907000000000002E-2</c:v>
                </c:pt>
                <c:pt idx="5992">
                  <c:v>5.9916999999999998E-2</c:v>
                </c:pt>
                <c:pt idx="5993">
                  <c:v>5.9927000000000001E-2</c:v>
                </c:pt>
                <c:pt idx="5994">
                  <c:v>5.9936999999999997E-2</c:v>
                </c:pt>
                <c:pt idx="5995">
                  <c:v>5.9947E-2</c:v>
                </c:pt>
                <c:pt idx="5996">
                  <c:v>5.9957000000000003E-2</c:v>
                </c:pt>
                <c:pt idx="5997">
                  <c:v>5.9966999999999999E-2</c:v>
                </c:pt>
                <c:pt idx="5998">
                  <c:v>5.9977000000000003E-2</c:v>
                </c:pt>
                <c:pt idx="5999">
                  <c:v>5.9986999999999999E-2</c:v>
                </c:pt>
                <c:pt idx="6000">
                  <c:v>5.9997000000000002E-2</c:v>
                </c:pt>
                <c:pt idx="6001">
                  <c:v>6.0006999999999998E-2</c:v>
                </c:pt>
                <c:pt idx="6002">
                  <c:v>6.0017000000000001E-2</c:v>
                </c:pt>
                <c:pt idx="6003">
                  <c:v>6.0026999999999997E-2</c:v>
                </c:pt>
                <c:pt idx="6004">
                  <c:v>6.0037E-2</c:v>
                </c:pt>
                <c:pt idx="6005">
                  <c:v>6.0047000000000003E-2</c:v>
                </c:pt>
                <c:pt idx="6006">
                  <c:v>6.0056999999999999E-2</c:v>
                </c:pt>
                <c:pt idx="6007">
                  <c:v>6.0067000000000002E-2</c:v>
                </c:pt>
                <c:pt idx="6008">
                  <c:v>6.0076999999999998E-2</c:v>
                </c:pt>
                <c:pt idx="6009">
                  <c:v>6.0087000000000002E-2</c:v>
                </c:pt>
                <c:pt idx="6010">
                  <c:v>6.0096999999999998E-2</c:v>
                </c:pt>
                <c:pt idx="6011">
                  <c:v>6.0107000000000001E-2</c:v>
                </c:pt>
                <c:pt idx="6012">
                  <c:v>6.0116999999999997E-2</c:v>
                </c:pt>
                <c:pt idx="6013">
                  <c:v>6.0127E-2</c:v>
                </c:pt>
                <c:pt idx="6014">
                  <c:v>6.0137000000000003E-2</c:v>
                </c:pt>
                <c:pt idx="6015">
                  <c:v>6.0146999999999999E-2</c:v>
                </c:pt>
                <c:pt idx="6016">
                  <c:v>6.0157000000000002E-2</c:v>
                </c:pt>
                <c:pt idx="6017">
                  <c:v>6.0166999999999998E-2</c:v>
                </c:pt>
                <c:pt idx="6018">
                  <c:v>6.0177000000000001E-2</c:v>
                </c:pt>
                <c:pt idx="6019">
                  <c:v>6.0186999999999997E-2</c:v>
                </c:pt>
                <c:pt idx="6020">
                  <c:v>6.0197000000000001E-2</c:v>
                </c:pt>
                <c:pt idx="6021">
                  <c:v>6.0206999999999997E-2</c:v>
                </c:pt>
                <c:pt idx="6022">
                  <c:v>6.0217E-2</c:v>
                </c:pt>
                <c:pt idx="6023">
                  <c:v>6.0227000000000003E-2</c:v>
                </c:pt>
                <c:pt idx="6024">
                  <c:v>6.0236999999999999E-2</c:v>
                </c:pt>
                <c:pt idx="6025">
                  <c:v>6.0247000000000002E-2</c:v>
                </c:pt>
                <c:pt idx="6026">
                  <c:v>6.0256999999999998E-2</c:v>
                </c:pt>
                <c:pt idx="6027">
                  <c:v>6.0267000000000001E-2</c:v>
                </c:pt>
                <c:pt idx="6028">
                  <c:v>6.0276999999999997E-2</c:v>
                </c:pt>
                <c:pt idx="6029">
                  <c:v>6.0287E-2</c:v>
                </c:pt>
                <c:pt idx="6030">
                  <c:v>6.0297000000000003E-2</c:v>
                </c:pt>
                <c:pt idx="6031">
                  <c:v>6.0306999999999999E-2</c:v>
                </c:pt>
                <c:pt idx="6032">
                  <c:v>6.0317000000000003E-2</c:v>
                </c:pt>
                <c:pt idx="6033">
                  <c:v>6.0326999999999999E-2</c:v>
                </c:pt>
                <c:pt idx="6034">
                  <c:v>6.0337000000000002E-2</c:v>
                </c:pt>
                <c:pt idx="6035">
                  <c:v>6.0346999999999998E-2</c:v>
                </c:pt>
                <c:pt idx="6036">
                  <c:v>6.0357000000000001E-2</c:v>
                </c:pt>
                <c:pt idx="6037">
                  <c:v>6.0366999999999997E-2</c:v>
                </c:pt>
                <c:pt idx="6038">
                  <c:v>6.0377E-2</c:v>
                </c:pt>
                <c:pt idx="6039">
                  <c:v>6.0387000000000003E-2</c:v>
                </c:pt>
                <c:pt idx="6040">
                  <c:v>6.0396999999999999E-2</c:v>
                </c:pt>
                <c:pt idx="6041">
                  <c:v>6.0407000000000002E-2</c:v>
                </c:pt>
                <c:pt idx="6042">
                  <c:v>6.0416999999999998E-2</c:v>
                </c:pt>
                <c:pt idx="6043">
                  <c:v>6.0427000000000002E-2</c:v>
                </c:pt>
                <c:pt idx="6044">
                  <c:v>6.0436999999999998E-2</c:v>
                </c:pt>
                <c:pt idx="6045">
                  <c:v>6.0447000000000001E-2</c:v>
                </c:pt>
                <c:pt idx="6046">
                  <c:v>6.0456999999999997E-2</c:v>
                </c:pt>
                <c:pt idx="6047">
                  <c:v>6.0467E-2</c:v>
                </c:pt>
                <c:pt idx="6048">
                  <c:v>6.0477000000000003E-2</c:v>
                </c:pt>
                <c:pt idx="6049">
                  <c:v>6.0486999999999999E-2</c:v>
                </c:pt>
                <c:pt idx="6050">
                  <c:v>6.0497000000000002E-2</c:v>
                </c:pt>
                <c:pt idx="6051">
                  <c:v>6.0506999999999998E-2</c:v>
                </c:pt>
                <c:pt idx="6052">
                  <c:v>6.0517000000000001E-2</c:v>
                </c:pt>
                <c:pt idx="6053">
                  <c:v>6.0526999999999997E-2</c:v>
                </c:pt>
                <c:pt idx="6054">
                  <c:v>6.0537000000000001E-2</c:v>
                </c:pt>
                <c:pt idx="6055">
                  <c:v>6.0546999999999997E-2</c:v>
                </c:pt>
                <c:pt idx="6056">
                  <c:v>6.0557E-2</c:v>
                </c:pt>
                <c:pt idx="6057">
                  <c:v>6.0567000000000003E-2</c:v>
                </c:pt>
                <c:pt idx="6058">
                  <c:v>6.0576999999999999E-2</c:v>
                </c:pt>
                <c:pt idx="6059">
                  <c:v>6.0587000000000002E-2</c:v>
                </c:pt>
                <c:pt idx="6060">
                  <c:v>6.0596999999999998E-2</c:v>
                </c:pt>
                <c:pt idx="6061">
                  <c:v>6.0607000000000001E-2</c:v>
                </c:pt>
                <c:pt idx="6062">
                  <c:v>6.0616999999999997E-2</c:v>
                </c:pt>
                <c:pt idx="6063">
                  <c:v>6.0627E-2</c:v>
                </c:pt>
                <c:pt idx="6064">
                  <c:v>6.0637000000000003E-2</c:v>
                </c:pt>
                <c:pt idx="6065">
                  <c:v>6.0647E-2</c:v>
                </c:pt>
                <c:pt idx="6066">
                  <c:v>6.0657000000000003E-2</c:v>
                </c:pt>
                <c:pt idx="6067">
                  <c:v>6.0666999999999999E-2</c:v>
                </c:pt>
                <c:pt idx="6068">
                  <c:v>6.0677000000000002E-2</c:v>
                </c:pt>
                <c:pt idx="6069">
                  <c:v>6.0686999999999998E-2</c:v>
                </c:pt>
                <c:pt idx="6070">
                  <c:v>6.0697000000000001E-2</c:v>
                </c:pt>
                <c:pt idx="6071">
                  <c:v>6.0706999999999997E-2</c:v>
                </c:pt>
                <c:pt idx="6072">
                  <c:v>6.0717E-2</c:v>
                </c:pt>
                <c:pt idx="6073">
                  <c:v>6.0727000000000003E-2</c:v>
                </c:pt>
                <c:pt idx="6074">
                  <c:v>6.0736999999999999E-2</c:v>
                </c:pt>
                <c:pt idx="6075">
                  <c:v>6.0747000000000002E-2</c:v>
                </c:pt>
                <c:pt idx="6076">
                  <c:v>6.0756999999999999E-2</c:v>
                </c:pt>
                <c:pt idx="6077">
                  <c:v>6.0767000000000002E-2</c:v>
                </c:pt>
                <c:pt idx="6078">
                  <c:v>6.0776999999999998E-2</c:v>
                </c:pt>
                <c:pt idx="6079">
                  <c:v>6.0787000000000001E-2</c:v>
                </c:pt>
                <c:pt idx="6080">
                  <c:v>6.0796999999999997E-2</c:v>
                </c:pt>
                <c:pt idx="6081">
                  <c:v>6.0807E-2</c:v>
                </c:pt>
                <c:pt idx="6082">
                  <c:v>6.0817000000000003E-2</c:v>
                </c:pt>
                <c:pt idx="6083">
                  <c:v>6.0826999999999999E-2</c:v>
                </c:pt>
                <c:pt idx="6084">
                  <c:v>6.0837000000000002E-2</c:v>
                </c:pt>
                <c:pt idx="6085">
                  <c:v>6.0846999999999998E-2</c:v>
                </c:pt>
                <c:pt idx="6086">
                  <c:v>6.0857000000000001E-2</c:v>
                </c:pt>
                <c:pt idx="6087">
                  <c:v>6.0866999999999997E-2</c:v>
                </c:pt>
                <c:pt idx="6088">
                  <c:v>6.0877000000000001E-2</c:v>
                </c:pt>
                <c:pt idx="6089">
                  <c:v>6.0886999999999997E-2</c:v>
                </c:pt>
                <c:pt idx="6090">
                  <c:v>6.0897E-2</c:v>
                </c:pt>
                <c:pt idx="6091">
                  <c:v>6.0907000000000003E-2</c:v>
                </c:pt>
                <c:pt idx="6092">
                  <c:v>6.0916999999999999E-2</c:v>
                </c:pt>
                <c:pt idx="6093">
                  <c:v>6.0927000000000002E-2</c:v>
                </c:pt>
                <c:pt idx="6094">
                  <c:v>6.0936999999999998E-2</c:v>
                </c:pt>
                <c:pt idx="6095">
                  <c:v>6.0947000000000001E-2</c:v>
                </c:pt>
                <c:pt idx="6096">
                  <c:v>6.0956999999999997E-2</c:v>
                </c:pt>
                <c:pt idx="6097">
                  <c:v>6.0967E-2</c:v>
                </c:pt>
                <c:pt idx="6098">
                  <c:v>6.0977000000000003E-2</c:v>
                </c:pt>
                <c:pt idx="6099">
                  <c:v>6.0987E-2</c:v>
                </c:pt>
                <c:pt idx="6100">
                  <c:v>6.0997000000000003E-2</c:v>
                </c:pt>
                <c:pt idx="6101">
                  <c:v>6.1006999999999999E-2</c:v>
                </c:pt>
                <c:pt idx="6102">
                  <c:v>6.1017000000000002E-2</c:v>
                </c:pt>
                <c:pt idx="6103">
                  <c:v>6.1026999999999998E-2</c:v>
                </c:pt>
                <c:pt idx="6104">
                  <c:v>6.1037000000000001E-2</c:v>
                </c:pt>
                <c:pt idx="6105">
                  <c:v>6.1046999999999997E-2</c:v>
                </c:pt>
                <c:pt idx="6106">
                  <c:v>6.1057E-2</c:v>
                </c:pt>
                <c:pt idx="6107">
                  <c:v>6.1067000000000003E-2</c:v>
                </c:pt>
                <c:pt idx="6108">
                  <c:v>6.1076999999999999E-2</c:v>
                </c:pt>
                <c:pt idx="6109">
                  <c:v>6.1087000000000002E-2</c:v>
                </c:pt>
                <c:pt idx="6110">
                  <c:v>6.1096999999999999E-2</c:v>
                </c:pt>
                <c:pt idx="6111">
                  <c:v>6.1107000000000002E-2</c:v>
                </c:pt>
                <c:pt idx="6112">
                  <c:v>6.1116999999999998E-2</c:v>
                </c:pt>
                <c:pt idx="6113">
                  <c:v>6.1127000000000001E-2</c:v>
                </c:pt>
                <c:pt idx="6114">
                  <c:v>6.1136999999999997E-2</c:v>
                </c:pt>
                <c:pt idx="6115">
                  <c:v>6.1147E-2</c:v>
                </c:pt>
                <c:pt idx="6116">
                  <c:v>6.1157000000000003E-2</c:v>
                </c:pt>
                <c:pt idx="6117">
                  <c:v>6.1166999999999999E-2</c:v>
                </c:pt>
                <c:pt idx="6118">
                  <c:v>6.1177000000000002E-2</c:v>
                </c:pt>
                <c:pt idx="6119">
                  <c:v>6.1186999999999998E-2</c:v>
                </c:pt>
                <c:pt idx="6120">
                  <c:v>6.1197000000000001E-2</c:v>
                </c:pt>
                <c:pt idx="6121">
                  <c:v>6.1206999999999998E-2</c:v>
                </c:pt>
                <c:pt idx="6122">
                  <c:v>6.1217000000000001E-2</c:v>
                </c:pt>
                <c:pt idx="6123">
                  <c:v>6.1226999999999997E-2</c:v>
                </c:pt>
                <c:pt idx="6124">
                  <c:v>6.1237E-2</c:v>
                </c:pt>
                <c:pt idx="6125">
                  <c:v>6.1247000000000003E-2</c:v>
                </c:pt>
                <c:pt idx="6126">
                  <c:v>6.1256999999999999E-2</c:v>
                </c:pt>
                <c:pt idx="6127">
                  <c:v>6.1267000000000002E-2</c:v>
                </c:pt>
                <c:pt idx="6128">
                  <c:v>6.1276999999999998E-2</c:v>
                </c:pt>
                <c:pt idx="6129">
                  <c:v>6.1287000000000001E-2</c:v>
                </c:pt>
                <c:pt idx="6130">
                  <c:v>6.1296999999999997E-2</c:v>
                </c:pt>
                <c:pt idx="6131">
                  <c:v>6.1307E-2</c:v>
                </c:pt>
                <c:pt idx="6132">
                  <c:v>6.1317000000000003E-2</c:v>
                </c:pt>
                <c:pt idx="6133">
                  <c:v>6.1327E-2</c:v>
                </c:pt>
                <c:pt idx="6134">
                  <c:v>6.1337000000000003E-2</c:v>
                </c:pt>
                <c:pt idx="6135">
                  <c:v>6.1346999999999999E-2</c:v>
                </c:pt>
                <c:pt idx="6136">
                  <c:v>6.1357000000000002E-2</c:v>
                </c:pt>
                <c:pt idx="6137">
                  <c:v>6.1366999999999998E-2</c:v>
                </c:pt>
                <c:pt idx="6138">
                  <c:v>6.1377000000000001E-2</c:v>
                </c:pt>
                <c:pt idx="6139">
                  <c:v>6.1386999999999997E-2</c:v>
                </c:pt>
                <c:pt idx="6140">
                  <c:v>6.1397E-2</c:v>
                </c:pt>
                <c:pt idx="6141">
                  <c:v>6.1407000000000003E-2</c:v>
                </c:pt>
                <c:pt idx="6142">
                  <c:v>6.1416999999999999E-2</c:v>
                </c:pt>
                <c:pt idx="6143">
                  <c:v>6.1427000000000002E-2</c:v>
                </c:pt>
                <c:pt idx="6144">
                  <c:v>6.1436999999999999E-2</c:v>
                </c:pt>
                <c:pt idx="6145">
                  <c:v>6.1447000000000002E-2</c:v>
                </c:pt>
                <c:pt idx="6146">
                  <c:v>6.1456999999999998E-2</c:v>
                </c:pt>
                <c:pt idx="6147">
                  <c:v>6.1467000000000001E-2</c:v>
                </c:pt>
                <c:pt idx="6148">
                  <c:v>6.1476999999999997E-2</c:v>
                </c:pt>
                <c:pt idx="6149">
                  <c:v>6.1487E-2</c:v>
                </c:pt>
                <c:pt idx="6150">
                  <c:v>6.1497000000000003E-2</c:v>
                </c:pt>
                <c:pt idx="6151">
                  <c:v>6.1506999999999999E-2</c:v>
                </c:pt>
                <c:pt idx="6152">
                  <c:v>6.1517000000000002E-2</c:v>
                </c:pt>
                <c:pt idx="6153">
                  <c:v>6.1526999999999998E-2</c:v>
                </c:pt>
                <c:pt idx="6154">
                  <c:v>6.1537000000000001E-2</c:v>
                </c:pt>
                <c:pt idx="6155">
                  <c:v>6.1546999999999998E-2</c:v>
                </c:pt>
                <c:pt idx="6156">
                  <c:v>6.1557000000000001E-2</c:v>
                </c:pt>
                <c:pt idx="6157">
                  <c:v>6.1566999999999997E-2</c:v>
                </c:pt>
                <c:pt idx="6158">
                  <c:v>6.1577E-2</c:v>
                </c:pt>
                <c:pt idx="6159">
                  <c:v>6.1587000000000003E-2</c:v>
                </c:pt>
                <c:pt idx="6160">
                  <c:v>6.1596999999999999E-2</c:v>
                </c:pt>
                <c:pt idx="6161">
                  <c:v>6.1607000000000002E-2</c:v>
                </c:pt>
                <c:pt idx="6162">
                  <c:v>6.1616999999999998E-2</c:v>
                </c:pt>
                <c:pt idx="6163">
                  <c:v>6.1627000000000001E-2</c:v>
                </c:pt>
                <c:pt idx="6164">
                  <c:v>6.1636999999999997E-2</c:v>
                </c:pt>
                <c:pt idx="6165">
                  <c:v>6.1647E-2</c:v>
                </c:pt>
                <c:pt idx="6166">
                  <c:v>6.1657000000000003E-2</c:v>
                </c:pt>
                <c:pt idx="6167">
                  <c:v>6.1667E-2</c:v>
                </c:pt>
                <c:pt idx="6168">
                  <c:v>6.1677000000000003E-2</c:v>
                </c:pt>
                <c:pt idx="6169">
                  <c:v>6.1686999999999999E-2</c:v>
                </c:pt>
                <c:pt idx="6170">
                  <c:v>6.1697000000000002E-2</c:v>
                </c:pt>
                <c:pt idx="6171">
                  <c:v>6.1706999999999998E-2</c:v>
                </c:pt>
                <c:pt idx="6172">
                  <c:v>6.1717000000000001E-2</c:v>
                </c:pt>
                <c:pt idx="6173">
                  <c:v>6.1726999999999997E-2</c:v>
                </c:pt>
                <c:pt idx="6174">
                  <c:v>6.1737E-2</c:v>
                </c:pt>
                <c:pt idx="6175">
                  <c:v>6.1747000000000003E-2</c:v>
                </c:pt>
                <c:pt idx="6176">
                  <c:v>6.1756999999999999E-2</c:v>
                </c:pt>
                <c:pt idx="6177">
                  <c:v>6.1767000000000002E-2</c:v>
                </c:pt>
                <c:pt idx="6178">
                  <c:v>6.1776999999999999E-2</c:v>
                </c:pt>
                <c:pt idx="6179">
                  <c:v>6.1787000000000002E-2</c:v>
                </c:pt>
                <c:pt idx="6180">
                  <c:v>6.1796999999999998E-2</c:v>
                </c:pt>
                <c:pt idx="6181">
                  <c:v>6.1807000000000001E-2</c:v>
                </c:pt>
                <c:pt idx="6182">
                  <c:v>6.1816999999999997E-2</c:v>
                </c:pt>
                <c:pt idx="6183">
                  <c:v>6.1827E-2</c:v>
                </c:pt>
                <c:pt idx="6184">
                  <c:v>6.1837000000000003E-2</c:v>
                </c:pt>
                <c:pt idx="6185">
                  <c:v>6.1846999999999999E-2</c:v>
                </c:pt>
                <c:pt idx="6186">
                  <c:v>6.1857000000000002E-2</c:v>
                </c:pt>
                <c:pt idx="6187">
                  <c:v>6.1866999999999998E-2</c:v>
                </c:pt>
                <c:pt idx="6188">
                  <c:v>6.1877000000000001E-2</c:v>
                </c:pt>
                <c:pt idx="6189">
                  <c:v>6.1886999999999998E-2</c:v>
                </c:pt>
                <c:pt idx="6190">
                  <c:v>6.1897000000000001E-2</c:v>
                </c:pt>
                <c:pt idx="6191">
                  <c:v>6.1906999999999997E-2</c:v>
                </c:pt>
                <c:pt idx="6192">
                  <c:v>6.1917E-2</c:v>
                </c:pt>
                <c:pt idx="6193">
                  <c:v>6.1927000000000003E-2</c:v>
                </c:pt>
                <c:pt idx="6194">
                  <c:v>6.1936999999999999E-2</c:v>
                </c:pt>
                <c:pt idx="6195">
                  <c:v>6.1947000000000002E-2</c:v>
                </c:pt>
                <c:pt idx="6196">
                  <c:v>6.1956999999999998E-2</c:v>
                </c:pt>
                <c:pt idx="6197">
                  <c:v>6.1967000000000001E-2</c:v>
                </c:pt>
                <c:pt idx="6198">
                  <c:v>6.1976999999999997E-2</c:v>
                </c:pt>
                <c:pt idx="6199">
                  <c:v>6.1987E-2</c:v>
                </c:pt>
                <c:pt idx="6200">
                  <c:v>6.1996999999999997E-2</c:v>
                </c:pt>
                <c:pt idx="6201">
                  <c:v>6.2007E-2</c:v>
                </c:pt>
                <c:pt idx="6202">
                  <c:v>6.2017000000000003E-2</c:v>
                </c:pt>
                <c:pt idx="6203">
                  <c:v>6.2026999999999999E-2</c:v>
                </c:pt>
                <c:pt idx="6204">
                  <c:v>6.2037000000000002E-2</c:v>
                </c:pt>
                <c:pt idx="6205">
                  <c:v>6.2046999999999998E-2</c:v>
                </c:pt>
                <c:pt idx="6206">
                  <c:v>6.2057000000000001E-2</c:v>
                </c:pt>
                <c:pt idx="6207">
                  <c:v>6.2066999999999997E-2</c:v>
                </c:pt>
                <c:pt idx="6208">
                  <c:v>6.2077E-2</c:v>
                </c:pt>
                <c:pt idx="6209">
                  <c:v>6.2087000000000003E-2</c:v>
                </c:pt>
                <c:pt idx="6210">
                  <c:v>6.2096999999999999E-2</c:v>
                </c:pt>
                <c:pt idx="6211">
                  <c:v>6.2107000000000002E-2</c:v>
                </c:pt>
                <c:pt idx="6212">
                  <c:v>6.2116999999999999E-2</c:v>
                </c:pt>
                <c:pt idx="6213">
                  <c:v>6.2127000000000002E-2</c:v>
                </c:pt>
                <c:pt idx="6214">
                  <c:v>6.2136999999999998E-2</c:v>
                </c:pt>
                <c:pt idx="6215">
                  <c:v>6.2146E-2</c:v>
                </c:pt>
                <c:pt idx="6216">
                  <c:v>6.2156000000000003E-2</c:v>
                </c:pt>
                <c:pt idx="6217">
                  <c:v>6.2165999999999999E-2</c:v>
                </c:pt>
              </c:numCache>
            </c:numRef>
          </c:cat>
          <c:val>
            <c:numRef>
              <c:f>Sheet1!$B$1:$B$6218</c:f>
              <c:numCache>
                <c:formatCode>General</c:formatCode>
                <c:ptCount val="6218"/>
                <c:pt idx="0">
                  <c:v>0</c:v>
                </c:pt>
                <c:pt idx="1">
                  <c:v>1.0000000000000001E-5</c:v>
                </c:pt>
                <c:pt idx="2">
                  <c:v>2.0000000000000002E-5</c:v>
                </c:pt>
                <c:pt idx="3">
                  <c:v>3.0000000000000001E-5</c:v>
                </c:pt>
                <c:pt idx="4">
                  <c:v>4.0000000000000003E-5</c:v>
                </c:pt>
                <c:pt idx="5">
                  <c:v>5.0000000000000002E-5</c:v>
                </c:pt>
                <c:pt idx="6">
                  <c:v>6.0000000000000002E-5</c:v>
                </c:pt>
                <c:pt idx="7">
                  <c:v>6.9999999999999994E-5</c:v>
                </c:pt>
                <c:pt idx="8">
                  <c:v>8.0000000000000007E-5</c:v>
                </c:pt>
                <c:pt idx="9">
                  <c:v>9.0000000000000006E-5</c:v>
                </c:pt>
                <c:pt idx="10">
                  <c:v>1E-4</c:v>
                </c:pt>
                <c:pt idx="11">
                  <c:v>1.1E-4</c:v>
                </c:pt>
                <c:pt idx="12">
                  <c:v>1.2E-4</c:v>
                </c:pt>
                <c:pt idx="13">
                  <c:v>1.2999999999999999E-4</c:v>
                </c:pt>
                <c:pt idx="14">
                  <c:v>1.3999999999999999E-4</c:v>
                </c:pt>
                <c:pt idx="15">
                  <c:v>1.4999999999999999E-4</c:v>
                </c:pt>
                <c:pt idx="16">
                  <c:v>1.6000000000000001E-4</c:v>
                </c:pt>
                <c:pt idx="17">
                  <c:v>1.7000000000000001E-4</c:v>
                </c:pt>
                <c:pt idx="18">
                  <c:v>1.8000000000000001E-4</c:v>
                </c:pt>
                <c:pt idx="19">
                  <c:v>1.9000000000000001E-4</c:v>
                </c:pt>
                <c:pt idx="20">
                  <c:v>2.0000000000000001E-4</c:v>
                </c:pt>
                <c:pt idx="21">
                  <c:v>2.1000000000000001E-4</c:v>
                </c:pt>
                <c:pt idx="22">
                  <c:v>2.2000000000000001E-4</c:v>
                </c:pt>
                <c:pt idx="23">
                  <c:v>2.3000000000000001E-4</c:v>
                </c:pt>
                <c:pt idx="24">
                  <c:v>2.4000000000000001E-4</c:v>
                </c:pt>
                <c:pt idx="25">
                  <c:v>2.5000000000000001E-4</c:v>
                </c:pt>
                <c:pt idx="26">
                  <c:v>2.5999999999999998E-4</c:v>
                </c:pt>
                <c:pt idx="27">
                  <c:v>2.7E-4</c:v>
                </c:pt>
                <c:pt idx="28">
                  <c:v>2.7999999999999998E-4</c:v>
                </c:pt>
                <c:pt idx="29">
                  <c:v>2.9E-4</c:v>
                </c:pt>
                <c:pt idx="30">
                  <c:v>2.9999999999999997E-4</c:v>
                </c:pt>
                <c:pt idx="31">
                  <c:v>3.1E-4</c:v>
                </c:pt>
                <c:pt idx="32">
                  <c:v>3.2000000000000003E-4</c:v>
                </c:pt>
                <c:pt idx="33">
                  <c:v>3.3E-4</c:v>
                </c:pt>
                <c:pt idx="34">
                  <c:v>3.4000000000000002E-4</c:v>
                </c:pt>
                <c:pt idx="35">
                  <c:v>3.5E-4</c:v>
                </c:pt>
                <c:pt idx="36">
                  <c:v>3.6000000000000002E-4</c:v>
                </c:pt>
                <c:pt idx="37">
                  <c:v>3.6999999999999999E-4</c:v>
                </c:pt>
                <c:pt idx="38">
                  <c:v>3.8000000000000002E-4</c:v>
                </c:pt>
                <c:pt idx="39">
                  <c:v>3.8999999999999999E-4</c:v>
                </c:pt>
                <c:pt idx="40">
                  <c:v>4.0000000000000002E-4</c:v>
                </c:pt>
                <c:pt idx="41">
                  <c:v>4.0999999999999999E-4</c:v>
                </c:pt>
                <c:pt idx="42">
                  <c:v>4.2000000000000002E-4</c:v>
                </c:pt>
                <c:pt idx="43">
                  <c:v>4.2999999999999999E-4</c:v>
                </c:pt>
                <c:pt idx="44">
                  <c:v>4.4000000000000002E-4</c:v>
                </c:pt>
                <c:pt idx="45">
                  <c:v>4.4999999999999999E-4</c:v>
                </c:pt>
                <c:pt idx="46">
                  <c:v>4.6000000000000001E-4</c:v>
                </c:pt>
                <c:pt idx="47">
                  <c:v>4.6999999999999999E-4</c:v>
                </c:pt>
                <c:pt idx="48">
                  <c:v>4.8000000000000001E-4</c:v>
                </c:pt>
                <c:pt idx="49">
                  <c:v>4.8999999999999998E-4</c:v>
                </c:pt>
                <c:pt idx="50">
                  <c:v>5.0000000000000001E-4</c:v>
                </c:pt>
                <c:pt idx="51">
                  <c:v>5.1000000000000004E-4</c:v>
                </c:pt>
                <c:pt idx="52">
                  <c:v>5.1999999999999995E-4</c:v>
                </c:pt>
                <c:pt idx="53">
                  <c:v>5.2999999999999998E-4</c:v>
                </c:pt>
                <c:pt idx="54">
                  <c:v>5.4000000000000001E-4</c:v>
                </c:pt>
                <c:pt idx="55">
                  <c:v>5.5000000000000003E-4</c:v>
                </c:pt>
                <c:pt idx="56">
                  <c:v>5.5999999999999995E-4</c:v>
                </c:pt>
                <c:pt idx="57">
                  <c:v>5.6999999999999998E-4</c:v>
                </c:pt>
                <c:pt idx="58">
                  <c:v>5.8E-4</c:v>
                </c:pt>
                <c:pt idx="59">
                  <c:v>5.9000000000000003E-4</c:v>
                </c:pt>
                <c:pt idx="60">
                  <c:v>5.9999999999999995E-4</c:v>
                </c:pt>
                <c:pt idx="61">
                  <c:v>6.0999999999999997E-4</c:v>
                </c:pt>
                <c:pt idx="62">
                  <c:v>6.2E-4</c:v>
                </c:pt>
                <c:pt idx="63">
                  <c:v>6.3000000000000003E-4</c:v>
                </c:pt>
                <c:pt idx="64">
                  <c:v>6.4000000000000005E-4</c:v>
                </c:pt>
                <c:pt idx="65">
                  <c:v>6.4999999999999997E-4</c:v>
                </c:pt>
                <c:pt idx="66">
                  <c:v>6.6E-4</c:v>
                </c:pt>
                <c:pt idx="67">
                  <c:v>6.7000000000000002E-4</c:v>
                </c:pt>
                <c:pt idx="68">
                  <c:v>6.8000000000000005E-4</c:v>
                </c:pt>
                <c:pt idx="69">
                  <c:v>6.8999999999999997E-4</c:v>
                </c:pt>
                <c:pt idx="70">
                  <c:v>6.9999999999999999E-4</c:v>
                </c:pt>
                <c:pt idx="71">
                  <c:v>7.1000000000000002E-4</c:v>
                </c:pt>
                <c:pt idx="72">
                  <c:v>7.2000000000000005E-4</c:v>
                </c:pt>
                <c:pt idx="73">
                  <c:v>7.2999999999999996E-4</c:v>
                </c:pt>
                <c:pt idx="74">
                  <c:v>7.3999999999999999E-4</c:v>
                </c:pt>
                <c:pt idx="75">
                  <c:v>7.5000000000000002E-4</c:v>
                </c:pt>
                <c:pt idx="76">
                  <c:v>7.6000000000000004E-4</c:v>
                </c:pt>
                <c:pt idx="77">
                  <c:v>7.6999999999999996E-4</c:v>
                </c:pt>
                <c:pt idx="78">
                  <c:v>7.7999999999999999E-4</c:v>
                </c:pt>
                <c:pt idx="79">
                  <c:v>7.9000000000000001E-4</c:v>
                </c:pt>
                <c:pt idx="80">
                  <c:v>8.0000000000000004E-4</c:v>
                </c:pt>
                <c:pt idx="81">
                  <c:v>8.0999999999999996E-4</c:v>
                </c:pt>
                <c:pt idx="82">
                  <c:v>8.1999999999999998E-4</c:v>
                </c:pt>
                <c:pt idx="83">
                  <c:v>8.3000000000000001E-4</c:v>
                </c:pt>
                <c:pt idx="84">
                  <c:v>8.4000000000000003E-4</c:v>
                </c:pt>
                <c:pt idx="85">
                  <c:v>8.4999999999999995E-4</c:v>
                </c:pt>
                <c:pt idx="86">
                  <c:v>8.5999999999999998E-4</c:v>
                </c:pt>
                <c:pt idx="87">
                  <c:v>8.7000000000000001E-4</c:v>
                </c:pt>
                <c:pt idx="88">
                  <c:v>8.8000000000000003E-4</c:v>
                </c:pt>
                <c:pt idx="89">
                  <c:v>8.8999999999999995E-4</c:v>
                </c:pt>
                <c:pt idx="90">
                  <c:v>8.9999999999999998E-4</c:v>
                </c:pt>
                <c:pt idx="91">
                  <c:v>9.1E-4</c:v>
                </c:pt>
                <c:pt idx="92">
                  <c:v>9.2000000000000003E-4</c:v>
                </c:pt>
                <c:pt idx="93">
                  <c:v>9.3000000000000005E-4</c:v>
                </c:pt>
                <c:pt idx="94">
                  <c:v>9.3999999999999997E-4</c:v>
                </c:pt>
                <c:pt idx="95">
                  <c:v>9.5E-4</c:v>
                </c:pt>
                <c:pt idx="96">
                  <c:v>9.6000000000000002E-4</c:v>
                </c:pt>
                <c:pt idx="97">
                  <c:v>9.7000000000000005E-4</c:v>
                </c:pt>
                <c:pt idx="98">
                  <c:v>9.7999999999999997E-4</c:v>
                </c:pt>
                <c:pt idx="99">
                  <c:v>9.8999999999999999E-4</c:v>
                </c:pt>
                <c:pt idx="100">
                  <c:v>1E-3</c:v>
                </c:pt>
                <c:pt idx="101">
                  <c:v>1.01E-3</c:v>
                </c:pt>
                <c:pt idx="102">
                  <c:v>1.0200000000000001E-3</c:v>
                </c:pt>
                <c:pt idx="103">
                  <c:v>1.0300000000000001E-3</c:v>
                </c:pt>
                <c:pt idx="104">
                  <c:v>1.0399999999999999E-3</c:v>
                </c:pt>
                <c:pt idx="105">
                  <c:v>1.0499999999999999E-3</c:v>
                </c:pt>
                <c:pt idx="106">
                  <c:v>1.06E-3</c:v>
                </c:pt>
                <c:pt idx="107">
                  <c:v>1.07E-3</c:v>
                </c:pt>
                <c:pt idx="108">
                  <c:v>1.08E-3</c:v>
                </c:pt>
                <c:pt idx="109">
                  <c:v>1.09E-3</c:v>
                </c:pt>
                <c:pt idx="110">
                  <c:v>1.1000000000000001E-3</c:v>
                </c:pt>
                <c:pt idx="111">
                  <c:v>1.1100000000000001E-3</c:v>
                </c:pt>
                <c:pt idx="112">
                  <c:v>1.1199999999999999E-3</c:v>
                </c:pt>
                <c:pt idx="113">
                  <c:v>1.1299999999999999E-3</c:v>
                </c:pt>
                <c:pt idx="114">
                  <c:v>1.14E-3</c:v>
                </c:pt>
                <c:pt idx="115">
                  <c:v>1.15E-3</c:v>
                </c:pt>
                <c:pt idx="116">
                  <c:v>1.16E-3</c:v>
                </c:pt>
                <c:pt idx="117">
                  <c:v>1.17E-3</c:v>
                </c:pt>
                <c:pt idx="118">
                  <c:v>1.1800000000000001E-3</c:v>
                </c:pt>
                <c:pt idx="119">
                  <c:v>1.1900000000000001E-3</c:v>
                </c:pt>
                <c:pt idx="120">
                  <c:v>1.1999999999999999E-3</c:v>
                </c:pt>
                <c:pt idx="121">
                  <c:v>1.2099999999999999E-3</c:v>
                </c:pt>
                <c:pt idx="122">
                  <c:v>1.2199999999999999E-3</c:v>
                </c:pt>
                <c:pt idx="123">
                  <c:v>1.23E-3</c:v>
                </c:pt>
                <c:pt idx="124">
                  <c:v>1.24E-3</c:v>
                </c:pt>
                <c:pt idx="125">
                  <c:v>1.25E-3</c:v>
                </c:pt>
                <c:pt idx="126">
                  <c:v>1.2600000000000001E-3</c:v>
                </c:pt>
                <c:pt idx="127">
                  <c:v>1.2700000000000001E-3</c:v>
                </c:pt>
                <c:pt idx="128">
                  <c:v>1.2800000000000001E-3</c:v>
                </c:pt>
                <c:pt idx="129">
                  <c:v>1.2899999999999999E-3</c:v>
                </c:pt>
                <c:pt idx="130">
                  <c:v>1.2999999999999999E-3</c:v>
                </c:pt>
                <c:pt idx="131">
                  <c:v>1.31E-3</c:v>
                </c:pt>
                <c:pt idx="132">
                  <c:v>1.32E-3</c:v>
                </c:pt>
                <c:pt idx="133">
                  <c:v>1.33E-3</c:v>
                </c:pt>
                <c:pt idx="134">
                  <c:v>1.34E-3</c:v>
                </c:pt>
                <c:pt idx="135">
                  <c:v>1.3500000000000001E-3</c:v>
                </c:pt>
                <c:pt idx="136">
                  <c:v>1.3600000000000001E-3</c:v>
                </c:pt>
                <c:pt idx="137">
                  <c:v>1.3699999999999999E-3</c:v>
                </c:pt>
                <c:pt idx="138">
                  <c:v>1.3799999999999999E-3</c:v>
                </c:pt>
                <c:pt idx="139">
                  <c:v>1.39E-3</c:v>
                </c:pt>
                <c:pt idx="140">
                  <c:v>1.4E-3</c:v>
                </c:pt>
                <c:pt idx="141">
                  <c:v>1.41E-3</c:v>
                </c:pt>
                <c:pt idx="142">
                  <c:v>1.42E-3</c:v>
                </c:pt>
                <c:pt idx="143">
                  <c:v>1.4300000000000001E-3</c:v>
                </c:pt>
                <c:pt idx="144">
                  <c:v>1.4400000000000001E-3</c:v>
                </c:pt>
                <c:pt idx="145">
                  <c:v>1.4499999999999999E-3</c:v>
                </c:pt>
                <c:pt idx="146">
                  <c:v>1.4599999999999999E-3</c:v>
                </c:pt>
                <c:pt idx="147">
                  <c:v>1.47E-3</c:v>
                </c:pt>
                <c:pt idx="148">
                  <c:v>1.48E-3</c:v>
                </c:pt>
                <c:pt idx="149">
                  <c:v>1.49E-3</c:v>
                </c:pt>
                <c:pt idx="150">
                  <c:v>1.5E-3</c:v>
                </c:pt>
                <c:pt idx="151">
                  <c:v>1.5100000000000001E-3</c:v>
                </c:pt>
                <c:pt idx="152">
                  <c:v>1.5200000000000001E-3</c:v>
                </c:pt>
                <c:pt idx="153">
                  <c:v>1.5299999999999999E-3</c:v>
                </c:pt>
                <c:pt idx="154">
                  <c:v>1.5399999999999999E-3</c:v>
                </c:pt>
                <c:pt idx="155">
                  <c:v>1.5499999999999999E-3</c:v>
                </c:pt>
                <c:pt idx="156">
                  <c:v>1.56E-3</c:v>
                </c:pt>
                <c:pt idx="157">
                  <c:v>1.57E-3</c:v>
                </c:pt>
                <c:pt idx="158">
                  <c:v>1.58E-3</c:v>
                </c:pt>
                <c:pt idx="159">
                  <c:v>1.5900000000000001E-3</c:v>
                </c:pt>
                <c:pt idx="160">
                  <c:v>1.6000000000000001E-3</c:v>
                </c:pt>
                <c:pt idx="161">
                  <c:v>1.6100000000000001E-3</c:v>
                </c:pt>
                <c:pt idx="162">
                  <c:v>1.6199999999999999E-3</c:v>
                </c:pt>
                <c:pt idx="163">
                  <c:v>1.6299999999999999E-3</c:v>
                </c:pt>
                <c:pt idx="164">
                  <c:v>1.64E-3</c:v>
                </c:pt>
                <c:pt idx="165">
                  <c:v>1.65E-3</c:v>
                </c:pt>
                <c:pt idx="166">
                  <c:v>1.66E-3</c:v>
                </c:pt>
                <c:pt idx="167">
                  <c:v>1.67E-3</c:v>
                </c:pt>
                <c:pt idx="168">
                  <c:v>1.6800000000000001E-3</c:v>
                </c:pt>
                <c:pt idx="169">
                  <c:v>1.6900000000000001E-3</c:v>
                </c:pt>
                <c:pt idx="170">
                  <c:v>1.6999999999999999E-3</c:v>
                </c:pt>
                <c:pt idx="171">
                  <c:v>1.7099999999999999E-3</c:v>
                </c:pt>
                <c:pt idx="172">
                  <c:v>1.72E-3</c:v>
                </c:pt>
                <c:pt idx="173">
                  <c:v>1.73E-3</c:v>
                </c:pt>
                <c:pt idx="174">
                  <c:v>1.74E-3</c:v>
                </c:pt>
                <c:pt idx="175">
                  <c:v>1.75E-3</c:v>
                </c:pt>
                <c:pt idx="176">
                  <c:v>1.7600000000000001E-3</c:v>
                </c:pt>
                <c:pt idx="177">
                  <c:v>1.7700000000000001E-3</c:v>
                </c:pt>
                <c:pt idx="178">
                  <c:v>1.7799999999999999E-3</c:v>
                </c:pt>
                <c:pt idx="179">
                  <c:v>1.7899999999999999E-3</c:v>
                </c:pt>
                <c:pt idx="180">
                  <c:v>1.8E-3</c:v>
                </c:pt>
                <c:pt idx="181">
                  <c:v>1.81E-3</c:v>
                </c:pt>
                <c:pt idx="182">
                  <c:v>1.82E-3</c:v>
                </c:pt>
                <c:pt idx="183">
                  <c:v>1.83E-3</c:v>
                </c:pt>
                <c:pt idx="184">
                  <c:v>1.8400000000000001E-3</c:v>
                </c:pt>
                <c:pt idx="185">
                  <c:v>1.8500000000000001E-3</c:v>
                </c:pt>
                <c:pt idx="186">
                  <c:v>1.8600000000000001E-3</c:v>
                </c:pt>
                <c:pt idx="187">
                  <c:v>1.8699999999999999E-3</c:v>
                </c:pt>
                <c:pt idx="188">
                  <c:v>1.8799999999999999E-3</c:v>
                </c:pt>
                <c:pt idx="189">
                  <c:v>1.89E-3</c:v>
                </c:pt>
                <c:pt idx="190">
                  <c:v>1.9E-3</c:v>
                </c:pt>
                <c:pt idx="191">
                  <c:v>1.91E-3</c:v>
                </c:pt>
                <c:pt idx="192">
                  <c:v>1.92E-3</c:v>
                </c:pt>
                <c:pt idx="193">
                  <c:v>1.9300000000000001E-3</c:v>
                </c:pt>
                <c:pt idx="194">
                  <c:v>1.9400000000000001E-3</c:v>
                </c:pt>
                <c:pt idx="195">
                  <c:v>1.9499999999999999E-3</c:v>
                </c:pt>
                <c:pt idx="196">
                  <c:v>1.9599999999999999E-3</c:v>
                </c:pt>
                <c:pt idx="197">
                  <c:v>1.97E-3</c:v>
                </c:pt>
                <c:pt idx="198">
                  <c:v>1.98E-3</c:v>
                </c:pt>
                <c:pt idx="199">
                  <c:v>1.99E-3</c:v>
                </c:pt>
                <c:pt idx="200">
                  <c:v>2E-3</c:v>
                </c:pt>
                <c:pt idx="201">
                  <c:v>2.0100000000000001E-3</c:v>
                </c:pt>
                <c:pt idx="202">
                  <c:v>2.0200000000000001E-3</c:v>
                </c:pt>
                <c:pt idx="203">
                  <c:v>2.0300000000000001E-3</c:v>
                </c:pt>
                <c:pt idx="204">
                  <c:v>2.0400000000000001E-3</c:v>
                </c:pt>
                <c:pt idx="205">
                  <c:v>2.0500000000000002E-3</c:v>
                </c:pt>
                <c:pt idx="206">
                  <c:v>2.0600000000000002E-3</c:v>
                </c:pt>
                <c:pt idx="207">
                  <c:v>2.0699999999999998E-3</c:v>
                </c:pt>
                <c:pt idx="208">
                  <c:v>2.0799999999999998E-3</c:v>
                </c:pt>
                <c:pt idx="209">
                  <c:v>2.0899999999999998E-3</c:v>
                </c:pt>
                <c:pt idx="210">
                  <c:v>2.0999999999999999E-3</c:v>
                </c:pt>
                <c:pt idx="211">
                  <c:v>2.1099999999999999E-3</c:v>
                </c:pt>
                <c:pt idx="212">
                  <c:v>2.1199999999999999E-3</c:v>
                </c:pt>
                <c:pt idx="213">
                  <c:v>2.1299999999999999E-3</c:v>
                </c:pt>
                <c:pt idx="214">
                  <c:v>2.14E-3</c:v>
                </c:pt>
                <c:pt idx="215">
                  <c:v>2.15E-3</c:v>
                </c:pt>
                <c:pt idx="216">
                  <c:v>2.16E-3</c:v>
                </c:pt>
                <c:pt idx="217">
                  <c:v>2.1700000000000001E-3</c:v>
                </c:pt>
                <c:pt idx="218">
                  <c:v>2.1800000000000001E-3</c:v>
                </c:pt>
                <c:pt idx="219">
                  <c:v>2.1900000000000001E-3</c:v>
                </c:pt>
                <c:pt idx="220">
                  <c:v>2.2000000000000001E-3</c:v>
                </c:pt>
                <c:pt idx="221">
                  <c:v>2.2100000000000002E-3</c:v>
                </c:pt>
                <c:pt idx="222">
                  <c:v>2.2200000000000002E-3</c:v>
                </c:pt>
                <c:pt idx="223">
                  <c:v>2.2300000000000002E-3</c:v>
                </c:pt>
                <c:pt idx="224">
                  <c:v>2.2399999999999998E-3</c:v>
                </c:pt>
                <c:pt idx="225">
                  <c:v>2.2499999999999998E-3</c:v>
                </c:pt>
                <c:pt idx="226">
                  <c:v>2.2599999999999999E-3</c:v>
                </c:pt>
                <c:pt idx="227">
                  <c:v>2.2699999999999999E-3</c:v>
                </c:pt>
                <c:pt idx="228">
                  <c:v>2.2799999999999999E-3</c:v>
                </c:pt>
                <c:pt idx="229">
                  <c:v>2.2899999999999999E-3</c:v>
                </c:pt>
                <c:pt idx="230">
                  <c:v>2.3E-3</c:v>
                </c:pt>
                <c:pt idx="231">
                  <c:v>2.31E-3</c:v>
                </c:pt>
                <c:pt idx="232">
                  <c:v>2.32E-3</c:v>
                </c:pt>
                <c:pt idx="233">
                  <c:v>2.33E-3</c:v>
                </c:pt>
                <c:pt idx="234">
                  <c:v>2.3400000000000001E-3</c:v>
                </c:pt>
                <c:pt idx="235">
                  <c:v>2.3500000000000001E-3</c:v>
                </c:pt>
                <c:pt idx="236">
                  <c:v>2.3600000000000001E-3</c:v>
                </c:pt>
                <c:pt idx="237">
                  <c:v>2.3700000000000001E-3</c:v>
                </c:pt>
                <c:pt idx="238">
                  <c:v>2.3800000000000002E-3</c:v>
                </c:pt>
                <c:pt idx="239">
                  <c:v>2.3900000000000002E-3</c:v>
                </c:pt>
                <c:pt idx="240">
                  <c:v>2.3999999999999998E-3</c:v>
                </c:pt>
                <c:pt idx="241">
                  <c:v>2.4099999999999998E-3</c:v>
                </c:pt>
                <c:pt idx="242">
                  <c:v>2.4199999999999998E-3</c:v>
                </c:pt>
                <c:pt idx="243">
                  <c:v>2.4299999999999999E-3</c:v>
                </c:pt>
                <c:pt idx="244">
                  <c:v>2.4399999999999999E-3</c:v>
                </c:pt>
                <c:pt idx="245">
                  <c:v>2.4499999999999999E-3</c:v>
                </c:pt>
                <c:pt idx="246">
                  <c:v>2.4599999999999999E-3</c:v>
                </c:pt>
                <c:pt idx="247">
                  <c:v>2.47E-3</c:v>
                </c:pt>
                <c:pt idx="248">
                  <c:v>2.48E-3</c:v>
                </c:pt>
                <c:pt idx="249">
                  <c:v>2.49E-3</c:v>
                </c:pt>
                <c:pt idx="250">
                  <c:v>2.5000000000000001E-3</c:v>
                </c:pt>
                <c:pt idx="251">
                  <c:v>2.5100000000000001E-3</c:v>
                </c:pt>
                <c:pt idx="252">
                  <c:v>2.5200000000000001E-3</c:v>
                </c:pt>
                <c:pt idx="253">
                  <c:v>2.5300000000000001E-3</c:v>
                </c:pt>
                <c:pt idx="254">
                  <c:v>2.5400000000000002E-3</c:v>
                </c:pt>
                <c:pt idx="255">
                  <c:v>2.5500000000000002E-3</c:v>
                </c:pt>
                <c:pt idx="256">
                  <c:v>2.5600000000000002E-3</c:v>
                </c:pt>
                <c:pt idx="257">
                  <c:v>2.5699999999999998E-3</c:v>
                </c:pt>
                <c:pt idx="258">
                  <c:v>2.5799999999999998E-3</c:v>
                </c:pt>
                <c:pt idx="259">
                  <c:v>2.5899999999999999E-3</c:v>
                </c:pt>
                <c:pt idx="260">
                  <c:v>2.5999999999999999E-3</c:v>
                </c:pt>
                <c:pt idx="261">
                  <c:v>2.6099999999999999E-3</c:v>
                </c:pt>
                <c:pt idx="262">
                  <c:v>2.6199999999999999E-3</c:v>
                </c:pt>
                <c:pt idx="263">
                  <c:v>2.63E-3</c:v>
                </c:pt>
                <c:pt idx="264">
                  <c:v>2.64E-3</c:v>
                </c:pt>
                <c:pt idx="265">
                  <c:v>2.65E-3</c:v>
                </c:pt>
                <c:pt idx="266">
                  <c:v>2.66E-3</c:v>
                </c:pt>
                <c:pt idx="267">
                  <c:v>2.6700000000000001E-3</c:v>
                </c:pt>
                <c:pt idx="268">
                  <c:v>2.6800000000000001E-3</c:v>
                </c:pt>
                <c:pt idx="269">
                  <c:v>2.6900000000000001E-3</c:v>
                </c:pt>
                <c:pt idx="270">
                  <c:v>2.7000000000000001E-3</c:v>
                </c:pt>
                <c:pt idx="271">
                  <c:v>2.7100000000000002E-3</c:v>
                </c:pt>
                <c:pt idx="272">
                  <c:v>2.7200000000000002E-3</c:v>
                </c:pt>
                <c:pt idx="273">
                  <c:v>2.7299999999999998E-3</c:v>
                </c:pt>
                <c:pt idx="274">
                  <c:v>2.7399999999999998E-3</c:v>
                </c:pt>
                <c:pt idx="275">
                  <c:v>2.7499999999999998E-3</c:v>
                </c:pt>
                <c:pt idx="276">
                  <c:v>2.7599999999999999E-3</c:v>
                </c:pt>
                <c:pt idx="277">
                  <c:v>2.7699999999999999E-3</c:v>
                </c:pt>
                <c:pt idx="278">
                  <c:v>2.7799999999999999E-3</c:v>
                </c:pt>
                <c:pt idx="279">
                  <c:v>2.7899999999999999E-3</c:v>
                </c:pt>
                <c:pt idx="280">
                  <c:v>2.8E-3</c:v>
                </c:pt>
                <c:pt idx="281">
                  <c:v>2.81E-3</c:v>
                </c:pt>
                <c:pt idx="282">
                  <c:v>2.82E-3</c:v>
                </c:pt>
                <c:pt idx="283">
                  <c:v>2.8300000000000001E-3</c:v>
                </c:pt>
                <c:pt idx="284">
                  <c:v>2.8400000000000001E-3</c:v>
                </c:pt>
                <c:pt idx="285">
                  <c:v>2.8500000000000001E-3</c:v>
                </c:pt>
                <c:pt idx="286">
                  <c:v>2.8600000000000001E-3</c:v>
                </c:pt>
                <c:pt idx="287">
                  <c:v>2.8700000000000002E-3</c:v>
                </c:pt>
                <c:pt idx="288">
                  <c:v>2.8800000000000002E-3</c:v>
                </c:pt>
                <c:pt idx="289">
                  <c:v>2.8900000000000002E-3</c:v>
                </c:pt>
                <c:pt idx="290">
                  <c:v>2.8999999999999998E-3</c:v>
                </c:pt>
                <c:pt idx="291">
                  <c:v>2.9099999999999998E-3</c:v>
                </c:pt>
                <c:pt idx="292">
                  <c:v>2.9199999999999999E-3</c:v>
                </c:pt>
                <c:pt idx="293">
                  <c:v>2.9299999999999999E-3</c:v>
                </c:pt>
                <c:pt idx="294">
                  <c:v>2.9399999999999999E-3</c:v>
                </c:pt>
                <c:pt idx="295">
                  <c:v>2.9499999999999999E-3</c:v>
                </c:pt>
                <c:pt idx="296">
                  <c:v>2.96E-3</c:v>
                </c:pt>
                <c:pt idx="297">
                  <c:v>2.97E-3</c:v>
                </c:pt>
                <c:pt idx="298">
                  <c:v>2.98E-3</c:v>
                </c:pt>
                <c:pt idx="299">
                  <c:v>2.99E-3</c:v>
                </c:pt>
                <c:pt idx="300">
                  <c:v>3.0000000000000001E-3</c:v>
                </c:pt>
                <c:pt idx="301">
                  <c:v>3.0100000000000001E-3</c:v>
                </c:pt>
                <c:pt idx="302">
                  <c:v>3.0200000000000001E-3</c:v>
                </c:pt>
                <c:pt idx="303">
                  <c:v>3.0300000000000001E-3</c:v>
                </c:pt>
                <c:pt idx="304">
                  <c:v>3.0400000000000002E-3</c:v>
                </c:pt>
                <c:pt idx="305">
                  <c:v>3.0500000000000002E-3</c:v>
                </c:pt>
                <c:pt idx="306">
                  <c:v>3.0599999999999998E-3</c:v>
                </c:pt>
                <c:pt idx="307">
                  <c:v>3.0699999999999998E-3</c:v>
                </c:pt>
                <c:pt idx="308">
                  <c:v>3.0799999999999998E-3</c:v>
                </c:pt>
                <c:pt idx="309">
                  <c:v>3.0899999999999999E-3</c:v>
                </c:pt>
                <c:pt idx="310">
                  <c:v>3.0999999999999999E-3</c:v>
                </c:pt>
                <c:pt idx="311">
                  <c:v>3.1099999999999999E-3</c:v>
                </c:pt>
                <c:pt idx="312">
                  <c:v>3.1199999999999999E-3</c:v>
                </c:pt>
                <c:pt idx="313">
                  <c:v>3.13E-3</c:v>
                </c:pt>
                <c:pt idx="314">
                  <c:v>3.14E-3</c:v>
                </c:pt>
                <c:pt idx="315">
                  <c:v>3.15E-3</c:v>
                </c:pt>
                <c:pt idx="316">
                  <c:v>3.16E-3</c:v>
                </c:pt>
                <c:pt idx="317">
                  <c:v>3.1700000000000001E-3</c:v>
                </c:pt>
                <c:pt idx="318">
                  <c:v>3.1800000000000001E-3</c:v>
                </c:pt>
                <c:pt idx="319">
                  <c:v>3.1900000000000001E-3</c:v>
                </c:pt>
                <c:pt idx="320">
                  <c:v>3.2000000000000002E-3</c:v>
                </c:pt>
                <c:pt idx="321">
                  <c:v>3.2100000000000002E-3</c:v>
                </c:pt>
                <c:pt idx="322">
                  <c:v>3.2200000000000002E-3</c:v>
                </c:pt>
                <c:pt idx="323">
                  <c:v>3.2299999999999998E-3</c:v>
                </c:pt>
                <c:pt idx="324">
                  <c:v>3.2399999999999998E-3</c:v>
                </c:pt>
                <c:pt idx="325">
                  <c:v>3.2499999999999999E-3</c:v>
                </c:pt>
                <c:pt idx="326">
                  <c:v>3.2599999999999999E-3</c:v>
                </c:pt>
                <c:pt idx="327">
                  <c:v>3.2699999999999999E-3</c:v>
                </c:pt>
                <c:pt idx="328">
                  <c:v>3.2799999999999999E-3</c:v>
                </c:pt>
                <c:pt idx="329">
                  <c:v>3.29E-3</c:v>
                </c:pt>
                <c:pt idx="330">
                  <c:v>3.3E-3</c:v>
                </c:pt>
                <c:pt idx="331">
                  <c:v>3.31E-3</c:v>
                </c:pt>
                <c:pt idx="332">
                  <c:v>3.32E-3</c:v>
                </c:pt>
                <c:pt idx="333">
                  <c:v>3.3300000000000001E-3</c:v>
                </c:pt>
                <c:pt idx="334">
                  <c:v>3.3400000000000001E-3</c:v>
                </c:pt>
                <c:pt idx="335">
                  <c:v>3.3500000000000001E-3</c:v>
                </c:pt>
                <c:pt idx="336">
                  <c:v>3.3600000000000001E-3</c:v>
                </c:pt>
                <c:pt idx="337">
                  <c:v>3.3700000000000002E-3</c:v>
                </c:pt>
                <c:pt idx="338">
                  <c:v>3.3800000000000002E-3</c:v>
                </c:pt>
                <c:pt idx="339">
                  <c:v>3.3899999999999998E-3</c:v>
                </c:pt>
                <c:pt idx="340">
                  <c:v>3.3999999999999998E-3</c:v>
                </c:pt>
                <c:pt idx="341">
                  <c:v>3.4099999999999998E-3</c:v>
                </c:pt>
                <c:pt idx="342">
                  <c:v>3.4199999999999999E-3</c:v>
                </c:pt>
                <c:pt idx="343">
                  <c:v>3.4299999999999999E-3</c:v>
                </c:pt>
                <c:pt idx="344">
                  <c:v>3.4399999999999999E-3</c:v>
                </c:pt>
                <c:pt idx="345">
                  <c:v>3.4499999999999999E-3</c:v>
                </c:pt>
                <c:pt idx="346">
                  <c:v>3.46E-3</c:v>
                </c:pt>
                <c:pt idx="347">
                  <c:v>3.47E-3</c:v>
                </c:pt>
                <c:pt idx="348">
                  <c:v>3.48E-3</c:v>
                </c:pt>
                <c:pt idx="349">
                  <c:v>3.49E-3</c:v>
                </c:pt>
                <c:pt idx="350">
                  <c:v>3.5000000000000001E-3</c:v>
                </c:pt>
                <c:pt idx="351">
                  <c:v>3.5100000000000001E-3</c:v>
                </c:pt>
                <c:pt idx="352">
                  <c:v>3.5200000000000001E-3</c:v>
                </c:pt>
                <c:pt idx="353">
                  <c:v>3.5300000000000002E-3</c:v>
                </c:pt>
                <c:pt idx="354">
                  <c:v>3.5400000000000002E-3</c:v>
                </c:pt>
                <c:pt idx="355">
                  <c:v>3.5500000000000002E-3</c:v>
                </c:pt>
                <c:pt idx="356">
                  <c:v>3.5599999999999998E-3</c:v>
                </c:pt>
                <c:pt idx="357">
                  <c:v>3.5699999999999998E-3</c:v>
                </c:pt>
                <c:pt idx="358">
                  <c:v>3.5799999999999998E-3</c:v>
                </c:pt>
                <c:pt idx="359">
                  <c:v>3.5899999999999999E-3</c:v>
                </c:pt>
                <c:pt idx="360">
                  <c:v>3.5999999999999999E-3</c:v>
                </c:pt>
                <c:pt idx="361">
                  <c:v>3.6099999999999999E-3</c:v>
                </c:pt>
                <c:pt idx="362">
                  <c:v>3.62E-3</c:v>
                </c:pt>
                <c:pt idx="363">
                  <c:v>3.63E-3</c:v>
                </c:pt>
                <c:pt idx="364">
                  <c:v>3.64E-3</c:v>
                </c:pt>
                <c:pt idx="365">
                  <c:v>3.65E-3</c:v>
                </c:pt>
                <c:pt idx="366">
                  <c:v>3.6600000000000001E-3</c:v>
                </c:pt>
                <c:pt idx="367">
                  <c:v>3.6700000000000001E-3</c:v>
                </c:pt>
                <c:pt idx="368">
                  <c:v>3.6800000000000001E-3</c:v>
                </c:pt>
                <c:pt idx="369">
                  <c:v>3.6900000000000001E-3</c:v>
                </c:pt>
                <c:pt idx="370">
                  <c:v>3.7000000000000002E-3</c:v>
                </c:pt>
                <c:pt idx="371">
                  <c:v>3.7100000000000002E-3</c:v>
                </c:pt>
                <c:pt idx="372">
                  <c:v>3.7200000000000002E-3</c:v>
                </c:pt>
                <c:pt idx="373">
                  <c:v>3.7299999999999998E-3</c:v>
                </c:pt>
                <c:pt idx="374">
                  <c:v>3.7399999999999998E-3</c:v>
                </c:pt>
                <c:pt idx="375">
                  <c:v>3.7499999999999999E-3</c:v>
                </c:pt>
                <c:pt idx="376">
                  <c:v>3.7599999999999999E-3</c:v>
                </c:pt>
                <c:pt idx="377">
                  <c:v>3.7699999999999999E-3</c:v>
                </c:pt>
                <c:pt idx="378">
                  <c:v>3.7799999999999999E-3</c:v>
                </c:pt>
                <c:pt idx="379">
                  <c:v>3.79E-3</c:v>
                </c:pt>
                <c:pt idx="380">
                  <c:v>3.8E-3</c:v>
                </c:pt>
                <c:pt idx="381">
                  <c:v>3.81E-3</c:v>
                </c:pt>
                <c:pt idx="382">
                  <c:v>3.82E-3</c:v>
                </c:pt>
                <c:pt idx="383">
                  <c:v>3.8300000000000001E-3</c:v>
                </c:pt>
                <c:pt idx="384">
                  <c:v>3.8400000000000001E-3</c:v>
                </c:pt>
                <c:pt idx="385">
                  <c:v>3.8500000000000001E-3</c:v>
                </c:pt>
                <c:pt idx="386">
                  <c:v>3.8600000000000001E-3</c:v>
                </c:pt>
                <c:pt idx="387">
                  <c:v>3.8700000000000002E-3</c:v>
                </c:pt>
                <c:pt idx="388">
                  <c:v>3.8800000000000002E-3</c:v>
                </c:pt>
                <c:pt idx="389">
                  <c:v>3.8899999999999998E-3</c:v>
                </c:pt>
                <c:pt idx="390">
                  <c:v>3.8999999999999998E-3</c:v>
                </c:pt>
                <c:pt idx="391">
                  <c:v>3.9100000000000003E-3</c:v>
                </c:pt>
                <c:pt idx="392">
                  <c:v>3.9199999999999999E-3</c:v>
                </c:pt>
                <c:pt idx="393">
                  <c:v>3.9300000000000003E-3</c:v>
                </c:pt>
                <c:pt idx="394">
                  <c:v>3.9399999999999999E-3</c:v>
                </c:pt>
                <c:pt idx="395">
                  <c:v>3.9500000000000004E-3</c:v>
                </c:pt>
                <c:pt idx="396">
                  <c:v>3.96E-3</c:v>
                </c:pt>
                <c:pt idx="397">
                  <c:v>3.9699999999999996E-3</c:v>
                </c:pt>
                <c:pt idx="398">
                  <c:v>3.98E-3</c:v>
                </c:pt>
                <c:pt idx="399">
                  <c:v>3.9899999999999996E-3</c:v>
                </c:pt>
                <c:pt idx="400">
                  <c:v>4.0000000000000001E-3</c:v>
                </c:pt>
                <c:pt idx="401">
                  <c:v>4.0099999999999997E-3</c:v>
                </c:pt>
                <c:pt idx="402">
                  <c:v>4.0200000000000001E-3</c:v>
                </c:pt>
                <c:pt idx="403">
                  <c:v>4.0299999999999997E-3</c:v>
                </c:pt>
                <c:pt idx="404">
                  <c:v>4.0400000000000002E-3</c:v>
                </c:pt>
                <c:pt idx="405">
                  <c:v>4.0499999999999998E-3</c:v>
                </c:pt>
                <c:pt idx="406">
                  <c:v>4.0600000000000002E-3</c:v>
                </c:pt>
                <c:pt idx="407">
                  <c:v>4.0699999999999998E-3</c:v>
                </c:pt>
                <c:pt idx="408">
                  <c:v>4.0800000000000003E-3</c:v>
                </c:pt>
                <c:pt idx="409">
                  <c:v>4.0899999999999999E-3</c:v>
                </c:pt>
                <c:pt idx="410">
                  <c:v>4.1000000000000003E-3</c:v>
                </c:pt>
                <c:pt idx="411">
                  <c:v>4.1099999999999999E-3</c:v>
                </c:pt>
                <c:pt idx="412">
                  <c:v>4.1200000000000004E-3</c:v>
                </c:pt>
                <c:pt idx="413">
                  <c:v>4.13E-3</c:v>
                </c:pt>
                <c:pt idx="414">
                  <c:v>4.1399999999999996E-3</c:v>
                </c:pt>
                <c:pt idx="415">
                  <c:v>4.15E-3</c:v>
                </c:pt>
                <c:pt idx="416">
                  <c:v>4.1599999999999996E-3</c:v>
                </c:pt>
                <c:pt idx="417">
                  <c:v>4.1700000000000001E-3</c:v>
                </c:pt>
                <c:pt idx="418">
                  <c:v>4.1799999999999997E-3</c:v>
                </c:pt>
                <c:pt idx="419">
                  <c:v>4.1900000000000001E-3</c:v>
                </c:pt>
                <c:pt idx="420">
                  <c:v>4.1999999999999997E-3</c:v>
                </c:pt>
                <c:pt idx="421">
                  <c:v>4.2100000000000002E-3</c:v>
                </c:pt>
                <c:pt idx="422">
                  <c:v>4.2199999999999998E-3</c:v>
                </c:pt>
                <c:pt idx="423">
                  <c:v>4.2300000000000003E-3</c:v>
                </c:pt>
                <c:pt idx="424">
                  <c:v>4.2399999999999998E-3</c:v>
                </c:pt>
                <c:pt idx="425">
                  <c:v>4.2500000000000003E-3</c:v>
                </c:pt>
                <c:pt idx="426">
                  <c:v>4.2599999999999999E-3</c:v>
                </c:pt>
                <c:pt idx="427">
                  <c:v>4.2700000000000004E-3</c:v>
                </c:pt>
                <c:pt idx="428">
                  <c:v>4.28E-3</c:v>
                </c:pt>
                <c:pt idx="429">
                  <c:v>4.2900000000000004E-3</c:v>
                </c:pt>
                <c:pt idx="430">
                  <c:v>4.3E-3</c:v>
                </c:pt>
                <c:pt idx="431">
                  <c:v>4.3099999999999996E-3</c:v>
                </c:pt>
                <c:pt idx="432">
                  <c:v>4.3200000000000001E-3</c:v>
                </c:pt>
                <c:pt idx="433">
                  <c:v>4.3299999999999996E-3</c:v>
                </c:pt>
                <c:pt idx="434">
                  <c:v>4.3400000000000001E-3</c:v>
                </c:pt>
                <c:pt idx="435">
                  <c:v>4.3499999999999997E-3</c:v>
                </c:pt>
                <c:pt idx="436">
                  <c:v>4.3600000000000002E-3</c:v>
                </c:pt>
                <c:pt idx="437">
                  <c:v>4.3699999999999998E-3</c:v>
                </c:pt>
                <c:pt idx="438">
                  <c:v>4.3800000000000002E-3</c:v>
                </c:pt>
                <c:pt idx="439">
                  <c:v>4.3899999999999998E-3</c:v>
                </c:pt>
                <c:pt idx="440">
                  <c:v>4.4000000000000003E-3</c:v>
                </c:pt>
                <c:pt idx="441">
                  <c:v>4.4099999999999999E-3</c:v>
                </c:pt>
                <c:pt idx="442">
                  <c:v>4.4200000000000003E-3</c:v>
                </c:pt>
                <c:pt idx="443">
                  <c:v>4.4299999999999999E-3</c:v>
                </c:pt>
                <c:pt idx="444">
                  <c:v>4.4400000000000004E-3</c:v>
                </c:pt>
                <c:pt idx="445">
                  <c:v>4.45E-3</c:v>
                </c:pt>
                <c:pt idx="446">
                  <c:v>4.4600000000000004E-3</c:v>
                </c:pt>
                <c:pt idx="447">
                  <c:v>4.47E-3</c:v>
                </c:pt>
                <c:pt idx="448">
                  <c:v>4.4799999999999996E-3</c:v>
                </c:pt>
                <c:pt idx="449">
                  <c:v>4.4900000000000001E-3</c:v>
                </c:pt>
                <c:pt idx="450">
                  <c:v>4.4999999999999997E-3</c:v>
                </c:pt>
                <c:pt idx="451">
                  <c:v>4.5100000000000001E-3</c:v>
                </c:pt>
                <c:pt idx="452">
                  <c:v>4.5199999999999997E-3</c:v>
                </c:pt>
                <c:pt idx="453">
                  <c:v>4.5300000000000002E-3</c:v>
                </c:pt>
                <c:pt idx="454">
                  <c:v>4.5399999999999998E-3</c:v>
                </c:pt>
                <c:pt idx="455">
                  <c:v>4.5500000000000002E-3</c:v>
                </c:pt>
                <c:pt idx="456">
                  <c:v>4.5599999999999998E-3</c:v>
                </c:pt>
                <c:pt idx="457">
                  <c:v>4.5700000000000003E-3</c:v>
                </c:pt>
                <c:pt idx="458">
                  <c:v>4.5799999999999999E-3</c:v>
                </c:pt>
                <c:pt idx="459">
                  <c:v>4.5900000000000003E-3</c:v>
                </c:pt>
                <c:pt idx="460">
                  <c:v>4.5999999999999999E-3</c:v>
                </c:pt>
                <c:pt idx="461">
                  <c:v>4.6100000000000004E-3</c:v>
                </c:pt>
                <c:pt idx="462">
                  <c:v>4.62E-3</c:v>
                </c:pt>
                <c:pt idx="463">
                  <c:v>4.6299999999999996E-3</c:v>
                </c:pt>
                <c:pt idx="464">
                  <c:v>4.64E-3</c:v>
                </c:pt>
                <c:pt idx="465">
                  <c:v>4.6499999999999996E-3</c:v>
                </c:pt>
                <c:pt idx="466">
                  <c:v>4.6600000000000001E-3</c:v>
                </c:pt>
                <c:pt idx="467">
                  <c:v>4.6699999999999997E-3</c:v>
                </c:pt>
                <c:pt idx="468">
                  <c:v>4.6800000000000001E-3</c:v>
                </c:pt>
                <c:pt idx="469">
                  <c:v>4.6899999999999997E-3</c:v>
                </c:pt>
                <c:pt idx="470">
                  <c:v>4.7000000000000002E-3</c:v>
                </c:pt>
                <c:pt idx="471">
                  <c:v>4.7099999999999998E-3</c:v>
                </c:pt>
                <c:pt idx="472">
                  <c:v>4.7200000000000002E-3</c:v>
                </c:pt>
                <c:pt idx="473">
                  <c:v>4.7299999999999998E-3</c:v>
                </c:pt>
                <c:pt idx="474">
                  <c:v>4.7400000000000003E-3</c:v>
                </c:pt>
                <c:pt idx="475">
                  <c:v>4.7499999999999999E-3</c:v>
                </c:pt>
                <c:pt idx="476">
                  <c:v>4.7600000000000003E-3</c:v>
                </c:pt>
                <c:pt idx="477">
                  <c:v>4.7699999999999999E-3</c:v>
                </c:pt>
                <c:pt idx="478">
                  <c:v>4.7800000000000004E-3</c:v>
                </c:pt>
                <c:pt idx="479">
                  <c:v>4.79E-3</c:v>
                </c:pt>
                <c:pt idx="480">
                  <c:v>4.7999999999999996E-3</c:v>
                </c:pt>
                <c:pt idx="481">
                  <c:v>4.81E-3</c:v>
                </c:pt>
                <c:pt idx="482">
                  <c:v>4.8199999999999996E-3</c:v>
                </c:pt>
                <c:pt idx="483">
                  <c:v>4.8300000000000001E-3</c:v>
                </c:pt>
                <c:pt idx="484">
                  <c:v>4.8399999999999997E-3</c:v>
                </c:pt>
                <c:pt idx="485">
                  <c:v>4.8500000000000001E-3</c:v>
                </c:pt>
                <c:pt idx="486">
                  <c:v>4.8599999999999997E-3</c:v>
                </c:pt>
                <c:pt idx="487">
                  <c:v>4.8700000000000002E-3</c:v>
                </c:pt>
                <c:pt idx="488">
                  <c:v>4.8799999999999998E-3</c:v>
                </c:pt>
                <c:pt idx="489">
                  <c:v>4.8900000000000002E-3</c:v>
                </c:pt>
                <c:pt idx="490">
                  <c:v>4.8999999999999998E-3</c:v>
                </c:pt>
                <c:pt idx="491">
                  <c:v>4.9100000000000003E-3</c:v>
                </c:pt>
                <c:pt idx="492">
                  <c:v>4.9199999999999999E-3</c:v>
                </c:pt>
                <c:pt idx="493">
                  <c:v>4.9300000000000004E-3</c:v>
                </c:pt>
                <c:pt idx="494">
                  <c:v>4.9399999999999999E-3</c:v>
                </c:pt>
                <c:pt idx="495">
                  <c:v>4.9500000000000004E-3</c:v>
                </c:pt>
                <c:pt idx="496">
                  <c:v>4.96E-3</c:v>
                </c:pt>
                <c:pt idx="497">
                  <c:v>4.9699999999999996E-3</c:v>
                </c:pt>
                <c:pt idx="498">
                  <c:v>4.9800000000000001E-3</c:v>
                </c:pt>
                <c:pt idx="499">
                  <c:v>4.9899999999999996E-3</c:v>
                </c:pt>
                <c:pt idx="500">
                  <c:v>5.0000000000000001E-3</c:v>
                </c:pt>
                <c:pt idx="501">
                  <c:v>5.0099999999999997E-3</c:v>
                </c:pt>
                <c:pt idx="502">
                  <c:v>5.0200000000000002E-3</c:v>
                </c:pt>
                <c:pt idx="503">
                  <c:v>5.0299999999999997E-3</c:v>
                </c:pt>
                <c:pt idx="504">
                  <c:v>5.0400000000000002E-3</c:v>
                </c:pt>
                <c:pt idx="505">
                  <c:v>5.0499999999999998E-3</c:v>
                </c:pt>
                <c:pt idx="506">
                  <c:v>5.0600000000000003E-3</c:v>
                </c:pt>
                <c:pt idx="507">
                  <c:v>5.0699999999999999E-3</c:v>
                </c:pt>
                <c:pt idx="508">
                  <c:v>5.0800000000000003E-3</c:v>
                </c:pt>
                <c:pt idx="509">
                  <c:v>5.0899999999999999E-3</c:v>
                </c:pt>
                <c:pt idx="510">
                  <c:v>5.1000000000000004E-3</c:v>
                </c:pt>
                <c:pt idx="511">
                  <c:v>5.11E-3</c:v>
                </c:pt>
                <c:pt idx="512">
                  <c:v>5.1200000000000004E-3</c:v>
                </c:pt>
                <c:pt idx="513">
                  <c:v>5.13E-3</c:v>
                </c:pt>
                <c:pt idx="514">
                  <c:v>5.1399999999999996E-3</c:v>
                </c:pt>
                <c:pt idx="515">
                  <c:v>5.1500000000000001E-3</c:v>
                </c:pt>
                <c:pt idx="516">
                  <c:v>5.1599999999999997E-3</c:v>
                </c:pt>
                <c:pt idx="517">
                  <c:v>5.1700000000000001E-3</c:v>
                </c:pt>
                <c:pt idx="518">
                  <c:v>5.1799999999999997E-3</c:v>
                </c:pt>
                <c:pt idx="519">
                  <c:v>5.1900000000000002E-3</c:v>
                </c:pt>
                <c:pt idx="520">
                  <c:v>5.1999999999999998E-3</c:v>
                </c:pt>
                <c:pt idx="521">
                  <c:v>5.2100000000000002E-3</c:v>
                </c:pt>
                <c:pt idx="522">
                  <c:v>5.2199999999999998E-3</c:v>
                </c:pt>
                <c:pt idx="523">
                  <c:v>5.2300000000000003E-3</c:v>
                </c:pt>
                <c:pt idx="524">
                  <c:v>5.2399999999999999E-3</c:v>
                </c:pt>
                <c:pt idx="525">
                  <c:v>5.2500000000000003E-3</c:v>
                </c:pt>
                <c:pt idx="526">
                  <c:v>5.2599999999999999E-3</c:v>
                </c:pt>
                <c:pt idx="527">
                  <c:v>5.2700000000000004E-3</c:v>
                </c:pt>
                <c:pt idx="528">
                  <c:v>5.28E-3</c:v>
                </c:pt>
                <c:pt idx="529">
                  <c:v>5.2900000000000004E-3</c:v>
                </c:pt>
                <c:pt idx="530">
                  <c:v>5.3E-3</c:v>
                </c:pt>
                <c:pt idx="531">
                  <c:v>5.3099999999999996E-3</c:v>
                </c:pt>
                <c:pt idx="532">
                  <c:v>5.3200000000000001E-3</c:v>
                </c:pt>
                <c:pt idx="533">
                  <c:v>5.3299999999999997E-3</c:v>
                </c:pt>
                <c:pt idx="534">
                  <c:v>5.3400000000000001E-3</c:v>
                </c:pt>
                <c:pt idx="535">
                  <c:v>5.3499999999999997E-3</c:v>
                </c:pt>
                <c:pt idx="536">
                  <c:v>5.3600000000000002E-3</c:v>
                </c:pt>
                <c:pt idx="537">
                  <c:v>5.3699999999999998E-3</c:v>
                </c:pt>
                <c:pt idx="538">
                  <c:v>5.3800000000000002E-3</c:v>
                </c:pt>
                <c:pt idx="539">
                  <c:v>5.3899999999999998E-3</c:v>
                </c:pt>
                <c:pt idx="540">
                  <c:v>5.4000000000000003E-3</c:v>
                </c:pt>
                <c:pt idx="541">
                  <c:v>5.4099999999999999E-3</c:v>
                </c:pt>
                <c:pt idx="542">
                  <c:v>5.4200000000000003E-3</c:v>
                </c:pt>
                <c:pt idx="543">
                  <c:v>5.4299999999999999E-3</c:v>
                </c:pt>
                <c:pt idx="544">
                  <c:v>5.4400000000000004E-3</c:v>
                </c:pt>
                <c:pt idx="545">
                  <c:v>5.45E-3</c:v>
                </c:pt>
                <c:pt idx="546">
                  <c:v>5.4599999999999996E-3</c:v>
                </c:pt>
                <c:pt idx="547">
                  <c:v>5.47E-3</c:v>
                </c:pt>
                <c:pt idx="548">
                  <c:v>5.4799999999999996E-3</c:v>
                </c:pt>
                <c:pt idx="549">
                  <c:v>5.4900000000000001E-3</c:v>
                </c:pt>
                <c:pt idx="550">
                  <c:v>5.4999999999999997E-3</c:v>
                </c:pt>
                <c:pt idx="551">
                  <c:v>5.5100000000000001E-3</c:v>
                </c:pt>
                <c:pt idx="552">
                  <c:v>5.5199999999999997E-3</c:v>
                </c:pt>
                <c:pt idx="553">
                  <c:v>5.5300000000000002E-3</c:v>
                </c:pt>
                <c:pt idx="554">
                  <c:v>5.5399999999999998E-3</c:v>
                </c:pt>
                <c:pt idx="555">
                  <c:v>5.5500000000000002E-3</c:v>
                </c:pt>
                <c:pt idx="556">
                  <c:v>5.5599999999999998E-3</c:v>
                </c:pt>
                <c:pt idx="557">
                  <c:v>5.5700000000000003E-3</c:v>
                </c:pt>
                <c:pt idx="558">
                  <c:v>5.5799999999999999E-3</c:v>
                </c:pt>
                <c:pt idx="559">
                  <c:v>5.5900000000000004E-3</c:v>
                </c:pt>
                <c:pt idx="560">
                  <c:v>5.5999999999999999E-3</c:v>
                </c:pt>
                <c:pt idx="561">
                  <c:v>5.6100000000000004E-3</c:v>
                </c:pt>
                <c:pt idx="562">
                  <c:v>5.62E-3</c:v>
                </c:pt>
                <c:pt idx="563">
                  <c:v>5.6299999999999996E-3</c:v>
                </c:pt>
                <c:pt idx="564">
                  <c:v>5.64E-3</c:v>
                </c:pt>
                <c:pt idx="565">
                  <c:v>5.6499999999999996E-3</c:v>
                </c:pt>
                <c:pt idx="566">
                  <c:v>5.6600000000000001E-3</c:v>
                </c:pt>
                <c:pt idx="567">
                  <c:v>5.6699999999999997E-3</c:v>
                </c:pt>
                <c:pt idx="568">
                  <c:v>5.6800000000000002E-3</c:v>
                </c:pt>
                <c:pt idx="569">
                  <c:v>5.6899999999999997E-3</c:v>
                </c:pt>
                <c:pt idx="570">
                  <c:v>5.7000000000000002E-3</c:v>
                </c:pt>
                <c:pt idx="571">
                  <c:v>5.7099999999999998E-3</c:v>
                </c:pt>
                <c:pt idx="572">
                  <c:v>5.7200000000000003E-3</c:v>
                </c:pt>
                <c:pt idx="573">
                  <c:v>5.7299999999999999E-3</c:v>
                </c:pt>
                <c:pt idx="574">
                  <c:v>5.7400000000000003E-3</c:v>
                </c:pt>
                <c:pt idx="575">
                  <c:v>5.7499999999999999E-3</c:v>
                </c:pt>
                <c:pt idx="576">
                  <c:v>5.7600000000000004E-3</c:v>
                </c:pt>
                <c:pt idx="577">
                  <c:v>5.77E-3</c:v>
                </c:pt>
                <c:pt idx="578">
                  <c:v>5.7800000000000004E-3</c:v>
                </c:pt>
                <c:pt idx="579">
                  <c:v>5.79E-3</c:v>
                </c:pt>
                <c:pt idx="580">
                  <c:v>5.7999999999999996E-3</c:v>
                </c:pt>
                <c:pt idx="581">
                  <c:v>5.8100000000000001E-3</c:v>
                </c:pt>
                <c:pt idx="582">
                  <c:v>5.8199999999999997E-3</c:v>
                </c:pt>
                <c:pt idx="583">
                  <c:v>5.8300000000000001E-3</c:v>
                </c:pt>
                <c:pt idx="584">
                  <c:v>5.8399999999999997E-3</c:v>
                </c:pt>
                <c:pt idx="585">
                  <c:v>5.8500000000000002E-3</c:v>
                </c:pt>
                <c:pt idx="586">
                  <c:v>5.8599999999999998E-3</c:v>
                </c:pt>
                <c:pt idx="587">
                  <c:v>5.8700000000000002E-3</c:v>
                </c:pt>
                <c:pt idx="588">
                  <c:v>5.8799999999999998E-3</c:v>
                </c:pt>
                <c:pt idx="589">
                  <c:v>5.8900000000000003E-3</c:v>
                </c:pt>
                <c:pt idx="590">
                  <c:v>5.8999999999999999E-3</c:v>
                </c:pt>
                <c:pt idx="591">
                  <c:v>5.9100000000000003E-3</c:v>
                </c:pt>
                <c:pt idx="592">
                  <c:v>5.9199999999999999E-3</c:v>
                </c:pt>
                <c:pt idx="593">
                  <c:v>5.9300000000000004E-3</c:v>
                </c:pt>
                <c:pt idx="594">
                  <c:v>5.94E-3</c:v>
                </c:pt>
                <c:pt idx="595">
                  <c:v>5.9500000000000004E-3</c:v>
                </c:pt>
                <c:pt idx="596">
                  <c:v>5.96E-3</c:v>
                </c:pt>
                <c:pt idx="597">
                  <c:v>5.9699999999999996E-3</c:v>
                </c:pt>
                <c:pt idx="598">
                  <c:v>5.9800000000000001E-3</c:v>
                </c:pt>
                <c:pt idx="599">
                  <c:v>5.9899999999999997E-3</c:v>
                </c:pt>
                <c:pt idx="600">
                  <c:v>6.0000000000000001E-3</c:v>
                </c:pt>
                <c:pt idx="601">
                  <c:v>6.0099999999999997E-3</c:v>
                </c:pt>
                <c:pt idx="602">
                  <c:v>6.0200000000000002E-3</c:v>
                </c:pt>
                <c:pt idx="603">
                  <c:v>6.0299999999999998E-3</c:v>
                </c:pt>
                <c:pt idx="604">
                  <c:v>6.0400000000000002E-3</c:v>
                </c:pt>
                <c:pt idx="605">
                  <c:v>6.0499999999999998E-3</c:v>
                </c:pt>
                <c:pt idx="606">
                  <c:v>6.0600000000000003E-3</c:v>
                </c:pt>
                <c:pt idx="607">
                  <c:v>6.0699999999999999E-3</c:v>
                </c:pt>
                <c:pt idx="608">
                  <c:v>6.0800000000000003E-3</c:v>
                </c:pt>
                <c:pt idx="609">
                  <c:v>6.0899999999999999E-3</c:v>
                </c:pt>
                <c:pt idx="610">
                  <c:v>6.1000000000000004E-3</c:v>
                </c:pt>
                <c:pt idx="611">
                  <c:v>6.11E-3</c:v>
                </c:pt>
                <c:pt idx="612">
                  <c:v>6.1199999999999996E-3</c:v>
                </c:pt>
                <c:pt idx="613">
                  <c:v>6.13E-3</c:v>
                </c:pt>
                <c:pt idx="614">
                  <c:v>6.1399999999999996E-3</c:v>
                </c:pt>
                <c:pt idx="615">
                  <c:v>6.1500000000000001E-3</c:v>
                </c:pt>
                <c:pt idx="616">
                  <c:v>6.1599999999999997E-3</c:v>
                </c:pt>
                <c:pt idx="617">
                  <c:v>6.1700000000000001E-3</c:v>
                </c:pt>
                <c:pt idx="618">
                  <c:v>6.1799999999999997E-3</c:v>
                </c:pt>
                <c:pt idx="619">
                  <c:v>6.1900000000000002E-3</c:v>
                </c:pt>
                <c:pt idx="620">
                  <c:v>6.1999999999999998E-3</c:v>
                </c:pt>
                <c:pt idx="621">
                  <c:v>6.2100000000000002E-3</c:v>
                </c:pt>
                <c:pt idx="622">
                  <c:v>6.2199999999999998E-3</c:v>
                </c:pt>
                <c:pt idx="623">
                  <c:v>6.2300000000000003E-3</c:v>
                </c:pt>
                <c:pt idx="624">
                  <c:v>6.2399999999999999E-3</c:v>
                </c:pt>
                <c:pt idx="625">
                  <c:v>6.2500000000000003E-3</c:v>
                </c:pt>
                <c:pt idx="626">
                  <c:v>6.2599999999999999E-3</c:v>
                </c:pt>
                <c:pt idx="627">
                  <c:v>6.2700000000000004E-3</c:v>
                </c:pt>
                <c:pt idx="628">
                  <c:v>6.28E-3</c:v>
                </c:pt>
                <c:pt idx="629">
                  <c:v>6.2899999999999996E-3</c:v>
                </c:pt>
                <c:pt idx="630">
                  <c:v>6.3E-3</c:v>
                </c:pt>
                <c:pt idx="631">
                  <c:v>6.3099999999999996E-3</c:v>
                </c:pt>
                <c:pt idx="632">
                  <c:v>6.3200000000000001E-3</c:v>
                </c:pt>
                <c:pt idx="633">
                  <c:v>6.3299999999999997E-3</c:v>
                </c:pt>
                <c:pt idx="634">
                  <c:v>6.3400000000000001E-3</c:v>
                </c:pt>
                <c:pt idx="635">
                  <c:v>6.3499999999999997E-3</c:v>
                </c:pt>
                <c:pt idx="636">
                  <c:v>6.3600000000000002E-3</c:v>
                </c:pt>
                <c:pt idx="637">
                  <c:v>6.3699999999999998E-3</c:v>
                </c:pt>
                <c:pt idx="638">
                  <c:v>6.3800000000000003E-3</c:v>
                </c:pt>
                <c:pt idx="639">
                  <c:v>6.3899999999999998E-3</c:v>
                </c:pt>
                <c:pt idx="640">
                  <c:v>6.4000000000000003E-3</c:v>
                </c:pt>
                <c:pt idx="641">
                  <c:v>6.4099999999999999E-3</c:v>
                </c:pt>
                <c:pt idx="642">
                  <c:v>6.4200000000000004E-3</c:v>
                </c:pt>
                <c:pt idx="643">
                  <c:v>6.43E-3</c:v>
                </c:pt>
                <c:pt idx="644">
                  <c:v>6.4400000000000004E-3</c:v>
                </c:pt>
                <c:pt idx="645">
                  <c:v>6.45E-3</c:v>
                </c:pt>
                <c:pt idx="646">
                  <c:v>6.4599999999999996E-3</c:v>
                </c:pt>
                <c:pt idx="647">
                  <c:v>6.4700000000000001E-3</c:v>
                </c:pt>
                <c:pt idx="648">
                  <c:v>6.4799999999999996E-3</c:v>
                </c:pt>
                <c:pt idx="649">
                  <c:v>6.4900000000000001E-3</c:v>
                </c:pt>
                <c:pt idx="650">
                  <c:v>6.4999999999999997E-3</c:v>
                </c:pt>
                <c:pt idx="651">
                  <c:v>6.5100000000000002E-3</c:v>
                </c:pt>
                <c:pt idx="652">
                  <c:v>6.5199999999999998E-3</c:v>
                </c:pt>
                <c:pt idx="653">
                  <c:v>6.5300000000000002E-3</c:v>
                </c:pt>
                <c:pt idx="654">
                  <c:v>6.5399999999999998E-3</c:v>
                </c:pt>
                <c:pt idx="655">
                  <c:v>6.5500000000000003E-3</c:v>
                </c:pt>
                <c:pt idx="656">
                  <c:v>6.5599999999999999E-3</c:v>
                </c:pt>
                <c:pt idx="657">
                  <c:v>6.5700000000000003E-3</c:v>
                </c:pt>
                <c:pt idx="658">
                  <c:v>6.5799999999999999E-3</c:v>
                </c:pt>
                <c:pt idx="659">
                  <c:v>6.5900000000000004E-3</c:v>
                </c:pt>
                <c:pt idx="660">
                  <c:v>6.6E-3</c:v>
                </c:pt>
                <c:pt idx="661">
                  <c:v>6.6100000000000004E-3</c:v>
                </c:pt>
                <c:pt idx="662">
                  <c:v>6.62E-3</c:v>
                </c:pt>
                <c:pt idx="663">
                  <c:v>6.6299999999999996E-3</c:v>
                </c:pt>
                <c:pt idx="664">
                  <c:v>6.6400000000000001E-3</c:v>
                </c:pt>
                <c:pt idx="665">
                  <c:v>6.6499999999999997E-3</c:v>
                </c:pt>
                <c:pt idx="666">
                  <c:v>6.6600000000000001E-3</c:v>
                </c:pt>
                <c:pt idx="667">
                  <c:v>6.6699999999999997E-3</c:v>
                </c:pt>
                <c:pt idx="668">
                  <c:v>6.6800000000000002E-3</c:v>
                </c:pt>
                <c:pt idx="669">
                  <c:v>6.6899999999999998E-3</c:v>
                </c:pt>
                <c:pt idx="670">
                  <c:v>6.7000000000000002E-3</c:v>
                </c:pt>
                <c:pt idx="671">
                  <c:v>6.7099999999999998E-3</c:v>
                </c:pt>
                <c:pt idx="672">
                  <c:v>6.7200000000000003E-3</c:v>
                </c:pt>
                <c:pt idx="673">
                  <c:v>6.7299999999999999E-3</c:v>
                </c:pt>
                <c:pt idx="674">
                  <c:v>6.7400000000000003E-3</c:v>
                </c:pt>
                <c:pt idx="675">
                  <c:v>6.7499999999999999E-3</c:v>
                </c:pt>
                <c:pt idx="676">
                  <c:v>6.7600000000000004E-3</c:v>
                </c:pt>
                <c:pt idx="677">
                  <c:v>6.77E-3</c:v>
                </c:pt>
                <c:pt idx="678">
                  <c:v>6.7799999999999996E-3</c:v>
                </c:pt>
                <c:pt idx="679">
                  <c:v>6.79E-3</c:v>
                </c:pt>
                <c:pt idx="680">
                  <c:v>6.7999999999999996E-3</c:v>
                </c:pt>
                <c:pt idx="681">
                  <c:v>6.8100000000000001E-3</c:v>
                </c:pt>
                <c:pt idx="682">
                  <c:v>6.8199999999999997E-3</c:v>
                </c:pt>
                <c:pt idx="683">
                  <c:v>6.8300000000000001E-3</c:v>
                </c:pt>
                <c:pt idx="684">
                  <c:v>6.8399999999999997E-3</c:v>
                </c:pt>
                <c:pt idx="685">
                  <c:v>6.8500000000000002E-3</c:v>
                </c:pt>
                <c:pt idx="686">
                  <c:v>6.8599999999999998E-3</c:v>
                </c:pt>
                <c:pt idx="687">
                  <c:v>6.8700000000000002E-3</c:v>
                </c:pt>
                <c:pt idx="688">
                  <c:v>6.8799999999999998E-3</c:v>
                </c:pt>
                <c:pt idx="689">
                  <c:v>6.8900000000000003E-3</c:v>
                </c:pt>
                <c:pt idx="690">
                  <c:v>6.8999999999999999E-3</c:v>
                </c:pt>
                <c:pt idx="691">
                  <c:v>6.9100000000000003E-3</c:v>
                </c:pt>
                <c:pt idx="692">
                  <c:v>6.9199999999999999E-3</c:v>
                </c:pt>
                <c:pt idx="693">
                  <c:v>6.9300000000000004E-3</c:v>
                </c:pt>
                <c:pt idx="694">
                  <c:v>6.94E-3</c:v>
                </c:pt>
                <c:pt idx="695">
                  <c:v>6.9499999999999996E-3</c:v>
                </c:pt>
                <c:pt idx="696">
                  <c:v>6.96E-3</c:v>
                </c:pt>
                <c:pt idx="697">
                  <c:v>6.9699999999999996E-3</c:v>
                </c:pt>
                <c:pt idx="698">
                  <c:v>6.9800000000000001E-3</c:v>
                </c:pt>
                <c:pt idx="699">
                  <c:v>6.9899999999999997E-3</c:v>
                </c:pt>
                <c:pt idx="700">
                  <c:v>7.0000000000000001E-3</c:v>
                </c:pt>
                <c:pt idx="701">
                  <c:v>7.0099999999999997E-3</c:v>
                </c:pt>
                <c:pt idx="702">
                  <c:v>7.0200000000000002E-3</c:v>
                </c:pt>
                <c:pt idx="703">
                  <c:v>7.0299999999999998E-3</c:v>
                </c:pt>
                <c:pt idx="704">
                  <c:v>7.0400000000000003E-3</c:v>
                </c:pt>
                <c:pt idx="705">
                  <c:v>7.0499999999999998E-3</c:v>
                </c:pt>
                <c:pt idx="706">
                  <c:v>7.0600000000000003E-3</c:v>
                </c:pt>
                <c:pt idx="707">
                  <c:v>7.0699999999999999E-3</c:v>
                </c:pt>
                <c:pt idx="708">
                  <c:v>7.0800000000000004E-3</c:v>
                </c:pt>
                <c:pt idx="709">
                  <c:v>7.0899999999999999E-3</c:v>
                </c:pt>
                <c:pt idx="710">
                  <c:v>7.1000000000000004E-3</c:v>
                </c:pt>
                <c:pt idx="711">
                  <c:v>7.11E-3</c:v>
                </c:pt>
                <c:pt idx="712">
                  <c:v>7.1199999999999996E-3</c:v>
                </c:pt>
                <c:pt idx="713">
                  <c:v>7.1300000000000001E-3</c:v>
                </c:pt>
                <c:pt idx="714">
                  <c:v>7.1399999999999996E-3</c:v>
                </c:pt>
                <c:pt idx="715">
                  <c:v>7.1500000000000001E-3</c:v>
                </c:pt>
                <c:pt idx="716">
                  <c:v>7.1599999999999997E-3</c:v>
                </c:pt>
                <c:pt idx="717">
                  <c:v>7.1700000000000002E-3</c:v>
                </c:pt>
                <c:pt idx="718">
                  <c:v>7.1799999999999998E-3</c:v>
                </c:pt>
                <c:pt idx="719">
                  <c:v>7.1900000000000002E-3</c:v>
                </c:pt>
                <c:pt idx="720">
                  <c:v>7.1999999999999998E-3</c:v>
                </c:pt>
                <c:pt idx="721">
                  <c:v>7.2100000000000003E-3</c:v>
                </c:pt>
                <c:pt idx="722">
                  <c:v>7.2199999999999999E-3</c:v>
                </c:pt>
                <c:pt idx="723">
                  <c:v>7.2300000000000003E-3</c:v>
                </c:pt>
                <c:pt idx="724">
                  <c:v>7.2399999999999999E-3</c:v>
                </c:pt>
                <c:pt idx="725">
                  <c:v>7.2500000000000004E-3</c:v>
                </c:pt>
                <c:pt idx="726">
                  <c:v>7.26E-3</c:v>
                </c:pt>
                <c:pt idx="727">
                  <c:v>7.2700000000000004E-3</c:v>
                </c:pt>
                <c:pt idx="728">
                  <c:v>7.28E-3</c:v>
                </c:pt>
                <c:pt idx="729">
                  <c:v>7.2899999999999996E-3</c:v>
                </c:pt>
                <c:pt idx="730">
                  <c:v>7.3000000000000001E-3</c:v>
                </c:pt>
                <c:pt idx="731">
                  <c:v>7.3099999999999997E-3</c:v>
                </c:pt>
                <c:pt idx="732">
                  <c:v>7.3200000000000001E-3</c:v>
                </c:pt>
                <c:pt idx="733">
                  <c:v>7.3299999999999997E-3</c:v>
                </c:pt>
                <c:pt idx="734">
                  <c:v>7.3400000000000002E-3</c:v>
                </c:pt>
                <c:pt idx="735">
                  <c:v>7.3499999999999998E-3</c:v>
                </c:pt>
                <c:pt idx="736">
                  <c:v>7.3600000000000002E-3</c:v>
                </c:pt>
                <c:pt idx="737">
                  <c:v>7.3699999999999998E-3</c:v>
                </c:pt>
                <c:pt idx="738">
                  <c:v>7.3800000000000003E-3</c:v>
                </c:pt>
                <c:pt idx="739">
                  <c:v>7.3899999999999999E-3</c:v>
                </c:pt>
                <c:pt idx="740">
                  <c:v>7.4000000000000003E-3</c:v>
                </c:pt>
                <c:pt idx="741">
                  <c:v>7.4099999999999999E-3</c:v>
                </c:pt>
                <c:pt idx="742">
                  <c:v>7.4200000000000004E-3</c:v>
                </c:pt>
                <c:pt idx="743">
                  <c:v>7.43E-3</c:v>
                </c:pt>
                <c:pt idx="744">
                  <c:v>7.4400000000000004E-3</c:v>
                </c:pt>
                <c:pt idx="745">
                  <c:v>7.45E-3</c:v>
                </c:pt>
                <c:pt idx="746">
                  <c:v>7.4599999999999996E-3</c:v>
                </c:pt>
                <c:pt idx="747">
                  <c:v>7.4700000000000001E-3</c:v>
                </c:pt>
                <c:pt idx="748">
                  <c:v>7.4799999999999997E-3</c:v>
                </c:pt>
                <c:pt idx="749">
                  <c:v>7.4900000000000001E-3</c:v>
                </c:pt>
                <c:pt idx="750">
                  <c:v>7.4999999999999997E-3</c:v>
                </c:pt>
                <c:pt idx="751">
                  <c:v>7.5100000000000002E-3</c:v>
                </c:pt>
                <c:pt idx="752">
                  <c:v>7.5199999999999998E-3</c:v>
                </c:pt>
                <c:pt idx="753">
                  <c:v>7.5300000000000002E-3</c:v>
                </c:pt>
                <c:pt idx="754">
                  <c:v>7.5399999999999998E-3</c:v>
                </c:pt>
                <c:pt idx="755">
                  <c:v>7.5500000000000003E-3</c:v>
                </c:pt>
                <c:pt idx="756">
                  <c:v>7.5599999999999999E-3</c:v>
                </c:pt>
                <c:pt idx="757">
                  <c:v>7.5700000000000003E-3</c:v>
                </c:pt>
                <c:pt idx="758">
                  <c:v>7.5799999999999999E-3</c:v>
                </c:pt>
                <c:pt idx="759">
                  <c:v>7.5900000000000004E-3</c:v>
                </c:pt>
                <c:pt idx="760">
                  <c:v>7.6E-3</c:v>
                </c:pt>
                <c:pt idx="761">
                  <c:v>7.6099999999999996E-3</c:v>
                </c:pt>
                <c:pt idx="762">
                  <c:v>7.62E-3</c:v>
                </c:pt>
                <c:pt idx="763">
                  <c:v>7.6299999999999996E-3</c:v>
                </c:pt>
                <c:pt idx="764">
                  <c:v>7.6400000000000001E-3</c:v>
                </c:pt>
                <c:pt idx="765">
                  <c:v>7.6499999999999997E-3</c:v>
                </c:pt>
                <c:pt idx="766">
                  <c:v>7.6600000000000001E-3</c:v>
                </c:pt>
                <c:pt idx="767">
                  <c:v>7.6699999999999997E-3</c:v>
                </c:pt>
                <c:pt idx="768">
                  <c:v>7.6800000000000002E-3</c:v>
                </c:pt>
                <c:pt idx="769">
                  <c:v>7.6899999999999998E-3</c:v>
                </c:pt>
                <c:pt idx="770">
                  <c:v>7.7000000000000002E-3</c:v>
                </c:pt>
                <c:pt idx="771">
                  <c:v>7.7099999999999998E-3</c:v>
                </c:pt>
                <c:pt idx="772">
                  <c:v>7.7200000000000003E-3</c:v>
                </c:pt>
                <c:pt idx="773">
                  <c:v>7.7299999999999999E-3</c:v>
                </c:pt>
                <c:pt idx="774">
                  <c:v>7.7400000000000004E-3</c:v>
                </c:pt>
                <c:pt idx="775">
                  <c:v>7.7499999999999999E-3</c:v>
                </c:pt>
                <c:pt idx="776">
                  <c:v>7.7600000000000004E-3</c:v>
                </c:pt>
                <c:pt idx="777">
                  <c:v>7.77E-3</c:v>
                </c:pt>
                <c:pt idx="778">
                  <c:v>7.7799999999999996E-3</c:v>
                </c:pt>
                <c:pt idx="779">
                  <c:v>7.79E-3</c:v>
                </c:pt>
                <c:pt idx="780">
                  <c:v>7.7999999999999996E-3</c:v>
                </c:pt>
                <c:pt idx="781">
                  <c:v>7.8100000000000001E-3</c:v>
                </c:pt>
                <c:pt idx="782">
                  <c:v>7.8200000000000006E-3</c:v>
                </c:pt>
                <c:pt idx="783">
                  <c:v>7.8300000000000002E-3</c:v>
                </c:pt>
                <c:pt idx="784">
                  <c:v>7.8399999999999997E-3</c:v>
                </c:pt>
                <c:pt idx="785">
                  <c:v>7.8499999999999993E-3</c:v>
                </c:pt>
                <c:pt idx="786">
                  <c:v>7.8600000000000007E-3</c:v>
                </c:pt>
                <c:pt idx="787">
                  <c:v>7.8700000000000003E-3</c:v>
                </c:pt>
                <c:pt idx="788">
                  <c:v>7.8799999999999999E-3</c:v>
                </c:pt>
                <c:pt idx="789">
                  <c:v>7.8899999999999994E-3</c:v>
                </c:pt>
                <c:pt idx="790">
                  <c:v>7.9000000000000008E-3</c:v>
                </c:pt>
                <c:pt idx="791">
                  <c:v>7.9100000000000004E-3</c:v>
                </c:pt>
                <c:pt idx="792">
                  <c:v>7.92E-3</c:v>
                </c:pt>
                <c:pt idx="793">
                  <c:v>7.9299999999999995E-3</c:v>
                </c:pt>
                <c:pt idx="794">
                  <c:v>7.9399999999999991E-3</c:v>
                </c:pt>
                <c:pt idx="795">
                  <c:v>7.9500000000000005E-3</c:v>
                </c:pt>
                <c:pt idx="796">
                  <c:v>7.9600000000000001E-3</c:v>
                </c:pt>
                <c:pt idx="797">
                  <c:v>7.9699999999999997E-3</c:v>
                </c:pt>
                <c:pt idx="798">
                  <c:v>7.9799999999999992E-3</c:v>
                </c:pt>
                <c:pt idx="799">
                  <c:v>7.9900000000000006E-3</c:v>
                </c:pt>
                <c:pt idx="800">
                  <c:v>8.0000000000000002E-3</c:v>
                </c:pt>
                <c:pt idx="801">
                  <c:v>8.0099999999999998E-3</c:v>
                </c:pt>
                <c:pt idx="802">
                  <c:v>8.0199999999999994E-3</c:v>
                </c:pt>
                <c:pt idx="803">
                  <c:v>8.0300000000000007E-3</c:v>
                </c:pt>
                <c:pt idx="804">
                  <c:v>8.0400000000000003E-3</c:v>
                </c:pt>
                <c:pt idx="805">
                  <c:v>8.0499999999999999E-3</c:v>
                </c:pt>
                <c:pt idx="806">
                  <c:v>8.0599999999999995E-3</c:v>
                </c:pt>
                <c:pt idx="807">
                  <c:v>8.0700000000000008E-3</c:v>
                </c:pt>
                <c:pt idx="808">
                  <c:v>8.0800000000000004E-3</c:v>
                </c:pt>
                <c:pt idx="809">
                  <c:v>8.09E-3</c:v>
                </c:pt>
                <c:pt idx="810">
                  <c:v>8.0999999999999996E-3</c:v>
                </c:pt>
                <c:pt idx="811">
                  <c:v>8.1099999999999992E-3</c:v>
                </c:pt>
                <c:pt idx="812">
                  <c:v>8.1200000000000005E-3</c:v>
                </c:pt>
                <c:pt idx="813">
                  <c:v>8.1300000000000001E-3</c:v>
                </c:pt>
                <c:pt idx="814">
                  <c:v>8.1399999999999997E-3</c:v>
                </c:pt>
                <c:pt idx="815">
                  <c:v>8.1499999999999993E-3</c:v>
                </c:pt>
                <c:pt idx="816">
                  <c:v>8.1600000000000006E-3</c:v>
                </c:pt>
                <c:pt idx="817">
                  <c:v>8.1700000000000002E-3</c:v>
                </c:pt>
                <c:pt idx="818">
                  <c:v>8.1799999999999998E-3</c:v>
                </c:pt>
                <c:pt idx="819">
                  <c:v>8.1899999999999994E-3</c:v>
                </c:pt>
                <c:pt idx="820">
                  <c:v>8.2000000000000007E-3</c:v>
                </c:pt>
                <c:pt idx="821">
                  <c:v>8.2100000000000003E-3</c:v>
                </c:pt>
                <c:pt idx="822">
                  <c:v>8.2199999999999999E-3</c:v>
                </c:pt>
                <c:pt idx="823">
                  <c:v>8.2299999999999995E-3</c:v>
                </c:pt>
                <c:pt idx="824">
                  <c:v>8.2400000000000008E-3</c:v>
                </c:pt>
                <c:pt idx="825">
                  <c:v>8.2500000000000004E-3</c:v>
                </c:pt>
                <c:pt idx="826">
                  <c:v>8.26E-3</c:v>
                </c:pt>
                <c:pt idx="827">
                  <c:v>8.2699999999999996E-3</c:v>
                </c:pt>
                <c:pt idx="828">
                  <c:v>8.2799999999999992E-3</c:v>
                </c:pt>
                <c:pt idx="829">
                  <c:v>8.2900000000000005E-3</c:v>
                </c:pt>
                <c:pt idx="830">
                  <c:v>8.3000000000000001E-3</c:v>
                </c:pt>
                <c:pt idx="831">
                  <c:v>8.3099999999999997E-3</c:v>
                </c:pt>
                <c:pt idx="832">
                  <c:v>8.3199999999999993E-3</c:v>
                </c:pt>
                <c:pt idx="833">
                  <c:v>8.3300000000000006E-3</c:v>
                </c:pt>
                <c:pt idx="834">
                  <c:v>8.3400000000000002E-3</c:v>
                </c:pt>
                <c:pt idx="835">
                  <c:v>8.3499999999999998E-3</c:v>
                </c:pt>
                <c:pt idx="836">
                  <c:v>8.3599999999999994E-3</c:v>
                </c:pt>
                <c:pt idx="837">
                  <c:v>8.3700000000000007E-3</c:v>
                </c:pt>
                <c:pt idx="838">
                  <c:v>8.3800000000000003E-3</c:v>
                </c:pt>
                <c:pt idx="839">
                  <c:v>8.3899999999999999E-3</c:v>
                </c:pt>
                <c:pt idx="840">
                  <c:v>8.3999999999999995E-3</c:v>
                </c:pt>
                <c:pt idx="841">
                  <c:v>8.4100000000000008E-3</c:v>
                </c:pt>
                <c:pt idx="842">
                  <c:v>8.4200000000000004E-3</c:v>
                </c:pt>
                <c:pt idx="843">
                  <c:v>8.43E-3</c:v>
                </c:pt>
                <c:pt idx="844">
                  <c:v>8.4399999999999996E-3</c:v>
                </c:pt>
                <c:pt idx="845">
                  <c:v>8.4499999999999992E-3</c:v>
                </c:pt>
                <c:pt idx="846">
                  <c:v>8.4600000000000005E-3</c:v>
                </c:pt>
                <c:pt idx="847">
                  <c:v>8.4700000000000001E-3</c:v>
                </c:pt>
                <c:pt idx="848">
                  <c:v>8.4799999999999997E-3</c:v>
                </c:pt>
                <c:pt idx="849">
                  <c:v>8.4899999999999993E-3</c:v>
                </c:pt>
                <c:pt idx="850">
                  <c:v>8.5000000000000006E-3</c:v>
                </c:pt>
                <c:pt idx="851">
                  <c:v>8.5100000000000002E-3</c:v>
                </c:pt>
                <c:pt idx="852">
                  <c:v>8.5199999999999998E-3</c:v>
                </c:pt>
                <c:pt idx="853">
                  <c:v>8.5299999999999994E-3</c:v>
                </c:pt>
                <c:pt idx="854">
                  <c:v>8.5400000000000007E-3</c:v>
                </c:pt>
                <c:pt idx="855">
                  <c:v>8.5500000000000003E-3</c:v>
                </c:pt>
                <c:pt idx="856">
                  <c:v>8.5599999999999999E-3</c:v>
                </c:pt>
                <c:pt idx="857">
                  <c:v>8.5699999999999995E-3</c:v>
                </c:pt>
                <c:pt idx="858">
                  <c:v>8.5800000000000008E-3</c:v>
                </c:pt>
                <c:pt idx="859">
                  <c:v>8.5900000000000004E-3</c:v>
                </c:pt>
                <c:pt idx="860">
                  <c:v>8.6E-3</c:v>
                </c:pt>
                <c:pt idx="861">
                  <c:v>8.6099999999999996E-3</c:v>
                </c:pt>
                <c:pt idx="862">
                  <c:v>8.6199999999999992E-3</c:v>
                </c:pt>
                <c:pt idx="863">
                  <c:v>8.6300000000000005E-3</c:v>
                </c:pt>
                <c:pt idx="864">
                  <c:v>8.6400000000000001E-3</c:v>
                </c:pt>
                <c:pt idx="865">
                  <c:v>8.6499999999999997E-3</c:v>
                </c:pt>
                <c:pt idx="866">
                  <c:v>8.6599999999999993E-3</c:v>
                </c:pt>
                <c:pt idx="867">
                  <c:v>8.6700000000000006E-3</c:v>
                </c:pt>
                <c:pt idx="868">
                  <c:v>8.6800000000000002E-3</c:v>
                </c:pt>
                <c:pt idx="869">
                  <c:v>8.6899999999999998E-3</c:v>
                </c:pt>
                <c:pt idx="870">
                  <c:v>8.6999999999999994E-3</c:v>
                </c:pt>
                <c:pt idx="871">
                  <c:v>8.7100000000000007E-3</c:v>
                </c:pt>
                <c:pt idx="872">
                  <c:v>8.7200000000000003E-3</c:v>
                </c:pt>
                <c:pt idx="873">
                  <c:v>8.7299999999999999E-3</c:v>
                </c:pt>
                <c:pt idx="874">
                  <c:v>8.7399999999999995E-3</c:v>
                </c:pt>
                <c:pt idx="875">
                  <c:v>8.7500000000000008E-3</c:v>
                </c:pt>
                <c:pt idx="876">
                  <c:v>8.7600000000000004E-3</c:v>
                </c:pt>
                <c:pt idx="877">
                  <c:v>8.77E-3</c:v>
                </c:pt>
                <c:pt idx="878">
                  <c:v>8.7799999999999996E-3</c:v>
                </c:pt>
                <c:pt idx="879">
                  <c:v>8.7899999999999992E-3</c:v>
                </c:pt>
                <c:pt idx="880">
                  <c:v>8.8000000000000005E-3</c:v>
                </c:pt>
                <c:pt idx="881">
                  <c:v>8.8100000000000001E-3</c:v>
                </c:pt>
                <c:pt idx="882">
                  <c:v>8.8199999999999997E-3</c:v>
                </c:pt>
                <c:pt idx="883">
                  <c:v>8.8299999999999993E-3</c:v>
                </c:pt>
                <c:pt idx="884">
                  <c:v>8.8400000000000006E-3</c:v>
                </c:pt>
                <c:pt idx="885">
                  <c:v>8.8500000000000002E-3</c:v>
                </c:pt>
                <c:pt idx="886">
                  <c:v>8.8599999999999998E-3</c:v>
                </c:pt>
                <c:pt idx="887">
                  <c:v>8.8699999999999994E-3</c:v>
                </c:pt>
                <c:pt idx="888">
                  <c:v>8.8800000000000007E-3</c:v>
                </c:pt>
                <c:pt idx="889">
                  <c:v>8.8900000000000003E-3</c:v>
                </c:pt>
                <c:pt idx="890">
                  <c:v>8.8999999999999999E-3</c:v>
                </c:pt>
                <c:pt idx="891">
                  <c:v>8.9099999999999995E-3</c:v>
                </c:pt>
                <c:pt idx="892">
                  <c:v>8.9200000000000008E-3</c:v>
                </c:pt>
                <c:pt idx="893">
                  <c:v>8.9300000000000004E-3</c:v>
                </c:pt>
                <c:pt idx="894">
                  <c:v>8.94E-3</c:v>
                </c:pt>
                <c:pt idx="895">
                  <c:v>8.9499999999999996E-3</c:v>
                </c:pt>
                <c:pt idx="896">
                  <c:v>8.9599999999999992E-3</c:v>
                </c:pt>
                <c:pt idx="897">
                  <c:v>8.9700000000000005E-3</c:v>
                </c:pt>
                <c:pt idx="898">
                  <c:v>8.9800000000000001E-3</c:v>
                </c:pt>
                <c:pt idx="899">
                  <c:v>8.9899999999999997E-3</c:v>
                </c:pt>
                <c:pt idx="900">
                  <c:v>8.9999999999999993E-3</c:v>
                </c:pt>
                <c:pt idx="901">
                  <c:v>9.0100000000000006E-3</c:v>
                </c:pt>
                <c:pt idx="902">
                  <c:v>9.0200000000000002E-3</c:v>
                </c:pt>
                <c:pt idx="903">
                  <c:v>9.0299999999999998E-3</c:v>
                </c:pt>
                <c:pt idx="904">
                  <c:v>9.0399999999999994E-3</c:v>
                </c:pt>
                <c:pt idx="905">
                  <c:v>9.0500000000000008E-3</c:v>
                </c:pt>
                <c:pt idx="906">
                  <c:v>9.0600000000000003E-3</c:v>
                </c:pt>
                <c:pt idx="907">
                  <c:v>9.0699999999999999E-3</c:v>
                </c:pt>
                <c:pt idx="908">
                  <c:v>9.0799999999999995E-3</c:v>
                </c:pt>
                <c:pt idx="909">
                  <c:v>9.0900000000000009E-3</c:v>
                </c:pt>
                <c:pt idx="910">
                  <c:v>9.1000000000000004E-3</c:v>
                </c:pt>
                <c:pt idx="911">
                  <c:v>9.11E-3</c:v>
                </c:pt>
                <c:pt idx="912">
                  <c:v>9.1199999999999996E-3</c:v>
                </c:pt>
                <c:pt idx="913">
                  <c:v>9.1299999999999992E-3</c:v>
                </c:pt>
                <c:pt idx="914">
                  <c:v>9.1400000000000006E-3</c:v>
                </c:pt>
                <c:pt idx="915">
                  <c:v>9.1500000000000001E-3</c:v>
                </c:pt>
                <c:pt idx="916">
                  <c:v>9.1599999999999997E-3</c:v>
                </c:pt>
                <c:pt idx="917">
                  <c:v>9.1699999999999993E-3</c:v>
                </c:pt>
                <c:pt idx="918">
                  <c:v>9.1800000000000007E-3</c:v>
                </c:pt>
                <c:pt idx="919">
                  <c:v>9.1900000000000003E-3</c:v>
                </c:pt>
                <c:pt idx="920">
                  <c:v>9.1999999999999998E-3</c:v>
                </c:pt>
                <c:pt idx="921">
                  <c:v>9.2099999999999994E-3</c:v>
                </c:pt>
                <c:pt idx="922">
                  <c:v>9.2200000000000008E-3</c:v>
                </c:pt>
                <c:pt idx="923">
                  <c:v>9.2300000000000004E-3</c:v>
                </c:pt>
                <c:pt idx="924">
                  <c:v>9.2399999999999999E-3</c:v>
                </c:pt>
                <c:pt idx="925">
                  <c:v>9.2499999999999995E-3</c:v>
                </c:pt>
                <c:pt idx="926">
                  <c:v>9.2599999999999991E-3</c:v>
                </c:pt>
                <c:pt idx="927">
                  <c:v>9.2700000000000005E-3</c:v>
                </c:pt>
                <c:pt idx="928">
                  <c:v>9.2800000000000001E-3</c:v>
                </c:pt>
                <c:pt idx="929">
                  <c:v>9.2899999999999996E-3</c:v>
                </c:pt>
                <c:pt idx="930">
                  <c:v>9.2999999999999992E-3</c:v>
                </c:pt>
                <c:pt idx="931">
                  <c:v>9.3100000000000006E-3</c:v>
                </c:pt>
                <c:pt idx="932">
                  <c:v>9.3200000000000002E-3</c:v>
                </c:pt>
                <c:pt idx="933">
                  <c:v>9.3299999999999998E-3</c:v>
                </c:pt>
                <c:pt idx="934">
                  <c:v>9.3399999999999993E-3</c:v>
                </c:pt>
                <c:pt idx="935">
                  <c:v>9.3500000000000007E-3</c:v>
                </c:pt>
                <c:pt idx="936">
                  <c:v>9.3600000000000003E-3</c:v>
                </c:pt>
                <c:pt idx="937">
                  <c:v>9.3699999999999999E-3</c:v>
                </c:pt>
                <c:pt idx="938">
                  <c:v>9.3799999999999994E-3</c:v>
                </c:pt>
                <c:pt idx="939">
                  <c:v>9.3900000000000008E-3</c:v>
                </c:pt>
                <c:pt idx="940">
                  <c:v>9.4000000000000004E-3</c:v>
                </c:pt>
                <c:pt idx="941">
                  <c:v>9.41E-3</c:v>
                </c:pt>
                <c:pt idx="942">
                  <c:v>9.4199999999999996E-3</c:v>
                </c:pt>
                <c:pt idx="943">
                  <c:v>9.4299999999999991E-3</c:v>
                </c:pt>
                <c:pt idx="944">
                  <c:v>9.4400000000000005E-3</c:v>
                </c:pt>
                <c:pt idx="945">
                  <c:v>9.4500000000000001E-3</c:v>
                </c:pt>
                <c:pt idx="946">
                  <c:v>9.4599999999999997E-3</c:v>
                </c:pt>
                <c:pt idx="947">
                  <c:v>9.4699999999999993E-3</c:v>
                </c:pt>
                <c:pt idx="948">
                  <c:v>9.4800000000000006E-3</c:v>
                </c:pt>
                <c:pt idx="949">
                  <c:v>9.4900000000000002E-3</c:v>
                </c:pt>
                <c:pt idx="950">
                  <c:v>9.4999999999999998E-3</c:v>
                </c:pt>
                <c:pt idx="951">
                  <c:v>9.5099999999999994E-3</c:v>
                </c:pt>
                <c:pt idx="952">
                  <c:v>9.5200000000000007E-3</c:v>
                </c:pt>
                <c:pt idx="953">
                  <c:v>9.5300000000000003E-3</c:v>
                </c:pt>
                <c:pt idx="954">
                  <c:v>9.5399999999999999E-3</c:v>
                </c:pt>
                <c:pt idx="955">
                  <c:v>9.5499999999999995E-3</c:v>
                </c:pt>
                <c:pt idx="956">
                  <c:v>9.5600000000000008E-3</c:v>
                </c:pt>
                <c:pt idx="957">
                  <c:v>9.5700000000000004E-3</c:v>
                </c:pt>
                <c:pt idx="958">
                  <c:v>9.58E-3</c:v>
                </c:pt>
                <c:pt idx="959">
                  <c:v>9.5899999999999996E-3</c:v>
                </c:pt>
                <c:pt idx="960">
                  <c:v>9.5999999999999992E-3</c:v>
                </c:pt>
                <c:pt idx="961">
                  <c:v>9.6100000000000005E-3</c:v>
                </c:pt>
                <c:pt idx="962">
                  <c:v>9.6200000000000001E-3</c:v>
                </c:pt>
                <c:pt idx="963">
                  <c:v>9.6299999999999997E-3</c:v>
                </c:pt>
                <c:pt idx="964">
                  <c:v>9.6399999999999993E-3</c:v>
                </c:pt>
                <c:pt idx="965">
                  <c:v>9.6500000000000006E-3</c:v>
                </c:pt>
                <c:pt idx="966">
                  <c:v>9.6600000000000002E-3</c:v>
                </c:pt>
                <c:pt idx="967">
                  <c:v>9.6699999999999998E-3</c:v>
                </c:pt>
                <c:pt idx="968">
                  <c:v>9.6799999999999994E-3</c:v>
                </c:pt>
                <c:pt idx="969">
                  <c:v>9.6900000000000007E-3</c:v>
                </c:pt>
                <c:pt idx="970">
                  <c:v>9.7000000000000003E-3</c:v>
                </c:pt>
                <c:pt idx="971">
                  <c:v>9.7099999999999999E-3</c:v>
                </c:pt>
                <c:pt idx="972">
                  <c:v>9.7199999999999995E-3</c:v>
                </c:pt>
                <c:pt idx="973">
                  <c:v>9.7300000000000008E-3</c:v>
                </c:pt>
                <c:pt idx="974">
                  <c:v>9.7400000000000004E-3</c:v>
                </c:pt>
                <c:pt idx="975">
                  <c:v>9.75E-3</c:v>
                </c:pt>
                <c:pt idx="976">
                  <c:v>9.7599999999999996E-3</c:v>
                </c:pt>
                <c:pt idx="977">
                  <c:v>9.7699999999999992E-3</c:v>
                </c:pt>
                <c:pt idx="978">
                  <c:v>9.7800000000000005E-3</c:v>
                </c:pt>
                <c:pt idx="979">
                  <c:v>9.7900000000000001E-3</c:v>
                </c:pt>
                <c:pt idx="980">
                  <c:v>9.7999999999999997E-3</c:v>
                </c:pt>
                <c:pt idx="981">
                  <c:v>9.8099999999999993E-3</c:v>
                </c:pt>
                <c:pt idx="982">
                  <c:v>9.8200000000000006E-3</c:v>
                </c:pt>
                <c:pt idx="983">
                  <c:v>9.8300000000000002E-3</c:v>
                </c:pt>
                <c:pt idx="984">
                  <c:v>9.8399999999999998E-3</c:v>
                </c:pt>
                <c:pt idx="985">
                  <c:v>9.8499999999999994E-3</c:v>
                </c:pt>
                <c:pt idx="986">
                  <c:v>9.8600000000000007E-3</c:v>
                </c:pt>
                <c:pt idx="987">
                  <c:v>9.8700000000000003E-3</c:v>
                </c:pt>
                <c:pt idx="988">
                  <c:v>9.8799999999999999E-3</c:v>
                </c:pt>
                <c:pt idx="989">
                  <c:v>9.8899999999999995E-3</c:v>
                </c:pt>
                <c:pt idx="990">
                  <c:v>9.9000000000000008E-3</c:v>
                </c:pt>
                <c:pt idx="991">
                  <c:v>9.9100000000000004E-3</c:v>
                </c:pt>
                <c:pt idx="992">
                  <c:v>9.92E-3</c:v>
                </c:pt>
                <c:pt idx="993">
                  <c:v>9.9299999999999996E-3</c:v>
                </c:pt>
                <c:pt idx="994">
                  <c:v>9.9399999999999992E-3</c:v>
                </c:pt>
                <c:pt idx="995">
                  <c:v>9.9500000000000005E-3</c:v>
                </c:pt>
                <c:pt idx="996">
                  <c:v>9.9600000000000001E-3</c:v>
                </c:pt>
                <c:pt idx="997">
                  <c:v>9.9699999999999997E-3</c:v>
                </c:pt>
                <c:pt idx="998">
                  <c:v>9.9799999999999993E-3</c:v>
                </c:pt>
                <c:pt idx="999">
                  <c:v>9.9900000000000006E-3</c:v>
                </c:pt>
                <c:pt idx="1000">
                  <c:v>0.01</c:v>
                </c:pt>
                <c:pt idx="1001">
                  <c:v>1.001E-2</c:v>
                </c:pt>
                <c:pt idx="1002">
                  <c:v>1.0019999999999999E-2</c:v>
                </c:pt>
                <c:pt idx="1003">
                  <c:v>1.0030000000000001E-2</c:v>
                </c:pt>
                <c:pt idx="1004">
                  <c:v>1.004E-2</c:v>
                </c:pt>
                <c:pt idx="1005">
                  <c:v>1.005E-2</c:v>
                </c:pt>
                <c:pt idx="1006">
                  <c:v>1.0059999999999999E-2</c:v>
                </c:pt>
                <c:pt idx="1007">
                  <c:v>1.0070000000000001E-2</c:v>
                </c:pt>
                <c:pt idx="1008">
                  <c:v>1.008E-2</c:v>
                </c:pt>
                <c:pt idx="1009">
                  <c:v>1.009E-2</c:v>
                </c:pt>
                <c:pt idx="1010">
                  <c:v>1.01E-2</c:v>
                </c:pt>
                <c:pt idx="1011">
                  <c:v>1.0109999999999999E-2</c:v>
                </c:pt>
                <c:pt idx="1012">
                  <c:v>1.0120000000000001E-2</c:v>
                </c:pt>
                <c:pt idx="1013">
                  <c:v>1.013E-2</c:v>
                </c:pt>
                <c:pt idx="1014">
                  <c:v>1.014E-2</c:v>
                </c:pt>
                <c:pt idx="1015">
                  <c:v>1.0149999999999999E-2</c:v>
                </c:pt>
                <c:pt idx="1016">
                  <c:v>1.0160000000000001E-2</c:v>
                </c:pt>
                <c:pt idx="1017">
                  <c:v>1.017E-2</c:v>
                </c:pt>
                <c:pt idx="1018">
                  <c:v>1.018E-2</c:v>
                </c:pt>
                <c:pt idx="1019">
                  <c:v>1.0189999999999999E-2</c:v>
                </c:pt>
                <c:pt idx="1020">
                  <c:v>1.0200000000000001E-2</c:v>
                </c:pt>
                <c:pt idx="1021">
                  <c:v>1.021E-2</c:v>
                </c:pt>
                <c:pt idx="1022">
                  <c:v>1.022E-2</c:v>
                </c:pt>
                <c:pt idx="1023">
                  <c:v>1.023E-2</c:v>
                </c:pt>
                <c:pt idx="1024">
                  <c:v>1.0240000000000001E-2</c:v>
                </c:pt>
                <c:pt idx="1025">
                  <c:v>1.025E-2</c:v>
                </c:pt>
                <c:pt idx="1026">
                  <c:v>1.026E-2</c:v>
                </c:pt>
                <c:pt idx="1027">
                  <c:v>1.027E-2</c:v>
                </c:pt>
                <c:pt idx="1028">
                  <c:v>1.0279999999999999E-2</c:v>
                </c:pt>
                <c:pt idx="1029">
                  <c:v>1.0290000000000001E-2</c:v>
                </c:pt>
                <c:pt idx="1030">
                  <c:v>1.03E-2</c:v>
                </c:pt>
                <c:pt idx="1031">
                  <c:v>1.031E-2</c:v>
                </c:pt>
                <c:pt idx="1032">
                  <c:v>1.0319999999999999E-2</c:v>
                </c:pt>
                <c:pt idx="1033">
                  <c:v>1.0330000000000001E-2</c:v>
                </c:pt>
                <c:pt idx="1034">
                  <c:v>1.034E-2</c:v>
                </c:pt>
                <c:pt idx="1035">
                  <c:v>1.035E-2</c:v>
                </c:pt>
                <c:pt idx="1036">
                  <c:v>1.0359999999999999E-2</c:v>
                </c:pt>
                <c:pt idx="1037">
                  <c:v>1.0370000000000001E-2</c:v>
                </c:pt>
                <c:pt idx="1038">
                  <c:v>1.038E-2</c:v>
                </c:pt>
                <c:pt idx="1039">
                  <c:v>1.039E-2</c:v>
                </c:pt>
                <c:pt idx="1040">
                  <c:v>1.04E-2</c:v>
                </c:pt>
                <c:pt idx="1041">
                  <c:v>1.0410000000000001E-2</c:v>
                </c:pt>
                <c:pt idx="1042">
                  <c:v>1.042E-2</c:v>
                </c:pt>
                <c:pt idx="1043">
                  <c:v>1.043E-2</c:v>
                </c:pt>
                <c:pt idx="1044">
                  <c:v>1.044E-2</c:v>
                </c:pt>
                <c:pt idx="1045">
                  <c:v>1.0449999999999999E-2</c:v>
                </c:pt>
                <c:pt idx="1046">
                  <c:v>1.0460000000000001E-2</c:v>
                </c:pt>
                <c:pt idx="1047">
                  <c:v>1.047E-2</c:v>
                </c:pt>
                <c:pt idx="1048">
                  <c:v>1.048E-2</c:v>
                </c:pt>
                <c:pt idx="1049">
                  <c:v>1.0489999999999999E-2</c:v>
                </c:pt>
                <c:pt idx="1050">
                  <c:v>1.0500000000000001E-2</c:v>
                </c:pt>
                <c:pt idx="1051">
                  <c:v>1.051E-2</c:v>
                </c:pt>
                <c:pt idx="1052">
                  <c:v>1.052E-2</c:v>
                </c:pt>
                <c:pt idx="1053">
                  <c:v>1.0529999999999999E-2</c:v>
                </c:pt>
                <c:pt idx="1054">
                  <c:v>1.0540000000000001E-2</c:v>
                </c:pt>
                <c:pt idx="1055">
                  <c:v>1.055E-2</c:v>
                </c:pt>
                <c:pt idx="1056">
                  <c:v>1.056E-2</c:v>
                </c:pt>
                <c:pt idx="1057">
                  <c:v>1.057E-2</c:v>
                </c:pt>
                <c:pt idx="1058">
                  <c:v>1.0580000000000001E-2</c:v>
                </c:pt>
                <c:pt idx="1059">
                  <c:v>1.059E-2</c:v>
                </c:pt>
                <c:pt idx="1060">
                  <c:v>1.06E-2</c:v>
                </c:pt>
                <c:pt idx="1061">
                  <c:v>1.061E-2</c:v>
                </c:pt>
                <c:pt idx="1062">
                  <c:v>1.0619999999999999E-2</c:v>
                </c:pt>
                <c:pt idx="1063">
                  <c:v>1.0630000000000001E-2</c:v>
                </c:pt>
                <c:pt idx="1064">
                  <c:v>1.064E-2</c:v>
                </c:pt>
                <c:pt idx="1065">
                  <c:v>1.065E-2</c:v>
                </c:pt>
                <c:pt idx="1066">
                  <c:v>1.0659999999999999E-2</c:v>
                </c:pt>
                <c:pt idx="1067">
                  <c:v>1.0670000000000001E-2</c:v>
                </c:pt>
                <c:pt idx="1068">
                  <c:v>1.068E-2</c:v>
                </c:pt>
                <c:pt idx="1069">
                  <c:v>1.069E-2</c:v>
                </c:pt>
                <c:pt idx="1070">
                  <c:v>1.0699999999999999E-2</c:v>
                </c:pt>
                <c:pt idx="1071">
                  <c:v>1.0710000000000001E-2</c:v>
                </c:pt>
                <c:pt idx="1072">
                  <c:v>1.072E-2</c:v>
                </c:pt>
                <c:pt idx="1073">
                  <c:v>1.073E-2</c:v>
                </c:pt>
                <c:pt idx="1074">
                  <c:v>1.074E-2</c:v>
                </c:pt>
                <c:pt idx="1075">
                  <c:v>1.0749999999999999E-2</c:v>
                </c:pt>
                <c:pt idx="1076">
                  <c:v>1.076E-2</c:v>
                </c:pt>
                <c:pt idx="1077">
                  <c:v>1.077E-2</c:v>
                </c:pt>
                <c:pt idx="1078">
                  <c:v>1.078E-2</c:v>
                </c:pt>
                <c:pt idx="1079">
                  <c:v>1.0789999999999999E-2</c:v>
                </c:pt>
                <c:pt idx="1080">
                  <c:v>1.0800000000000001E-2</c:v>
                </c:pt>
                <c:pt idx="1081">
                  <c:v>1.081E-2</c:v>
                </c:pt>
                <c:pt idx="1082">
                  <c:v>1.082E-2</c:v>
                </c:pt>
                <c:pt idx="1083">
                  <c:v>1.0829999999999999E-2</c:v>
                </c:pt>
                <c:pt idx="1084">
                  <c:v>1.0840000000000001E-2</c:v>
                </c:pt>
                <c:pt idx="1085">
                  <c:v>1.085E-2</c:v>
                </c:pt>
                <c:pt idx="1086">
                  <c:v>1.086E-2</c:v>
                </c:pt>
                <c:pt idx="1087">
                  <c:v>1.0869999999999999E-2</c:v>
                </c:pt>
                <c:pt idx="1088">
                  <c:v>1.0880000000000001E-2</c:v>
                </c:pt>
                <c:pt idx="1089">
                  <c:v>1.089E-2</c:v>
                </c:pt>
                <c:pt idx="1090">
                  <c:v>1.09E-2</c:v>
                </c:pt>
                <c:pt idx="1091">
                  <c:v>1.091E-2</c:v>
                </c:pt>
                <c:pt idx="1092">
                  <c:v>1.0919999999999999E-2</c:v>
                </c:pt>
                <c:pt idx="1093">
                  <c:v>1.093E-2</c:v>
                </c:pt>
                <c:pt idx="1094">
                  <c:v>1.094E-2</c:v>
                </c:pt>
                <c:pt idx="1095">
                  <c:v>1.095E-2</c:v>
                </c:pt>
                <c:pt idx="1096">
                  <c:v>1.0959999999999999E-2</c:v>
                </c:pt>
                <c:pt idx="1097">
                  <c:v>1.0970000000000001E-2</c:v>
                </c:pt>
                <c:pt idx="1098">
                  <c:v>1.098E-2</c:v>
                </c:pt>
                <c:pt idx="1099">
                  <c:v>1.099E-2</c:v>
                </c:pt>
                <c:pt idx="1100">
                  <c:v>1.0999999999999999E-2</c:v>
                </c:pt>
                <c:pt idx="1101">
                  <c:v>1.1010000000000001E-2</c:v>
                </c:pt>
                <c:pt idx="1102">
                  <c:v>1.102E-2</c:v>
                </c:pt>
                <c:pt idx="1103">
                  <c:v>1.103E-2</c:v>
                </c:pt>
                <c:pt idx="1104">
                  <c:v>1.1039999999999999E-2</c:v>
                </c:pt>
                <c:pt idx="1105">
                  <c:v>1.1050000000000001E-2</c:v>
                </c:pt>
                <c:pt idx="1106">
                  <c:v>1.106E-2</c:v>
                </c:pt>
                <c:pt idx="1107">
                  <c:v>1.107E-2</c:v>
                </c:pt>
                <c:pt idx="1108">
                  <c:v>1.108E-2</c:v>
                </c:pt>
                <c:pt idx="1109">
                  <c:v>1.1089999999999999E-2</c:v>
                </c:pt>
                <c:pt idx="1110">
                  <c:v>1.11E-2</c:v>
                </c:pt>
                <c:pt idx="1111">
                  <c:v>1.111E-2</c:v>
                </c:pt>
                <c:pt idx="1112">
                  <c:v>1.112E-2</c:v>
                </c:pt>
                <c:pt idx="1113">
                  <c:v>1.1129999999999999E-2</c:v>
                </c:pt>
                <c:pt idx="1114">
                  <c:v>1.1140000000000001E-2</c:v>
                </c:pt>
                <c:pt idx="1115">
                  <c:v>1.115E-2</c:v>
                </c:pt>
                <c:pt idx="1116">
                  <c:v>1.116E-2</c:v>
                </c:pt>
                <c:pt idx="1117">
                  <c:v>1.1169999999999999E-2</c:v>
                </c:pt>
                <c:pt idx="1118">
                  <c:v>1.1180000000000001E-2</c:v>
                </c:pt>
                <c:pt idx="1119">
                  <c:v>1.119E-2</c:v>
                </c:pt>
                <c:pt idx="1120">
                  <c:v>1.12E-2</c:v>
                </c:pt>
                <c:pt idx="1121">
                  <c:v>1.1209999999999999E-2</c:v>
                </c:pt>
                <c:pt idx="1122">
                  <c:v>1.1220000000000001E-2</c:v>
                </c:pt>
                <c:pt idx="1123">
                  <c:v>1.123E-2</c:v>
                </c:pt>
                <c:pt idx="1124">
                  <c:v>1.124E-2</c:v>
                </c:pt>
                <c:pt idx="1125">
                  <c:v>1.125E-2</c:v>
                </c:pt>
                <c:pt idx="1126">
                  <c:v>1.1259999999999999E-2</c:v>
                </c:pt>
                <c:pt idx="1127">
                  <c:v>1.1270000000000001E-2</c:v>
                </c:pt>
                <c:pt idx="1128">
                  <c:v>1.128E-2</c:v>
                </c:pt>
                <c:pt idx="1129">
                  <c:v>1.129E-2</c:v>
                </c:pt>
                <c:pt idx="1130">
                  <c:v>1.1299999999999999E-2</c:v>
                </c:pt>
                <c:pt idx="1131">
                  <c:v>1.1310000000000001E-2</c:v>
                </c:pt>
                <c:pt idx="1132">
                  <c:v>1.132E-2</c:v>
                </c:pt>
                <c:pt idx="1133">
                  <c:v>1.133E-2</c:v>
                </c:pt>
                <c:pt idx="1134">
                  <c:v>1.1339999999999999E-2</c:v>
                </c:pt>
                <c:pt idx="1135">
                  <c:v>1.1350000000000001E-2</c:v>
                </c:pt>
                <c:pt idx="1136">
                  <c:v>1.136E-2</c:v>
                </c:pt>
                <c:pt idx="1137">
                  <c:v>1.137E-2</c:v>
                </c:pt>
                <c:pt idx="1138">
                  <c:v>1.1379999999999999E-2</c:v>
                </c:pt>
                <c:pt idx="1139">
                  <c:v>1.1390000000000001E-2</c:v>
                </c:pt>
                <c:pt idx="1140">
                  <c:v>1.14E-2</c:v>
                </c:pt>
                <c:pt idx="1141">
                  <c:v>1.141E-2</c:v>
                </c:pt>
                <c:pt idx="1142">
                  <c:v>1.142E-2</c:v>
                </c:pt>
                <c:pt idx="1143">
                  <c:v>1.1429999999999999E-2</c:v>
                </c:pt>
                <c:pt idx="1144">
                  <c:v>1.1440000000000001E-2</c:v>
                </c:pt>
                <c:pt idx="1145">
                  <c:v>1.145E-2</c:v>
                </c:pt>
                <c:pt idx="1146">
                  <c:v>1.146E-2</c:v>
                </c:pt>
                <c:pt idx="1147">
                  <c:v>1.1469999999999999E-2</c:v>
                </c:pt>
                <c:pt idx="1148">
                  <c:v>1.1480000000000001E-2</c:v>
                </c:pt>
                <c:pt idx="1149">
                  <c:v>1.149E-2</c:v>
                </c:pt>
                <c:pt idx="1150">
                  <c:v>1.15E-2</c:v>
                </c:pt>
                <c:pt idx="1151">
                  <c:v>1.1509999999999999E-2</c:v>
                </c:pt>
                <c:pt idx="1152">
                  <c:v>1.1520000000000001E-2</c:v>
                </c:pt>
                <c:pt idx="1153">
                  <c:v>1.153E-2</c:v>
                </c:pt>
                <c:pt idx="1154">
                  <c:v>1.154E-2</c:v>
                </c:pt>
                <c:pt idx="1155">
                  <c:v>1.155E-2</c:v>
                </c:pt>
                <c:pt idx="1156">
                  <c:v>1.1560000000000001E-2</c:v>
                </c:pt>
                <c:pt idx="1157">
                  <c:v>1.157E-2</c:v>
                </c:pt>
                <c:pt idx="1158">
                  <c:v>1.158E-2</c:v>
                </c:pt>
                <c:pt idx="1159">
                  <c:v>1.159E-2</c:v>
                </c:pt>
                <c:pt idx="1160">
                  <c:v>1.1599999999999999E-2</c:v>
                </c:pt>
                <c:pt idx="1161">
                  <c:v>1.1610000000000001E-2</c:v>
                </c:pt>
                <c:pt idx="1162">
                  <c:v>1.162E-2</c:v>
                </c:pt>
                <c:pt idx="1163">
                  <c:v>1.163E-2</c:v>
                </c:pt>
                <c:pt idx="1164">
                  <c:v>1.1639999999999999E-2</c:v>
                </c:pt>
                <c:pt idx="1165">
                  <c:v>1.1650000000000001E-2</c:v>
                </c:pt>
                <c:pt idx="1166">
                  <c:v>1.166E-2</c:v>
                </c:pt>
                <c:pt idx="1167">
                  <c:v>1.167E-2</c:v>
                </c:pt>
                <c:pt idx="1168">
                  <c:v>1.1679999999999999E-2</c:v>
                </c:pt>
                <c:pt idx="1169">
                  <c:v>1.1690000000000001E-2</c:v>
                </c:pt>
                <c:pt idx="1170">
                  <c:v>1.17E-2</c:v>
                </c:pt>
                <c:pt idx="1171">
                  <c:v>1.171E-2</c:v>
                </c:pt>
                <c:pt idx="1172">
                  <c:v>1.172E-2</c:v>
                </c:pt>
                <c:pt idx="1173">
                  <c:v>1.1730000000000001E-2</c:v>
                </c:pt>
                <c:pt idx="1174">
                  <c:v>1.174E-2</c:v>
                </c:pt>
                <c:pt idx="1175">
                  <c:v>1.175E-2</c:v>
                </c:pt>
                <c:pt idx="1176">
                  <c:v>1.176E-2</c:v>
                </c:pt>
                <c:pt idx="1177">
                  <c:v>1.1769999999999999E-2</c:v>
                </c:pt>
                <c:pt idx="1178">
                  <c:v>1.1780000000000001E-2</c:v>
                </c:pt>
                <c:pt idx="1179">
                  <c:v>1.179E-2</c:v>
                </c:pt>
                <c:pt idx="1180">
                  <c:v>1.18E-2</c:v>
                </c:pt>
                <c:pt idx="1181">
                  <c:v>1.1809999999999999E-2</c:v>
                </c:pt>
                <c:pt idx="1182">
                  <c:v>1.1820000000000001E-2</c:v>
                </c:pt>
                <c:pt idx="1183">
                  <c:v>1.183E-2</c:v>
                </c:pt>
                <c:pt idx="1184">
                  <c:v>1.184E-2</c:v>
                </c:pt>
                <c:pt idx="1185">
                  <c:v>1.1849999999999999E-2</c:v>
                </c:pt>
                <c:pt idx="1186">
                  <c:v>1.1860000000000001E-2</c:v>
                </c:pt>
                <c:pt idx="1187">
                  <c:v>1.187E-2</c:v>
                </c:pt>
                <c:pt idx="1188">
                  <c:v>1.188E-2</c:v>
                </c:pt>
                <c:pt idx="1189">
                  <c:v>1.189E-2</c:v>
                </c:pt>
                <c:pt idx="1190">
                  <c:v>1.1900000000000001E-2</c:v>
                </c:pt>
                <c:pt idx="1191">
                  <c:v>1.191E-2</c:v>
                </c:pt>
                <c:pt idx="1192">
                  <c:v>1.192E-2</c:v>
                </c:pt>
                <c:pt idx="1193">
                  <c:v>1.193E-2</c:v>
                </c:pt>
                <c:pt idx="1194">
                  <c:v>1.1939999999999999E-2</c:v>
                </c:pt>
                <c:pt idx="1195">
                  <c:v>1.1950000000000001E-2</c:v>
                </c:pt>
                <c:pt idx="1196">
                  <c:v>1.196E-2</c:v>
                </c:pt>
                <c:pt idx="1197">
                  <c:v>1.197E-2</c:v>
                </c:pt>
                <c:pt idx="1198">
                  <c:v>1.1979999999999999E-2</c:v>
                </c:pt>
                <c:pt idx="1199">
                  <c:v>1.1990000000000001E-2</c:v>
                </c:pt>
                <c:pt idx="1200">
                  <c:v>1.2E-2</c:v>
                </c:pt>
                <c:pt idx="1201">
                  <c:v>1.201E-2</c:v>
                </c:pt>
                <c:pt idx="1202">
                  <c:v>1.2019999999999999E-2</c:v>
                </c:pt>
                <c:pt idx="1203">
                  <c:v>1.2030000000000001E-2</c:v>
                </c:pt>
                <c:pt idx="1204">
                  <c:v>1.204E-2</c:v>
                </c:pt>
                <c:pt idx="1205">
                  <c:v>1.205E-2</c:v>
                </c:pt>
                <c:pt idx="1206">
                  <c:v>1.206E-2</c:v>
                </c:pt>
                <c:pt idx="1207">
                  <c:v>1.2070000000000001E-2</c:v>
                </c:pt>
                <c:pt idx="1208">
                  <c:v>1.208E-2</c:v>
                </c:pt>
                <c:pt idx="1209">
                  <c:v>1.209E-2</c:v>
                </c:pt>
                <c:pt idx="1210">
                  <c:v>1.21E-2</c:v>
                </c:pt>
                <c:pt idx="1211">
                  <c:v>1.2109999999999999E-2</c:v>
                </c:pt>
                <c:pt idx="1212">
                  <c:v>1.2120000000000001E-2</c:v>
                </c:pt>
                <c:pt idx="1213">
                  <c:v>1.213E-2</c:v>
                </c:pt>
                <c:pt idx="1214">
                  <c:v>1.214E-2</c:v>
                </c:pt>
                <c:pt idx="1215">
                  <c:v>1.2149999999999999E-2</c:v>
                </c:pt>
                <c:pt idx="1216">
                  <c:v>1.2160000000000001E-2</c:v>
                </c:pt>
                <c:pt idx="1217">
                  <c:v>1.217E-2</c:v>
                </c:pt>
                <c:pt idx="1218">
                  <c:v>1.218E-2</c:v>
                </c:pt>
                <c:pt idx="1219">
                  <c:v>1.2189999999999999E-2</c:v>
                </c:pt>
                <c:pt idx="1220">
                  <c:v>1.2200000000000001E-2</c:v>
                </c:pt>
                <c:pt idx="1221">
                  <c:v>1.221E-2</c:v>
                </c:pt>
                <c:pt idx="1222">
                  <c:v>1.222E-2</c:v>
                </c:pt>
                <c:pt idx="1223">
                  <c:v>1.223E-2</c:v>
                </c:pt>
                <c:pt idx="1224">
                  <c:v>1.2239999999999999E-2</c:v>
                </c:pt>
                <c:pt idx="1225">
                  <c:v>1.225E-2</c:v>
                </c:pt>
                <c:pt idx="1226">
                  <c:v>1.226E-2</c:v>
                </c:pt>
                <c:pt idx="1227">
                  <c:v>1.227E-2</c:v>
                </c:pt>
                <c:pt idx="1228">
                  <c:v>1.2279999999999999E-2</c:v>
                </c:pt>
                <c:pt idx="1229">
                  <c:v>1.2290000000000001E-2</c:v>
                </c:pt>
                <c:pt idx="1230">
                  <c:v>1.23E-2</c:v>
                </c:pt>
                <c:pt idx="1231">
                  <c:v>1.231E-2</c:v>
                </c:pt>
                <c:pt idx="1232">
                  <c:v>1.2319999999999999E-2</c:v>
                </c:pt>
                <c:pt idx="1233">
                  <c:v>1.2330000000000001E-2</c:v>
                </c:pt>
                <c:pt idx="1234">
                  <c:v>1.234E-2</c:v>
                </c:pt>
                <c:pt idx="1235">
                  <c:v>1.235E-2</c:v>
                </c:pt>
                <c:pt idx="1236">
                  <c:v>1.2359999999999999E-2</c:v>
                </c:pt>
                <c:pt idx="1237">
                  <c:v>1.2370000000000001E-2</c:v>
                </c:pt>
                <c:pt idx="1238">
                  <c:v>1.238E-2</c:v>
                </c:pt>
                <c:pt idx="1239">
                  <c:v>1.239E-2</c:v>
                </c:pt>
                <c:pt idx="1240">
                  <c:v>1.24E-2</c:v>
                </c:pt>
                <c:pt idx="1241">
                  <c:v>1.2409999999999999E-2</c:v>
                </c:pt>
                <c:pt idx="1242">
                  <c:v>1.242E-2</c:v>
                </c:pt>
                <c:pt idx="1243">
                  <c:v>1.243E-2</c:v>
                </c:pt>
                <c:pt idx="1244">
                  <c:v>1.244E-2</c:v>
                </c:pt>
                <c:pt idx="1245">
                  <c:v>1.2449999999999999E-2</c:v>
                </c:pt>
                <c:pt idx="1246">
                  <c:v>1.2460000000000001E-2</c:v>
                </c:pt>
                <c:pt idx="1247">
                  <c:v>1.247E-2</c:v>
                </c:pt>
                <c:pt idx="1248">
                  <c:v>1.248E-2</c:v>
                </c:pt>
                <c:pt idx="1249">
                  <c:v>1.2489999999999999E-2</c:v>
                </c:pt>
                <c:pt idx="1250">
                  <c:v>1.2500000000000001E-2</c:v>
                </c:pt>
                <c:pt idx="1251">
                  <c:v>1.251E-2</c:v>
                </c:pt>
                <c:pt idx="1252">
                  <c:v>1.252E-2</c:v>
                </c:pt>
                <c:pt idx="1253">
                  <c:v>1.2529999999999999E-2</c:v>
                </c:pt>
                <c:pt idx="1254">
                  <c:v>1.2540000000000001E-2</c:v>
                </c:pt>
                <c:pt idx="1255">
                  <c:v>1.255E-2</c:v>
                </c:pt>
                <c:pt idx="1256">
                  <c:v>1.256E-2</c:v>
                </c:pt>
                <c:pt idx="1257">
                  <c:v>1.257E-2</c:v>
                </c:pt>
                <c:pt idx="1258">
                  <c:v>1.2579999999999999E-2</c:v>
                </c:pt>
                <c:pt idx="1259">
                  <c:v>1.259E-2</c:v>
                </c:pt>
                <c:pt idx="1260">
                  <c:v>1.26E-2</c:v>
                </c:pt>
                <c:pt idx="1261">
                  <c:v>1.261E-2</c:v>
                </c:pt>
                <c:pt idx="1262">
                  <c:v>1.2619999999999999E-2</c:v>
                </c:pt>
                <c:pt idx="1263">
                  <c:v>1.2630000000000001E-2</c:v>
                </c:pt>
                <c:pt idx="1264">
                  <c:v>1.264E-2</c:v>
                </c:pt>
                <c:pt idx="1265">
                  <c:v>1.265E-2</c:v>
                </c:pt>
                <c:pt idx="1266">
                  <c:v>1.2659999999999999E-2</c:v>
                </c:pt>
                <c:pt idx="1267">
                  <c:v>1.2670000000000001E-2</c:v>
                </c:pt>
                <c:pt idx="1268">
                  <c:v>1.268E-2</c:v>
                </c:pt>
                <c:pt idx="1269">
                  <c:v>1.269E-2</c:v>
                </c:pt>
                <c:pt idx="1270">
                  <c:v>1.2699999999999999E-2</c:v>
                </c:pt>
                <c:pt idx="1271">
                  <c:v>1.2710000000000001E-2</c:v>
                </c:pt>
                <c:pt idx="1272">
                  <c:v>1.272E-2</c:v>
                </c:pt>
                <c:pt idx="1273">
                  <c:v>1.273E-2</c:v>
                </c:pt>
                <c:pt idx="1274">
                  <c:v>1.274E-2</c:v>
                </c:pt>
                <c:pt idx="1275">
                  <c:v>1.2749999999999999E-2</c:v>
                </c:pt>
                <c:pt idx="1276">
                  <c:v>1.2760000000000001E-2</c:v>
                </c:pt>
                <c:pt idx="1277">
                  <c:v>1.277E-2</c:v>
                </c:pt>
                <c:pt idx="1278">
                  <c:v>1.278E-2</c:v>
                </c:pt>
                <c:pt idx="1279">
                  <c:v>1.2789999999999999E-2</c:v>
                </c:pt>
                <c:pt idx="1280">
                  <c:v>1.2800000000000001E-2</c:v>
                </c:pt>
                <c:pt idx="1281">
                  <c:v>1.281E-2</c:v>
                </c:pt>
                <c:pt idx="1282">
                  <c:v>1.282E-2</c:v>
                </c:pt>
                <c:pt idx="1283">
                  <c:v>1.2829999999999999E-2</c:v>
                </c:pt>
                <c:pt idx="1284">
                  <c:v>1.2840000000000001E-2</c:v>
                </c:pt>
                <c:pt idx="1285">
                  <c:v>1.285E-2</c:v>
                </c:pt>
                <c:pt idx="1286">
                  <c:v>1.286E-2</c:v>
                </c:pt>
                <c:pt idx="1287">
                  <c:v>1.2869999999999999E-2</c:v>
                </c:pt>
                <c:pt idx="1288">
                  <c:v>1.2880000000000001E-2</c:v>
                </c:pt>
                <c:pt idx="1289">
                  <c:v>1.289E-2</c:v>
                </c:pt>
                <c:pt idx="1290">
                  <c:v>1.29E-2</c:v>
                </c:pt>
                <c:pt idx="1291">
                  <c:v>1.291E-2</c:v>
                </c:pt>
                <c:pt idx="1292">
                  <c:v>1.2919999999999999E-2</c:v>
                </c:pt>
                <c:pt idx="1293">
                  <c:v>1.2930000000000001E-2</c:v>
                </c:pt>
                <c:pt idx="1294">
                  <c:v>1.294E-2</c:v>
                </c:pt>
                <c:pt idx="1295">
                  <c:v>1.295E-2</c:v>
                </c:pt>
                <c:pt idx="1296">
                  <c:v>1.2959999999999999E-2</c:v>
                </c:pt>
                <c:pt idx="1297">
                  <c:v>1.2970000000000001E-2</c:v>
                </c:pt>
                <c:pt idx="1298">
                  <c:v>1.298E-2</c:v>
                </c:pt>
                <c:pt idx="1299">
                  <c:v>1.299E-2</c:v>
                </c:pt>
                <c:pt idx="1300">
                  <c:v>1.2999999999999999E-2</c:v>
                </c:pt>
                <c:pt idx="1301">
                  <c:v>1.3010000000000001E-2</c:v>
                </c:pt>
                <c:pt idx="1302">
                  <c:v>1.302E-2</c:v>
                </c:pt>
                <c:pt idx="1303">
                  <c:v>1.303E-2</c:v>
                </c:pt>
                <c:pt idx="1304">
                  <c:v>1.304E-2</c:v>
                </c:pt>
                <c:pt idx="1305">
                  <c:v>1.3050000000000001E-2</c:v>
                </c:pt>
                <c:pt idx="1306">
                  <c:v>1.306E-2</c:v>
                </c:pt>
                <c:pt idx="1307">
                  <c:v>1.307E-2</c:v>
                </c:pt>
                <c:pt idx="1308">
                  <c:v>1.308E-2</c:v>
                </c:pt>
                <c:pt idx="1309">
                  <c:v>1.3089999999999999E-2</c:v>
                </c:pt>
                <c:pt idx="1310">
                  <c:v>1.3100000000000001E-2</c:v>
                </c:pt>
                <c:pt idx="1311">
                  <c:v>1.311E-2</c:v>
                </c:pt>
                <c:pt idx="1312">
                  <c:v>1.312E-2</c:v>
                </c:pt>
                <c:pt idx="1313">
                  <c:v>1.3129999999999999E-2</c:v>
                </c:pt>
                <c:pt idx="1314">
                  <c:v>1.3140000000000001E-2</c:v>
                </c:pt>
                <c:pt idx="1315">
                  <c:v>1.315E-2</c:v>
                </c:pt>
                <c:pt idx="1316">
                  <c:v>1.316E-2</c:v>
                </c:pt>
                <c:pt idx="1317">
                  <c:v>1.3169999999999999E-2</c:v>
                </c:pt>
                <c:pt idx="1318">
                  <c:v>1.3180000000000001E-2</c:v>
                </c:pt>
                <c:pt idx="1319">
                  <c:v>1.319E-2</c:v>
                </c:pt>
                <c:pt idx="1320">
                  <c:v>1.32E-2</c:v>
                </c:pt>
                <c:pt idx="1321">
                  <c:v>1.321E-2</c:v>
                </c:pt>
                <c:pt idx="1322">
                  <c:v>1.3220000000000001E-2</c:v>
                </c:pt>
                <c:pt idx="1323">
                  <c:v>1.323E-2</c:v>
                </c:pt>
                <c:pt idx="1324">
                  <c:v>1.324E-2</c:v>
                </c:pt>
                <c:pt idx="1325">
                  <c:v>1.325E-2</c:v>
                </c:pt>
                <c:pt idx="1326">
                  <c:v>1.3259999999999999E-2</c:v>
                </c:pt>
                <c:pt idx="1327">
                  <c:v>1.3270000000000001E-2</c:v>
                </c:pt>
                <c:pt idx="1328">
                  <c:v>1.328E-2</c:v>
                </c:pt>
                <c:pt idx="1329">
                  <c:v>1.329E-2</c:v>
                </c:pt>
                <c:pt idx="1330">
                  <c:v>1.3299999999999999E-2</c:v>
                </c:pt>
                <c:pt idx="1331">
                  <c:v>1.3310000000000001E-2</c:v>
                </c:pt>
                <c:pt idx="1332">
                  <c:v>1.332E-2</c:v>
                </c:pt>
                <c:pt idx="1333">
                  <c:v>1.333E-2</c:v>
                </c:pt>
                <c:pt idx="1334">
                  <c:v>1.3339999999999999E-2</c:v>
                </c:pt>
                <c:pt idx="1335">
                  <c:v>1.3350000000000001E-2</c:v>
                </c:pt>
                <c:pt idx="1336">
                  <c:v>1.336E-2</c:v>
                </c:pt>
                <c:pt idx="1337">
                  <c:v>1.337E-2</c:v>
                </c:pt>
                <c:pt idx="1338">
                  <c:v>1.338E-2</c:v>
                </c:pt>
                <c:pt idx="1339">
                  <c:v>1.3390000000000001E-2</c:v>
                </c:pt>
                <c:pt idx="1340">
                  <c:v>1.34E-2</c:v>
                </c:pt>
                <c:pt idx="1341">
                  <c:v>1.341E-2</c:v>
                </c:pt>
                <c:pt idx="1342">
                  <c:v>1.342E-2</c:v>
                </c:pt>
                <c:pt idx="1343">
                  <c:v>1.3429999999999999E-2</c:v>
                </c:pt>
                <c:pt idx="1344">
                  <c:v>1.3440000000000001E-2</c:v>
                </c:pt>
                <c:pt idx="1345">
                  <c:v>1.345E-2</c:v>
                </c:pt>
                <c:pt idx="1346">
                  <c:v>1.346E-2</c:v>
                </c:pt>
                <c:pt idx="1347">
                  <c:v>1.3469999999999999E-2</c:v>
                </c:pt>
                <c:pt idx="1348">
                  <c:v>1.3480000000000001E-2</c:v>
                </c:pt>
                <c:pt idx="1349">
                  <c:v>1.349E-2</c:v>
                </c:pt>
                <c:pt idx="1350">
                  <c:v>1.35E-2</c:v>
                </c:pt>
                <c:pt idx="1351">
                  <c:v>1.3509999999999999E-2</c:v>
                </c:pt>
                <c:pt idx="1352">
                  <c:v>1.3520000000000001E-2</c:v>
                </c:pt>
                <c:pt idx="1353">
                  <c:v>1.353E-2</c:v>
                </c:pt>
                <c:pt idx="1354">
                  <c:v>1.354E-2</c:v>
                </c:pt>
                <c:pt idx="1355">
                  <c:v>1.355E-2</c:v>
                </c:pt>
                <c:pt idx="1356">
                  <c:v>1.3559999999999999E-2</c:v>
                </c:pt>
                <c:pt idx="1357">
                  <c:v>1.357E-2</c:v>
                </c:pt>
                <c:pt idx="1358">
                  <c:v>1.358E-2</c:v>
                </c:pt>
                <c:pt idx="1359">
                  <c:v>1.359E-2</c:v>
                </c:pt>
                <c:pt idx="1360">
                  <c:v>1.3599999999999999E-2</c:v>
                </c:pt>
                <c:pt idx="1361">
                  <c:v>1.3610000000000001E-2</c:v>
                </c:pt>
                <c:pt idx="1362">
                  <c:v>1.362E-2</c:v>
                </c:pt>
                <c:pt idx="1363">
                  <c:v>1.363E-2</c:v>
                </c:pt>
                <c:pt idx="1364">
                  <c:v>1.3639999999999999E-2</c:v>
                </c:pt>
                <c:pt idx="1365">
                  <c:v>1.3650000000000001E-2</c:v>
                </c:pt>
                <c:pt idx="1366">
                  <c:v>1.366E-2</c:v>
                </c:pt>
                <c:pt idx="1367">
                  <c:v>1.367E-2</c:v>
                </c:pt>
                <c:pt idx="1368">
                  <c:v>1.3679999999999999E-2</c:v>
                </c:pt>
                <c:pt idx="1369">
                  <c:v>1.3690000000000001E-2</c:v>
                </c:pt>
                <c:pt idx="1370">
                  <c:v>1.37E-2</c:v>
                </c:pt>
                <c:pt idx="1371">
                  <c:v>1.371E-2</c:v>
                </c:pt>
                <c:pt idx="1372">
                  <c:v>1.372E-2</c:v>
                </c:pt>
                <c:pt idx="1373">
                  <c:v>1.3729999999999999E-2</c:v>
                </c:pt>
                <c:pt idx="1374">
                  <c:v>1.374E-2</c:v>
                </c:pt>
                <c:pt idx="1375">
                  <c:v>1.375E-2</c:v>
                </c:pt>
                <c:pt idx="1376">
                  <c:v>1.376E-2</c:v>
                </c:pt>
                <c:pt idx="1377">
                  <c:v>1.3769999999999999E-2</c:v>
                </c:pt>
                <c:pt idx="1378">
                  <c:v>1.3780000000000001E-2</c:v>
                </c:pt>
                <c:pt idx="1379">
                  <c:v>1.379E-2</c:v>
                </c:pt>
                <c:pt idx="1380">
                  <c:v>1.38E-2</c:v>
                </c:pt>
                <c:pt idx="1381">
                  <c:v>1.3809999999999999E-2</c:v>
                </c:pt>
                <c:pt idx="1382">
                  <c:v>1.3820000000000001E-2</c:v>
                </c:pt>
                <c:pt idx="1383">
                  <c:v>1.383E-2</c:v>
                </c:pt>
                <c:pt idx="1384">
                  <c:v>1.384E-2</c:v>
                </c:pt>
                <c:pt idx="1385">
                  <c:v>1.3849999999999999E-2</c:v>
                </c:pt>
                <c:pt idx="1386">
                  <c:v>1.3860000000000001E-2</c:v>
                </c:pt>
                <c:pt idx="1387">
                  <c:v>1.387E-2</c:v>
                </c:pt>
                <c:pt idx="1388">
                  <c:v>1.388E-2</c:v>
                </c:pt>
                <c:pt idx="1389">
                  <c:v>1.389E-2</c:v>
                </c:pt>
                <c:pt idx="1390">
                  <c:v>1.3899999999999999E-2</c:v>
                </c:pt>
                <c:pt idx="1391">
                  <c:v>1.391E-2</c:v>
                </c:pt>
                <c:pt idx="1392">
                  <c:v>1.392E-2</c:v>
                </c:pt>
                <c:pt idx="1393">
                  <c:v>1.393E-2</c:v>
                </c:pt>
                <c:pt idx="1394">
                  <c:v>1.3939999999999999E-2</c:v>
                </c:pt>
                <c:pt idx="1395">
                  <c:v>1.3950000000000001E-2</c:v>
                </c:pt>
                <c:pt idx="1396">
                  <c:v>1.396E-2</c:v>
                </c:pt>
                <c:pt idx="1397">
                  <c:v>1.397E-2</c:v>
                </c:pt>
                <c:pt idx="1398">
                  <c:v>1.3979999999999999E-2</c:v>
                </c:pt>
                <c:pt idx="1399">
                  <c:v>1.3990000000000001E-2</c:v>
                </c:pt>
                <c:pt idx="1400">
                  <c:v>1.4E-2</c:v>
                </c:pt>
                <c:pt idx="1401">
                  <c:v>1.401E-2</c:v>
                </c:pt>
                <c:pt idx="1402">
                  <c:v>1.4019999999999999E-2</c:v>
                </c:pt>
                <c:pt idx="1403">
                  <c:v>1.4030000000000001E-2</c:v>
                </c:pt>
                <c:pt idx="1404">
                  <c:v>1.404E-2</c:v>
                </c:pt>
                <c:pt idx="1405">
                  <c:v>1.405E-2</c:v>
                </c:pt>
                <c:pt idx="1406">
                  <c:v>1.406E-2</c:v>
                </c:pt>
                <c:pt idx="1407">
                  <c:v>1.4069999999999999E-2</c:v>
                </c:pt>
                <c:pt idx="1408">
                  <c:v>1.4080000000000001E-2</c:v>
                </c:pt>
                <c:pt idx="1409">
                  <c:v>1.409E-2</c:v>
                </c:pt>
                <c:pt idx="1410">
                  <c:v>1.41E-2</c:v>
                </c:pt>
                <c:pt idx="1411">
                  <c:v>1.4109999999999999E-2</c:v>
                </c:pt>
                <c:pt idx="1412">
                  <c:v>1.4120000000000001E-2</c:v>
                </c:pt>
                <c:pt idx="1413">
                  <c:v>1.413E-2</c:v>
                </c:pt>
                <c:pt idx="1414">
                  <c:v>1.414E-2</c:v>
                </c:pt>
                <c:pt idx="1415">
                  <c:v>1.4149999999999999E-2</c:v>
                </c:pt>
                <c:pt idx="1416">
                  <c:v>1.4160000000000001E-2</c:v>
                </c:pt>
                <c:pt idx="1417">
                  <c:v>1.417E-2</c:v>
                </c:pt>
                <c:pt idx="1418">
                  <c:v>1.418E-2</c:v>
                </c:pt>
                <c:pt idx="1419">
                  <c:v>1.4189999999999999E-2</c:v>
                </c:pt>
                <c:pt idx="1420">
                  <c:v>1.4200000000000001E-2</c:v>
                </c:pt>
                <c:pt idx="1421">
                  <c:v>1.421E-2</c:v>
                </c:pt>
                <c:pt idx="1422">
                  <c:v>1.422E-2</c:v>
                </c:pt>
                <c:pt idx="1423">
                  <c:v>1.423E-2</c:v>
                </c:pt>
                <c:pt idx="1424">
                  <c:v>1.4239999999999999E-2</c:v>
                </c:pt>
                <c:pt idx="1425">
                  <c:v>1.4250000000000001E-2</c:v>
                </c:pt>
                <c:pt idx="1426">
                  <c:v>1.426E-2</c:v>
                </c:pt>
                <c:pt idx="1427">
                  <c:v>1.427E-2</c:v>
                </c:pt>
                <c:pt idx="1428">
                  <c:v>1.4279999999999999E-2</c:v>
                </c:pt>
                <c:pt idx="1429">
                  <c:v>1.4290000000000001E-2</c:v>
                </c:pt>
                <c:pt idx="1430">
                  <c:v>1.43E-2</c:v>
                </c:pt>
                <c:pt idx="1431">
                  <c:v>1.431E-2</c:v>
                </c:pt>
                <c:pt idx="1432">
                  <c:v>1.4319999999999999E-2</c:v>
                </c:pt>
                <c:pt idx="1433">
                  <c:v>1.4330000000000001E-2</c:v>
                </c:pt>
                <c:pt idx="1434">
                  <c:v>1.434E-2</c:v>
                </c:pt>
                <c:pt idx="1435">
                  <c:v>1.435E-2</c:v>
                </c:pt>
                <c:pt idx="1436">
                  <c:v>1.436E-2</c:v>
                </c:pt>
                <c:pt idx="1437">
                  <c:v>1.4370000000000001E-2</c:v>
                </c:pt>
                <c:pt idx="1438">
                  <c:v>1.438E-2</c:v>
                </c:pt>
                <c:pt idx="1439">
                  <c:v>1.439E-2</c:v>
                </c:pt>
                <c:pt idx="1440">
                  <c:v>1.44E-2</c:v>
                </c:pt>
                <c:pt idx="1441">
                  <c:v>1.4409999999999999E-2</c:v>
                </c:pt>
                <c:pt idx="1442">
                  <c:v>1.4420000000000001E-2</c:v>
                </c:pt>
                <c:pt idx="1443">
                  <c:v>1.443E-2</c:v>
                </c:pt>
                <c:pt idx="1444">
                  <c:v>1.444E-2</c:v>
                </c:pt>
                <c:pt idx="1445">
                  <c:v>1.4449999999999999E-2</c:v>
                </c:pt>
                <c:pt idx="1446">
                  <c:v>1.4460000000000001E-2</c:v>
                </c:pt>
                <c:pt idx="1447">
                  <c:v>1.447E-2</c:v>
                </c:pt>
                <c:pt idx="1448">
                  <c:v>1.448E-2</c:v>
                </c:pt>
                <c:pt idx="1449">
                  <c:v>1.4489999999999999E-2</c:v>
                </c:pt>
                <c:pt idx="1450">
                  <c:v>1.4500000000000001E-2</c:v>
                </c:pt>
                <c:pt idx="1451">
                  <c:v>1.451E-2</c:v>
                </c:pt>
                <c:pt idx="1452">
                  <c:v>1.452E-2</c:v>
                </c:pt>
                <c:pt idx="1453">
                  <c:v>1.453E-2</c:v>
                </c:pt>
                <c:pt idx="1454">
                  <c:v>1.4540000000000001E-2</c:v>
                </c:pt>
                <c:pt idx="1455">
                  <c:v>1.455E-2</c:v>
                </c:pt>
                <c:pt idx="1456">
                  <c:v>1.456E-2</c:v>
                </c:pt>
                <c:pt idx="1457">
                  <c:v>1.457E-2</c:v>
                </c:pt>
                <c:pt idx="1458">
                  <c:v>1.4579999999999999E-2</c:v>
                </c:pt>
                <c:pt idx="1459">
                  <c:v>1.4590000000000001E-2</c:v>
                </c:pt>
                <c:pt idx="1460">
                  <c:v>1.46E-2</c:v>
                </c:pt>
                <c:pt idx="1461">
                  <c:v>1.461E-2</c:v>
                </c:pt>
                <c:pt idx="1462">
                  <c:v>1.4619999999999999E-2</c:v>
                </c:pt>
                <c:pt idx="1463">
                  <c:v>1.4630000000000001E-2</c:v>
                </c:pt>
                <c:pt idx="1464">
                  <c:v>1.464E-2</c:v>
                </c:pt>
                <c:pt idx="1465">
                  <c:v>1.465E-2</c:v>
                </c:pt>
                <c:pt idx="1466">
                  <c:v>1.4659999999999999E-2</c:v>
                </c:pt>
                <c:pt idx="1467">
                  <c:v>1.4670000000000001E-2</c:v>
                </c:pt>
                <c:pt idx="1468">
                  <c:v>1.468E-2</c:v>
                </c:pt>
                <c:pt idx="1469">
                  <c:v>1.469E-2</c:v>
                </c:pt>
                <c:pt idx="1470">
                  <c:v>1.47E-2</c:v>
                </c:pt>
                <c:pt idx="1471">
                  <c:v>1.4710000000000001E-2</c:v>
                </c:pt>
                <c:pt idx="1472">
                  <c:v>1.472E-2</c:v>
                </c:pt>
                <c:pt idx="1473">
                  <c:v>1.473E-2</c:v>
                </c:pt>
                <c:pt idx="1474">
                  <c:v>1.474E-2</c:v>
                </c:pt>
                <c:pt idx="1475">
                  <c:v>1.4749999999999999E-2</c:v>
                </c:pt>
                <c:pt idx="1476">
                  <c:v>1.4760000000000001E-2</c:v>
                </c:pt>
                <c:pt idx="1477">
                  <c:v>1.477E-2</c:v>
                </c:pt>
                <c:pt idx="1478">
                  <c:v>1.478E-2</c:v>
                </c:pt>
                <c:pt idx="1479">
                  <c:v>1.4789999999999999E-2</c:v>
                </c:pt>
                <c:pt idx="1480">
                  <c:v>1.4800000000000001E-2</c:v>
                </c:pt>
                <c:pt idx="1481">
                  <c:v>1.481E-2</c:v>
                </c:pt>
                <c:pt idx="1482">
                  <c:v>1.482E-2</c:v>
                </c:pt>
                <c:pt idx="1483">
                  <c:v>1.4829999999999999E-2</c:v>
                </c:pt>
                <c:pt idx="1484">
                  <c:v>1.4840000000000001E-2</c:v>
                </c:pt>
                <c:pt idx="1485">
                  <c:v>1.485E-2</c:v>
                </c:pt>
                <c:pt idx="1486">
                  <c:v>1.486E-2</c:v>
                </c:pt>
                <c:pt idx="1487">
                  <c:v>1.487E-2</c:v>
                </c:pt>
                <c:pt idx="1488">
                  <c:v>1.4880000000000001E-2</c:v>
                </c:pt>
                <c:pt idx="1489">
                  <c:v>1.489E-2</c:v>
                </c:pt>
                <c:pt idx="1490">
                  <c:v>1.49E-2</c:v>
                </c:pt>
                <c:pt idx="1491">
                  <c:v>1.491E-2</c:v>
                </c:pt>
                <c:pt idx="1492">
                  <c:v>1.4919999999999999E-2</c:v>
                </c:pt>
                <c:pt idx="1493">
                  <c:v>1.4930000000000001E-2</c:v>
                </c:pt>
                <c:pt idx="1494">
                  <c:v>1.494E-2</c:v>
                </c:pt>
                <c:pt idx="1495">
                  <c:v>1.495E-2</c:v>
                </c:pt>
                <c:pt idx="1496">
                  <c:v>1.4959999999999999E-2</c:v>
                </c:pt>
                <c:pt idx="1497">
                  <c:v>1.4970000000000001E-2</c:v>
                </c:pt>
                <c:pt idx="1498">
                  <c:v>1.498E-2</c:v>
                </c:pt>
                <c:pt idx="1499">
                  <c:v>1.499E-2</c:v>
                </c:pt>
                <c:pt idx="1500">
                  <c:v>1.4999999999999999E-2</c:v>
                </c:pt>
                <c:pt idx="1501">
                  <c:v>1.5010000000000001E-2</c:v>
                </c:pt>
                <c:pt idx="1502">
                  <c:v>1.502E-2</c:v>
                </c:pt>
                <c:pt idx="1503">
                  <c:v>1.503E-2</c:v>
                </c:pt>
                <c:pt idx="1504">
                  <c:v>1.504E-2</c:v>
                </c:pt>
                <c:pt idx="1505">
                  <c:v>1.5049999999999999E-2</c:v>
                </c:pt>
                <c:pt idx="1506">
                  <c:v>1.506E-2</c:v>
                </c:pt>
                <c:pt idx="1507">
                  <c:v>1.507E-2</c:v>
                </c:pt>
                <c:pt idx="1508">
                  <c:v>1.508E-2</c:v>
                </c:pt>
                <c:pt idx="1509">
                  <c:v>1.5089999999999999E-2</c:v>
                </c:pt>
                <c:pt idx="1510">
                  <c:v>1.5100000000000001E-2</c:v>
                </c:pt>
                <c:pt idx="1511">
                  <c:v>1.511E-2</c:v>
                </c:pt>
                <c:pt idx="1512">
                  <c:v>1.512E-2</c:v>
                </c:pt>
                <c:pt idx="1513">
                  <c:v>1.5129999999999999E-2</c:v>
                </c:pt>
                <c:pt idx="1514">
                  <c:v>1.5140000000000001E-2</c:v>
                </c:pt>
                <c:pt idx="1515">
                  <c:v>1.515E-2</c:v>
                </c:pt>
                <c:pt idx="1516">
                  <c:v>1.516E-2</c:v>
                </c:pt>
                <c:pt idx="1517">
                  <c:v>1.5169999999999999E-2</c:v>
                </c:pt>
                <c:pt idx="1518">
                  <c:v>1.5180000000000001E-2</c:v>
                </c:pt>
                <c:pt idx="1519">
                  <c:v>1.519E-2</c:v>
                </c:pt>
                <c:pt idx="1520">
                  <c:v>1.52E-2</c:v>
                </c:pt>
                <c:pt idx="1521">
                  <c:v>1.521E-2</c:v>
                </c:pt>
                <c:pt idx="1522">
                  <c:v>1.5219999999999999E-2</c:v>
                </c:pt>
                <c:pt idx="1523">
                  <c:v>1.523E-2</c:v>
                </c:pt>
                <c:pt idx="1524">
                  <c:v>1.524E-2</c:v>
                </c:pt>
                <c:pt idx="1525">
                  <c:v>1.525E-2</c:v>
                </c:pt>
                <c:pt idx="1526">
                  <c:v>1.5259999999999999E-2</c:v>
                </c:pt>
                <c:pt idx="1527">
                  <c:v>1.5270000000000001E-2</c:v>
                </c:pt>
                <c:pt idx="1528">
                  <c:v>1.528E-2</c:v>
                </c:pt>
                <c:pt idx="1529">
                  <c:v>1.529E-2</c:v>
                </c:pt>
                <c:pt idx="1530">
                  <c:v>1.5299999999999999E-2</c:v>
                </c:pt>
                <c:pt idx="1531">
                  <c:v>1.5310000000000001E-2</c:v>
                </c:pt>
                <c:pt idx="1532">
                  <c:v>1.532E-2</c:v>
                </c:pt>
                <c:pt idx="1533">
                  <c:v>1.533E-2</c:v>
                </c:pt>
                <c:pt idx="1534">
                  <c:v>1.5339999999999999E-2</c:v>
                </c:pt>
                <c:pt idx="1535">
                  <c:v>1.5350000000000001E-2</c:v>
                </c:pt>
                <c:pt idx="1536">
                  <c:v>1.536E-2</c:v>
                </c:pt>
                <c:pt idx="1537">
                  <c:v>1.537E-2</c:v>
                </c:pt>
                <c:pt idx="1538">
                  <c:v>1.538E-2</c:v>
                </c:pt>
                <c:pt idx="1539">
                  <c:v>1.5389999999999999E-2</c:v>
                </c:pt>
                <c:pt idx="1540">
                  <c:v>1.54E-2</c:v>
                </c:pt>
                <c:pt idx="1541">
                  <c:v>1.541E-2</c:v>
                </c:pt>
                <c:pt idx="1542">
                  <c:v>1.542E-2</c:v>
                </c:pt>
                <c:pt idx="1543">
                  <c:v>1.5429999999999999E-2</c:v>
                </c:pt>
                <c:pt idx="1544">
                  <c:v>1.5440000000000001E-2</c:v>
                </c:pt>
                <c:pt idx="1545">
                  <c:v>1.545E-2</c:v>
                </c:pt>
                <c:pt idx="1546">
                  <c:v>1.546E-2</c:v>
                </c:pt>
                <c:pt idx="1547">
                  <c:v>1.5469999999999999E-2</c:v>
                </c:pt>
                <c:pt idx="1548">
                  <c:v>1.5480000000000001E-2</c:v>
                </c:pt>
                <c:pt idx="1549">
                  <c:v>1.549E-2</c:v>
                </c:pt>
                <c:pt idx="1550">
                  <c:v>1.55E-2</c:v>
                </c:pt>
                <c:pt idx="1551">
                  <c:v>1.5509999999999999E-2</c:v>
                </c:pt>
                <c:pt idx="1552">
                  <c:v>1.5520000000000001E-2</c:v>
                </c:pt>
                <c:pt idx="1553">
                  <c:v>1.553E-2</c:v>
                </c:pt>
                <c:pt idx="1554">
                  <c:v>1.554E-2</c:v>
                </c:pt>
                <c:pt idx="1555">
                  <c:v>1.555E-2</c:v>
                </c:pt>
                <c:pt idx="1556">
                  <c:v>1.5559999999999999E-2</c:v>
                </c:pt>
                <c:pt idx="1557">
                  <c:v>1.5570000000000001E-2</c:v>
                </c:pt>
                <c:pt idx="1558">
                  <c:v>1.558E-2</c:v>
                </c:pt>
                <c:pt idx="1559">
                  <c:v>1.559E-2</c:v>
                </c:pt>
                <c:pt idx="1560">
                  <c:v>1.5599999999999999E-2</c:v>
                </c:pt>
                <c:pt idx="1561">
                  <c:v>1.5610000000000001E-2</c:v>
                </c:pt>
                <c:pt idx="1562">
                  <c:v>1.562E-2</c:v>
                </c:pt>
                <c:pt idx="1563">
                  <c:v>1.5630000000000002E-2</c:v>
                </c:pt>
                <c:pt idx="1564">
                  <c:v>1.5640000000000001E-2</c:v>
                </c:pt>
                <c:pt idx="1565">
                  <c:v>1.5650000000000001E-2</c:v>
                </c:pt>
                <c:pt idx="1566">
                  <c:v>1.566E-2</c:v>
                </c:pt>
                <c:pt idx="1567">
                  <c:v>1.567E-2</c:v>
                </c:pt>
                <c:pt idx="1568">
                  <c:v>1.5679999999999999E-2</c:v>
                </c:pt>
                <c:pt idx="1569">
                  <c:v>1.5689999999999999E-2</c:v>
                </c:pt>
                <c:pt idx="1570">
                  <c:v>1.5699999999999999E-2</c:v>
                </c:pt>
                <c:pt idx="1571">
                  <c:v>1.5709999999999998E-2</c:v>
                </c:pt>
                <c:pt idx="1572">
                  <c:v>1.5720000000000001E-2</c:v>
                </c:pt>
                <c:pt idx="1573">
                  <c:v>1.5730000000000001E-2</c:v>
                </c:pt>
                <c:pt idx="1574">
                  <c:v>1.5740000000000001E-2</c:v>
                </c:pt>
                <c:pt idx="1575">
                  <c:v>1.575E-2</c:v>
                </c:pt>
                <c:pt idx="1576">
                  <c:v>1.576E-2</c:v>
                </c:pt>
                <c:pt idx="1577">
                  <c:v>1.5769999999999999E-2</c:v>
                </c:pt>
                <c:pt idx="1578">
                  <c:v>1.5779999999999999E-2</c:v>
                </c:pt>
                <c:pt idx="1579">
                  <c:v>1.5789999999999998E-2</c:v>
                </c:pt>
                <c:pt idx="1580">
                  <c:v>1.5800000000000002E-2</c:v>
                </c:pt>
                <c:pt idx="1581">
                  <c:v>1.5810000000000001E-2</c:v>
                </c:pt>
                <c:pt idx="1582">
                  <c:v>1.5820000000000001E-2</c:v>
                </c:pt>
                <c:pt idx="1583">
                  <c:v>1.583E-2</c:v>
                </c:pt>
                <c:pt idx="1584">
                  <c:v>1.584E-2</c:v>
                </c:pt>
                <c:pt idx="1585">
                  <c:v>1.585E-2</c:v>
                </c:pt>
                <c:pt idx="1586">
                  <c:v>1.5859999999999999E-2</c:v>
                </c:pt>
                <c:pt idx="1587">
                  <c:v>1.5869999999999999E-2</c:v>
                </c:pt>
                <c:pt idx="1588">
                  <c:v>1.5879999999999998E-2</c:v>
                </c:pt>
                <c:pt idx="1589">
                  <c:v>1.5890000000000001E-2</c:v>
                </c:pt>
                <c:pt idx="1590">
                  <c:v>1.5900000000000001E-2</c:v>
                </c:pt>
                <c:pt idx="1591">
                  <c:v>1.5910000000000001E-2</c:v>
                </c:pt>
                <c:pt idx="1592">
                  <c:v>1.592E-2</c:v>
                </c:pt>
                <c:pt idx="1593">
                  <c:v>1.593E-2</c:v>
                </c:pt>
                <c:pt idx="1594">
                  <c:v>1.5939999999999999E-2</c:v>
                </c:pt>
                <c:pt idx="1595">
                  <c:v>1.5949999999999999E-2</c:v>
                </c:pt>
                <c:pt idx="1596">
                  <c:v>1.5959999999999998E-2</c:v>
                </c:pt>
                <c:pt idx="1597">
                  <c:v>1.5970000000000002E-2</c:v>
                </c:pt>
                <c:pt idx="1598">
                  <c:v>1.5980000000000001E-2</c:v>
                </c:pt>
                <c:pt idx="1599">
                  <c:v>1.5990000000000001E-2</c:v>
                </c:pt>
                <c:pt idx="1600">
                  <c:v>1.6E-2</c:v>
                </c:pt>
                <c:pt idx="1601">
                  <c:v>1.601E-2</c:v>
                </c:pt>
                <c:pt idx="1602">
                  <c:v>1.602E-2</c:v>
                </c:pt>
                <c:pt idx="1603">
                  <c:v>1.6029999999999999E-2</c:v>
                </c:pt>
                <c:pt idx="1604">
                  <c:v>1.6039999999999999E-2</c:v>
                </c:pt>
                <c:pt idx="1605">
                  <c:v>1.6049999999999998E-2</c:v>
                </c:pt>
                <c:pt idx="1606">
                  <c:v>1.6060000000000001E-2</c:v>
                </c:pt>
                <c:pt idx="1607">
                  <c:v>1.6070000000000001E-2</c:v>
                </c:pt>
                <c:pt idx="1608">
                  <c:v>1.6080000000000001E-2</c:v>
                </c:pt>
                <c:pt idx="1609">
                  <c:v>1.609E-2</c:v>
                </c:pt>
                <c:pt idx="1610">
                  <c:v>1.61E-2</c:v>
                </c:pt>
                <c:pt idx="1611">
                  <c:v>1.6109999999999999E-2</c:v>
                </c:pt>
                <c:pt idx="1612">
                  <c:v>1.6119999999999999E-2</c:v>
                </c:pt>
                <c:pt idx="1613">
                  <c:v>1.6129999999999999E-2</c:v>
                </c:pt>
                <c:pt idx="1614">
                  <c:v>1.6140000000000002E-2</c:v>
                </c:pt>
                <c:pt idx="1615">
                  <c:v>1.6150000000000001E-2</c:v>
                </c:pt>
                <c:pt idx="1616">
                  <c:v>1.6160000000000001E-2</c:v>
                </c:pt>
                <c:pt idx="1617">
                  <c:v>1.617E-2</c:v>
                </c:pt>
                <c:pt idx="1618">
                  <c:v>1.618E-2</c:v>
                </c:pt>
                <c:pt idx="1619">
                  <c:v>1.619E-2</c:v>
                </c:pt>
                <c:pt idx="1620">
                  <c:v>1.6199999999999999E-2</c:v>
                </c:pt>
                <c:pt idx="1621">
                  <c:v>1.6209999999999999E-2</c:v>
                </c:pt>
                <c:pt idx="1622">
                  <c:v>1.6219999999999998E-2</c:v>
                </c:pt>
                <c:pt idx="1623">
                  <c:v>1.6230000000000001E-2</c:v>
                </c:pt>
                <c:pt idx="1624">
                  <c:v>1.6240000000000001E-2</c:v>
                </c:pt>
                <c:pt idx="1625">
                  <c:v>1.6250000000000001E-2</c:v>
                </c:pt>
                <c:pt idx="1626">
                  <c:v>1.626E-2</c:v>
                </c:pt>
                <c:pt idx="1627">
                  <c:v>1.627E-2</c:v>
                </c:pt>
                <c:pt idx="1628">
                  <c:v>1.6279999999999999E-2</c:v>
                </c:pt>
                <c:pt idx="1629">
                  <c:v>1.6289999999999999E-2</c:v>
                </c:pt>
                <c:pt idx="1630">
                  <c:v>1.6299999999999999E-2</c:v>
                </c:pt>
                <c:pt idx="1631">
                  <c:v>1.6310000000000002E-2</c:v>
                </c:pt>
                <c:pt idx="1632">
                  <c:v>1.6320000000000001E-2</c:v>
                </c:pt>
                <c:pt idx="1633">
                  <c:v>1.6330000000000001E-2</c:v>
                </c:pt>
                <c:pt idx="1634">
                  <c:v>1.634E-2</c:v>
                </c:pt>
                <c:pt idx="1635">
                  <c:v>1.635E-2</c:v>
                </c:pt>
                <c:pt idx="1636">
                  <c:v>1.636E-2</c:v>
                </c:pt>
                <c:pt idx="1637">
                  <c:v>1.6369999999999999E-2</c:v>
                </c:pt>
                <c:pt idx="1638">
                  <c:v>1.6379999999999999E-2</c:v>
                </c:pt>
                <c:pt idx="1639">
                  <c:v>1.6389999999999998E-2</c:v>
                </c:pt>
                <c:pt idx="1640">
                  <c:v>1.6400000000000001E-2</c:v>
                </c:pt>
                <c:pt idx="1641">
                  <c:v>1.6410000000000001E-2</c:v>
                </c:pt>
                <c:pt idx="1642">
                  <c:v>1.6420000000000001E-2</c:v>
                </c:pt>
                <c:pt idx="1643">
                  <c:v>1.643E-2</c:v>
                </c:pt>
                <c:pt idx="1644">
                  <c:v>1.644E-2</c:v>
                </c:pt>
                <c:pt idx="1645">
                  <c:v>1.6449999999999999E-2</c:v>
                </c:pt>
                <c:pt idx="1646">
                  <c:v>1.6459999999999999E-2</c:v>
                </c:pt>
                <c:pt idx="1647">
                  <c:v>1.6469999999999999E-2</c:v>
                </c:pt>
                <c:pt idx="1648">
                  <c:v>1.6480000000000002E-2</c:v>
                </c:pt>
                <c:pt idx="1649">
                  <c:v>1.6490000000000001E-2</c:v>
                </c:pt>
                <c:pt idx="1650">
                  <c:v>1.6500000000000001E-2</c:v>
                </c:pt>
                <c:pt idx="1651">
                  <c:v>1.651E-2</c:v>
                </c:pt>
                <c:pt idx="1652">
                  <c:v>1.652E-2</c:v>
                </c:pt>
                <c:pt idx="1653">
                  <c:v>1.653E-2</c:v>
                </c:pt>
                <c:pt idx="1654">
                  <c:v>1.6539999999999999E-2</c:v>
                </c:pt>
                <c:pt idx="1655">
                  <c:v>1.6549999999999999E-2</c:v>
                </c:pt>
                <c:pt idx="1656">
                  <c:v>1.6559999999999998E-2</c:v>
                </c:pt>
                <c:pt idx="1657">
                  <c:v>1.6570000000000001E-2</c:v>
                </c:pt>
                <c:pt idx="1658">
                  <c:v>1.6580000000000001E-2</c:v>
                </c:pt>
                <c:pt idx="1659">
                  <c:v>1.6590000000000001E-2</c:v>
                </c:pt>
                <c:pt idx="1660">
                  <c:v>1.66E-2</c:v>
                </c:pt>
                <c:pt idx="1661">
                  <c:v>1.661E-2</c:v>
                </c:pt>
                <c:pt idx="1662">
                  <c:v>1.6619999999999999E-2</c:v>
                </c:pt>
                <c:pt idx="1663">
                  <c:v>1.6629999999999999E-2</c:v>
                </c:pt>
                <c:pt idx="1664">
                  <c:v>1.6639999999999999E-2</c:v>
                </c:pt>
                <c:pt idx="1665">
                  <c:v>1.6650000000000002E-2</c:v>
                </c:pt>
                <c:pt idx="1666">
                  <c:v>1.6660000000000001E-2</c:v>
                </c:pt>
                <c:pt idx="1667">
                  <c:v>1.6670000000000001E-2</c:v>
                </c:pt>
                <c:pt idx="1668">
                  <c:v>1.668E-2</c:v>
                </c:pt>
                <c:pt idx="1669">
                  <c:v>1.669E-2</c:v>
                </c:pt>
                <c:pt idx="1670">
                  <c:v>1.67E-2</c:v>
                </c:pt>
                <c:pt idx="1671">
                  <c:v>1.6709999999999999E-2</c:v>
                </c:pt>
                <c:pt idx="1672">
                  <c:v>1.6719999999999999E-2</c:v>
                </c:pt>
                <c:pt idx="1673">
                  <c:v>1.6729999999999998E-2</c:v>
                </c:pt>
                <c:pt idx="1674">
                  <c:v>1.6740000000000001E-2</c:v>
                </c:pt>
                <c:pt idx="1675">
                  <c:v>1.6750000000000001E-2</c:v>
                </c:pt>
                <c:pt idx="1676">
                  <c:v>1.6760000000000001E-2</c:v>
                </c:pt>
                <c:pt idx="1677">
                  <c:v>1.677E-2</c:v>
                </c:pt>
                <c:pt idx="1678">
                  <c:v>1.678E-2</c:v>
                </c:pt>
                <c:pt idx="1679">
                  <c:v>1.6789999999999999E-2</c:v>
                </c:pt>
                <c:pt idx="1680">
                  <c:v>1.6799999999999999E-2</c:v>
                </c:pt>
                <c:pt idx="1681">
                  <c:v>1.6809999999999999E-2</c:v>
                </c:pt>
                <c:pt idx="1682">
                  <c:v>1.6820000000000002E-2</c:v>
                </c:pt>
                <c:pt idx="1683">
                  <c:v>1.6830000000000001E-2</c:v>
                </c:pt>
                <c:pt idx="1684">
                  <c:v>1.6840000000000001E-2</c:v>
                </c:pt>
                <c:pt idx="1685">
                  <c:v>1.685E-2</c:v>
                </c:pt>
                <c:pt idx="1686">
                  <c:v>1.686E-2</c:v>
                </c:pt>
                <c:pt idx="1687">
                  <c:v>1.687E-2</c:v>
                </c:pt>
                <c:pt idx="1688">
                  <c:v>1.6879999999999999E-2</c:v>
                </c:pt>
                <c:pt idx="1689">
                  <c:v>1.6889999999999999E-2</c:v>
                </c:pt>
                <c:pt idx="1690">
                  <c:v>1.6899999999999998E-2</c:v>
                </c:pt>
                <c:pt idx="1691">
                  <c:v>1.6910000000000001E-2</c:v>
                </c:pt>
                <c:pt idx="1692">
                  <c:v>1.6920000000000001E-2</c:v>
                </c:pt>
                <c:pt idx="1693">
                  <c:v>1.6930000000000001E-2</c:v>
                </c:pt>
                <c:pt idx="1694">
                  <c:v>1.694E-2</c:v>
                </c:pt>
                <c:pt idx="1695">
                  <c:v>1.695E-2</c:v>
                </c:pt>
                <c:pt idx="1696">
                  <c:v>1.6959999999999999E-2</c:v>
                </c:pt>
                <c:pt idx="1697">
                  <c:v>1.6969999999999999E-2</c:v>
                </c:pt>
                <c:pt idx="1698">
                  <c:v>1.6979999999999999E-2</c:v>
                </c:pt>
                <c:pt idx="1699">
                  <c:v>1.6990000000000002E-2</c:v>
                </c:pt>
                <c:pt idx="1700">
                  <c:v>1.7000000000000001E-2</c:v>
                </c:pt>
                <c:pt idx="1701">
                  <c:v>1.7010000000000001E-2</c:v>
                </c:pt>
                <c:pt idx="1702">
                  <c:v>1.702E-2</c:v>
                </c:pt>
                <c:pt idx="1703">
                  <c:v>1.703E-2</c:v>
                </c:pt>
                <c:pt idx="1704">
                  <c:v>1.704E-2</c:v>
                </c:pt>
                <c:pt idx="1705">
                  <c:v>1.7049999999999999E-2</c:v>
                </c:pt>
                <c:pt idx="1706">
                  <c:v>1.7059999999999999E-2</c:v>
                </c:pt>
                <c:pt idx="1707">
                  <c:v>1.7069999999999998E-2</c:v>
                </c:pt>
                <c:pt idx="1708">
                  <c:v>1.7080000000000001E-2</c:v>
                </c:pt>
                <c:pt idx="1709">
                  <c:v>1.7090000000000001E-2</c:v>
                </c:pt>
                <c:pt idx="1710">
                  <c:v>1.7100000000000001E-2</c:v>
                </c:pt>
                <c:pt idx="1711">
                  <c:v>1.711E-2</c:v>
                </c:pt>
                <c:pt idx="1712">
                  <c:v>1.712E-2</c:v>
                </c:pt>
                <c:pt idx="1713">
                  <c:v>1.7129999999999999E-2</c:v>
                </c:pt>
                <c:pt idx="1714">
                  <c:v>1.7139999999999999E-2</c:v>
                </c:pt>
                <c:pt idx="1715">
                  <c:v>1.7149999999999999E-2</c:v>
                </c:pt>
                <c:pt idx="1716">
                  <c:v>1.7160000000000002E-2</c:v>
                </c:pt>
                <c:pt idx="1717">
                  <c:v>1.7170000000000001E-2</c:v>
                </c:pt>
                <c:pt idx="1718">
                  <c:v>1.7180000000000001E-2</c:v>
                </c:pt>
                <c:pt idx="1719">
                  <c:v>1.719E-2</c:v>
                </c:pt>
                <c:pt idx="1720">
                  <c:v>1.72E-2</c:v>
                </c:pt>
                <c:pt idx="1721">
                  <c:v>1.721E-2</c:v>
                </c:pt>
                <c:pt idx="1722">
                  <c:v>1.7219999999999999E-2</c:v>
                </c:pt>
                <c:pt idx="1723">
                  <c:v>1.7229999999999999E-2</c:v>
                </c:pt>
                <c:pt idx="1724">
                  <c:v>1.7239999999999998E-2</c:v>
                </c:pt>
                <c:pt idx="1725">
                  <c:v>1.7250000000000001E-2</c:v>
                </c:pt>
                <c:pt idx="1726">
                  <c:v>1.7260000000000001E-2</c:v>
                </c:pt>
                <c:pt idx="1727">
                  <c:v>1.7270000000000001E-2</c:v>
                </c:pt>
                <c:pt idx="1728">
                  <c:v>1.728E-2</c:v>
                </c:pt>
                <c:pt idx="1729">
                  <c:v>1.729E-2</c:v>
                </c:pt>
                <c:pt idx="1730">
                  <c:v>1.7299999999999999E-2</c:v>
                </c:pt>
                <c:pt idx="1731">
                  <c:v>1.7309999999999999E-2</c:v>
                </c:pt>
                <c:pt idx="1732">
                  <c:v>1.7319999999999999E-2</c:v>
                </c:pt>
                <c:pt idx="1733">
                  <c:v>1.7330000000000002E-2</c:v>
                </c:pt>
                <c:pt idx="1734">
                  <c:v>1.7340000000000001E-2</c:v>
                </c:pt>
                <c:pt idx="1735">
                  <c:v>1.7350000000000001E-2</c:v>
                </c:pt>
                <c:pt idx="1736">
                  <c:v>1.736E-2</c:v>
                </c:pt>
                <c:pt idx="1737">
                  <c:v>1.737E-2</c:v>
                </c:pt>
                <c:pt idx="1738">
                  <c:v>1.738E-2</c:v>
                </c:pt>
                <c:pt idx="1739">
                  <c:v>1.7389999999999999E-2</c:v>
                </c:pt>
                <c:pt idx="1740">
                  <c:v>1.7399999999999999E-2</c:v>
                </c:pt>
                <c:pt idx="1741">
                  <c:v>1.7409999999999998E-2</c:v>
                </c:pt>
                <c:pt idx="1742">
                  <c:v>1.7420000000000001E-2</c:v>
                </c:pt>
                <c:pt idx="1743">
                  <c:v>1.7430000000000001E-2</c:v>
                </c:pt>
                <c:pt idx="1744">
                  <c:v>1.7440000000000001E-2</c:v>
                </c:pt>
                <c:pt idx="1745">
                  <c:v>1.745E-2</c:v>
                </c:pt>
                <c:pt idx="1746">
                  <c:v>1.746E-2</c:v>
                </c:pt>
                <c:pt idx="1747">
                  <c:v>1.7469999999999999E-2</c:v>
                </c:pt>
                <c:pt idx="1748">
                  <c:v>1.7479999999999999E-2</c:v>
                </c:pt>
                <c:pt idx="1749">
                  <c:v>1.7489999999999999E-2</c:v>
                </c:pt>
                <c:pt idx="1750">
                  <c:v>1.7500000000000002E-2</c:v>
                </c:pt>
                <c:pt idx="1751">
                  <c:v>1.7510000000000001E-2</c:v>
                </c:pt>
                <c:pt idx="1752">
                  <c:v>1.7520000000000001E-2</c:v>
                </c:pt>
                <c:pt idx="1753">
                  <c:v>1.753E-2</c:v>
                </c:pt>
                <c:pt idx="1754">
                  <c:v>1.754E-2</c:v>
                </c:pt>
                <c:pt idx="1755">
                  <c:v>1.755E-2</c:v>
                </c:pt>
                <c:pt idx="1756">
                  <c:v>1.7559999999999999E-2</c:v>
                </c:pt>
                <c:pt idx="1757">
                  <c:v>1.7569999999999999E-2</c:v>
                </c:pt>
                <c:pt idx="1758">
                  <c:v>1.7579999999999998E-2</c:v>
                </c:pt>
                <c:pt idx="1759">
                  <c:v>1.7590000000000001E-2</c:v>
                </c:pt>
                <c:pt idx="1760">
                  <c:v>1.7600000000000001E-2</c:v>
                </c:pt>
                <c:pt idx="1761">
                  <c:v>1.7610000000000001E-2</c:v>
                </c:pt>
                <c:pt idx="1762">
                  <c:v>1.762E-2</c:v>
                </c:pt>
                <c:pt idx="1763">
                  <c:v>1.763E-2</c:v>
                </c:pt>
                <c:pt idx="1764">
                  <c:v>1.7639999999999999E-2</c:v>
                </c:pt>
                <c:pt idx="1765">
                  <c:v>1.7649999999999999E-2</c:v>
                </c:pt>
                <c:pt idx="1766">
                  <c:v>1.7659999999999999E-2</c:v>
                </c:pt>
                <c:pt idx="1767">
                  <c:v>1.7670000000000002E-2</c:v>
                </c:pt>
                <c:pt idx="1768">
                  <c:v>1.7680000000000001E-2</c:v>
                </c:pt>
                <c:pt idx="1769">
                  <c:v>1.7690000000000001E-2</c:v>
                </c:pt>
                <c:pt idx="1770">
                  <c:v>1.77E-2</c:v>
                </c:pt>
                <c:pt idx="1771">
                  <c:v>1.771E-2</c:v>
                </c:pt>
                <c:pt idx="1772">
                  <c:v>1.772E-2</c:v>
                </c:pt>
                <c:pt idx="1773">
                  <c:v>1.7729999999999999E-2</c:v>
                </c:pt>
                <c:pt idx="1774">
                  <c:v>1.7739999999999999E-2</c:v>
                </c:pt>
                <c:pt idx="1775">
                  <c:v>1.7749999999999998E-2</c:v>
                </c:pt>
                <c:pt idx="1776">
                  <c:v>1.7760000000000001E-2</c:v>
                </c:pt>
                <c:pt idx="1777">
                  <c:v>1.7770000000000001E-2</c:v>
                </c:pt>
                <c:pt idx="1778">
                  <c:v>1.7780000000000001E-2</c:v>
                </c:pt>
                <c:pt idx="1779">
                  <c:v>1.779E-2</c:v>
                </c:pt>
                <c:pt idx="1780">
                  <c:v>1.78E-2</c:v>
                </c:pt>
                <c:pt idx="1781">
                  <c:v>1.7809999999999999E-2</c:v>
                </c:pt>
                <c:pt idx="1782">
                  <c:v>1.7819999999999999E-2</c:v>
                </c:pt>
                <c:pt idx="1783">
                  <c:v>1.7829999999999999E-2</c:v>
                </c:pt>
                <c:pt idx="1784">
                  <c:v>1.7840000000000002E-2</c:v>
                </c:pt>
                <c:pt idx="1785">
                  <c:v>1.7850000000000001E-2</c:v>
                </c:pt>
                <c:pt idx="1786">
                  <c:v>1.7860000000000001E-2</c:v>
                </c:pt>
                <c:pt idx="1787">
                  <c:v>1.787E-2</c:v>
                </c:pt>
                <c:pt idx="1788">
                  <c:v>1.788E-2</c:v>
                </c:pt>
                <c:pt idx="1789">
                  <c:v>1.789E-2</c:v>
                </c:pt>
                <c:pt idx="1790">
                  <c:v>1.7899999999999999E-2</c:v>
                </c:pt>
                <c:pt idx="1791">
                  <c:v>1.7909999999999999E-2</c:v>
                </c:pt>
                <c:pt idx="1792">
                  <c:v>1.7919999999999998E-2</c:v>
                </c:pt>
                <c:pt idx="1793">
                  <c:v>1.7930000000000001E-2</c:v>
                </c:pt>
                <c:pt idx="1794">
                  <c:v>1.7940000000000001E-2</c:v>
                </c:pt>
                <c:pt idx="1795">
                  <c:v>1.7950000000000001E-2</c:v>
                </c:pt>
                <c:pt idx="1796">
                  <c:v>1.796E-2</c:v>
                </c:pt>
                <c:pt idx="1797">
                  <c:v>1.797E-2</c:v>
                </c:pt>
                <c:pt idx="1798">
                  <c:v>1.7979999999999999E-2</c:v>
                </c:pt>
                <c:pt idx="1799">
                  <c:v>1.7989999999999999E-2</c:v>
                </c:pt>
                <c:pt idx="1800">
                  <c:v>1.7999999999999999E-2</c:v>
                </c:pt>
                <c:pt idx="1801">
                  <c:v>1.8010000000000002E-2</c:v>
                </c:pt>
                <c:pt idx="1802">
                  <c:v>1.8020000000000001E-2</c:v>
                </c:pt>
                <c:pt idx="1803">
                  <c:v>1.8030000000000001E-2</c:v>
                </c:pt>
                <c:pt idx="1804">
                  <c:v>1.804E-2</c:v>
                </c:pt>
                <c:pt idx="1805">
                  <c:v>1.805E-2</c:v>
                </c:pt>
                <c:pt idx="1806">
                  <c:v>1.806E-2</c:v>
                </c:pt>
                <c:pt idx="1807">
                  <c:v>1.8069999999999999E-2</c:v>
                </c:pt>
                <c:pt idx="1808">
                  <c:v>1.8079999999999999E-2</c:v>
                </c:pt>
                <c:pt idx="1809">
                  <c:v>1.8089999999999998E-2</c:v>
                </c:pt>
                <c:pt idx="1810">
                  <c:v>1.8100000000000002E-2</c:v>
                </c:pt>
                <c:pt idx="1811">
                  <c:v>1.8110000000000001E-2</c:v>
                </c:pt>
                <c:pt idx="1812">
                  <c:v>1.8120000000000001E-2</c:v>
                </c:pt>
                <c:pt idx="1813">
                  <c:v>1.813E-2</c:v>
                </c:pt>
                <c:pt idx="1814">
                  <c:v>1.814E-2</c:v>
                </c:pt>
                <c:pt idx="1815">
                  <c:v>1.8149999999999999E-2</c:v>
                </c:pt>
                <c:pt idx="1816">
                  <c:v>1.8159999999999999E-2</c:v>
                </c:pt>
                <c:pt idx="1817">
                  <c:v>1.8169999999999999E-2</c:v>
                </c:pt>
                <c:pt idx="1818">
                  <c:v>1.8180000000000002E-2</c:v>
                </c:pt>
                <c:pt idx="1819">
                  <c:v>1.8190000000000001E-2</c:v>
                </c:pt>
                <c:pt idx="1820">
                  <c:v>1.8200000000000001E-2</c:v>
                </c:pt>
                <c:pt idx="1821">
                  <c:v>1.821E-2</c:v>
                </c:pt>
                <c:pt idx="1822">
                  <c:v>1.822E-2</c:v>
                </c:pt>
                <c:pt idx="1823">
                  <c:v>1.823E-2</c:v>
                </c:pt>
                <c:pt idx="1824">
                  <c:v>1.8239999999999999E-2</c:v>
                </c:pt>
                <c:pt idx="1825">
                  <c:v>1.8249999999999999E-2</c:v>
                </c:pt>
                <c:pt idx="1826">
                  <c:v>1.8259999999999998E-2</c:v>
                </c:pt>
                <c:pt idx="1827">
                  <c:v>1.8270000000000002E-2</c:v>
                </c:pt>
                <c:pt idx="1828">
                  <c:v>1.8280000000000001E-2</c:v>
                </c:pt>
                <c:pt idx="1829">
                  <c:v>1.8290000000000001E-2</c:v>
                </c:pt>
                <c:pt idx="1830">
                  <c:v>1.83E-2</c:v>
                </c:pt>
                <c:pt idx="1831">
                  <c:v>1.831E-2</c:v>
                </c:pt>
                <c:pt idx="1832">
                  <c:v>1.8319999999999999E-2</c:v>
                </c:pt>
                <c:pt idx="1833">
                  <c:v>1.8329999999999999E-2</c:v>
                </c:pt>
                <c:pt idx="1834">
                  <c:v>1.8339999999999999E-2</c:v>
                </c:pt>
                <c:pt idx="1835">
                  <c:v>1.8350000000000002E-2</c:v>
                </c:pt>
                <c:pt idx="1836">
                  <c:v>1.8360000000000001E-2</c:v>
                </c:pt>
                <c:pt idx="1837">
                  <c:v>1.8370000000000001E-2</c:v>
                </c:pt>
                <c:pt idx="1838">
                  <c:v>1.8380000000000001E-2</c:v>
                </c:pt>
                <c:pt idx="1839">
                  <c:v>1.839E-2</c:v>
                </c:pt>
                <c:pt idx="1840">
                  <c:v>1.84E-2</c:v>
                </c:pt>
                <c:pt idx="1841">
                  <c:v>1.8409999999999999E-2</c:v>
                </c:pt>
                <c:pt idx="1842">
                  <c:v>1.8419999999999999E-2</c:v>
                </c:pt>
                <c:pt idx="1843">
                  <c:v>1.8429999999999998E-2</c:v>
                </c:pt>
                <c:pt idx="1844">
                  <c:v>1.8440000000000002E-2</c:v>
                </c:pt>
                <c:pt idx="1845">
                  <c:v>1.8450000000000001E-2</c:v>
                </c:pt>
                <c:pt idx="1846">
                  <c:v>1.8460000000000001E-2</c:v>
                </c:pt>
                <c:pt idx="1847">
                  <c:v>1.847E-2</c:v>
                </c:pt>
                <c:pt idx="1848">
                  <c:v>1.848E-2</c:v>
                </c:pt>
                <c:pt idx="1849">
                  <c:v>1.8489999999999999E-2</c:v>
                </c:pt>
                <c:pt idx="1850">
                  <c:v>1.8499999999999999E-2</c:v>
                </c:pt>
                <c:pt idx="1851">
                  <c:v>1.8509999999999999E-2</c:v>
                </c:pt>
                <c:pt idx="1852">
                  <c:v>1.8519999999999998E-2</c:v>
                </c:pt>
                <c:pt idx="1853">
                  <c:v>1.8530000000000001E-2</c:v>
                </c:pt>
                <c:pt idx="1854">
                  <c:v>1.8540000000000001E-2</c:v>
                </c:pt>
                <c:pt idx="1855">
                  <c:v>1.8550000000000001E-2</c:v>
                </c:pt>
                <c:pt idx="1856">
                  <c:v>1.856E-2</c:v>
                </c:pt>
                <c:pt idx="1857">
                  <c:v>1.857E-2</c:v>
                </c:pt>
                <c:pt idx="1858">
                  <c:v>1.8579999999999999E-2</c:v>
                </c:pt>
                <c:pt idx="1859">
                  <c:v>1.8589999999999999E-2</c:v>
                </c:pt>
                <c:pt idx="1860">
                  <c:v>1.8599999999999998E-2</c:v>
                </c:pt>
                <c:pt idx="1861">
                  <c:v>1.8610000000000002E-2</c:v>
                </c:pt>
                <c:pt idx="1862">
                  <c:v>1.8620000000000001E-2</c:v>
                </c:pt>
                <c:pt idx="1863">
                  <c:v>1.8630000000000001E-2</c:v>
                </c:pt>
                <c:pt idx="1864">
                  <c:v>1.864E-2</c:v>
                </c:pt>
                <c:pt idx="1865">
                  <c:v>1.865E-2</c:v>
                </c:pt>
                <c:pt idx="1866">
                  <c:v>1.866E-2</c:v>
                </c:pt>
                <c:pt idx="1867">
                  <c:v>1.8669999999999999E-2</c:v>
                </c:pt>
                <c:pt idx="1868">
                  <c:v>1.8679999999999999E-2</c:v>
                </c:pt>
                <c:pt idx="1869">
                  <c:v>1.8689999999999998E-2</c:v>
                </c:pt>
                <c:pt idx="1870">
                  <c:v>1.8700000000000001E-2</c:v>
                </c:pt>
                <c:pt idx="1871">
                  <c:v>1.8710000000000001E-2</c:v>
                </c:pt>
                <c:pt idx="1872">
                  <c:v>1.8720000000000001E-2</c:v>
                </c:pt>
                <c:pt idx="1873">
                  <c:v>1.873E-2</c:v>
                </c:pt>
                <c:pt idx="1874">
                  <c:v>1.874E-2</c:v>
                </c:pt>
                <c:pt idx="1875">
                  <c:v>1.8749999999999999E-2</c:v>
                </c:pt>
                <c:pt idx="1876">
                  <c:v>1.8759999999999999E-2</c:v>
                </c:pt>
                <c:pt idx="1877">
                  <c:v>1.8769999999999998E-2</c:v>
                </c:pt>
                <c:pt idx="1878">
                  <c:v>1.8780000000000002E-2</c:v>
                </c:pt>
                <c:pt idx="1879">
                  <c:v>1.8790000000000001E-2</c:v>
                </c:pt>
                <c:pt idx="1880">
                  <c:v>1.8800000000000001E-2</c:v>
                </c:pt>
                <c:pt idx="1881">
                  <c:v>1.881E-2</c:v>
                </c:pt>
                <c:pt idx="1882">
                  <c:v>1.882E-2</c:v>
                </c:pt>
                <c:pt idx="1883">
                  <c:v>1.883E-2</c:v>
                </c:pt>
                <c:pt idx="1884">
                  <c:v>1.8839999999999999E-2</c:v>
                </c:pt>
                <c:pt idx="1885">
                  <c:v>1.8849999999999999E-2</c:v>
                </c:pt>
                <c:pt idx="1886">
                  <c:v>1.8859999999999998E-2</c:v>
                </c:pt>
                <c:pt idx="1887">
                  <c:v>1.8870000000000001E-2</c:v>
                </c:pt>
                <c:pt idx="1888">
                  <c:v>1.8880000000000001E-2</c:v>
                </c:pt>
                <c:pt idx="1889">
                  <c:v>1.8890000000000001E-2</c:v>
                </c:pt>
                <c:pt idx="1890">
                  <c:v>1.89E-2</c:v>
                </c:pt>
                <c:pt idx="1891">
                  <c:v>1.891E-2</c:v>
                </c:pt>
                <c:pt idx="1892">
                  <c:v>1.8919999999999999E-2</c:v>
                </c:pt>
                <c:pt idx="1893">
                  <c:v>1.8929999999999999E-2</c:v>
                </c:pt>
                <c:pt idx="1894">
                  <c:v>1.8939999999999999E-2</c:v>
                </c:pt>
                <c:pt idx="1895">
                  <c:v>1.8950000000000002E-2</c:v>
                </c:pt>
                <c:pt idx="1896">
                  <c:v>1.8960000000000001E-2</c:v>
                </c:pt>
                <c:pt idx="1897">
                  <c:v>1.8970000000000001E-2</c:v>
                </c:pt>
                <c:pt idx="1898">
                  <c:v>1.898E-2</c:v>
                </c:pt>
                <c:pt idx="1899">
                  <c:v>1.899E-2</c:v>
                </c:pt>
                <c:pt idx="1900">
                  <c:v>1.9E-2</c:v>
                </c:pt>
                <c:pt idx="1901">
                  <c:v>1.9009999999999999E-2</c:v>
                </c:pt>
                <c:pt idx="1902">
                  <c:v>1.9019999999999999E-2</c:v>
                </c:pt>
                <c:pt idx="1903">
                  <c:v>1.9029999999999998E-2</c:v>
                </c:pt>
                <c:pt idx="1904">
                  <c:v>1.9040000000000001E-2</c:v>
                </c:pt>
                <c:pt idx="1905">
                  <c:v>1.9050000000000001E-2</c:v>
                </c:pt>
                <c:pt idx="1906">
                  <c:v>1.9060000000000001E-2</c:v>
                </c:pt>
                <c:pt idx="1907">
                  <c:v>1.907E-2</c:v>
                </c:pt>
                <c:pt idx="1908">
                  <c:v>1.908E-2</c:v>
                </c:pt>
                <c:pt idx="1909">
                  <c:v>1.9089999999999999E-2</c:v>
                </c:pt>
                <c:pt idx="1910">
                  <c:v>1.9099999999999999E-2</c:v>
                </c:pt>
                <c:pt idx="1911">
                  <c:v>1.9109999999999999E-2</c:v>
                </c:pt>
                <c:pt idx="1912">
                  <c:v>1.9120000000000002E-2</c:v>
                </c:pt>
                <c:pt idx="1913">
                  <c:v>1.9130000000000001E-2</c:v>
                </c:pt>
                <c:pt idx="1914">
                  <c:v>1.9140000000000001E-2</c:v>
                </c:pt>
                <c:pt idx="1915">
                  <c:v>1.915E-2</c:v>
                </c:pt>
                <c:pt idx="1916">
                  <c:v>1.916E-2</c:v>
                </c:pt>
                <c:pt idx="1917">
                  <c:v>1.917E-2</c:v>
                </c:pt>
                <c:pt idx="1918">
                  <c:v>1.9179999999999999E-2</c:v>
                </c:pt>
                <c:pt idx="1919">
                  <c:v>1.9189999999999999E-2</c:v>
                </c:pt>
                <c:pt idx="1920">
                  <c:v>1.9199999999999998E-2</c:v>
                </c:pt>
                <c:pt idx="1921">
                  <c:v>1.9210000000000001E-2</c:v>
                </c:pt>
                <c:pt idx="1922">
                  <c:v>1.9220000000000001E-2</c:v>
                </c:pt>
                <c:pt idx="1923">
                  <c:v>1.9230000000000001E-2</c:v>
                </c:pt>
                <c:pt idx="1924">
                  <c:v>1.924E-2</c:v>
                </c:pt>
                <c:pt idx="1925">
                  <c:v>1.925E-2</c:v>
                </c:pt>
                <c:pt idx="1926">
                  <c:v>1.9259999999999999E-2</c:v>
                </c:pt>
                <c:pt idx="1927">
                  <c:v>1.9269999999999999E-2</c:v>
                </c:pt>
                <c:pt idx="1928">
                  <c:v>1.9279999999999999E-2</c:v>
                </c:pt>
                <c:pt idx="1929">
                  <c:v>1.9290000000000002E-2</c:v>
                </c:pt>
                <c:pt idx="1930">
                  <c:v>1.9300000000000001E-2</c:v>
                </c:pt>
                <c:pt idx="1931">
                  <c:v>1.9310000000000001E-2</c:v>
                </c:pt>
                <c:pt idx="1932">
                  <c:v>1.932E-2</c:v>
                </c:pt>
                <c:pt idx="1933">
                  <c:v>1.933E-2</c:v>
                </c:pt>
                <c:pt idx="1934">
                  <c:v>1.934E-2</c:v>
                </c:pt>
                <c:pt idx="1935">
                  <c:v>1.9349999999999999E-2</c:v>
                </c:pt>
                <c:pt idx="1936">
                  <c:v>1.9359999999999999E-2</c:v>
                </c:pt>
                <c:pt idx="1937">
                  <c:v>1.9369999999999998E-2</c:v>
                </c:pt>
                <c:pt idx="1938">
                  <c:v>1.9380000000000001E-2</c:v>
                </c:pt>
                <c:pt idx="1939">
                  <c:v>1.9390000000000001E-2</c:v>
                </c:pt>
                <c:pt idx="1940">
                  <c:v>1.9400000000000001E-2</c:v>
                </c:pt>
                <c:pt idx="1941">
                  <c:v>1.941E-2</c:v>
                </c:pt>
                <c:pt idx="1942">
                  <c:v>1.942E-2</c:v>
                </c:pt>
                <c:pt idx="1943">
                  <c:v>1.9429999999999999E-2</c:v>
                </c:pt>
                <c:pt idx="1944">
                  <c:v>1.9439999999999999E-2</c:v>
                </c:pt>
                <c:pt idx="1945">
                  <c:v>1.9449999999999999E-2</c:v>
                </c:pt>
                <c:pt idx="1946">
                  <c:v>1.9460000000000002E-2</c:v>
                </c:pt>
                <c:pt idx="1947">
                  <c:v>1.9470000000000001E-2</c:v>
                </c:pt>
                <c:pt idx="1948">
                  <c:v>1.9480000000000001E-2</c:v>
                </c:pt>
                <c:pt idx="1949">
                  <c:v>1.949E-2</c:v>
                </c:pt>
                <c:pt idx="1950">
                  <c:v>1.95E-2</c:v>
                </c:pt>
                <c:pt idx="1951">
                  <c:v>1.951E-2</c:v>
                </c:pt>
                <c:pt idx="1952">
                  <c:v>1.9519999999999999E-2</c:v>
                </c:pt>
                <c:pt idx="1953">
                  <c:v>1.9529999999999999E-2</c:v>
                </c:pt>
                <c:pt idx="1954">
                  <c:v>1.9539999999999998E-2</c:v>
                </c:pt>
                <c:pt idx="1955">
                  <c:v>1.9550000000000001E-2</c:v>
                </c:pt>
                <c:pt idx="1956">
                  <c:v>1.9560000000000001E-2</c:v>
                </c:pt>
                <c:pt idx="1957">
                  <c:v>1.9570000000000001E-2</c:v>
                </c:pt>
                <c:pt idx="1958">
                  <c:v>1.958E-2</c:v>
                </c:pt>
                <c:pt idx="1959">
                  <c:v>1.959E-2</c:v>
                </c:pt>
                <c:pt idx="1960">
                  <c:v>1.9599999999999999E-2</c:v>
                </c:pt>
                <c:pt idx="1961">
                  <c:v>1.9609999999999999E-2</c:v>
                </c:pt>
                <c:pt idx="1962">
                  <c:v>1.9619999999999999E-2</c:v>
                </c:pt>
                <c:pt idx="1963">
                  <c:v>1.9630000000000002E-2</c:v>
                </c:pt>
                <c:pt idx="1964">
                  <c:v>1.9640000000000001E-2</c:v>
                </c:pt>
                <c:pt idx="1965">
                  <c:v>1.9650000000000001E-2</c:v>
                </c:pt>
                <c:pt idx="1966">
                  <c:v>1.966E-2</c:v>
                </c:pt>
                <c:pt idx="1967">
                  <c:v>1.967E-2</c:v>
                </c:pt>
                <c:pt idx="1968">
                  <c:v>1.968E-2</c:v>
                </c:pt>
                <c:pt idx="1969">
                  <c:v>1.9689999999999999E-2</c:v>
                </c:pt>
                <c:pt idx="1970">
                  <c:v>1.9699999999999999E-2</c:v>
                </c:pt>
                <c:pt idx="1971">
                  <c:v>1.9709999999999998E-2</c:v>
                </c:pt>
                <c:pt idx="1972">
                  <c:v>1.9720000000000001E-2</c:v>
                </c:pt>
                <c:pt idx="1973">
                  <c:v>1.9730000000000001E-2</c:v>
                </c:pt>
                <c:pt idx="1974">
                  <c:v>1.9740000000000001E-2</c:v>
                </c:pt>
                <c:pt idx="1975">
                  <c:v>1.975E-2</c:v>
                </c:pt>
                <c:pt idx="1976">
                  <c:v>1.976E-2</c:v>
                </c:pt>
                <c:pt idx="1977">
                  <c:v>1.9769999999999999E-2</c:v>
                </c:pt>
                <c:pt idx="1978">
                  <c:v>1.9779999999999999E-2</c:v>
                </c:pt>
                <c:pt idx="1979">
                  <c:v>1.9789999999999999E-2</c:v>
                </c:pt>
                <c:pt idx="1980">
                  <c:v>1.9800000000000002E-2</c:v>
                </c:pt>
                <c:pt idx="1981">
                  <c:v>1.9810000000000001E-2</c:v>
                </c:pt>
                <c:pt idx="1982">
                  <c:v>1.9820000000000001E-2</c:v>
                </c:pt>
                <c:pt idx="1983">
                  <c:v>1.983E-2</c:v>
                </c:pt>
                <c:pt idx="1984">
                  <c:v>1.984E-2</c:v>
                </c:pt>
                <c:pt idx="1985">
                  <c:v>1.985E-2</c:v>
                </c:pt>
                <c:pt idx="1986">
                  <c:v>1.9859999999999999E-2</c:v>
                </c:pt>
                <c:pt idx="1987">
                  <c:v>1.9869999999999999E-2</c:v>
                </c:pt>
                <c:pt idx="1988">
                  <c:v>1.9879999999999998E-2</c:v>
                </c:pt>
                <c:pt idx="1989">
                  <c:v>1.9890000000000001E-2</c:v>
                </c:pt>
                <c:pt idx="1990">
                  <c:v>1.9900000000000001E-2</c:v>
                </c:pt>
                <c:pt idx="1991">
                  <c:v>1.9910000000000001E-2</c:v>
                </c:pt>
                <c:pt idx="1992">
                  <c:v>1.992E-2</c:v>
                </c:pt>
                <c:pt idx="1993">
                  <c:v>1.993E-2</c:v>
                </c:pt>
                <c:pt idx="1994">
                  <c:v>1.9939999999999999E-2</c:v>
                </c:pt>
                <c:pt idx="1995">
                  <c:v>1.9949999999999999E-2</c:v>
                </c:pt>
                <c:pt idx="1996">
                  <c:v>1.9959999999999999E-2</c:v>
                </c:pt>
                <c:pt idx="1997">
                  <c:v>1.9970000000000002E-2</c:v>
                </c:pt>
                <c:pt idx="1998">
                  <c:v>1.9980000000000001E-2</c:v>
                </c:pt>
                <c:pt idx="1999">
                  <c:v>1.9990000000000001E-2</c:v>
                </c:pt>
                <c:pt idx="2000">
                  <c:v>0.02</c:v>
                </c:pt>
                <c:pt idx="2001">
                  <c:v>2.001E-2</c:v>
                </c:pt>
                <c:pt idx="2002">
                  <c:v>2.002E-2</c:v>
                </c:pt>
                <c:pt idx="2003">
                  <c:v>2.0029999999999999E-2</c:v>
                </c:pt>
                <c:pt idx="2004">
                  <c:v>2.0039999999999999E-2</c:v>
                </c:pt>
                <c:pt idx="2005">
                  <c:v>2.0049999999999998E-2</c:v>
                </c:pt>
                <c:pt idx="2006">
                  <c:v>2.0060000000000001E-2</c:v>
                </c:pt>
                <c:pt idx="2007">
                  <c:v>2.0070000000000001E-2</c:v>
                </c:pt>
                <c:pt idx="2008">
                  <c:v>2.0080000000000001E-2</c:v>
                </c:pt>
                <c:pt idx="2009">
                  <c:v>2.009E-2</c:v>
                </c:pt>
                <c:pt idx="2010">
                  <c:v>2.01E-2</c:v>
                </c:pt>
                <c:pt idx="2011">
                  <c:v>2.0109999999999999E-2</c:v>
                </c:pt>
                <c:pt idx="2012">
                  <c:v>2.0119999999999999E-2</c:v>
                </c:pt>
                <c:pt idx="2013">
                  <c:v>2.0129999999999999E-2</c:v>
                </c:pt>
                <c:pt idx="2014">
                  <c:v>2.0140000000000002E-2</c:v>
                </c:pt>
                <c:pt idx="2015">
                  <c:v>2.0150000000000001E-2</c:v>
                </c:pt>
                <c:pt idx="2016">
                  <c:v>2.0160000000000001E-2</c:v>
                </c:pt>
                <c:pt idx="2017">
                  <c:v>2.017E-2</c:v>
                </c:pt>
                <c:pt idx="2018">
                  <c:v>2.018E-2</c:v>
                </c:pt>
                <c:pt idx="2019">
                  <c:v>2.019E-2</c:v>
                </c:pt>
                <c:pt idx="2020">
                  <c:v>2.0199999999999999E-2</c:v>
                </c:pt>
                <c:pt idx="2021">
                  <c:v>2.0209999999999999E-2</c:v>
                </c:pt>
                <c:pt idx="2022">
                  <c:v>2.0219999999999998E-2</c:v>
                </c:pt>
                <c:pt idx="2023">
                  <c:v>2.0230000000000001E-2</c:v>
                </c:pt>
                <c:pt idx="2024">
                  <c:v>2.0240000000000001E-2</c:v>
                </c:pt>
                <c:pt idx="2025">
                  <c:v>2.0250000000000001E-2</c:v>
                </c:pt>
                <c:pt idx="2026">
                  <c:v>2.026E-2</c:v>
                </c:pt>
                <c:pt idx="2027">
                  <c:v>2.027E-2</c:v>
                </c:pt>
                <c:pt idx="2028">
                  <c:v>2.0279999999999999E-2</c:v>
                </c:pt>
                <c:pt idx="2029">
                  <c:v>2.0289999999999999E-2</c:v>
                </c:pt>
                <c:pt idx="2030">
                  <c:v>2.0299999999999999E-2</c:v>
                </c:pt>
                <c:pt idx="2031">
                  <c:v>2.0310000000000002E-2</c:v>
                </c:pt>
                <c:pt idx="2032">
                  <c:v>2.0320000000000001E-2</c:v>
                </c:pt>
                <c:pt idx="2033">
                  <c:v>2.0330000000000001E-2</c:v>
                </c:pt>
                <c:pt idx="2034">
                  <c:v>2.034E-2</c:v>
                </c:pt>
                <c:pt idx="2035">
                  <c:v>2.035E-2</c:v>
                </c:pt>
                <c:pt idx="2036">
                  <c:v>2.036E-2</c:v>
                </c:pt>
                <c:pt idx="2037">
                  <c:v>2.0369999999999999E-2</c:v>
                </c:pt>
                <c:pt idx="2038">
                  <c:v>2.0379999999999999E-2</c:v>
                </c:pt>
                <c:pt idx="2039">
                  <c:v>2.0389999999999998E-2</c:v>
                </c:pt>
                <c:pt idx="2040">
                  <c:v>2.0400000000000001E-2</c:v>
                </c:pt>
                <c:pt idx="2041">
                  <c:v>2.0410000000000001E-2</c:v>
                </c:pt>
                <c:pt idx="2042">
                  <c:v>2.0420000000000001E-2</c:v>
                </c:pt>
                <c:pt idx="2043">
                  <c:v>2.043E-2</c:v>
                </c:pt>
                <c:pt idx="2044">
                  <c:v>2.044E-2</c:v>
                </c:pt>
                <c:pt idx="2045">
                  <c:v>2.0449999999999999E-2</c:v>
                </c:pt>
                <c:pt idx="2046">
                  <c:v>2.0459999999999999E-2</c:v>
                </c:pt>
                <c:pt idx="2047">
                  <c:v>2.0469999999999999E-2</c:v>
                </c:pt>
                <c:pt idx="2048">
                  <c:v>2.0480000000000002E-2</c:v>
                </c:pt>
                <c:pt idx="2049">
                  <c:v>2.0490000000000001E-2</c:v>
                </c:pt>
                <c:pt idx="2050">
                  <c:v>2.0500000000000001E-2</c:v>
                </c:pt>
                <c:pt idx="2051">
                  <c:v>2.051E-2</c:v>
                </c:pt>
                <c:pt idx="2052">
                  <c:v>2.052E-2</c:v>
                </c:pt>
                <c:pt idx="2053">
                  <c:v>2.053E-2</c:v>
                </c:pt>
                <c:pt idx="2054">
                  <c:v>2.0539999999999999E-2</c:v>
                </c:pt>
                <c:pt idx="2055">
                  <c:v>2.0549999999999999E-2</c:v>
                </c:pt>
                <c:pt idx="2056">
                  <c:v>2.0559999999999998E-2</c:v>
                </c:pt>
                <c:pt idx="2057">
                  <c:v>2.0570000000000001E-2</c:v>
                </c:pt>
                <c:pt idx="2058">
                  <c:v>2.0580000000000001E-2</c:v>
                </c:pt>
                <c:pt idx="2059">
                  <c:v>2.0590000000000001E-2</c:v>
                </c:pt>
                <c:pt idx="2060">
                  <c:v>2.06E-2</c:v>
                </c:pt>
                <c:pt idx="2061">
                  <c:v>2.061E-2</c:v>
                </c:pt>
                <c:pt idx="2062">
                  <c:v>2.0619999999999999E-2</c:v>
                </c:pt>
                <c:pt idx="2063">
                  <c:v>2.0629999999999999E-2</c:v>
                </c:pt>
                <c:pt idx="2064">
                  <c:v>2.0639999999999999E-2</c:v>
                </c:pt>
                <c:pt idx="2065">
                  <c:v>2.0650000000000002E-2</c:v>
                </c:pt>
                <c:pt idx="2066">
                  <c:v>2.0660000000000001E-2</c:v>
                </c:pt>
                <c:pt idx="2067">
                  <c:v>2.0670000000000001E-2</c:v>
                </c:pt>
                <c:pt idx="2068">
                  <c:v>2.068E-2</c:v>
                </c:pt>
                <c:pt idx="2069">
                  <c:v>2.069E-2</c:v>
                </c:pt>
                <c:pt idx="2070">
                  <c:v>2.07E-2</c:v>
                </c:pt>
                <c:pt idx="2071">
                  <c:v>2.0709999999999999E-2</c:v>
                </c:pt>
                <c:pt idx="2072">
                  <c:v>2.0719999999999999E-2</c:v>
                </c:pt>
                <c:pt idx="2073">
                  <c:v>2.0729999999999998E-2</c:v>
                </c:pt>
                <c:pt idx="2074">
                  <c:v>2.0740000000000001E-2</c:v>
                </c:pt>
                <c:pt idx="2075">
                  <c:v>2.0750000000000001E-2</c:v>
                </c:pt>
                <c:pt idx="2076">
                  <c:v>2.0760000000000001E-2</c:v>
                </c:pt>
                <c:pt idx="2077">
                  <c:v>2.077E-2</c:v>
                </c:pt>
                <c:pt idx="2078">
                  <c:v>2.078E-2</c:v>
                </c:pt>
                <c:pt idx="2079">
                  <c:v>2.0789999999999999E-2</c:v>
                </c:pt>
                <c:pt idx="2080">
                  <c:v>2.0799999999999999E-2</c:v>
                </c:pt>
                <c:pt idx="2081">
                  <c:v>2.0809999999999999E-2</c:v>
                </c:pt>
                <c:pt idx="2082">
                  <c:v>2.0820000000000002E-2</c:v>
                </c:pt>
                <c:pt idx="2083">
                  <c:v>2.0830000000000001E-2</c:v>
                </c:pt>
                <c:pt idx="2084">
                  <c:v>2.0840000000000001E-2</c:v>
                </c:pt>
                <c:pt idx="2085">
                  <c:v>2.085E-2</c:v>
                </c:pt>
                <c:pt idx="2086">
                  <c:v>2.086E-2</c:v>
                </c:pt>
                <c:pt idx="2087">
                  <c:v>2.087E-2</c:v>
                </c:pt>
                <c:pt idx="2088">
                  <c:v>2.0879999999999999E-2</c:v>
                </c:pt>
                <c:pt idx="2089">
                  <c:v>2.0889999999999999E-2</c:v>
                </c:pt>
                <c:pt idx="2090">
                  <c:v>2.0899999999999998E-2</c:v>
                </c:pt>
                <c:pt idx="2091">
                  <c:v>2.0910000000000002E-2</c:v>
                </c:pt>
                <c:pt idx="2092">
                  <c:v>2.0920000000000001E-2</c:v>
                </c:pt>
                <c:pt idx="2093">
                  <c:v>2.0930000000000001E-2</c:v>
                </c:pt>
                <c:pt idx="2094">
                  <c:v>2.094E-2</c:v>
                </c:pt>
                <c:pt idx="2095">
                  <c:v>2.095E-2</c:v>
                </c:pt>
                <c:pt idx="2096">
                  <c:v>2.0959999999999999E-2</c:v>
                </c:pt>
                <c:pt idx="2097">
                  <c:v>2.0969999999999999E-2</c:v>
                </c:pt>
                <c:pt idx="2098">
                  <c:v>2.0979999999999999E-2</c:v>
                </c:pt>
                <c:pt idx="2099">
                  <c:v>2.0990000000000002E-2</c:v>
                </c:pt>
                <c:pt idx="2100">
                  <c:v>2.1000000000000001E-2</c:v>
                </c:pt>
                <c:pt idx="2101">
                  <c:v>2.1010000000000001E-2</c:v>
                </c:pt>
                <c:pt idx="2102">
                  <c:v>2.102E-2</c:v>
                </c:pt>
                <c:pt idx="2103">
                  <c:v>2.103E-2</c:v>
                </c:pt>
                <c:pt idx="2104">
                  <c:v>2.104E-2</c:v>
                </c:pt>
                <c:pt idx="2105">
                  <c:v>2.1049999999999999E-2</c:v>
                </c:pt>
                <c:pt idx="2106">
                  <c:v>2.1059999999999999E-2</c:v>
                </c:pt>
                <c:pt idx="2107">
                  <c:v>2.1069999999999998E-2</c:v>
                </c:pt>
                <c:pt idx="2108">
                  <c:v>2.1080000000000002E-2</c:v>
                </c:pt>
                <c:pt idx="2109">
                  <c:v>2.1090000000000001E-2</c:v>
                </c:pt>
                <c:pt idx="2110">
                  <c:v>2.1100000000000001E-2</c:v>
                </c:pt>
                <c:pt idx="2111">
                  <c:v>2.111E-2</c:v>
                </c:pt>
                <c:pt idx="2112">
                  <c:v>2.112E-2</c:v>
                </c:pt>
                <c:pt idx="2113">
                  <c:v>2.1129999999999999E-2</c:v>
                </c:pt>
                <c:pt idx="2114">
                  <c:v>2.1139999999999999E-2</c:v>
                </c:pt>
                <c:pt idx="2115">
                  <c:v>2.1149999999999999E-2</c:v>
                </c:pt>
                <c:pt idx="2116">
                  <c:v>2.1160000000000002E-2</c:v>
                </c:pt>
                <c:pt idx="2117">
                  <c:v>2.1170000000000001E-2</c:v>
                </c:pt>
                <c:pt idx="2118">
                  <c:v>2.1180000000000001E-2</c:v>
                </c:pt>
                <c:pt idx="2119">
                  <c:v>2.1190000000000001E-2</c:v>
                </c:pt>
                <c:pt idx="2120">
                  <c:v>2.12E-2</c:v>
                </c:pt>
                <c:pt idx="2121">
                  <c:v>2.121E-2</c:v>
                </c:pt>
                <c:pt idx="2122">
                  <c:v>2.1219999999999999E-2</c:v>
                </c:pt>
                <c:pt idx="2123">
                  <c:v>2.1229999999999999E-2</c:v>
                </c:pt>
                <c:pt idx="2124">
                  <c:v>2.1239999999999998E-2</c:v>
                </c:pt>
                <c:pt idx="2125">
                  <c:v>2.1250000000000002E-2</c:v>
                </c:pt>
                <c:pt idx="2126">
                  <c:v>2.1260000000000001E-2</c:v>
                </c:pt>
                <c:pt idx="2127">
                  <c:v>2.1270000000000001E-2</c:v>
                </c:pt>
                <c:pt idx="2128">
                  <c:v>2.128E-2</c:v>
                </c:pt>
                <c:pt idx="2129">
                  <c:v>2.129E-2</c:v>
                </c:pt>
                <c:pt idx="2130">
                  <c:v>2.1299999999999999E-2</c:v>
                </c:pt>
                <c:pt idx="2131">
                  <c:v>2.1309999999999999E-2</c:v>
                </c:pt>
                <c:pt idx="2132">
                  <c:v>2.1319999999999999E-2</c:v>
                </c:pt>
                <c:pt idx="2133">
                  <c:v>2.1329999999999998E-2</c:v>
                </c:pt>
                <c:pt idx="2134">
                  <c:v>2.1340000000000001E-2</c:v>
                </c:pt>
                <c:pt idx="2135">
                  <c:v>2.1350000000000001E-2</c:v>
                </c:pt>
                <c:pt idx="2136">
                  <c:v>2.1360000000000001E-2</c:v>
                </c:pt>
                <c:pt idx="2137">
                  <c:v>2.137E-2</c:v>
                </c:pt>
                <c:pt idx="2138">
                  <c:v>2.138E-2</c:v>
                </c:pt>
                <c:pt idx="2139">
                  <c:v>2.1389999999999999E-2</c:v>
                </c:pt>
                <c:pt idx="2140">
                  <c:v>2.1399999999999999E-2</c:v>
                </c:pt>
                <c:pt idx="2141">
                  <c:v>2.1409999999999998E-2</c:v>
                </c:pt>
                <c:pt idx="2142">
                  <c:v>2.1420000000000002E-2</c:v>
                </c:pt>
                <c:pt idx="2143">
                  <c:v>2.1430000000000001E-2</c:v>
                </c:pt>
                <c:pt idx="2144">
                  <c:v>2.1440000000000001E-2</c:v>
                </c:pt>
                <c:pt idx="2145">
                  <c:v>2.145E-2</c:v>
                </c:pt>
                <c:pt idx="2146">
                  <c:v>2.146E-2</c:v>
                </c:pt>
                <c:pt idx="2147">
                  <c:v>2.147E-2</c:v>
                </c:pt>
                <c:pt idx="2148">
                  <c:v>2.1479999999999999E-2</c:v>
                </c:pt>
                <c:pt idx="2149">
                  <c:v>2.1489999999999999E-2</c:v>
                </c:pt>
                <c:pt idx="2150">
                  <c:v>2.1499999999999998E-2</c:v>
                </c:pt>
                <c:pt idx="2151">
                  <c:v>2.1510000000000001E-2</c:v>
                </c:pt>
                <c:pt idx="2152">
                  <c:v>2.1520000000000001E-2</c:v>
                </c:pt>
                <c:pt idx="2153">
                  <c:v>2.1530000000000001E-2</c:v>
                </c:pt>
                <c:pt idx="2154">
                  <c:v>2.154E-2</c:v>
                </c:pt>
                <c:pt idx="2155">
                  <c:v>2.155E-2</c:v>
                </c:pt>
                <c:pt idx="2156">
                  <c:v>2.1559999999999999E-2</c:v>
                </c:pt>
                <c:pt idx="2157">
                  <c:v>2.1569999999999999E-2</c:v>
                </c:pt>
                <c:pt idx="2158">
                  <c:v>2.1579999999999998E-2</c:v>
                </c:pt>
                <c:pt idx="2159">
                  <c:v>2.1590000000000002E-2</c:v>
                </c:pt>
                <c:pt idx="2160">
                  <c:v>2.1600000000000001E-2</c:v>
                </c:pt>
                <c:pt idx="2161">
                  <c:v>2.1610000000000001E-2</c:v>
                </c:pt>
                <c:pt idx="2162">
                  <c:v>2.162E-2</c:v>
                </c:pt>
                <c:pt idx="2163">
                  <c:v>2.163E-2</c:v>
                </c:pt>
                <c:pt idx="2164">
                  <c:v>2.164E-2</c:v>
                </c:pt>
                <c:pt idx="2165">
                  <c:v>2.1649999999999999E-2</c:v>
                </c:pt>
                <c:pt idx="2166">
                  <c:v>2.1659999999999999E-2</c:v>
                </c:pt>
                <c:pt idx="2167">
                  <c:v>2.1669999999999998E-2</c:v>
                </c:pt>
                <c:pt idx="2168">
                  <c:v>2.1680000000000001E-2</c:v>
                </c:pt>
                <c:pt idx="2169">
                  <c:v>2.1690000000000001E-2</c:v>
                </c:pt>
                <c:pt idx="2170">
                  <c:v>2.1700000000000001E-2</c:v>
                </c:pt>
                <c:pt idx="2171">
                  <c:v>2.171E-2</c:v>
                </c:pt>
                <c:pt idx="2172">
                  <c:v>2.172E-2</c:v>
                </c:pt>
                <c:pt idx="2173">
                  <c:v>2.1729999999999999E-2</c:v>
                </c:pt>
                <c:pt idx="2174">
                  <c:v>2.1739999999999999E-2</c:v>
                </c:pt>
                <c:pt idx="2175">
                  <c:v>2.1749999999999999E-2</c:v>
                </c:pt>
                <c:pt idx="2176">
                  <c:v>2.1760000000000002E-2</c:v>
                </c:pt>
                <c:pt idx="2177">
                  <c:v>2.1770000000000001E-2</c:v>
                </c:pt>
                <c:pt idx="2178">
                  <c:v>2.1780000000000001E-2</c:v>
                </c:pt>
                <c:pt idx="2179">
                  <c:v>2.179E-2</c:v>
                </c:pt>
                <c:pt idx="2180">
                  <c:v>2.18E-2</c:v>
                </c:pt>
                <c:pt idx="2181">
                  <c:v>2.181E-2</c:v>
                </c:pt>
                <c:pt idx="2182">
                  <c:v>2.1819999999999999E-2</c:v>
                </c:pt>
                <c:pt idx="2183">
                  <c:v>2.1829999999999999E-2</c:v>
                </c:pt>
                <c:pt idx="2184">
                  <c:v>2.1839999999999998E-2</c:v>
                </c:pt>
                <c:pt idx="2185">
                  <c:v>2.1850000000000001E-2</c:v>
                </c:pt>
                <c:pt idx="2186">
                  <c:v>2.1860000000000001E-2</c:v>
                </c:pt>
                <c:pt idx="2187">
                  <c:v>2.1870000000000001E-2</c:v>
                </c:pt>
                <c:pt idx="2188">
                  <c:v>2.188E-2</c:v>
                </c:pt>
                <c:pt idx="2189">
                  <c:v>2.189E-2</c:v>
                </c:pt>
                <c:pt idx="2190">
                  <c:v>2.1899999999999999E-2</c:v>
                </c:pt>
                <c:pt idx="2191">
                  <c:v>2.1909999999999999E-2</c:v>
                </c:pt>
                <c:pt idx="2192">
                  <c:v>2.1919999999999999E-2</c:v>
                </c:pt>
                <c:pt idx="2193">
                  <c:v>2.1930000000000002E-2</c:v>
                </c:pt>
                <c:pt idx="2194">
                  <c:v>2.1940000000000001E-2</c:v>
                </c:pt>
                <c:pt idx="2195">
                  <c:v>2.1950000000000001E-2</c:v>
                </c:pt>
                <c:pt idx="2196">
                  <c:v>2.196E-2</c:v>
                </c:pt>
                <c:pt idx="2197">
                  <c:v>2.197E-2</c:v>
                </c:pt>
                <c:pt idx="2198">
                  <c:v>2.198E-2</c:v>
                </c:pt>
                <c:pt idx="2199">
                  <c:v>2.1989999999999999E-2</c:v>
                </c:pt>
                <c:pt idx="2200">
                  <c:v>2.1999999999999999E-2</c:v>
                </c:pt>
                <c:pt idx="2201">
                  <c:v>2.2009999999999998E-2</c:v>
                </c:pt>
                <c:pt idx="2202">
                  <c:v>2.2020000000000001E-2</c:v>
                </c:pt>
                <c:pt idx="2203">
                  <c:v>2.2030000000000001E-2</c:v>
                </c:pt>
                <c:pt idx="2204">
                  <c:v>2.2040000000000001E-2</c:v>
                </c:pt>
                <c:pt idx="2205">
                  <c:v>2.205E-2</c:v>
                </c:pt>
                <c:pt idx="2206">
                  <c:v>2.206E-2</c:v>
                </c:pt>
                <c:pt idx="2207">
                  <c:v>2.2069999999999999E-2</c:v>
                </c:pt>
                <c:pt idx="2208">
                  <c:v>2.2079999999999999E-2</c:v>
                </c:pt>
                <c:pt idx="2209">
                  <c:v>2.2089999999999999E-2</c:v>
                </c:pt>
                <c:pt idx="2210">
                  <c:v>2.2100000000000002E-2</c:v>
                </c:pt>
                <c:pt idx="2211">
                  <c:v>2.2110000000000001E-2</c:v>
                </c:pt>
                <c:pt idx="2212">
                  <c:v>2.2120000000000001E-2</c:v>
                </c:pt>
                <c:pt idx="2213">
                  <c:v>2.213E-2</c:v>
                </c:pt>
                <c:pt idx="2214">
                  <c:v>2.214E-2</c:v>
                </c:pt>
                <c:pt idx="2215">
                  <c:v>2.215E-2</c:v>
                </c:pt>
                <c:pt idx="2216">
                  <c:v>2.2159999999999999E-2</c:v>
                </c:pt>
                <c:pt idx="2217">
                  <c:v>2.2169999999999999E-2</c:v>
                </c:pt>
                <c:pt idx="2218">
                  <c:v>2.2179999999999998E-2</c:v>
                </c:pt>
                <c:pt idx="2219">
                  <c:v>2.2190000000000001E-2</c:v>
                </c:pt>
                <c:pt idx="2220">
                  <c:v>2.2200000000000001E-2</c:v>
                </c:pt>
                <c:pt idx="2221">
                  <c:v>2.2210000000000001E-2</c:v>
                </c:pt>
                <c:pt idx="2222">
                  <c:v>2.222E-2</c:v>
                </c:pt>
                <c:pt idx="2223">
                  <c:v>2.223E-2</c:v>
                </c:pt>
                <c:pt idx="2224">
                  <c:v>2.2239999999999999E-2</c:v>
                </c:pt>
                <c:pt idx="2225">
                  <c:v>2.2249999999999999E-2</c:v>
                </c:pt>
                <c:pt idx="2226">
                  <c:v>2.2259999999999999E-2</c:v>
                </c:pt>
                <c:pt idx="2227">
                  <c:v>2.2270000000000002E-2</c:v>
                </c:pt>
                <c:pt idx="2228">
                  <c:v>2.2280000000000001E-2</c:v>
                </c:pt>
                <c:pt idx="2229">
                  <c:v>2.2290000000000001E-2</c:v>
                </c:pt>
                <c:pt idx="2230">
                  <c:v>2.23E-2</c:v>
                </c:pt>
                <c:pt idx="2231">
                  <c:v>2.231E-2</c:v>
                </c:pt>
                <c:pt idx="2232">
                  <c:v>2.232E-2</c:v>
                </c:pt>
                <c:pt idx="2233">
                  <c:v>2.2329999999999999E-2</c:v>
                </c:pt>
                <c:pt idx="2234">
                  <c:v>2.2339999999999999E-2</c:v>
                </c:pt>
                <c:pt idx="2235">
                  <c:v>2.2349999999999998E-2</c:v>
                </c:pt>
                <c:pt idx="2236">
                  <c:v>2.2360000000000001E-2</c:v>
                </c:pt>
                <c:pt idx="2237">
                  <c:v>2.2370000000000001E-2</c:v>
                </c:pt>
                <c:pt idx="2238">
                  <c:v>2.2380000000000001E-2</c:v>
                </c:pt>
                <c:pt idx="2239">
                  <c:v>2.239E-2</c:v>
                </c:pt>
                <c:pt idx="2240">
                  <c:v>2.24E-2</c:v>
                </c:pt>
                <c:pt idx="2241">
                  <c:v>2.2409999999999999E-2</c:v>
                </c:pt>
                <c:pt idx="2242">
                  <c:v>2.2419999999999999E-2</c:v>
                </c:pt>
                <c:pt idx="2243">
                  <c:v>2.2429999999999999E-2</c:v>
                </c:pt>
                <c:pt idx="2244">
                  <c:v>2.2440000000000002E-2</c:v>
                </c:pt>
                <c:pt idx="2245">
                  <c:v>2.2450000000000001E-2</c:v>
                </c:pt>
                <c:pt idx="2246">
                  <c:v>2.2460000000000001E-2</c:v>
                </c:pt>
                <c:pt idx="2247">
                  <c:v>2.247E-2</c:v>
                </c:pt>
                <c:pt idx="2248">
                  <c:v>2.248E-2</c:v>
                </c:pt>
                <c:pt idx="2249">
                  <c:v>2.249E-2</c:v>
                </c:pt>
                <c:pt idx="2250">
                  <c:v>2.2499999999999999E-2</c:v>
                </c:pt>
                <c:pt idx="2251">
                  <c:v>2.2509999999999999E-2</c:v>
                </c:pt>
                <c:pt idx="2252">
                  <c:v>2.2519999999999998E-2</c:v>
                </c:pt>
                <c:pt idx="2253">
                  <c:v>2.2530000000000001E-2</c:v>
                </c:pt>
                <c:pt idx="2254">
                  <c:v>2.2540000000000001E-2</c:v>
                </c:pt>
                <c:pt idx="2255">
                  <c:v>2.2550000000000001E-2</c:v>
                </c:pt>
                <c:pt idx="2256">
                  <c:v>2.256E-2</c:v>
                </c:pt>
                <c:pt idx="2257">
                  <c:v>2.257E-2</c:v>
                </c:pt>
                <c:pt idx="2258">
                  <c:v>2.2579999999999999E-2</c:v>
                </c:pt>
                <c:pt idx="2259">
                  <c:v>2.2589999999999999E-2</c:v>
                </c:pt>
                <c:pt idx="2260">
                  <c:v>2.2599999999999999E-2</c:v>
                </c:pt>
                <c:pt idx="2261">
                  <c:v>2.2610000000000002E-2</c:v>
                </c:pt>
                <c:pt idx="2262">
                  <c:v>2.2620000000000001E-2</c:v>
                </c:pt>
                <c:pt idx="2263">
                  <c:v>2.2630000000000001E-2</c:v>
                </c:pt>
                <c:pt idx="2264">
                  <c:v>2.264E-2</c:v>
                </c:pt>
                <c:pt idx="2265">
                  <c:v>2.265E-2</c:v>
                </c:pt>
                <c:pt idx="2266">
                  <c:v>2.266E-2</c:v>
                </c:pt>
                <c:pt idx="2267">
                  <c:v>2.2669999999999999E-2</c:v>
                </c:pt>
                <c:pt idx="2268">
                  <c:v>2.2679999999999999E-2</c:v>
                </c:pt>
                <c:pt idx="2269">
                  <c:v>2.2689999999999998E-2</c:v>
                </c:pt>
                <c:pt idx="2270">
                  <c:v>2.2700000000000001E-2</c:v>
                </c:pt>
                <c:pt idx="2271">
                  <c:v>2.2710000000000001E-2</c:v>
                </c:pt>
                <c:pt idx="2272">
                  <c:v>2.2720000000000001E-2</c:v>
                </c:pt>
                <c:pt idx="2273">
                  <c:v>2.273E-2</c:v>
                </c:pt>
                <c:pt idx="2274">
                  <c:v>2.274E-2</c:v>
                </c:pt>
                <c:pt idx="2275">
                  <c:v>2.2749999999999999E-2</c:v>
                </c:pt>
                <c:pt idx="2276">
                  <c:v>2.2759999999999999E-2</c:v>
                </c:pt>
                <c:pt idx="2277">
                  <c:v>2.2769999999999999E-2</c:v>
                </c:pt>
                <c:pt idx="2278">
                  <c:v>2.2780000000000002E-2</c:v>
                </c:pt>
                <c:pt idx="2279">
                  <c:v>2.2790000000000001E-2</c:v>
                </c:pt>
                <c:pt idx="2280">
                  <c:v>2.2800000000000001E-2</c:v>
                </c:pt>
                <c:pt idx="2281">
                  <c:v>2.281E-2</c:v>
                </c:pt>
                <c:pt idx="2282">
                  <c:v>2.282E-2</c:v>
                </c:pt>
                <c:pt idx="2283">
                  <c:v>2.283E-2</c:v>
                </c:pt>
                <c:pt idx="2284">
                  <c:v>2.2839999999999999E-2</c:v>
                </c:pt>
                <c:pt idx="2285">
                  <c:v>2.2849999999999999E-2</c:v>
                </c:pt>
                <c:pt idx="2286">
                  <c:v>2.2859999999999998E-2</c:v>
                </c:pt>
                <c:pt idx="2287">
                  <c:v>2.2870000000000001E-2</c:v>
                </c:pt>
                <c:pt idx="2288">
                  <c:v>2.2880000000000001E-2</c:v>
                </c:pt>
                <c:pt idx="2289">
                  <c:v>2.2890000000000001E-2</c:v>
                </c:pt>
                <c:pt idx="2290">
                  <c:v>2.29E-2</c:v>
                </c:pt>
                <c:pt idx="2291">
                  <c:v>2.291E-2</c:v>
                </c:pt>
                <c:pt idx="2292">
                  <c:v>2.2919999999999999E-2</c:v>
                </c:pt>
                <c:pt idx="2293">
                  <c:v>2.2929999999999999E-2</c:v>
                </c:pt>
                <c:pt idx="2294">
                  <c:v>2.2939999999999999E-2</c:v>
                </c:pt>
                <c:pt idx="2295">
                  <c:v>2.2950000000000002E-2</c:v>
                </c:pt>
                <c:pt idx="2296">
                  <c:v>2.2960000000000001E-2</c:v>
                </c:pt>
                <c:pt idx="2297">
                  <c:v>2.2970000000000001E-2</c:v>
                </c:pt>
                <c:pt idx="2298">
                  <c:v>2.298E-2</c:v>
                </c:pt>
                <c:pt idx="2299">
                  <c:v>2.299E-2</c:v>
                </c:pt>
                <c:pt idx="2300">
                  <c:v>2.3E-2</c:v>
                </c:pt>
                <c:pt idx="2301">
                  <c:v>2.3009999999999999E-2</c:v>
                </c:pt>
                <c:pt idx="2302">
                  <c:v>2.3019999999999999E-2</c:v>
                </c:pt>
                <c:pt idx="2303">
                  <c:v>2.3029999999999998E-2</c:v>
                </c:pt>
                <c:pt idx="2304">
                  <c:v>2.3040000000000001E-2</c:v>
                </c:pt>
                <c:pt idx="2305">
                  <c:v>2.3050000000000001E-2</c:v>
                </c:pt>
                <c:pt idx="2306">
                  <c:v>2.3060000000000001E-2</c:v>
                </c:pt>
                <c:pt idx="2307">
                  <c:v>2.307E-2</c:v>
                </c:pt>
                <c:pt idx="2308">
                  <c:v>2.308E-2</c:v>
                </c:pt>
                <c:pt idx="2309">
                  <c:v>2.3089999999999999E-2</c:v>
                </c:pt>
                <c:pt idx="2310">
                  <c:v>2.3099999999999999E-2</c:v>
                </c:pt>
                <c:pt idx="2311">
                  <c:v>2.3109999999999999E-2</c:v>
                </c:pt>
                <c:pt idx="2312">
                  <c:v>2.3120000000000002E-2</c:v>
                </c:pt>
                <c:pt idx="2313">
                  <c:v>2.3130000000000001E-2</c:v>
                </c:pt>
                <c:pt idx="2314">
                  <c:v>2.3140000000000001E-2</c:v>
                </c:pt>
                <c:pt idx="2315">
                  <c:v>2.315E-2</c:v>
                </c:pt>
                <c:pt idx="2316">
                  <c:v>2.316E-2</c:v>
                </c:pt>
                <c:pt idx="2317">
                  <c:v>2.317E-2</c:v>
                </c:pt>
                <c:pt idx="2318">
                  <c:v>2.3179999999999999E-2</c:v>
                </c:pt>
                <c:pt idx="2319">
                  <c:v>2.3189999999999999E-2</c:v>
                </c:pt>
                <c:pt idx="2320">
                  <c:v>2.3199999999999998E-2</c:v>
                </c:pt>
                <c:pt idx="2321">
                  <c:v>2.3210000000000001E-2</c:v>
                </c:pt>
                <c:pt idx="2322">
                  <c:v>2.3220000000000001E-2</c:v>
                </c:pt>
                <c:pt idx="2323">
                  <c:v>2.3230000000000001E-2</c:v>
                </c:pt>
                <c:pt idx="2324">
                  <c:v>2.324E-2</c:v>
                </c:pt>
                <c:pt idx="2325">
                  <c:v>2.325E-2</c:v>
                </c:pt>
                <c:pt idx="2326">
                  <c:v>2.3259999999999999E-2</c:v>
                </c:pt>
                <c:pt idx="2327">
                  <c:v>2.3269999999999999E-2</c:v>
                </c:pt>
                <c:pt idx="2328">
                  <c:v>2.3279999999999999E-2</c:v>
                </c:pt>
                <c:pt idx="2329">
                  <c:v>2.3290000000000002E-2</c:v>
                </c:pt>
                <c:pt idx="2330">
                  <c:v>2.3300000000000001E-2</c:v>
                </c:pt>
                <c:pt idx="2331">
                  <c:v>2.3310000000000001E-2</c:v>
                </c:pt>
                <c:pt idx="2332">
                  <c:v>2.332E-2</c:v>
                </c:pt>
                <c:pt idx="2333">
                  <c:v>2.333E-2</c:v>
                </c:pt>
                <c:pt idx="2334">
                  <c:v>2.334E-2</c:v>
                </c:pt>
                <c:pt idx="2335">
                  <c:v>2.3349999999999999E-2</c:v>
                </c:pt>
                <c:pt idx="2336">
                  <c:v>2.3359999999999999E-2</c:v>
                </c:pt>
                <c:pt idx="2337">
                  <c:v>2.3369999999999998E-2</c:v>
                </c:pt>
                <c:pt idx="2338">
                  <c:v>2.3380000000000001E-2</c:v>
                </c:pt>
                <c:pt idx="2339">
                  <c:v>2.3390000000000001E-2</c:v>
                </c:pt>
                <c:pt idx="2340">
                  <c:v>2.3400000000000001E-2</c:v>
                </c:pt>
                <c:pt idx="2341">
                  <c:v>2.341E-2</c:v>
                </c:pt>
                <c:pt idx="2342">
                  <c:v>2.342E-2</c:v>
                </c:pt>
                <c:pt idx="2343">
                  <c:v>2.3429999999999999E-2</c:v>
                </c:pt>
                <c:pt idx="2344">
                  <c:v>2.3439999999999999E-2</c:v>
                </c:pt>
                <c:pt idx="2345">
                  <c:v>2.3449999999999999E-2</c:v>
                </c:pt>
                <c:pt idx="2346">
                  <c:v>2.3460000000000002E-2</c:v>
                </c:pt>
                <c:pt idx="2347">
                  <c:v>2.3470000000000001E-2</c:v>
                </c:pt>
                <c:pt idx="2348">
                  <c:v>2.3480000000000001E-2</c:v>
                </c:pt>
                <c:pt idx="2349">
                  <c:v>2.349E-2</c:v>
                </c:pt>
                <c:pt idx="2350">
                  <c:v>2.35E-2</c:v>
                </c:pt>
                <c:pt idx="2351">
                  <c:v>2.351E-2</c:v>
                </c:pt>
                <c:pt idx="2352">
                  <c:v>2.3519999999999999E-2</c:v>
                </c:pt>
                <c:pt idx="2353">
                  <c:v>2.3529999999999999E-2</c:v>
                </c:pt>
                <c:pt idx="2354">
                  <c:v>2.3539999999999998E-2</c:v>
                </c:pt>
                <c:pt idx="2355">
                  <c:v>2.3550000000000001E-2</c:v>
                </c:pt>
                <c:pt idx="2356">
                  <c:v>2.3560000000000001E-2</c:v>
                </c:pt>
                <c:pt idx="2357">
                  <c:v>2.3570000000000001E-2</c:v>
                </c:pt>
                <c:pt idx="2358">
                  <c:v>2.358E-2</c:v>
                </c:pt>
                <c:pt idx="2359">
                  <c:v>2.359E-2</c:v>
                </c:pt>
                <c:pt idx="2360">
                  <c:v>2.3599999999999999E-2</c:v>
                </c:pt>
                <c:pt idx="2361">
                  <c:v>2.3609999999999999E-2</c:v>
                </c:pt>
                <c:pt idx="2362">
                  <c:v>2.3619999999999999E-2</c:v>
                </c:pt>
                <c:pt idx="2363">
                  <c:v>2.3630000000000002E-2</c:v>
                </c:pt>
                <c:pt idx="2364">
                  <c:v>2.3640000000000001E-2</c:v>
                </c:pt>
                <c:pt idx="2365">
                  <c:v>2.3650000000000001E-2</c:v>
                </c:pt>
                <c:pt idx="2366">
                  <c:v>2.366E-2</c:v>
                </c:pt>
                <c:pt idx="2367">
                  <c:v>2.367E-2</c:v>
                </c:pt>
                <c:pt idx="2368">
                  <c:v>2.368E-2</c:v>
                </c:pt>
                <c:pt idx="2369">
                  <c:v>2.3689999999999999E-2</c:v>
                </c:pt>
                <c:pt idx="2370">
                  <c:v>2.3699999999999999E-2</c:v>
                </c:pt>
                <c:pt idx="2371">
                  <c:v>2.3709999999999998E-2</c:v>
                </c:pt>
                <c:pt idx="2372">
                  <c:v>2.3720000000000001E-2</c:v>
                </c:pt>
                <c:pt idx="2373">
                  <c:v>2.3730000000000001E-2</c:v>
                </c:pt>
                <c:pt idx="2374">
                  <c:v>2.3740000000000001E-2</c:v>
                </c:pt>
                <c:pt idx="2375">
                  <c:v>2.375E-2</c:v>
                </c:pt>
                <c:pt idx="2376">
                  <c:v>2.376E-2</c:v>
                </c:pt>
                <c:pt idx="2377">
                  <c:v>2.3769999999999999E-2</c:v>
                </c:pt>
                <c:pt idx="2378">
                  <c:v>2.3779999999999999E-2</c:v>
                </c:pt>
                <c:pt idx="2379">
                  <c:v>2.3789999999999999E-2</c:v>
                </c:pt>
                <c:pt idx="2380">
                  <c:v>2.3800000000000002E-2</c:v>
                </c:pt>
                <c:pt idx="2381">
                  <c:v>2.3810000000000001E-2</c:v>
                </c:pt>
                <c:pt idx="2382">
                  <c:v>2.3820000000000001E-2</c:v>
                </c:pt>
                <c:pt idx="2383">
                  <c:v>2.383E-2</c:v>
                </c:pt>
                <c:pt idx="2384">
                  <c:v>2.384E-2</c:v>
                </c:pt>
                <c:pt idx="2385">
                  <c:v>2.385E-2</c:v>
                </c:pt>
                <c:pt idx="2386">
                  <c:v>2.3859999999999999E-2</c:v>
                </c:pt>
                <c:pt idx="2387">
                  <c:v>2.3869999999999999E-2</c:v>
                </c:pt>
                <c:pt idx="2388">
                  <c:v>2.3879999999999998E-2</c:v>
                </c:pt>
                <c:pt idx="2389">
                  <c:v>2.3890000000000002E-2</c:v>
                </c:pt>
                <c:pt idx="2390">
                  <c:v>2.3900000000000001E-2</c:v>
                </c:pt>
                <c:pt idx="2391">
                  <c:v>2.3910000000000001E-2</c:v>
                </c:pt>
                <c:pt idx="2392">
                  <c:v>2.392E-2</c:v>
                </c:pt>
                <c:pt idx="2393">
                  <c:v>2.393E-2</c:v>
                </c:pt>
                <c:pt idx="2394">
                  <c:v>2.3939999999999999E-2</c:v>
                </c:pt>
                <c:pt idx="2395">
                  <c:v>2.3949999999999999E-2</c:v>
                </c:pt>
                <c:pt idx="2396">
                  <c:v>2.3959999999999999E-2</c:v>
                </c:pt>
                <c:pt idx="2397">
                  <c:v>2.3970000000000002E-2</c:v>
                </c:pt>
                <c:pt idx="2398">
                  <c:v>2.3980000000000001E-2</c:v>
                </c:pt>
                <c:pt idx="2399">
                  <c:v>2.3990000000000001E-2</c:v>
                </c:pt>
                <c:pt idx="2400">
                  <c:v>2.4E-2</c:v>
                </c:pt>
                <c:pt idx="2401">
                  <c:v>2.401E-2</c:v>
                </c:pt>
                <c:pt idx="2402">
                  <c:v>2.402E-2</c:v>
                </c:pt>
                <c:pt idx="2403">
                  <c:v>2.4029999999999999E-2</c:v>
                </c:pt>
                <c:pt idx="2404">
                  <c:v>2.4039999999999999E-2</c:v>
                </c:pt>
                <c:pt idx="2405">
                  <c:v>2.4049999999999998E-2</c:v>
                </c:pt>
                <c:pt idx="2406">
                  <c:v>2.4060000000000002E-2</c:v>
                </c:pt>
                <c:pt idx="2407">
                  <c:v>2.4070000000000001E-2</c:v>
                </c:pt>
                <c:pt idx="2408">
                  <c:v>2.4080000000000001E-2</c:v>
                </c:pt>
                <c:pt idx="2409">
                  <c:v>2.409E-2</c:v>
                </c:pt>
                <c:pt idx="2410">
                  <c:v>2.41E-2</c:v>
                </c:pt>
                <c:pt idx="2411">
                  <c:v>2.4109999999999999E-2</c:v>
                </c:pt>
                <c:pt idx="2412">
                  <c:v>2.4119999999999999E-2</c:v>
                </c:pt>
                <c:pt idx="2413">
                  <c:v>2.4129999999999999E-2</c:v>
                </c:pt>
                <c:pt idx="2414">
                  <c:v>2.4140000000000002E-2</c:v>
                </c:pt>
                <c:pt idx="2415">
                  <c:v>2.4150000000000001E-2</c:v>
                </c:pt>
                <c:pt idx="2416">
                  <c:v>2.4160000000000001E-2</c:v>
                </c:pt>
                <c:pt idx="2417">
                  <c:v>2.4170000000000001E-2</c:v>
                </c:pt>
                <c:pt idx="2418">
                  <c:v>2.418E-2</c:v>
                </c:pt>
                <c:pt idx="2419">
                  <c:v>2.419E-2</c:v>
                </c:pt>
                <c:pt idx="2420">
                  <c:v>2.4199999999999999E-2</c:v>
                </c:pt>
                <c:pt idx="2421">
                  <c:v>2.4209999999999999E-2</c:v>
                </c:pt>
                <c:pt idx="2422">
                  <c:v>2.4219999999999998E-2</c:v>
                </c:pt>
                <c:pt idx="2423">
                  <c:v>2.4230000000000002E-2</c:v>
                </c:pt>
                <c:pt idx="2424">
                  <c:v>2.4240000000000001E-2</c:v>
                </c:pt>
                <c:pt idx="2425">
                  <c:v>2.4250000000000001E-2</c:v>
                </c:pt>
                <c:pt idx="2426">
                  <c:v>2.426E-2</c:v>
                </c:pt>
                <c:pt idx="2427">
                  <c:v>2.427E-2</c:v>
                </c:pt>
                <c:pt idx="2428">
                  <c:v>2.4279999999999999E-2</c:v>
                </c:pt>
                <c:pt idx="2429">
                  <c:v>2.4289999999999999E-2</c:v>
                </c:pt>
                <c:pt idx="2430">
                  <c:v>2.4299999999999999E-2</c:v>
                </c:pt>
                <c:pt idx="2431">
                  <c:v>2.4309999999999998E-2</c:v>
                </c:pt>
                <c:pt idx="2432">
                  <c:v>2.4320000000000001E-2</c:v>
                </c:pt>
                <c:pt idx="2433">
                  <c:v>2.4330000000000001E-2</c:v>
                </c:pt>
                <c:pt idx="2434">
                  <c:v>2.4340000000000001E-2</c:v>
                </c:pt>
                <c:pt idx="2435">
                  <c:v>2.435E-2</c:v>
                </c:pt>
                <c:pt idx="2436">
                  <c:v>2.436E-2</c:v>
                </c:pt>
                <c:pt idx="2437">
                  <c:v>2.4369999999999999E-2</c:v>
                </c:pt>
                <c:pt idx="2438">
                  <c:v>2.4379999999999999E-2</c:v>
                </c:pt>
                <c:pt idx="2439">
                  <c:v>2.4389999999999998E-2</c:v>
                </c:pt>
                <c:pt idx="2440">
                  <c:v>2.4400000000000002E-2</c:v>
                </c:pt>
                <c:pt idx="2441">
                  <c:v>2.4410000000000001E-2</c:v>
                </c:pt>
                <c:pt idx="2442">
                  <c:v>2.4420000000000001E-2</c:v>
                </c:pt>
                <c:pt idx="2443">
                  <c:v>2.443E-2</c:v>
                </c:pt>
                <c:pt idx="2444">
                  <c:v>2.444E-2</c:v>
                </c:pt>
                <c:pt idx="2445">
                  <c:v>2.445E-2</c:v>
                </c:pt>
                <c:pt idx="2446">
                  <c:v>2.4459999999999999E-2</c:v>
                </c:pt>
                <c:pt idx="2447">
                  <c:v>2.4469999999999999E-2</c:v>
                </c:pt>
                <c:pt idx="2448">
                  <c:v>2.4479999999999998E-2</c:v>
                </c:pt>
                <c:pt idx="2449">
                  <c:v>2.4490000000000001E-2</c:v>
                </c:pt>
                <c:pt idx="2450">
                  <c:v>2.4500000000000001E-2</c:v>
                </c:pt>
                <c:pt idx="2451">
                  <c:v>2.4510000000000001E-2</c:v>
                </c:pt>
                <c:pt idx="2452">
                  <c:v>2.452E-2</c:v>
                </c:pt>
                <c:pt idx="2453">
                  <c:v>2.453E-2</c:v>
                </c:pt>
                <c:pt idx="2454">
                  <c:v>2.4539999999999999E-2</c:v>
                </c:pt>
                <c:pt idx="2455">
                  <c:v>2.4549999999999999E-2</c:v>
                </c:pt>
                <c:pt idx="2456">
                  <c:v>2.4559999999999998E-2</c:v>
                </c:pt>
                <c:pt idx="2457">
                  <c:v>2.4570000000000002E-2</c:v>
                </c:pt>
                <c:pt idx="2458">
                  <c:v>2.4580000000000001E-2</c:v>
                </c:pt>
                <c:pt idx="2459">
                  <c:v>2.4590000000000001E-2</c:v>
                </c:pt>
                <c:pt idx="2460">
                  <c:v>2.46E-2</c:v>
                </c:pt>
                <c:pt idx="2461">
                  <c:v>2.461E-2</c:v>
                </c:pt>
                <c:pt idx="2462">
                  <c:v>2.462E-2</c:v>
                </c:pt>
                <c:pt idx="2463">
                  <c:v>2.4629999999999999E-2</c:v>
                </c:pt>
                <c:pt idx="2464">
                  <c:v>2.4639999999999999E-2</c:v>
                </c:pt>
                <c:pt idx="2465">
                  <c:v>2.4649999999999998E-2</c:v>
                </c:pt>
                <c:pt idx="2466">
                  <c:v>2.4660000000000001E-2</c:v>
                </c:pt>
                <c:pt idx="2467">
                  <c:v>2.4670000000000001E-2</c:v>
                </c:pt>
                <c:pt idx="2468">
                  <c:v>2.4680000000000001E-2</c:v>
                </c:pt>
                <c:pt idx="2469">
                  <c:v>2.469E-2</c:v>
                </c:pt>
                <c:pt idx="2470">
                  <c:v>2.47E-2</c:v>
                </c:pt>
                <c:pt idx="2471">
                  <c:v>2.4709999999999999E-2</c:v>
                </c:pt>
                <c:pt idx="2472">
                  <c:v>2.4719999999999999E-2</c:v>
                </c:pt>
                <c:pt idx="2473">
                  <c:v>2.4729999999999999E-2</c:v>
                </c:pt>
                <c:pt idx="2474">
                  <c:v>2.4740000000000002E-2</c:v>
                </c:pt>
                <c:pt idx="2475">
                  <c:v>2.4750000000000001E-2</c:v>
                </c:pt>
                <c:pt idx="2476">
                  <c:v>2.4760000000000001E-2</c:v>
                </c:pt>
                <c:pt idx="2477">
                  <c:v>2.477E-2</c:v>
                </c:pt>
                <c:pt idx="2478">
                  <c:v>2.478E-2</c:v>
                </c:pt>
                <c:pt idx="2479">
                  <c:v>2.479E-2</c:v>
                </c:pt>
                <c:pt idx="2480">
                  <c:v>2.4799999999999999E-2</c:v>
                </c:pt>
                <c:pt idx="2481">
                  <c:v>2.4809999999999999E-2</c:v>
                </c:pt>
                <c:pt idx="2482">
                  <c:v>2.4819999999999998E-2</c:v>
                </c:pt>
                <c:pt idx="2483">
                  <c:v>2.4830000000000001E-2</c:v>
                </c:pt>
                <c:pt idx="2484">
                  <c:v>2.4840000000000001E-2</c:v>
                </c:pt>
                <c:pt idx="2485">
                  <c:v>2.4850000000000001E-2</c:v>
                </c:pt>
                <c:pt idx="2486">
                  <c:v>2.486E-2</c:v>
                </c:pt>
                <c:pt idx="2487">
                  <c:v>2.487E-2</c:v>
                </c:pt>
                <c:pt idx="2488">
                  <c:v>2.4879999999999999E-2</c:v>
                </c:pt>
                <c:pt idx="2489">
                  <c:v>2.4889999999999999E-2</c:v>
                </c:pt>
                <c:pt idx="2490">
                  <c:v>2.4899999999999999E-2</c:v>
                </c:pt>
                <c:pt idx="2491">
                  <c:v>2.4910000000000002E-2</c:v>
                </c:pt>
                <c:pt idx="2492">
                  <c:v>2.4920000000000001E-2</c:v>
                </c:pt>
                <c:pt idx="2493">
                  <c:v>2.4930000000000001E-2</c:v>
                </c:pt>
                <c:pt idx="2494">
                  <c:v>2.494E-2</c:v>
                </c:pt>
                <c:pt idx="2495">
                  <c:v>2.495E-2</c:v>
                </c:pt>
                <c:pt idx="2496">
                  <c:v>2.496E-2</c:v>
                </c:pt>
                <c:pt idx="2497">
                  <c:v>2.4969999999999999E-2</c:v>
                </c:pt>
                <c:pt idx="2498">
                  <c:v>2.4979999999999999E-2</c:v>
                </c:pt>
                <c:pt idx="2499">
                  <c:v>2.4989999999999998E-2</c:v>
                </c:pt>
                <c:pt idx="2500">
                  <c:v>2.5000000000000001E-2</c:v>
                </c:pt>
                <c:pt idx="2501">
                  <c:v>2.5010000000000001E-2</c:v>
                </c:pt>
                <c:pt idx="2502">
                  <c:v>2.5020000000000001E-2</c:v>
                </c:pt>
                <c:pt idx="2503">
                  <c:v>2.503E-2</c:v>
                </c:pt>
                <c:pt idx="2504">
                  <c:v>2.504E-2</c:v>
                </c:pt>
                <c:pt idx="2505">
                  <c:v>2.5049999999999999E-2</c:v>
                </c:pt>
                <c:pt idx="2506">
                  <c:v>2.5059999999999999E-2</c:v>
                </c:pt>
                <c:pt idx="2507">
                  <c:v>2.5069999999999999E-2</c:v>
                </c:pt>
                <c:pt idx="2508">
                  <c:v>2.5080000000000002E-2</c:v>
                </c:pt>
                <c:pt idx="2509">
                  <c:v>2.5090000000000001E-2</c:v>
                </c:pt>
                <c:pt idx="2510">
                  <c:v>2.5100000000000001E-2</c:v>
                </c:pt>
                <c:pt idx="2511">
                  <c:v>2.511E-2</c:v>
                </c:pt>
                <c:pt idx="2512">
                  <c:v>2.512E-2</c:v>
                </c:pt>
                <c:pt idx="2513">
                  <c:v>2.513E-2</c:v>
                </c:pt>
                <c:pt idx="2514">
                  <c:v>2.5139999999999999E-2</c:v>
                </c:pt>
                <c:pt idx="2515">
                  <c:v>2.5149999999999999E-2</c:v>
                </c:pt>
                <c:pt idx="2516">
                  <c:v>2.5159999999999998E-2</c:v>
                </c:pt>
                <c:pt idx="2517">
                  <c:v>2.5170000000000001E-2</c:v>
                </c:pt>
                <c:pt idx="2518">
                  <c:v>2.5180000000000001E-2</c:v>
                </c:pt>
                <c:pt idx="2519">
                  <c:v>2.5190000000000001E-2</c:v>
                </c:pt>
                <c:pt idx="2520">
                  <c:v>2.52E-2</c:v>
                </c:pt>
                <c:pt idx="2521">
                  <c:v>2.521E-2</c:v>
                </c:pt>
                <c:pt idx="2522">
                  <c:v>2.5219999999999999E-2</c:v>
                </c:pt>
                <c:pt idx="2523">
                  <c:v>2.5229999999999999E-2</c:v>
                </c:pt>
                <c:pt idx="2524">
                  <c:v>2.5239999999999999E-2</c:v>
                </c:pt>
                <c:pt idx="2525">
                  <c:v>2.5250000000000002E-2</c:v>
                </c:pt>
                <c:pt idx="2526">
                  <c:v>2.5260000000000001E-2</c:v>
                </c:pt>
                <c:pt idx="2527">
                  <c:v>2.5270000000000001E-2</c:v>
                </c:pt>
                <c:pt idx="2528">
                  <c:v>2.528E-2</c:v>
                </c:pt>
                <c:pt idx="2529">
                  <c:v>2.529E-2</c:v>
                </c:pt>
                <c:pt idx="2530">
                  <c:v>2.53E-2</c:v>
                </c:pt>
                <c:pt idx="2531">
                  <c:v>2.5309999999999999E-2</c:v>
                </c:pt>
                <c:pt idx="2532">
                  <c:v>2.5319999999999999E-2</c:v>
                </c:pt>
                <c:pt idx="2533">
                  <c:v>2.5329999999999998E-2</c:v>
                </c:pt>
                <c:pt idx="2534">
                  <c:v>2.5340000000000001E-2</c:v>
                </c:pt>
                <c:pt idx="2535">
                  <c:v>2.5350000000000001E-2</c:v>
                </c:pt>
                <c:pt idx="2536">
                  <c:v>2.5360000000000001E-2</c:v>
                </c:pt>
                <c:pt idx="2537">
                  <c:v>2.537E-2</c:v>
                </c:pt>
                <c:pt idx="2538">
                  <c:v>2.538E-2</c:v>
                </c:pt>
                <c:pt idx="2539">
                  <c:v>2.5389999999999999E-2</c:v>
                </c:pt>
                <c:pt idx="2540">
                  <c:v>2.5399999999999999E-2</c:v>
                </c:pt>
                <c:pt idx="2541">
                  <c:v>2.5409999999999999E-2</c:v>
                </c:pt>
                <c:pt idx="2542">
                  <c:v>2.5420000000000002E-2</c:v>
                </c:pt>
                <c:pt idx="2543">
                  <c:v>2.5430000000000001E-2</c:v>
                </c:pt>
                <c:pt idx="2544">
                  <c:v>2.5440000000000001E-2</c:v>
                </c:pt>
                <c:pt idx="2545">
                  <c:v>2.545E-2</c:v>
                </c:pt>
                <c:pt idx="2546">
                  <c:v>2.546E-2</c:v>
                </c:pt>
                <c:pt idx="2547">
                  <c:v>2.547E-2</c:v>
                </c:pt>
                <c:pt idx="2548">
                  <c:v>2.5479999999999999E-2</c:v>
                </c:pt>
                <c:pt idx="2549">
                  <c:v>2.5489999999999999E-2</c:v>
                </c:pt>
                <c:pt idx="2550">
                  <c:v>2.5499999999999998E-2</c:v>
                </c:pt>
                <c:pt idx="2551">
                  <c:v>2.5510000000000001E-2</c:v>
                </c:pt>
                <c:pt idx="2552">
                  <c:v>2.5520000000000001E-2</c:v>
                </c:pt>
                <c:pt idx="2553">
                  <c:v>2.5530000000000001E-2</c:v>
                </c:pt>
                <c:pt idx="2554">
                  <c:v>2.554E-2</c:v>
                </c:pt>
                <c:pt idx="2555">
                  <c:v>2.555E-2</c:v>
                </c:pt>
                <c:pt idx="2556">
                  <c:v>2.5559999999999999E-2</c:v>
                </c:pt>
                <c:pt idx="2557">
                  <c:v>2.5569999999999999E-2</c:v>
                </c:pt>
                <c:pt idx="2558">
                  <c:v>2.5579999999999999E-2</c:v>
                </c:pt>
                <c:pt idx="2559">
                  <c:v>2.5590000000000002E-2</c:v>
                </c:pt>
                <c:pt idx="2560">
                  <c:v>2.5600000000000001E-2</c:v>
                </c:pt>
                <c:pt idx="2561">
                  <c:v>2.5610000000000001E-2</c:v>
                </c:pt>
                <c:pt idx="2562">
                  <c:v>2.562E-2</c:v>
                </c:pt>
                <c:pt idx="2563">
                  <c:v>2.563E-2</c:v>
                </c:pt>
                <c:pt idx="2564">
                  <c:v>2.564E-2</c:v>
                </c:pt>
                <c:pt idx="2565">
                  <c:v>2.5649999999999999E-2</c:v>
                </c:pt>
                <c:pt idx="2566">
                  <c:v>2.5659999999999999E-2</c:v>
                </c:pt>
                <c:pt idx="2567">
                  <c:v>2.5669999999999998E-2</c:v>
                </c:pt>
                <c:pt idx="2568">
                  <c:v>2.5680000000000001E-2</c:v>
                </c:pt>
                <c:pt idx="2569">
                  <c:v>2.5690000000000001E-2</c:v>
                </c:pt>
                <c:pt idx="2570">
                  <c:v>2.5700000000000001E-2</c:v>
                </c:pt>
                <c:pt idx="2571">
                  <c:v>2.571E-2</c:v>
                </c:pt>
                <c:pt idx="2572">
                  <c:v>2.572E-2</c:v>
                </c:pt>
                <c:pt idx="2573">
                  <c:v>2.5729999999999999E-2</c:v>
                </c:pt>
                <c:pt idx="2574">
                  <c:v>2.5739999999999999E-2</c:v>
                </c:pt>
                <c:pt idx="2575">
                  <c:v>2.5749999999999999E-2</c:v>
                </c:pt>
                <c:pt idx="2576">
                  <c:v>2.5760000000000002E-2</c:v>
                </c:pt>
                <c:pt idx="2577">
                  <c:v>2.5770000000000001E-2</c:v>
                </c:pt>
                <c:pt idx="2578">
                  <c:v>2.5780000000000001E-2</c:v>
                </c:pt>
                <c:pt idx="2579">
                  <c:v>2.579E-2</c:v>
                </c:pt>
                <c:pt idx="2580">
                  <c:v>2.58E-2</c:v>
                </c:pt>
                <c:pt idx="2581">
                  <c:v>2.581E-2</c:v>
                </c:pt>
                <c:pt idx="2582">
                  <c:v>2.5819999999999999E-2</c:v>
                </c:pt>
                <c:pt idx="2583">
                  <c:v>2.5829999999999999E-2</c:v>
                </c:pt>
                <c:pt idx="2584">
                  <c:v>2.5839999999999998E-2</c:v>
                </c:pt>
                <c:pt idx="2585">
                  <c:v>2.5850000000000001E-2</c:v>
                </c:pt>
                <c:pt idx="2586">
                  <c:v>2.5860000000000001E-2</c:v>
                </c:pt>
                <c:pt idx="2587">
                  <c:v>2.5870000000000001E-2</c:v>
                </c:pt>
                <c:pt idx="2588">
                  <c:v>2.588E-2</c:v>
                </c:pt>
                <c:pt idx="2589">
                  <c:v>2.589E-2</c:v>
                </c:pt>
                <c:pt idx="2590">
                  <c:v>2.5899999999999999E-2</c:v>
                </c:pt>
                <c:pt idx="2591">
                  <c:v>2.5909999999999999E-2</c:v>
                </c:pt>
                <c:pt idx="2592">
                  <c:v>2.5919999999999999E-2</c:v>
                </c:pt>
                <c:pt idx="2593">
                  <c:v>2.5930000000000002E-2</c:v>
                </c:pt>
                <c:pt idx="2594">
                  <c:v>2.5940000000000001E-2</c:v>
                </c:pt>
                <c:pt idx="2595">
                  <c:v>2.5950000000000001E-2</c:v>
                </c:pt>
                <c:pt idx="2596">
                  <c:v>2.596E-2</c:v>
                </c:pt>
                <c:pt idx="2597">
                  <c:v>2.597E-2</c:v>
                </c:pt>
                <c:pt idx="2598">
                  <c:v>2.598E-2</c:v>
                </c:pt>
                <c:pt idx="2599">
                  <c:v>2.5989999999999999E-2</c:v>
                </c:pt>
                <c:pt idx="2600">
                  <c:v>2.5999999999999999E-2</c:v>
                </c:pt>
                <c:pt idx="2601">
                  <c:v>2.6009999999999998E-2</c:v>
                </c:pt>
                <c:pt idx="2602">
                  <c:v>2.6020000000000001E-2</c:v>
                </c:pt>
                <c:pt idx="2603">
                  <c:v>2.6030000000000001E-2</c:v>
                </c:pt>
                <c:pt idx="2604">
                  <c:v>2.6040000000000001E-2</c:v>
                </c:pt>
                <c:pt idx="2605">
                  <c:v>2.605E-2</c:v>
                </c:pt>
                <c:pt idx="2606">
                  <c:v>2.606E-2</c:v>
                </c:pt>
                <c:pt idx="2607">
                  <c:v>2.6069999999999999E-2</c:v>
                </c:pt>
                <c:pt idx="2608">
                  <c:v>2.6079999999999999E-2</c:v>
                </c:pt>
                <c:pt idx="2609">
                  <c:v>2.6089999999999999E-2</c:v>
                </c:pt>
                <c:pt idx="2610">
                  <c:v>2.6100000000000002E-2</c:v>
                </c:pt>
                <c:pt idx="2611">
                  <c:v>2.6110000000000001E-2</c:v>
                </c:pt>
                <c:pt idx="2612">
                  <c:v>2.6120000000000001E-2</c:v>
                </c:pt>
                <c:pt idx="2613">
                  <c:v>2.613E-2</c:v>
                </c:pt>
                <c:pt idx="2614">
                  <c:v>2.614E-2</c:v>
                </c:pt>
                <c:pt idx="2615">
                  <c:v>2.615E-2</c:v>
                </c:pt>
                <c:pt idx="2616">
                  <c:v>2.6159999999999999E-2</c:v>
                </c:pt>
                <c:pt idx="2617">
                  <c:v>2.6169999999999999E-2</c:v>
                </c:pt>
                <c:pt idx="2618">
                  <c:v>2.6179999999999998E-2</c:v>
                </c:pt>
                <c:pt idx="2619">
                  <c:v>2.6190000000000001E-2</c:v>
                </c:pt>
                <c:pt idx="2620">
                  <c:v>2.6200000000000001E-2</c:v>
                </c:pt>
                <c:pt idx="2621">
                  <c:v>2.6210000000000001E-2</c:v>
                </c:pt>
                <c:pt idx="2622">
                  <c:v>2.622E-2</c:v>
                </c:pt>
                <c:pt idx="2623">
                  <c:v>2.623E-2</c:v>
                </c:pt>
                <c:pt idx="2624">
                  <c:v>2.6239999999999999E-2</c:v>
                </c:pt>
                <c:pt idx="2625">
                  <c:v>2.6249999999999999E-2</c:v>
                </c:pt>
                <c:pt idx="2626">
                  <c:v>2.6259999999999999E-2</c:v>
                </c:pt>
                <c:pt idx="2627">
                  <c:v>2.6270000000000002E-2</c:v>
                </c:pt>
                <c:pt idx="2628">
                  <c:v>2.6280000000000001E-2</c:v>
                </c:pt>
                <c:pt idx="2629">
                  <c:v>2.6290000000000001E-2</c:v>
                </c:pt>
                <c:pt idx="2630">
                  <c:v>2.63E-2</c:v>
                </c:pt>
                <c:pt idx="2631">
                  <c:v>2.631E-2</c:v>
                </c:pt>
                <c:pt idx="2632">
                  <c:v>2.632E-2</c:v>
                </c:pt>
                <c:pt idx="2633">
                  <c:v>2.6329999999999999E-2</c:v>
                </c:pt>
                <c:pt idx="2634">
                  <c:v>2.6339999999999999E-2</c:v>
                </c:pt>
                <c:pt idx="2635">
                  <c:v>2.6349999999999998E-2</c:v>
                </c:pt>
                <c:pt idx="2636">
                  <c:v>2.6360000000000001E-2</c:v>
                </c:pt>
                <c:pt idx="2637">
                  <c:v>2.6370000000000001E-2</c:v>
                </c:pt>
                <c:pt idx="2638">
                  <c:v>2.6380000000000001E-2</c:v>
                </c:pt>
                <c:pt idx="2639">
                  <c:v>2.639E-2</c:v>
                </c:pt>
                <c:pt idx="2640">
                  <c:v>2.64E-2</c:v>
                </c:pt>
                <c:pt idx="2641">
                  <c:v>2.6409999999999999E-2</c:v>
                </c:pt>
                <c:pt idx="2642">
                  <c:v>2.6419999999999999E-2</c:v>
                </c:pt>
                <c:pt idx="2643">
                  <c:v>2.6429999999999999E-2</c:v>
                </c:pt>
                <c:pt idx="2644">
                  <c:v>2.6440000000000002E-2</c:v>
                </c:pt>
                <c:pt idx="2645">
                  <c:v>2.6450000000000001E-2</c:v>
                </c:pt>
                <c:pt idx="2646">
                  <c:v>2.6460000000000001E-2</c:v>
                </c:pt>
                <c:pt idx="2647">
                  <c:v>2.647E-2</c:v>
                </c:pt>
                <c:pt idx="2648">
                  <c:v>2.648E-2</c:v>
                </c:pt>
                <c:pt idx="2649">
                  <c:v>2.649E-2</c:v>
                </c:pt>
                <c:pt idx="2650">
                  <c:v>2.6499999999999999E-2</c:v>
                </c:pt>
                <c:pt idx="2651">
                  <c:v>2.6509999999999999E-2</c:v>
                </c:pt>
                <c:pt idx="2652">
                  <c:v>2.6519999999999998E-2</c:v>
                </c:pt>
                <c:pt idx="2653">
                  <c:v>2.6530000000000001E-2</c:v>
                </c:pt>
                <c:pt idx="2654">
                  <c:v>2.6540000000000001E-2</c:v>
                </c:pt>
                <c:pt idx="2655">
                  <c:v>2.6550000000000001E-2</c:v>
                </c:pt>
                <c:pt idx="2656">
                  <c:v>2.656E-2</c:v>
                </c:pt>
                <c:pt idx="2657">
                  <c:v>2.657E-2</c:v>
                </c:pt>
                <c:pt idx="2658">
                  <c:v>2.6579999999999999E-2</c:v>
                </c:pt>
                <c:pt idx="2659">
                  <c:v>2.6589999999999999E-2</c:v>
                </c:pt>
                <c:pt idx="2660">
                  <c:v>2.6599999999999999E-2</c:v>
                </c:pt>
                <c:pt idx="2661">
                  <c:v>2.6610000000000002E-2</c:v>
                </c:pt>
                <c:pt idx="2662">
                  <c:v>2.6620000000000001E-2</c:v>
                </c:pt>
                <c:pt idx="2663">
                  <c:v>2.6630000000000001E-2</c:v>
                </c:pt>
                <c:pt idx="2664">
                  <c:v>2.664E-2</c:v>
                </c:pt>
                <c:pt idx="2665">
                  <c:v>2.665E-2</c:v>
                </c:pt>
                <c:pt idx="2666">
                  <c:v>2.666E-2</c:v>
                </c:pt>
                <c:pt idx="2667">
                  <c:v>2.6669999999999999E-2</c:v>
                </c:pt>
                <c:pt idx="2668">
                  <c:v>2.6679999999999999E-2</c:v>
                </c:pt>
                <c:pt idx="2669">
                  <c:v>2.6689999999999998E-2</c:v>
                </c:pt>
                <c:pt idx="2670">
                  <c:v>2.6700000000000002E-2</c:v>
                </c:pt>
                <c:pt idx="2671">
                  <c:v>2.6710000000000001E-2</c:v>
                </c:pt>
                <c:pt idx="2672">
                  <c:v>2.6720000000000001E-2</c:v>
                </c:pt>
                <c:pt idx="2673">
                  <c:v>2.673E-2</c:v>
                </c:pt>
                <c:pt idx="2674">
                  <c:v>2.674E-2</c:v>
                </c:pt>
                <c:pt idx="2675">
                  <c:v>2.6749999999999999E-2</c:v>
                </c:pt>
                <c:pt idx="2676">
                  <c:v>2.6759999999999999E-2</c:v>
                </c:pt>
                <c:pt idx="2677">
                  <c:v>2.6769999999999999E-2</c:v>
                </c:pt>
                <c:pt idx="2678">
                  <c:v>2.6780000000000002E-2</c:v>
                </c:pt>
                <c:pt idx="2679">
                  <c:v>2.6790000000000001E-2</c:v>
                </c:pt>
                <c:pt idx="2680">
                  <c:v>2.6800000000000001E-2</c:v>
                </c:pt>
                <c:pt idx="2681">
                  <c:v>2.681E-2</c:v>
                </c:pt>
                <c:pt idx="2682">
                  <c:v>2.682E-2</c:v>
                </c:pt>
                <c:pt idx="2683">
                  <c:v>2.683E-2</c:v>
                </c:pt>
                <c:pt idx="2684">
                  <c:v>2.6839999999999999E-2</c:v>
                </c:pt>
                <c:pt idx="2685">
                  <c:v>2.6849999999999999E-2</c:v>
                </c:pt>
                <c:pt idx="2686">
                  <c:v>2.6859999999999998E-2</c:v>
                </c:pt>
                <c:pt idx="2687">
                  <c:v>2.6870000000000002E-2</c:v>
                </c:pt>
                <c:pt idx="2688">
                  <c:v>2.6880000000000001E-2</c:v>
                </c:pt>
                <c:pt idx="2689">
                  <c:v>2.6890000000000001E-2</c:v>
                </c:pt>
                <c:pt idx="2690">
                  <c:v>2.69E-2</c:v>
                </c:pt>
                <c:pt idx="2691">
                  <c:v>2.691E-2</c:v>
                </c:pt>
                <c:pt idx="2692">
                  <c:v>2.6919999999999999E-2</c:v>
                </c:pt>
                <c:pt idx="2693">
                  <c:v>2.6929999999999999E-2</c:v>
                </c:pt>
                <c:pt idx="2694">
                  <c:v>2.6939999999999999E-2</c:v>
                </c:pt>
                <c:pt idx="2695">
                  <c:v>2.6950000000000002E-2</c:v>
                </c:pt>
                <c:pt idx="2696">
                  <c:v>2.6960000000000001E-2</c:v>
                </c:pt>
                <c:pt idx="2697">
                  <c:v>2.6970000000000001E-2</c:v>
                </c:pt>
                <c:pt idx="2698">
                  <c:v>2.6980000000000001E-2</c:v>
                </c:pt>
                <c:pt idx="2699">
                  <c:v>2.699E-2</c:v>
                </c:pt>
                <c:pt idx="2700">
                  <c:v>2.7E-2</c:v>
                </c:pt>
                <c:pt idx="2701">
                  <c:v>2.7009999999999999E-2</c:v>
                </c:pt>
                <c:pt idx="2702">
                  <c:v>2.7019999999999999E-2</c:v>
                </c:pt>
                <c:pt idx="2703">
                  <c:v>2.7029999999999998E-2</c:v>
                </c:pt>
                <c:pt idx="2704">
                  <c:v>2.7040000000000002E-2</c:v>
                </c:pt>
                <c:pt idx="2705">
                  <c:v>2.7050000000000001E-2</c:v>
                </c:pt>
                <c:pt idx="2706">
                  <c:v>2.7060000000000001E-2</c:v>
                </c:pt>
                <c:pt idx="2707">
                  <c:v>2.707E-2</c:v>
                </c:pt>
                <c:pt idx="2708">
                  <c:v>2.708E-2</c:v>
                </c:pt>
                <c:pt idx="2709">
                  <c:v>2.7089999999999999E-2</c:v>
                </c:pt>
                <c:pt idx="2710">
                  <c:v>2.7099999999999999E-2</c:v>
                </c:pt>
                <c:pt idx="2711">
                  <c:v>2.7109999999999999E-2</c:v>
                </c:pt>
                <c:pt idx="2712">
                  <c:v>2.7119999999999998E-2</c:v>
                </c:pt>
                <c:pt idx="2713">
                  <c:v>2.7130000000000001E-2</c:v>
                </c:pt>
                <c:pt idx="2714">
                  <c:v>2.7140000000000001E-2</c:v>
                </c:pt>
                <c:pt idx="2715">
                  <c:v>2.7150000000000001E-2</c:v>
                </c:pt>
                <c:pt idx="2716">
                  <c:v>2.716E-2</c:v>
                </c:pt>
                <c:pt idx="2717">
                  <c:v>2.717E-2</c:v>
                </c:pt>
                <c:pt idx="2718">
                  <c:v>2.7179999999999999E-2</c:v>
                </c:pt>
                <c:pt idx="2719">
                  <c:v>2.7189999999999999E-2</c:v>
                </c:pt>
                <c:pt idx="2720">
                  <c:v>2.7199999999999998E-2</c:v>
                </c:pt>
                <c:pt idx="2721">
                  <c:v>2.7210000000000002E-2</c:v>
                </c:pt>
                <c:pt idx="2722">
                  <c:v>2.7220000000000001E-2</c:v>
                </c:pt>
                <c:pt idx="2723">
                  <c:v>2.7230000000000001E-2</c:v>
                </c:pt>
                <c:pt idx="2724">
                  <c:v>2.724E-2</c:v>
                </c:pt>
                <c:pt idx="2725">
                  <c:v>2.725E-2</c:v>
                </c:pt>
                <c:pt idx="2726">
                  <c:v>2.726E-2</c:v>
                </c:pt>
                <c:pt idx="2727">
                  <c:v>2.7269999999999999E-2</c:v>
                </c:pt>
                <c:pt idx="2728">
                  <c:v>2.7279999999999999E-2</c:v>
                </c:pt>
                <c:pt idx="2729">
                  <c:v>2.7289999999999998E-2</c:v>
                </c:pt>
                <c:pt idx="2730">
                  <c:v>2.7300000000000001E-2</c:v>
                </c:pt>
                <c:pt idx="2731">
                  <c:v>2.7310000000000001E-2</c:v>
                </c:pt>
                <c:pt idx="2732">
                  <c:v>2.7320000000000001E-2</c:v>
                </c:pt>
                <c:pt idx="2733">
                  <c:v>2.733E-2</c:v>
                </c:pt>
                <c:pt idx="2734">
                  <c:v>2.734E-2</c:v>
                </c:pt>
                <c:pt idx="2735">
                  <c:v>2.7349999999999999E-2</c:v>
                </c:pt>
                <c:pt idx="2736">
                  <c:v>2.7359999999999999E-2</c:v>
                </c:pt>
                <c:pt idx="2737">
                  <c:v>2.7369999999999998E-2</c:v>
                </c:pt>
                <c:pt idx="2738">
                  <c:v>2.7380000000000002E-2</c:v>
                </c:pt>
                <c:pt idx="2739">
                  <c:v>2.7390000000000001E-2</c:v>
                </c:pt>
                <c:pt idx="2740">
                  <c:v>2.7400000000000001E-2</c:v>
                </c:pt>
                <c:pt idx="2741">
                  <c:v>2.741E-2</c:v>
                </c:pt>
                <c:pt idx="2742">
                  <c:v>2.742E-2</c:v>
                </c:pt>
                <c:pt idx="2743">
                  <c:v>2.743E-2</c:v>
                </c:pt>
                <c:pt idx="2744">
                  <c:v>2.7439999999999999E-2</c:v>
                </c:pt>
                <c:pt idx="2745">
                  <c:v>2.7449999999999999E-2</c:v>
                </c:pt>
                <c:pt idx="2746">
                  <c:v>2.7459999999999998E-2</c:v>
                </c:pt>
                <c:pt idx="2747">
                  <c:v>2.7470000000000001E-2</c:v>
                </c:pt>
                <c:pt idx="2748">
                  <c:v>2.7480000000000001E-2</c:v>
                </c:pt>
                <c:pt idx="2749">
                  <c:v>2.7490000000000001E-2</c:v>
                </c:pt>
                <c:pt idx="2750">
                  <c:v>2.75E-2</c:v>
                </c:pt>
                <c:pt idx="2751">
                  <c:v>2.751E-2</c:v>
                </c:pt>
                <c:pt idx="2752">
                  <c:v>2.7519999999999999E-2</c:v>
                </c:pt>
                <c:pt idx="2753">
                  <c:v>2.7529999999999999E-2</c:v>
                </c:pt>
                <c:pt idx="2754">
                  <c:v>2.7539999999999999E-2</c:v>
                </c:pt>
                <c:pt idx="2755">
                  <c:v>2.7550000000000002E-2</c:v>
                </c:pt>
                <c:pt idx="2756">
                  <c:v>2.7560000000000001E-2</c:v>
                </c:pt>
                <c:pt idx="2757">
                  <c:v>2.7570000000000001E-2</c:v>
                </c:pt>
                <c:pt idx="2758">
                  <c:v>2.758E-2</c:v>
                </c:pt>
                <c:pt idx="2759">
                  <c:v>2.759E-2</c:v>
                </c:pt>
                <c:pt idx="2760">
                  <c:v>2.76E-2</c:v>
                </c:pt>
                <c:pt idx="2761">
                  <c:v>2.7609999999999999E-2</c:v>
                </c:pt>
                <c:pt idx="2762">
                  <c:v>2.7619999999999999E-2</c:v>
                </c:pt>
                <c:pt idx="2763">
                  <c:v>2.7629999999999998E-2</c:v>
                </c:pt>
                <c:pt idx="2764">
                  <c:v>2.7640000000000001E-2</c:v>
                </c:pt>
                <c:pt idx="2765">
                  <c:v>2.7650000000000001E-2</c:v>
                </c:pt>
                <c:pt idx="2766">
                  <c:v>2.7660000000000001E-2</c:v>
                </c:pt>
                <c:pt idx="2767">
                  <c:v>2.767E-2</c:v>
                </c:pt>
                <c:pt idx="2768">
                  <c:v>2.768E-2</c:v>
                </c:pt>
                <c:pt idx="2769">
                  <c:v>2.7689999999999999E-2</c:v>
                </c:pt>
                <c:pt idx="2770">
                  <c:v>2.7699999999999999E-2</c:v>
                </c:pt>
                <c:pt idx="2771">
                  <c:v>2.7709999999999999E-2</c:v>
                </c:pt>
                <c:pt idx="2772">
                  <c:v>2.7720000000000002E-2</c:v>
                </c:pt>
                <c:pt idx="2773">
                  <c:v>2.7730000000000001E-2</c:v>
                </c:pt>
                <c:pt idx="2774">
                  <c:v>2.7740000000000001E-2</c:v>
                </c:pt>
                <c:pt idx="2775">
                  <c:v>2.775E-2</c:v>
                </c:pt>
                <c:pt idx="2776">
                  <c:v>2.776E-2</c:v>
                </c:pt>
                <c:pt idx="2777">
                  <c:v>2.777E-2</c:v>
                </c:pt>
                <c:pt idx="2778">
                  <c:v>2.7779999999999999E-2</c:v>
                </c:pt>
                <c:pt idx="2779">
                  <c:v>2.7789999999999999E-2</c:v>
                </c:pt>
                <c:pt idx="2780">
                  <c:v>2.7799999999999998E-2</c:v>
                </c:pt>
                <c:pt idx="2781">
                  <c:v>2.7810000000000001E-2</c:v>
                </c:pt>
                <c:pt idx="2782">
                  <c:v>2.7820000000000001E-2</c:v>
                </c:pt>
                <c:pt idx="2783">
                  <c:v>2.7830000000000001E-2</c:v>
                </c:pt>
                <c:pt idx="2784">
                  <c:v>2.784E-2</c:v>
                </c:pt>
                <c:pt idx="2785">
                  <c:v>2.785E-2</c:v>
                </c:pt>
                <c:pt idx="2786">
                  <c:v>2.7859999999999999E-2</c:v>
                </c:pt>
                <c:pt idx="2787">
                  <c:v>2.7869999999999999E-2</c:v>
                </c:pt>
                <c:pt idx="2788">
                  <c:v>2.7879999999999999E-2</c:v>
                </c:pt>
                <c:pt idx="2789">
                  <c:v>2.7890000000000002E-2</c:v>
                </c:pt>
                <c:pt idx="2790">
                  <c:v>2.7900000000000001E-2</c:v>
                </c:pt>
                <c:pt idx="2791">
                  <c:v>2.7910000000000001E-2</c:v>
                </c:pt>
                <c:pt idx="2792">
                  <c:v>2.792E-2</c:v>
                </c:pt>
                <c:pt idx="2793">
                  <c:v>2.793E-2</c:v>
                </c:pt>
                <c:pt idx="2794">
                  <c:v>2.794E-2</c:v>
                </c:pt>
                <c:pt idx="2795">
                  <c:v>2.7949999999999999E-2</c:v>
                </c:pt>
                <c:pt idx="2796">
                  <c:v>2.7959999999999999E-2</c:v>
                </c:pt>
                <c:pt idx="2797">
                  <c:v>2.7969999999999998E-2</c:v>
                </c:pt>
                <c:pt idx="2798">
                  <c:v>2.7980000000000001E-2</c:v>
                </c:pt>
                <c:pt idx="2799">
                  <c:v>2.7990000000000001E-2</c:v>
                </c:pt>
                <c:pt idx="2800">
                  <c:v>2.8000000000000001E-2</c:v>
                </c:pt>
                <c:pt idx="2801">
                  <c:v>2.801E-2</c:v>
                </c:pt>
                <c:pt idx="2802">
                  <c:v>2.802E-2</c:v>
                </c:pt>
                <c:pt idx="2803">
                  <c:v>2.8029999999999999E-2</c:v>
                </c:pt>
                <c:pt idx="2804">
                  <c:v>2.8039999999999999E-2</c:v>
                </c:pt>
                <c:pt idx="2805">
                  <c:v>2.8049999999999999E-2</c:v>
                </c:pt>
                <c:pt idx="2806">
                  <c:v>2.8060000000000002E-2</c:v>
                </c:pt>
                <c:pt idx="2807">
                  <c:v>2.8070000000000001E-2</c:v>
                </c:pt>
                <c:pt idx="2808">
                  <c:v>2.8080000000000001E-2</c:v>
                </c:pt>
                <c:pt idx="2809">
                  <c:v>2.809E-2</c:v>
                </c:pt>
                <c:pt idx="2810">
                  <c:v>2.81E-2</c:v>
                </c:pt>
                <c:pt idx="2811">
                  <c:v>2.811E-2</c:v>
                </c:pt>
                <c:pt idx="2812">
                  <c:v>2.8119999999999999E-2</c:v>
                </c:pt>
                <c:pt idx="2813">
                  <c:v>2.8129999999999999E-2</c:v>
                </c:pt>
                <c:pt idx="2814">
                  <c:v>2.8139999999999998E-2</c:v>
                </c:pt>
                <c:pt idx="2815">
                  <c:v>2.8150000000000001E-2</c:v>
                </c:pt>
                <c:pt idx="2816">
                  <c:v>2.8160000000000001E-2</c:v>
                </c:pt>
                <c:pt idx="2817">
                  <c:v>2.8170000000000001E-2</c:v>
                </c:pt>
                <c:pt idx="2818">
                  <c:v>2.818E-2</c:v>
                </c:pt>
                <c:pt idx="2819">
                  <c:v>2.819E-2</c:v>
                </c:pt>
                <c:pt idx="2820">
                  <c:v>2.8199999999999999E-2</c:v>
                </c:pt>
                <c:pt idx="2821">
                  <c:v>2.8209999999999999E-2</c:v>
                </c:pt>
                <c:pt idx="2822">
                  <c:v>2.8219999999999999E-2</c:v>
                </c:pt>
                <c:pt idx="2823">
                  <c:v>2.8230000000000002E-2</c:v>
                </c:pt>
                <c:pt idx="2824">
                  <c:v>2.8240000000000001E-2</c:v>
                </c:pt>
                <c:pt idx="2825">
                  <c:v>2.8250000000000001E-2</c:v>
                </c:pt>
                <c:pt idx="2826">
                  <c:v>2.826E-2</c:v>
                </c:pt>
                <c:pt idx="2827">
                  <c:v>2.827E-2</c:v>
                </c:pt>
                <c:pt idx="2828">
                  <c:v>2.828E-2</c:v>
                </c:pt>
                <c:pt idx="2829">
                  <c:v>2.8289999999999999E-2</c:v>
                </c:pt>
                <c:pt idx="2830">
                  <c:v>2.8299999999999999E-2</c:v>
                </c:pt>
                <c:pt idx="2831">
                  <c:v>2.8309999999999998E-2</c:v>
                </c:pt>
                <c:pt idx="2832">
                  <c:v>2.8320000000000001E-2</c:v>
                </c:pt>
                <c:pt idx="2833">
                  <c:v>2.8330000000000001E-2</c:v>
                </c:pt>
                <c:pt idx="2834">
                  <c:v>2.8340000000000001E-2</c:v>
                </c:pt>
                <c:pt idx="2835">
                  <c:v>2.835E-2</c:v>
                </c:pt>
                <c:pt idx="2836">
                  <c:v>2.836E-2</c:v>
                </c:pt>
                <c:pt idx="2837">
                  <c:v>2.8369999999999999E-2</c:v>
                </c:pt>
                <c:pt idx="2838">
                  <c:v>2.8379999999999999E-2</c:v>
                </c:pt>
                <c:pt idx="2839">
                  <c:v>2.8389999999999999E-2</c:v>
                </c:pt>
                <c:pt idx="2840">
                  <c:v>2.8400000000000002E-2</c:v>
                </c:pt>
                <c:pt idx="2841">
                  <c:v>2.8410000000000001E-2</c:v>
                </c:pt>
                <c:pt idx="2842">
                  <c:v>2.8420000000000001E-2</c:v>
                </c:pt>
                <c:pt idx="2843">
                  <c:v>2.843E-2</c:v>
                </c:pt>
                <c:pt idx="2844">
                  <c:v>2.844E-2</c:v>
                </c:pt>
                <c:pt idx="2845">
                  <c:v>2.845E-2</c:v>
                </c:pt>
                <c:pt idx="2846">
                  <c:v>2.8459999999999999E-2</c:v>
                </c:pt>
                <c:pt idx="2847">
                  <c:v>2.8469999999999999E-2</c:v>
                </c:pt>
                <c:pt idx="2848">
                  <c:v>2.8479999999999998E-2</c:v>
                </c:pt>
                <c:pt idx="2849">
                  <c:v>2.8490000000000001E-2</c:v>
                </c:pt>
                <c:pt idx="2850">
                  <c:v>2.8500000000000001E-2</c:v>
                </c:pt>
                <c:pt idx="2851">
                  <c:v>2.8510000000000001E-2</c:v>
                </c:pt>
                <c:pt idx="2852">
                  <c:v>2.852E-2</c:v>
                </c:pt>
                <c:pt idx="2853">
                  <c:v>2.853E-2</c:v>
                </c:pt>
                <c:pt idx="2854">
                  <c:v>2.8539999999999999E-2</c:v>
                </c:pt>
                <c:pt idx="2855">
                  <c:v>2.8549999999999999E-2</c:v>
                </c:pt>
                <c:pt idx="2856">
                  <c:v>2.8559999999999999E-2</c:v>
                </c:pt>
                <c:pt idx="2857">
                  <c:v>2.8570000000000002E-2</c:v>
                </c:pt>
                <c:pt idx="2858">
                  <c:v>2.8580000000000001E-2</c:v>
                </c:pt>
                <c:pt idx="2859">
                  <c:v>2.8590000000000001E-2</c:v>
                </c:pt>
                <c:pt idx="2860">
                  <c:v>2.86E-2</c:v>
                </c:pt>
                <c:pt idx="2861">
                  <c:v>2.861E-2</c:v>
                </c:pt>
                <c:pt idx="2862">
                  <c:v>2.862E-2</c:v>
                </c:pt>
                <c:pt idx="2863">
                  <c:v>2.8629999999999999E-2</c:v>
                </c:pt>
                <c:pt idx="2864">
                  <c:v>2.8639999999999999E-2</c:v>
                </c:pt>
                <c:pt idx="2865">
                  <c:v>2.8649999999999998E-2</c:v>
                </c:pt>
                <c:pt idx="2866">
                  <c:v>2.8660000000000001E-2</c:v>
                </c:pt>
                <c:pt idx="2867">
                  <c:v>2.8670000000000001E-2</c:v>
                </c:pt>
                <c:pt idx="2868">
                  <c:v>2.8680000000000001E-2</c:v>
                </c:pt>
                <c:pt idx="2869">
                  <c:v>2.869E-2</c:v>
                </c:pt>
                <c:pt idx="2870">
                  <c:v>2.87E-2</c:v>
                </c:pt>
                <c:pt idx="2871">
                  <c:v>2.8709999999999999E-2</c:v>
                </c:pt>
                <c:pt idx="2872">
                  <c:v>2.8719999999999999E-2</c:v>
                </c:pt>
                <c:pt idx="2873">
                  <c:v>2.8729999999999999E-2</c:v>
                </c:pt>
                <c:pt idx="2874">
                  <c:v>2.8740000000000002E-2</c:v>
                </c:pt>
                <c:pt idx="2875">
                  <c:v>2.8750000000000001E-2</c:v>
                </c:pt>
                <c:pt idx="2876">
                  <c:v>2.8760000000000001E-2</c:v>
                </c:pt>
                <c:pt idx="2877">
                  <c:v>2.877E-2</c:v>
                </c:pt>
                <c:pt idx="2878">
                  <c:v>2.878E-2</c:v>
                </c:pt>
                <c:pt idx="2879">
                  <c:v>2.879E-2</c:v>
                </c:pt>
                <c:pt idx="2880">
                  <c:v>2.8799999999999999E-2</c:v>
                </c:pt>
                <c:pt idx="2881">
                  <c:v>2.8809999999999999E-2</c:v>
                </c:pt>
                <c:pt idx="2882">
                  <c:v>2.8819999999999998E-2</c:v>
                </c:pt>
                <c:pt idx="2883">
                  <c:v>2.8830000000000001E-2</c:v>
                </c:pt>
                <c:pt idx="2884">
                  <c:v>2.8840000000000001E-2</c:v>
                </c:pt>
                <c:pt idx="2885">
                  <c:v>2.8850000000000001E-2</c:v>
                </c:pt>
                <c:pt idx="2886">
                  <c:v>2.886E-2</c:v>
                </c:pt>
                <c:pt idx="2887">
                  <c:v>2.887E-2</c:v>
                </c:pt>
                <c:pt idx="2888">
                  <c:v>2.8879999999999999E-2</c:v>
                </c:pt>
                <c:pt idx="2889">
                  <c:v>2.8889999999999999E-2</c:v>
                </c:pt>
                <c:pt idx="2890">
                  <c:v>2.8899999999999999E-2</c:v>
                </c:pt>
                <c:pt idx="2891">
                  <c:v>2.8910000000000002E-2</c:v>
                </c:pt>
                <c:pt idx="2892">
                  <c:v>2.8920000000000001E-2</c:v>
                </c:pt>
                <c:pt idx="2893">
                  <c:v>2.8930000000000001E-2</c:v>
                </c:pt>
                <c:pt idx="2894">
                  <c:v>2.894E-2</c:v>
                </c:pt>
                <c:pt idx="2895">
                  <c:v>2.895E-2</c:v>
                </c:pt>
                <c:pt idx="2896">
                  <c:v>2.896E-2</c:v>
                </c:pt>
                <c:pt idx="2897">
                  <c:v>2.8969999999999999E-2</c:v>
                </c:pt>
                <c:pt idx="2898">
                  <c:v>2.8979999999999999E-2</c:v>
                </c:pt>
                <c:pt idx="2899">
                  <c:v>2.8989999999999998E-2</c:v>
                </c:pt>
                <c:pt idx="2900">
                  <c:v>2.9000000000000001E-2</c:v>
                </c:pt>
                <c:pt idx="2901">
                  <c:v>2.9010000000000001E-2</c:v>
                </c:pt>
                <c:pt idx="2902">
                  <c:v>2.9020000000000001E-2</c:v>
                </c:pt>
                <c:pt idx="2903">
                  <c:v>2.903E-2</c:v>
                </c:pt>
                <c:pt idx="2904">
                  <c:v>2.904E-2</c:v>
                </c:pt>
                <c:pt idx="2905">
                  <c:v>2.9049999999999999E-2</c:v>
                </c:pt>
                <c:pt idx="2906">
                  <c:v>2.9059999999999999E-2</c:v>
                </c:pt>
                <c:pt idx="2907">
                  <c:v>2.9069999999999999E-2</c:v>
                </c:pt>
                <c:pt idx="2908">
                  <c:v>2.9080000000000002E-2</c:v>
                </c:pt>
                <c:pt idx="2909">
                  <c:v>2.9090000000000001E-2</c:v>
                </c:pt>
                <c:pt idx="2910">
                  <c:v>2.9100000000000001E-2</c:v>
                </c:pt>
                <c:pt idx="2911">
                  <c:v>2.911E-2</c:v>
                </c:pt>
                <c:pt idx="2912">
                  <c:v>2.912E-2</c:v>
                </c:pt>
                <c:pt idx="2913">
                  <c:v>2.913E-2</c:v>
                </c:pt>
                <c:pt idx="2914">
                  <c:v>2.9139999999999999E-2</c:v>
                </c:pt>
                <c:pt idx="2915">
                  <c:v>2.9149999999999999E-2</c:v>
                </c:pt>
                <c:pt idx="2916">
                  <c:v>2.9159999999999998E-2</c:v>
                </c:pt>
                <c:pt idx="2917">
                  <c:v>2.9170000000000001E-2</c:v>
                </c:pt>
                <c:pt idx="2918">
                  <c:v>2.9180000000000001E-2</c:v>
                </c:pt>
                <c:pt idx="2919">
                  <c:v>2.9190000000000001E-2</c:v>
                </c:pt>
                <c:pt idx="2920">
                  <c:v>2.92E-2</c:v>
                </c:pt>
                <c:pt idx="2921">
                  <c:v>2.921E-2</c:v>
                </c:pt>
                <c:pt idx="2922">
                  <c:v>2.9219999999999999E-2</c:v>
                </c:pt>
                <c:pt idx="2923">
                  <c:v>2.9229999999999999E-2</c:v>
                </c:pt>
                <c:pt idx="2924">
                  <c:v>2.9239999999999999E-2</c:v>
                </c:pt>
                <c:pt idx="2925">
                  <c:v>2.9250000000000002E-2</c:v>
                </c:pt>
                <c:pt idx="2926">
                  <c:v>2.9260000000000001E-2</c:v>
                </c:pt>
                <c:pt idx="2927">
                  <c:v>2.9270000000000001E-2</c:v>
                </c:pt>
                <c:pt idx="2928">
                  <c:v>2.928E-2</c:v>
                </c:pt>
                <c:pt idx="2929">
                  <c:v>2.929E-2</c:v>
                </c:pt>
                <c:pt idx="2930">
                  <c:v>2.93E-2</c:v>
                </c:pt>
                <c:pt idx="2931">
                  <c:v>2.9309999999999999E-2</c:v>
                </c:pt>
                <c:pt idx="2932">
                  <c:v>2.9319999999999999E-2</c:v>
                </c:pt>
                <c:pt idx="2933">
                  <c:v>2.9329999999999998E-2</c:v>
                </c:pt>
                <c:pt idx="2934">
                  <c:v>2.9340000000000001E-2</c:v>
                </c:pt>
                <c:pt idx="2935">
                  <c:v>2.9350000000000001E-2</c:v>
                </c:pt>
                <c:pt idx="2936">
                  <c:v>2.9360000000000001E-2</c:v>
                </c:pt>
                <c:pt idx="2937">
                  <c:v>2.937E-2</c:v>
                </c:pt>
                <c:pt idx="2938">
                  <c:v>2.938E-2</c:v>
                </c:pt>
                <c:pt idx="2939">
                  <c:v>2.9389999999999999E-2</c:v>
                </c:pt>
                <c:pt idx="2940">
                  <c:v>2.9399999999999999E-2</c:v>
                </c:pt>
                <c:pt idx="2941">
                  <c:v>2.9409999999999999E-2</c:v>
                </c:pt>
                <c:pt idx="2942">
                  <c:v>2.9420000000000002E-2</c:v>
                </c:pt>
                <c:pt idx="2943">
                  <c:v>2.9430000000000001E-2</c:v>
                </c:pt>
                <c:pt idx="2944">
                  <c:v>2.9440000000000001E-2</c:v>
                </c:pt>
                <c:pt idx="2945">
                  <c:v>2.945E-2</c:v>
                </c:pt>
                <c:pt idx="2946">
                  <c:v>2.946E-2</c:v>
                </c:pt>
                <c:pt idx="2947">
                  <c:v>2.947E-2</c:v>
                </c:pt>
                <c:pt idx="2948">
                  <c:v>2.9479999999999999E-2</c:v>
                </c:pt>
                <c:pt idx="2949">
                  <c:v>2.9489999999999999E-2</c:v>
                </c:pt>
                <c:pt idx="2950">
                  <c:v>2.9499999999999998E-2</c:v>
                </c:pt>
                <c:pt idx="2951">
                  <c:v>2.9510000000000002E-2</c:v>
                </c:pt>
                <c:pt idx="2952">
                  <c:v>2.9520000000000001E-2</c:v>
                </c:pt>
                <c:pt idx="2953">
                  <c:v>2.9530000000000001E-2</c:v>
                </c:pt>
                <c:pt idx="2954">
                  <c:v>2.954E-2</c:v>
                </c:pt>
                <c:pt idx="2955">
                  <c:v>2.955E-2</c:v>
                </c:pt>
                <c:pt idx="2956">
                  <c:v>2.9559999999999999E-2</c:v>
                </c:pt>
                <c:pt idx="2957">
                  <c:v>2.9569999999999999E-2</c:v>
                </c:pt>
                <c:pt idx="2958">
                  <c:v>2.9579999999999999E-2</c:v>
                </c:pt>
                <c:pt idx="2959">
                  <c:v>2.9590000000000002E-2</c:v>
                </c:pt>
                <c:pt idx="2960">
                  <c:v>2.9600000000000001E-2</c:v>
                </c:pt>
                <c:pt idx="2961">
                  <c:v>2.9610000000000001E-2</c:v>
                </c:pt>
                <c:pt idx="2962">
                  <c:v>2.962E-2</c:v>
                </c:pt>
                <c:pt idx="2963">
                  <c:v>2.963E-2</c:v>
                </c:pt>
                <c:pt idx="2964">
                  <c:v>2.964E-2</c:v>
                </c:pt>
                <c:pt idx="2965">
                  <c:v>2.9649999999999999E-2</c:v>
                </c:pt>
                <c:pt idx="2966">
                  <c:v>2.9659999999999999E-2</c:v>
                </c:pt>
                <c:pt idx="2967">
                  <c:v>2.9669999999999998E-2</c:v>
                </c:pt>
                <c:pt idx="2968">
                  <c:v>2.9680000000000002E-2</c:v>
                </c:pt>
                <c:pt idx="2969">
                  <c:v>2.9690000000000001E-2</c:v>
                </c:pt>
                <c:pt idx="2970">
                  <c:v>2.9700000000000001E-2</c:v>
                </c:pt>
                <c:pt idx="2971">
                  <c:v>2.971E-2</c:v>
                </c:pt>
                <c:pt idx="2972">
                  <c:v>2.9721000000000001E-2</c:v>
                </c:pt>
                <c:pt idx="2973">
                  <c:v>2.9731E-2</c:v>
                </c:pt>
                <c:pt idx="2974">
                  <c:v>2.9741E-2</c:v>
                </c:pt>
                <c:pt idx="2975">
                  <c:v>2.9751E-2</c:v>
                </c:pt>
                <c:pt idx="2976">
                  <c:v>2.9760999999999999E-2</c:v>
                </c:pt>
                <c:pt idx="2977">
                  <c:v>2.9770999999999999E-2</c:v>
                </c:pt>
                <c:pt idx="2978">
                  <c:v>2.9780999999999998E-2</c:v>
                </c:pt>
                <c:pt idx="2979">
                  <c:v>2.9791000000000002E-2</c:v>
                </c:pt>
                <c:pt idx="2980">
                  <c:v>2.9801000000000001E-2</c:v>
                </c:pt>
                <c:pt idx="2981">
                  <c:v>2.9811000000000001E-2</c:v>
                </c:pt>
                <c:pt idx="2982">
                  <c:v>2.9821E-2</c:v>
                </c:pt>
                <c:pt idx="2983">
                  <c:v>2.9831E-2</c:v>
                </c:pt>
                <c:pt idx="2984">
                  <c:v>2.9840999999999999E-2</c:v>
                </c:pt>
                <c:pt idx="2985">
                  <c:v>2.9850999999999999E-2</c:v>
                </c:pt>
                <c:pt idx="2986">
                  <c:v>2.9860999999999999E-2</c:v>
                </c:pt>
                <c:pt idx="2987">
                  <c:v>2.9871000000000002E-2</c:v>
                </c:pt>
                <c:pt idx="2988">
                  <c:v>2.9881000000000001E-2</c:v>
                </c:pt>
                <c:pt idx="2989">
                  <c:v>2.9891000000000001E-2</c:v>
                </c:pt>
                <c:pt idx="2990">
                  <c:v>2.9901E-2</c:v>
                </c:pt>
                <c:pt idx="2991">
                  <c:v>2.9911E-2</c:v>
                </c:pt>
                <c:pt idx="2992">
                  <c:v>2.9921E-2</c:v>
                </c:pt>
                <c:pt idx="2993">
                  <c:v>2.9930999999999999E-2</c:v>
                </c:pt>
                <c:pt idx="2994">
                  <c:v>2.9940999999999999E-2</c:v>
                </c:pt>
                <c:pt idx="2995">
                  <c:v>2.9950999999999998E-2</c:v>
                </c:pt>
                <c:pt idx="2996">
                  <c:v>2.9961000000000002E-2</c:v>
                </c:pt>
                <c:pt idx="2997">
                  <c:v>2.9971000000000001E-2</c:v>
                </c:pt>
                <c:pt idx="2998">
                  <c:v>2.9981000000000001E-2</c:v>
                </c:pt>
                <c:pt idx="2999">
                  <c:v>2.9991E-2</c:v>
                </c:pt>
                <c:pt idx="3000">
                  <c:v>3.0001E-2</c:v>
                </c:pt>
                <c:pt idx="3001">
                  <c:v>3.0010999999999999E-2</c:v>
                </c:pt>
                <c:pt idx="3002">
                  <c:v>3.0020999999999999E-2</c:v>
                </c:pt>
                <c:pt idx="3003">
                  <c:v>3.0030999999999999E-2</c:v>
                </c:pt>
                <c:pt idx="3004">
                  <c:v>3.0041000000000002E-2</c:v>
                </c:pt>
                <c:pt idx="3005">
                  <c:v>3.0051000000000001E-2</c:v>
                </c:pt>
                <c:pt idx="3006">
                  <c:v>3.0061000000000001E-2</c:v>
                </c:pt>
                <c:pt idx="3007">
                  <c:v>3.0071000000000001E-2</c:v>
                </c:pt>
                <c:pt idx="3008">
                  <c:v>3.0081E-2</c:v>
                </c:pt>
                <c:pt idx="3009">
                  <c:v>3.0091E-2</c:v>
                </c:pt>
                <c:pt idx="3010">
                  <c:v>3.0100999999999999E-2</c:v>
                </c:pt>
                <c:pt idx="3011">
                  <c:v>3.0110999999999999E-2</c:v>
                </c:pt>
                <c:pt idx="3012">
                  <c:v>3.0120999999999998E-2</c:v>
                </c:pt>
                <c:pt idx="3013">
                  <c:v>3.0131000000000002E-2</c:v>
                </c:pt>
                <c:pt idx="3014">
                  <c:v>3.0141000000000001E-2</c:v>
                </c:pt>
                <c:pt idx="3015">
                  <c:v>3.0151000000000001E-2</c:v>
                </c:pt>
                <c:pt idx="3016">
                  <c:v>3.0161E-2</c:v>
                </c:pt>
                <c:pt idx="3017">
                  <c:v>3.0171E-2</c:v>
                </c:pt>
                <c:pt idx="3018">
                  <c:v>3.0180999999999999E-2</c:v>
                </c:pt>
                <c:pt idx="3019">
                  <c:v>3.0190999999999999E-2</c:v>
                </c:pt>
                <c:pt idx="3020">
                  <c:v>3.0200999999999999E-2</c:v>
                </c:pt>
                <c:pt idx="3021">
                  <c:v>3.0210999999999998E-2</c:v>
                </c:pt>
                <c:pt idx="3022">
                  <c:v>3.0221000000000001E-2</c:v>
                </c:pt>
                <c:pt idx="3023">
                  <c:v>3.0231000000000001E-2</c:v>
                </c:pt>
                <c:pt idx="3024">
                  <c:v>3.0241000000000001E-2</c:v>
                </c:pt>
                <c:pt idx="3025">
                  <c:v>3.0251E-2</c:v>
                </c:pt>
                <c:pt idx="3026">
                  <c:v>3.0261E-2</c:v>
                </c:pt>
                <c:pt idx="3027">
                  <c:v>3.0270999999999999E-2</c:v>
                </c:pt>
                <c:pt idx="3028">
                  <c:v>3.0280999999999999E-2</c:v>
                </c:pt>
                <c:pt idx="3029">
                  <c:v>3.0290999999999998E-2</c:v>
                </c:pt>
                <c:pt idx="3030">
                  <c:v>3.0301000000000002E-2</c:v>
                </c:pt>
                <c:pt idx="3031">
                  <c:v>3.0311000000000001E-2</c:v>
                </c:pt>
                <c:pt idx="3032">
                  <c:v>3.0321000000000001E-2</c:v>
                </c:pt>
                <c:pt idx="3033">
                  <c:v>3.0331E-2</c:v>
                </c:pt>
                <c:pt idx="3034">
                  <c:v>3.0341E-2</c:v>
                </c:pt>
                <c:pt idx="3035">
                  <c:v>3.0351E-2</c:v>
                </c:pt>
                <c:pt idx="3036">
                  <c:v>3.0360999999999999E-2</c:v>
                </c:pt>
                <c:pt idx="3037">
                  <c:v>3.0370999999999999E-2</c:v>
                </c:pt>
                <c:pt idx="3038">
                  <c:v>3.0380999999999998E-2</c:v>
                </c:pt>
                <c:pt idx="3039">
                  <c:v>3.0391000000000001E-2</c:v>
                </c:pt>
                <c:pt idx="3040">
                  <c:v>3.0401000000000001E-2</c:v>
                </c:pt>
                <c:pt idx="3041">
                  <c:v>3.0411000000000001E-2</c:v>
                </c:pt>
                <c:pt idx="3042">
                  <c:v>3.0421E-2</c:v>
                </c:pt>
                <c:pt idx="3043">
                  <c:v>3.0431E-2</c:v>
                </c:pt>
                <c:pt idx="3044">
                  <c:v>3.0440999999999999E-2</c:v>
                </c:pt>
                <c:pt idx="3045">
                  <c:v>3.0450999999999999E-2</c:v>
                </c:pt>
                <c:pt idx="3046">
                  <c:v>3.0460999999999998E-2</c:v>
                </c:pt>
                <c:pt idx="3047">
                  <c:v>3.0471000000000002E-2</c:v>
                </c:pt>
                <c:pt idx="3048">
                  <c:v>3.0481000000000001E-2</c:v>
                </c:pt>
                <c:pt idx="3049">
                  <c:v>3.0491000000000001E-2</c:v>
                </c:pt>
                <c:pt idx="3050">
                  <c:v>3.0501E-2</c:v>
                </c:pt>
                <c:pt idx="3051">
                  <c:v>3.0511E-2</c:v>
                </c:pt>
                <c:pt idx="3052">
                  <c:v>3.0521E-2</c:v>
                </c:pt>
                <c:pt idx="3053">
                  <c:v>3.0530999999999999E-2</c:v>
                </c:pt>
                <c:pt idx="3054">
                  <c:v>3.0540999999999999E-2</c:v>
                </c:pt>
                <c:pt idx="3055">
                  <c:v>3.0550999999999998E-2</c:v>
                </c:pt>
                <c:pt idx="3056">
                  <c:v>3.0561000000000001E-2</c:v>
                </c:pt>
                <c:pt idx="3057">
                  <c:v>3.0571000000000001E-2</c:v>
                </c:pt>
                <c:pt idx="3058">
                  <c:v>3.0581000000000001E-2</c:v>
                </c:pt>
                <c:pt idx="3059">
                  <c:v>3.0591E-2</c:v>
                </c:pt>
                <c:pt idx="3060">
                  <c:v>3.0601E-2</c:v>
                </c:pt>
                <c:pt idx="3061">
                  <c:v>3.0610999999999999E-2</c:v>
                </c:pt>
                <c:pt idx="3062">
                  <c:v>3.0620999999999999E-2</c:v>
                </c:pt>
                <c:pt idx="3063">
                  <c:v>3.0630999999999999E-2</c:v>
                </c:pt>
                <c:pt idx="3064">
                  <c:v>3.0641000000000002E-2</c:v>
                </c:pt>
                <c:pt idx="3065">
                  <c:v>3.0651000000000001E-2</c:v>
                </c:pt>
                <c:pt idx="3066">
                  <c:v>3.0661000000000001E-2</c:v>
                </c:pt>
                <c:pt idx="3067">
                  <c:v>3.0671E-2</c:v>
                </c:pt>
                <c:pt idx="3068">
                  <c:v>3.0681E-2</c:v>
                </c:pt>
                <c:pt idx="3069">
                  <c:v>3.0691E-2</c:v>
                </c:pt>
                <c:pt idx="3070">
                  <c:v>3.0700999999999999E-2</c:v>
                </c:pt>
                <c:pt idx="3071">
                  <c:v>3.0710999999999999E-2</c:v>
                </c:pt>
                <c:pt idx="3072">
                  <c:v>3.0720999999999998E-2</c:v>
                </c:pt>
                <c:pt idx="3073">
                  <c:v>3.0731000000000001E-2</c:v>
                </c:pt>
                <c:pt idx="3074">
                  <c:v>3.0741000000000001E-2</c:v>
                </c:pt>
                <c:pt idx="3075">
                  <c:v>3.0751000000000001E-2</c:v>
                </c:pt>
                <c:pt idx="3076">
                  <c:v>3.0761E-2</c:v>
                </c:pt>
                <c:pt idx="3077">
                  <c:v>3.0771E-2</c:v>
                </c:pt>
                <c:pt idx="3078">
                  <c:v>3.0780999999999999E-2</c:v>
                </c:pt>
                <c:pt idx="3079">
                  <c:v>3.0790999999999999E-2</c:v>
                </c:pt>
                <c:pt idx="3080">
                  <c:v>3.0800999999999999E-2</c:v>
                </c:pt>
                <c:pt idx="3081">
                  <c:v>3.0811000000000002E-2</c:v>
                </c:pt>
                <c:pt idx="3082">
                  <c:v>3.0821000000000001E-2</c:v>
                </c:pt>
                <c:pt idx="3083">
                  <c:v>3.0831000000000001E-2</c:v>
                </c:pt>
                <c:pt idx="3084">
                  <c:v>3.0841E-2</c:v>
                </c:pt>
                <c:pt idx="3085">
                  <c:v>3.0851E-2</c:v>
                </c:pt>
                <c:pt idx="3086">
                  <c:v>3.0861E-2</c:v>
                </c:pt>
                <c:pt idx="3087">
                  <c:v>3.0870999999999999E-2</c:v>
                </c:pt>
                <c:pt idx="3088">
                  <c:v>3.0880999999999999E-2</c:v>
                </c:pt>
                <c:pt idx="3089">
                  <c:v>3.0890999999999998E-2</c:v>
                </c:pt>
                <c:pt idx="3090">
                  <c:v>3.0901000000000001E-2</c:v>
                </c:pt>
                <c:pt idx="3091">
                  <c:v>3.0911000000000001E-2</c:v>
                </c:pt>
                <c:pt idx="3092">
                  <c:v>3.0921000000000001E-2</c:v>
                </c:pt>
                <c:pt idx="3093">
                  <c:v>3.0931E-2</c:v>
                </c:pt>
                <c:pt idx="3094">
                  <c:v>3.0941E-2</c:v>
                </c:pt>
                <c:pt idx="3095">
                  <c:v>3.0950999999999999E-2</c:v>
                </c:pt>
                <c:pt idx="3096">
                  <c:v>3.0960999999999999E-2</c:v>
                </c:pt>
                <c:pt idx="3097">
                  <c:v>3.0970999999999999E-2</c:v>
                </c:pt>
                <c:pt idx="3098">
                  <c:v>3.0981000000000002E-2</c:v>
                </c:pt>
                <c:pt idx="3099">
                  <c:v>3.0991000000000001E-2</c:v>
                </c:pt>
                <c:pt idx="3100">
                  <c:v>3.1001000000000001E-2</c:v>
                </c:pt>
                <c:pt idx="3101">
                  <c:v>3.1011E-2</c:v>
                </c:pt>
                <c:pt idx="3102">
                  <c:v>3.1021E-2</c:v>
                </c:pt>
                <c:pt idx="3103">
                  <c:v>3.1031E-2</c:v>
                </c:pt>
                <c:pt idx="3104">
                  <c:v>3.1040999999999999E-2</c:v>
                </c:pt>
                <c:pt idx="3105">
                  <c:v>3.1050999999999999E-2</c:v>
                </c:pt>
                <c:pt idx="3106">
                  <c:v>3.1060999999999998E-2</c:v>
                </c:pt>
                <c:pt idx="3107">
                  <c:v>3.1071000000000001E-2</c:v>
                </c:pt>
                <c:pt idx="3108">
                  <c:v>3.1081000000000001E-2</c:v>
                </c:pt>
                <c:pt idx="3109">
                  <c:v>3.1091000000000001E-2</c:v>
                </c:pt>
                <c:pt idx="3110">
                  <c:v>3.1101E-2</c:v>
                </c:pt>
                <c:pt idx="3111">
                  <c:v>3.1111E-2</c:v>
                </c:pt>
                <c:pt idx="3112">
                  <c:v>3.1120999999999999E-2</c:v>
                </c:pt>
                <c:pt idx="3113">
                  <c:v>3.1130999999999999E-2</c:v>
                </c:pt>
                <c:pt idx="3114">
                  <c:v>3.1140999999999999E-2</c:v>
                </c:pt>
                <c:pt idx="3115">
                  <c:v>3.1151000000000002E-2</c:v>
                </c:pt>
                <c:pt idx="3116">
                  <c:v>3.1161000000000001E-2</c:v>
                </c:pt>
                <c:pt idx="3117">
                  <c:v>3.1171000000000001E-2</c:v>
                </c:pt>
                <c:pt idx="3118">
                  <c:v>3.1181E-2</c:v>
                </c:pt>
                <c:pt idx="3119">
                  <c:v>3.1191E-2</c:v>
                </c:pt>
                <c:pt idx="3120">
                  <c:v>3.1201E-2</c:v>
                </c:pt>
                <c:pt idx="3121">
                  <c:v>3.1210999999999999E-2</c:v>
                </c:pt>
                <c:pt idx="3122">
                  <c:v>3.1220999999999999E-2</c:v>
                </c:pt>
                <c:pt idx="3123">
                  <c:v>3.1230999999999998E-2</c:v>
                </c:pt>
                <c:pt idx="3124">
                  <c:v>3.1241000000000001E-2</c:v>
                </c:pt>
                <c:pt idx="3125">
                  <c:v>3.1251000000000001E-2</c:v>
                </c:pt>
                <c:pt idx="3126">
                  <c:v>3.1260999999999997E-2</c:v>
                </c:pt>
                <c:pt idx="3127">
                  <c:v>3.1271E-2</c:v>
                </c:pt>
                <c:pt idx="3128">
                  <c:v>3.1281000000000003E-2</c:v>
                </c:pt>
                <c:pt idx="3129">
                  <c:v>3.1290999999999999E-2</c:v>
                </c:pt>
                <c:pt idx="3130">
                  <c:v>3.1301000000000002E-2</c:v>
                </c:pt>
                <c:pt idx="3131">
                  <c:v>3.1310999999999999E-2</c:v>
                </c:pt>
                <c:pt idx="3132">
                  <c:v>3.1321000000000002E-2</c:v>
                </c:pt>
                <c:pt idx="3133">
                  <c:v>3.1330999999999998E-2</c:v>
                </c:pt>
                <c:pt idx="3134">
                  <c:v>3.1341000000000001E-2</c:v>
                </c:pt>
                <c:pt idx="3135">
                  <c:v>3.1350999999999997E-2</c:v>
                </c:pt>
                <c:pt idx="3136">
                  <c:v>3.1361E-2</c:v>
                </c:pt>
                <c:pt idx="3137">
                  <c:v>3.1371000000000003E-2</c:v>
                </c:pt>
                <c:pt idx="3138">
                  <c:v>3.1380999999999999E-2</c:v>
                </c:pt>
                <c:pt idx="3139">
                  <c:v>3.1391000000000002E-2</c:v>
                </c:pt>
                <c:pt idx="3140">
                  <c:v>3.1400999999999998E-2</c:v>
                </c:pt>
                <c:pt idx="3141">
                  <c:v>3.1411000000000001E-2</c:v>
                </c:pt>
                <c:pt idx="3142">
                  <c:v>3.1420999999999998E-2</c:v>
                </c:pt>
                <c:pt idx="3143">
                  <c:v>3.1431000000000001E-2</c:v>
                </c:pt>
                <c:pt idx="3144">
                  <c:v>3.1440999999999997E-2</c:v>
                </c:pt>
                <c:pt idx="3145">
                  <c:v>3.1451E-2</c:v>
                </c:pt>
                <c:pt idx="3146">
                  <c:v>3.1461000000000003E-2</c:v>
                </c:pt>
                <c:pt idx="3147">
                  <c:v>3.1470999999999999E-2</c:v>
                </c:pt>
                <c:pt idx="3148">
                  <c:v>3.1481000000000002E-2</c:v>
                </c:pt>
                <c:pt idx="3149">
                  <c:v>3.1490999999999998E-2</c:v>
                </c:pt>
                <c:pt idx="3150">
                  <c:v>3.1501000000000001E-2</c:v>
                </c:pt>
                <c:pt idx="3151">
                  <c:v>3.1510999999999997E-2</c:v>
                </c:pt>
                <c:pt idx="3152">
                  <c:v>3.1521E-2</c:v>
                </c:pt>
                <c:pt idx="3153">
                  <c:v>3.1531000000000003E-2</c:v>
                </c:pt>
                <c:pt idx="3154">
                  <c:v>3.1541E-2</c:v>
                </c:pt>
                <c:pt idx="3155">
                  <c:v>3.1551000000000003E-2</c:v>
                </c:pt>
                <c:pt idx="3156">
                  <c:v>3.1560999999999999E-2</c:v>
                </c:pt>
                <c:pt idx="3157">
                  <c:v>3.1571000000000002E-2</c:v>
                </c:pt>
                <c:pt idx="3158">
                  <c:v>3.1580999999999998E-2</c:v>
                </c:pt>
                <c:pt idx="3159">
                  <c:v>3.1591000000000001E-2</c:v>
                </c:pt>
                <c:pt idx="3160">
                  <c:v>3.1600999999999997E-2</c:v>
                </c:pt>
                <c:pt idx="3161">
                  <c:v>3.1611E-2</c:v>
                </c:pt>
                <c:pt idx="3162">
                  <c:v>3.1621000000000003E-2</c:v>
                </c:pt>
                <c:pt idx="3163">
                  <c:v>3.1630999999999999E-2</c:v>
                </c:pt>
                <c:pt idx="3164">
                  <c:v>3.1641000000000002E-2</c:v>
                </c:pt>
                <c:pt idx="3165">
                  <c:v>3.1650999999999999E-2</c:v>
                </c:pt>
                <c:pt idx="3166">
                  <c:v>3.1661000000000002E-2</c:v>
                </c:pt>
                <c:pt idx="3167">
                  <c:v>3.1670999999999998E-2</c:v>
                </c:pt>
                <c:pt idx="3168">
                  <c:v>3.1681000000000001E-2</c:v>
                </c:pt>
                <c:pt idx="3169">
                  <c:v>3.1690999999999997E-2</c:v>
                </c:pt>
                <c:pt idx="3170">
                  <c:v>3.1701E-2</c:v>
                </c:pt>
                <c:pt idx="3171">
                  <c:v>3.1711000000000003E-2</c:v>
                </c:pt>
                <c:pt idx="3172">
                  <c:v>3.1720999999999999E-2</c:v>
                </c:pt>
                <c:pt idx="3173">
                  <c:v>3.1731000000000002E-2</c:v>
                </c:pt>
                <c:pt idx="3174">
                  <c:v>3.1740999999999998E-2</c:v>
                </c:pt>
                <c:pt idx="3175">
                  <c:v>3.1751000000000001E-2</c:v>
                </c:pt>
                <c:pt idx="3176">
                  <c:v>3.1760999999999998E-2</c:v>
                </c:pt>
                <c:pt idx="3177">
                  <c:v>3.1771000000000001E-2</c:v>
                </c:pt>
                <c:pt idx="3178">
                  <c:v>3.1780999999999997E-2</c:v>
                </c:pt>
                <c:pt idx="3179">
                  <c:v>3.1791E-2</c:v>
                </c:pt>
                <c:pt idx="3180">
                  <c:v>3.1801000000000003E-2</c:v>
                </c:pt>
                <c:pt idx="3181">
                  <c:v>3.1810999999999999E-2</c:v>
                </c:pt>
                <c:pt idx="3182">
                  <c:v>3.1821000000000002E-2</c:v>
                </c:pt>
                <c:pt idx="3183">
                  <c:v>3.1830999999999998E-2</c:v>
                </c:pt>
                <c:pt idx="3184">
                  <c:v>3.1841000000000001E-2</c:v>
                </c:pt>
                <c:pt idx="3185">
                  <c:v>3.1850999999999997E-2</c:v>
                </c:pt>
                <c:pt idx="3186">
                  <c:v>3.1861E-2</c:v>
                </c:pt>
                <c:pt idx="3187">
                  <c:v>3.1870000000000002E-2</c:v>
                </c:pt>
                <c:pt idx="3188">
                  <c:v>3.1879999999999999E-2</c:v>
                </c:pt>
                <c:pt idx="3189">
                  <c:v>3.1890000000000002E-2</c:v>
                </c:pt>
                <c:pt idx="3190">
                  <c:v>3.1899999999999998E-2</c:v>
                </c:pt>
                <c:pt idx="3191">
                  <c:v>3.1910000000000001E-2</c:v>
                </c:pt>
                <c:pt idx="3192">
                  <c:v>3.1919999999999997E-2</c:v>
                </c:pt>
                <c:pt idx="3193">
                  <c:v>3.193E-2</c:v>
                </c:pt>
                <c:pt idx="3194">
                  <c:v>3.1940000000000003E-2</c:v>
                </c:pt>
                <c:pt idx="3195">
                  <c:v>3.1949999999999999E-2</c:v>
                </c:pt>
                <c:pt idx="3196">
                  <c:v>3.1960000000000002E-2</c:v>
                </c:pt>
                <c:pt idx="3197">
                  <c:v>3.1969999999999998E-2</c:v>
                </c:pt>
                <c:pt idx="3198">
                  <c:v>3.1980000000000001E-2</c:v>
                </c:pt>
                <c:pt idx="3199">
                  <c:v>3.1989999999999998E-2</c:v>
                </c:pt>
                <c:pt idx="3200">
                  <c:v>3.2000000000000001E-2</c:v>
                </c:pt>
                <c:pt idx="3201">
                  <c:v>3.2009999999999997E-2</c:v>
                </c:pt>
                <c:pt idx="3202">
                  <c:v>3.202E-2</c:v>
                </c:pt>
                <c:pt idx="3203">
                  <c:v>3.2030000000000003E-2</c:v>
                </c:pt>
                <c:pt idx="3204">
                  <c:v>3.2039999999999999E-2</c:v>
                </c:pt>
                <c:pt idx="3205">
                  <c:v>3.2050000000000002E-2</c:v>
                </c:pt>
                <c:pt idx="3206">
                  <c:v>3.2059999999999998E-2</c:v>
                </c:pt>
                <c:pt idx="3207">
                  <c:v>3.2070000000000001E-2</c:v>
                </c:pt>
                <c:pt idx="3208">
                  <c:v>3.2079999999999997E-2</c:v>
                </c:pt>
                <c:pt idx="3209">
                  <c:v>3.209E-2</c:v>
                </c:pt>
                <c:pt idx="3210">
                  <c:v>3.2099999999999997E-2</c:v>
                </c:pt>
                <c:pt idx="3211">
                  <c:v>3.211E-2</c:v>
                </c:pt>
                <c:pt idx="3212">
                  <c:v>3.2120000000000003E-2</c:v>
                </c:pt>
                <c:pt idx="3213">
                  <c:v>3.2129999999999999E-2</c:v>
                </c:pt>
                <c:pt idx="3214">
                  <c:v>3.2140000000000002E-2</c:v>
                </c:pt>
                <c:pt idx="3215">
                  <c:v>3.2149999999999998E-2</c:v>
                </c:pt>
                <c:pt idx="3216">
                  <c:v>3.2160000000000001E-2</c:v>
                </c:pt>
                <c:pt idx="3217">
                  <c:v>3.2169999999999997E-2</c:v>
                </c:pt>
                <c:pt idx="3218">
                  <c:v>3.218E-2</c:v>
                </c:pt>
                <c:pt idx="3219">
                  <c:v>3.2190000000000003E-2</c:v>
                </c:pt>
                <c:pt idx="3220">
                  <c:v>3.2199999999999999E-2</c:v>
                </c:pt>
                <c:pt idx="3221">
                  <c:v>3.2210000000000003E-2</c:v>
                </c:pt>
                <c:pt idx="3222">
                  <c:v>3.2219999999999999E-2</c:v>
                </c:pt>
                <c:pt idx="3223">
                  <c:v>3.2230000000000002E-2</c:v>
                </c:pt>
                <c:pt idx="3224">
                  <c:v>3.2239999999999998E-2</c:v>
                </c:pt>
                <c:pt idx="3225">
                  <c:v>3.2250000000000001E-2</c:v>
                </c:pt>
                <c:pt idx="3226">
                  <c:v>3.2259999999999997E-2</c:v>
                </c:pt>
                <c:pt idx="3227">
                  <c:v>3.227E-2</c:v>
                </c:pt>
                <c:pt idx="3228">
                  <c:v>3.2280000000000003E-2</c:v>
                </c:pt>
                <c:pt idx="3229">
                  <c:v>3.2289999999999999E-2</c:v>
                </c:pt>
                <c:pt idx="3230">
                  <c:v>3.2300000000000002E-2</c:v>
                </c:pt>
                <c:pt idx="3231">
                  <c:v>3.2309999999999998E-2</c:v>
                </c:pt>
                <c:pt idx="3232">
                  <c:v>3.2320000000000002E-2</c:v>
                </c:pt>
                <c:pt idx="3233">
                  <c:v>3.2329999999999998E-2</c:v>
                </c:pt>
                <c:pt idx="3234">
                  <c:v>3.2340000000000001E-2</c:v>
                </c:pt>
                <c:pt idx="3235">
                  <c:v>3.2349999999999997E-2</c:v>
                </c:pt>
                <c:pt idx="3236">
                  <c:v>3.236E-2</c:v>
                </c:pt>
                <c:pt idx="3237">
                  <c:v>3.2370000000000003E-2</c:v>
                </c:pt>
                <c:pt idx="3238">
                  <c:v>3.2379999999999999E-2</c:v>
                </c:pt>
                <c:pt idx="3239">
                  <c:v>3.2390000000000002E-2</c:v>
                </c:pt>
                <c:pt idx="3240">
                  <c:v>3.2399999999999998E-2</c:v>
                </c:pt>
                <c:pt idx="3241">
                  <c:v>3.2410000000000001E-2</c:v>
                </c:pt>
                <c:pt idx="3242">
                  <c:v>3.2419999999999997E-2</c:v>
                </c:pt>
                <c:pt idx="3243">
                  <c:v>3.243E-2</c:v>
                </c:pt>
                <c:pt idx="3244">
                  <c:v>3.2439999999999997E-2</c:v>
                </c:pt>
                <c:pt idx="3245">
                  <c:v>3.245E-2</c:v>
                </c:pt>
                <c:pt idx="3246">
                  <c:v>3.2460000000000003E-2</c:v>
                </c:pt>
                <c:pt idx="3247">
                  <c:v>3.2469999999999999E-2</c:v>
                </c:pt>
                <c:pt idx="3248">
                  <c:v>3.2480000000000002E-2</c:v>
                </c:pt>
                <c:pt idx="3249">
                  <c:v>3.2489999999999998E-2</c:v>
                </c:pt>
                <c:pt idx="3250">
                  <c:v>3.2500000000000001E-2</c:v>
                </c:pt>
                <c:pt idx="3251">
                  <c:v>3.2509999999999997E-2</c:v>
                </c:pt>
                <c:pt idx="3252">
                  <c:v>3.252E-2</c:v>
                </c:pt>
                <c:pt idx="3253">
                  <c:v>3.2530000000000003E-2</c:v>
                </c:pt>
                <c:pt idx="3254">
                  <c:v>3.2539999999999999E-2</c:v>
                </c:pt>
                <c:pt idx="3255">
                  <c:v>3.2550000000000003E-2</c:v>
                </c:pt>
                <c:pt idx="3256">
                  <c:v>3.2559999999999999E-2</c:v>
                </c:pt>
                <c:pt idx="3257">
                  <c:v>3.2570000000000002E-2</c:v>
                </c:pt>
                <c:pt idx="3258">
                  <c:v>3.2579999999999998E-2</c:v>
                </c:pt>
                <c:pt idx="3259">
                  <c:v>3.2590000000000001E-2</c:v>
                </c:pt>
                <c:pt idx="3260">
                  <c:v>3.2599999999999997E-2</c:v>
                </c:pt>
                <c:pt idx="3261">
                  <c:v>3.261E-2</c:v>
                </c:pt>
                <c:pt idx="3262">
                  <c:v>3.2620000000000003E-2</c:v>
                </c:pt>
                <c:pt idx="3263">
                  <c:v>3.2629999999999999E-2</c:v>
                </c:pt>
                <c:pt idx="3264">
                  <c:v>3.2640000000000002E-2</c:v>
                </c:pt>
                <c:pt idx="3265">
                  <c:v>3.2649999999999998E-2</c:v>
                </c:pt>
                <c:pt idx="3266">
                  <c:v>3.2660000000000002E-2</c:v>
                </c:pt>
                <c:pt idx="3267">
                  <c:v>3.2669999999999998E-2</c:v>
                </c:pt>
                <c:pt idx="3268">
                  <c:v>3.2680000000000001E-2</c:v>
                </c:pt>
                <c:pt idx="3269">
                  <c:v>3.2689999999999997E-2</c:v>
                </c:pt>
                <c:pt idx="3270">
                  <c:v>3.27E-2</c:v>
                </c:pt>
                <c:pt idx="3271">
                  <c:v>3.2710000000000003E-2</c:v>
                </c:pt>
                <c:pt idx="3272">
                  <c:v>3.2719999999999999E-2</c:v>
                </c:pt>
                <c:pt idx="3273">
                  <c:v>3.2730000000000002E-2</c:v>
                </c:pt>
                <c:pt idx="3274">
                  <c:v>3.2739999999999998E-2</c:v>
                </c:pt>
                <c:pt idx="3275">
                  <c:v>3.2750000000000001E-2</c:v>
                </c:pt>
                <c:pt idx="3276">
                  <c:v>3.2759999999999997E-2</c:v>
                </c:pt>
                <c:pt idx="3277">
                  <c:v>3.2770000000000001E-2</c:v>
                </c:pt>
                <c:pt idx="3278">
                  <c:v>3.2779999999999997E-2</c:v>
                </c:pt>
                <c:pt idx="3279">
                  <c:v>3.279E-2</c:v>
                </c:pt>
                <c:pt idx="3280">
                  <c:v>3.2800000000000003E-2</c:v>
                </c:pt>
                <c:pt idx="3281">
                  <c:v>3.2809999999999999E-2</c:v>
                </c:pt>
                <c:pt idx="3282">
                  <c:v>3.2820000000000002E-2</c:v>
                </c:pt>
                <c:pt idx="3283">
                  <c:v>3.2829999999999998E-2</c:v>
                </c:pt>
                <c:pt idx="3284">
                  <c:v>3.2840000000000001E-2</c:v>
                </c:pt>
                <c:pt idx="3285">
                  <c:v>3.2849999999999997E-2</c:v>
                </c:pt>
                <c:pt idx="3286">
                  <c:v>3.286E-2</c:v>
                </c:pt>
                <c:pt idx="3287">
                  <c:v>3.2870000000000003E-2</c:v>
                </c:pt>
                <c:pt idx="3288">
                  <c:v>3.288E-2</c:v>
                </c:pt>
                <c:pt idx="3289">
                  <c:v>3.2890000000000003E-2</c:v>
                </c:pt>
                <c:pt idx="3290">
                  <c:v>3.2899999999999999E-2</c:v>
                </c:pt>
                <c:pt idx="3291">
                  <c:v>3.2910000000000002E-2</c:v>
                </c:pt>
                <c:pt idx="3292">
                  <c:v>3.2919999999999998E-2</c:v>
                </c:pt>
                <c:pt idx="3293">
                  <c:v>3.2930000000000001E-2</c:v>
                </c:pt>
                <c:pt idx="3294">
                  <c:v>3.2939999999999997E-2</c:v>
                </c:pt>
                <c:pt idx="3295">
                  <c:v>3.295E-2</c:v>
                </c:pt>
                <c:pt idx="3296">
                  <c:v>3.2960000000000003E-2</c:v>
                </c:pt>
                <c:pt idx="3297">
                  <c:v>3.2969999999999999E-2</c:v>
                </c:pt>
                <c:pt idx="3298">
                  <c:v>3.2980000000000002E-2</c:v>
                </c:pt>
                <c:pt idx="3299">
                  <c:v>3.2989999999999998E-2</c:v>
                </c:pt>
                <c:pt idx="3300">
                  <c:v>3.3000000000000002E-2</c:v>
                </c:pt>
                <c:pt idx="3301">
                  <c:v>3.3009999999999998E-2</c:v>
                </c:pt>
                <c:pt idx="3302">
                  <c:v>3.3020000000000001E-2</c:v>
                </c:pt>
                <c:pt idx="3303">
                  <c:v>3.3029999999999997E-2</c:v>
                </c:pt>
                <c:pt idx="3304">
                  <c:v>3.304E-2</c:v>
                </c:pt>
                <c:pt idx="3305">
                  <c:v>3.3050000000000003E-2</c:v>
                </c:pt>
                <c:pt idx="3306">
                  <c:v>3.3059999999999999E-2</c:v>
                </c:pt>
                <c:pt idx="3307">
                  <c:v>3.3070000000000002E-2</c:v>
                </c:pt>
                <c:pt idx="3308">
                  <c:v>3.3079999999999998E-2</c:v>
                </c:pt>
                <c:pt idx="3309">
                  <c:v>3.3090000000000001E-2</c:v>
                </c:pt>
                <c:pt idx="3310">
                  <c:v>3.3099999999999997E-2</c:v>
                </c:pt>
                <c:pt idx="3311">
                  <c:v>3.3110000000000001E-2</c:v>
                </c:pt>
                <c:pt idx="3312">
                  <c:v>3.3119999999999997E-2</c:v>
                </c:pt>
                <c:pt idx="3313">
                  <c:v>3.313E-2</c:v>
                </c:pt>
                <c:pt idx="3314">
                  <c:v>3.3140000000000003E-2</c:v>
                </c:pt>
                <c:pt idx="3315">
                  <c:v>3.3149999999999999E-2</c:v>
                </c:pt>
                <c:pt idx="3316">
                  <c:v>3.3160000000000002E-2</c:v>
                </c:pt>
                <c:pt idx="3317">
                  <c:v>3.3169999999999998E-2</c:v>
                </c:pt>
                <c:pt idx="3318">
                  <c:v>3.3180000000000001E-2</c:v>
                </c:pt>
                <c:pt idx="3319">
                  <c:v>3.3189999999999997E-2</c:v>
                </c:pt>
                <c:pt idx="3320">
                  <c:v>3.32E-2</c:v>
                </c:pt>
                <c:pt idx="3321">
                  <c:v>3.3210000000000003E-2</c:v>
                </c:pt>
                <c:pt idx="3322">
                  <c:v>3.322E-2</c:v>
                </c:pt>
                <c:pt idx="3323">
                  <c:v>3.3230000000000003E-2</c:v>
                </c:pt>
                <c:pt idx="3324">
                  <c:v>3.3239999999999999E-2</c:v>
                </c:pt>
                <c:pt idx="3325">
                  <c:v>3.3250000000000002E-2</c:v>
                </c:pt>
                <c:pt idx="3326">
                  <c:v>3.3259999999999998E-2</c:v>
                </c:pt>
                <c:pt idx="3327">
                  <c:v>3.3270000000000001E-2</c:v>
                </c:pt>
                <c:pt idx="3328">
                  <c:v>3.3279999999999997E-2</c:v>
                </c:pt>
                <c:pt idx="3329">
                  <c:v>3.329E-2</c:v>
                </c:pt>
                <c:pt idx="3330">
                  <c:v>3.3300000000000003E-2</c:v>
                </c:pt>
                <c:pt idx="3331">
                  <c:v>3.3309999999999999E-2</c:v>
                </c:pt>
                <c:pt idx="3332">
                  <c:v>3.3320000000000002E-2</c:v>
                </c:pt>
                <c:pt idx="3333">
                  <c:v>3.3329999999999999E-2</c:v>
                </c:pt>
                <c:pt idx="3334">
                  <c:v>3.3340000000000002E-2</c:v>
                </c:pt>
                <c:pt idx="3335">
                  <c:v>3.3349999999999998E-2</c:v>
                </c:pt>
                <c:pt idx="3336">
                  <c:v>3.3360000000000001E-2</c:v>
                </c:pt>
                <c:pt idx="3337">
                  <c:v>3.3369999999999997E-2</c:v>
                </c:pt>
                <c:pt idx="3338">
                  <c:v>3.338E-2</c:v>
                </c:pt>
                <c:pt idx="3339">
                  <c:v>3.3390000000000003E-2</c:v>
                </c:pt>
                <c:pt idx="3340">
                  <c:v>3.3399999999999999E-2</c:v>
                </c:pt>
                <c:pt idx="3341">
                  <c:v>3.3410000000000002E-2</c:v>
                </c:pt>
                <c:pt idx="3342">
                  <c:v>3.3419999999999998E-2</c:v>
                </c:pt>
                <c:pt idx="3343">
                  <c:v>3.3430000000000001E-2</c:v>
                </c:pt>
                <c:pt idx="3344">
                  <c:v>3.3439999999999998E-2</c:v>
                </c:pt>
                <c:pt idx="3345">
                  <c:v>3.3450000000000001E-2</c:v>
                </c:pt>
                <c:pt idx="3346">
                  <c:v>3.3459999999999997E-2</c:v>
                </c:pt>
                <c:pt idx="3347">
                  <c:v>3.347E-2</c:v>
                </c:pt>
                <c:pt idx="3348">
                  <c:v>3.3480000000000003E-2</c:v>
                </c:pt>
                <c:pt idx="3349">
                  <c:v>3.3489999999999999E-2</c:v>
                </c:pt>
                <c:pt idx="3350">
                  <c:v>3.3500000000000002E-2</c:v>
                </c:pt>
                <c:pt idx="3351">
                  <c:v>3.3509999999999998E-2</c:v>
                </c:pt>
                <c:pt idx="3352">
                  <c:v>3.3520000000000001E-2</c:v>
                </c:pt>
                <c:pt idx="3353">
                  <c:v>3.3529999999999997E-2</c:v>
                </c:pt>
                <c:pt idx="3354">
                  <c:v>3.354E-2</c:v>
                </c:pt>
                <c:pt idx="3355">
                  <c:v>3.3550000000000003E-2</c:v>
                </c:pt>
                <c:pt idx="3356">
                  <c:v>3.356E-2</c:v>
                </c:pt>
                <c:pt idx="3357">
                  <c:v>3.3570000000000003E-2</c:v>
                </c:pt>
                <c:pt idx="3358">
                  <c:v>3.3579999999999999E-2</c:v>
                </c:pt>
                <c:pt idx="3359">
                  <c:v>3.3590000000000002E-2</c:v>
                </c:pt>
                <c:pt idx="3360">
                  <c:v>3.3599999999999998E-2</c:v>
                </c:pt>
                <c:pt idx="3361">
                  <c:v>3.3610000000000001E-2</c:v>
                </c:pt>
                <c:pt idx="3362">
                  <c:v>3.3619999999999997E-2</c:v>
                </c:pt>
                <c:pt idx="3363">
                  <c:v>3.363E-2</c:v>
                </c:pt>
                <c:pt idx="3364">
                  <c:v>3.3640000000000003E-2</c:v>
                </c:pt>
                <c:pt idx="3365">
                  <c:v>3.3649999999999999E-2</c:v>
                </c:pt>
                <c:pt idx="3366">
                  <c:v>3.3660000000000002E-2</c:v>
                </c:pt>
                <c:pt idx="3367">
                  <c:v>3.3669999999999999E-2</c:v>
                </c:pt>
                <c:pt idx="3368">
                  <c:v>3.3680000000000002E-2</c:v>
                </c:pt>
                <c:pt idx="3369">
                  <c:v>3.3689999999999998E-2</c:v>
                </c:pt>
                <c:pt idx="3370">
                  <c:v>3.3700000000000001E-2</c:v>
                </c:pt>
                <c:pt idx="3371">
                  <c:v>3.3709999999999997E-2</c:v>
                </c:pt>
                <c:pt idx="3372">
                  <c:v>3.372E-2</c:v>
                </c:pt>
                <c:pt idx="3373">
                  <c:v>3.3730000000000003E-2</c:v>
                </c:pt>
                <c:pt idx="3374">
                  <c:v>3.3739999999999999E-2</c:v>
                </c:pt>
                <c:pt idx="3375">
                  <c:v>3.3750000000000002E-2</c:v>
                </c:pt>
                <c:pt idx="3376">
                  <c:v>3.3759999999999998E-2</c:v>
                </c:pt>
                <c:pt idx="3377">
                  <c:v>3.3770000000000001E-2</c:v>
                </c:pt>
                <c:pt idx="3378">
                  <c:v>3.3779999999999998E-2</c:v>
                </c:pt>
                <c:pt idx="3379">
                  <c:v>3.3790000000000001E-2</c:v>
                </c:pt>
                <c:pt idx="3380">
                  <c:v>3.3799999999999997E-2</c:v>
                </c:pt>
                <c:pt idx="3381">
                  <c:v>3.381E-2</c:v>
                </c:pt>
                <c:pt idx="3382">
                  <c:v>3.3820000000000003E-2</c:v>
                </c:pt>
                <c:pt idx="3383">
                  <c:v>3.3829999999999999E-2</c:v>
                </c:pt>
                <c:pt idx="3384">
                  <c:v>3.3840000000000002E-2</c:v>
                </c:pt>
                <c:pt idx="3385">
                  <c:v>3.3849999999999998E-2</c:v>
                </c:pt>
                <c:pt idx="3386">
                  <c:v>3.3860000000000001E-2</c:v>
                </c:pt>
                <c:pt idx="3387">
                  <c:v>3.3869999999999997E-2</c:v>
                </c:pt>
                <c:pt idx="3388">
                  <c:v>3.388E-2</c:v>
                </c:pt>
                <c:pt idx="3389">
                  <c:v>3.3890000000000003E-2</c:v>
                </c:pt>
                <c:pt idx="3390">
                  <c:v>3.39E-2</c:v>
                </c:pt>
                <c:pt idx="3391">
                  <c:v>3.3910000000000003E-2</c:v>
                </c:pt>
                <c:pt idx="3392">
                  <c:v>3.3919999999999999E-2</c:v>
                </c:pt>
                <c:pt idx="3393">
                  <c:v>3.3930000000000002E-2</c:v>
                </c:pt>
                <c:pt idx="3394">
                  <c:v>3.3939999999999998E-2</c:v>
                </c:pt>
                <c:pt idx="3395">
                  <c:v>3.3950000000000001E-2</c:v>
                </c:pt>
                <c:pt idx="3396">
                  <c:v>3.3959999999999997E-2</c:v>
                </c:pt>
                <c:pt idx="3397">
                  <c:v>3.397E-2</c:v>
                </c:pt>
                <c:pt idx="3398">
                  <c:v>3.3980000000000003E-2</c:v>
                </c:pt>
                <c:pt idx="3399">
                  <c:v>3.3989999999999999E-2</c:v>
                </c:pt>
                <c:pt idx="3400">
                  <c:v>3.4000000000000002E-2</c:v>
                </c:pt>
                <c:pt idx="3401">
                  <c:v>3.4009999999999999E-2</c:v>
                </c:pt>
                <c:pt idx="3402">
                  <c:v>3.4020000000000002E-2</c:v>
                </c:pt>
                <c:pt idx="3403">
                  <c:v>3.4029999999999998E-2</c:v>
                </c:pt>
                <c:pt idx="3404">
                  <c:v>3.4040000000000001E-2</c:v>
                </c:pt>
                <c:pt idx="3405">
                  <c:v>3.4049999999999997E-2</c:v>
                </c:pt>
                <c:pt idx="3406">
                  <c:v>3.406E-2</c:v>
                </c:pt>
                <c:pt idx="3407">
                  <c:v>3.4070000000000003E-2</c:v>
                </c:pt>
                <c:pt idx="3408">
                  <c:v>3.4079999999999999E-2</c:v>
                </c:pt>
                <c:pt idx="3409">
                  <c:v>3.4090000000000002E-2</c:v>
                </c:pt>
                <c:pt idx="3410">
                  <c:v>3.4099999999999998E-2</c:v>
                </c:pt>
                <c:pt idx="3411">
                  <c:v>3.4110000000000001E-2</c:v>
                </c:pt>
                <c:pt idx="3412">
                  <c:v>3.4119999999999998E-2</c:v>
                </c:pt>
                <c:pt idx="3413">
                  <c:v>3.4130000000000001E-2</c:v>
                </c:pt>
                <c:pt idx="3414">
                  <c:v>3.4139999999999997E-2</c:v>
                </c:pt>
                <c:pt idx="3415">
                  <c:v>3.415E-2</c:v>
                </c:pt>
                <c:pt idx="3416">
                  <c:v>3.4160000000000003E-2</c:v>
                </c:pt>
                <c:pt idx="3417">
                  <c:v>3.4169999999999999E-2</c:v>
                </c:pt>
                <c:pt idx="3418">
                  <c:v>3.4180000000000002E-2</c:v>
                </c:pt>
                <c:pt idx="3419">
                  <c:v>3.4189999999999998E-2</c:v>
                </c:pt>
                <c:pt idx="3420">
                  <c:v>3.4200000000000001E-2</c:v>
                </c:pt>
                <c:pt idx="3421">
                  <c:v>3.4209999999999997E-2</c:v>
                </c:pt>
                <c:pt idx="3422">
                  <c:v>3.422E-2</c:v>
                </c:pt>
                <c:pt idx="3423">
                  <c:v>3.4229999999999997E-2</c:v>
                </c:pt>
                <c:pt idx="3424">
                  <c:v>3.424E-2</c:v>
                </c:pt>
                <c:pt idx="3425">
                  <c:v>3.4250000000000003E-2</c:v>
                </c:pt>
                <c:pt idx="3426">
                  <c:v>3.4259999999999999E-2</c:v>
                </c:pt>
                <c:pt idx="3427">
                  <c:v>3.4270000000000002E-2</c:v>
                </c:pt>
                <c:pt idx="3428">
                  <c:v>3.4279999999999998E-2</c:v>
                </c:pt>
                <c:pt idx="3429">
                  <c:v>3.4290000000000001E-2</c:v>
                </c:pt>
                <c:pt idx="3430">
                  <c:v>3.4299999999999997E-2</c:v>
                </c:pt>
                <c:pt idx="3431">
                  <c:v>3.431E-2</c:v>
                </c:pt>
                <c:pt idx="3432">
                  <c:v>3.4320000000000003E-2</c:v>
                </c:pt>
                <c:pt idx="3433">
                  <c:v>3.4329999999999999E-2</c:v>
                </c:pt>
                <c:pt idx="3434">
                  <c:v>3.4340000000000002E-2</c:v>
                </c:pt>
                <c:pt idx="3435">
                  <c:v>3.4349999999999999E-2</c:v>
                </c:pt>
                <c:pt idx="3436">
                  <c:v>3.4360000000000002E-2</c:v>
                </c:pt>
                <c:pt idx="3437">
                  <c:v>3.4369999999999998E-2</c:v>
                </c:pt>
                <c:pt idx="3438">
                  <c:v>3.4380000000000001E-2</c:v>
                </c:pt>
                <c:pt idx="3439">
                  <c:v>3.4389999999999997E-2</c:v>
                </c:pt>
                <c:pt idx="3440">
                  <c:v>3.44E-2</c:v>
                </c:pt>
                <c:pt idx="3441">
                  <c:v>3.4410000000000003E-2</c:v>
                </c:pt>
                <c:pt idx="3442">
                  <c:v>3.4419999999999999E-2</c:v>
                </c:pt>
                <c:pt idx="3443">
                  <c:v>3.4430000000000002E-2</c:v>
                </c:pt>
                <c:pt idx="3444">
                  <c:v>3.4439999999999998E-2</c:v>
                </c:pt>
                <c:pt idx="3445">
                  <c:v>3.4450000000000001E-2</c:v>
                </c:pt>
                <c:pt idx="3446">
                  <c:v>3.4459999999999998E-2</c:v>
                </c:pt>
                <c:pt idx="3447">
                  <c:v>3.4470000000000001E-2</c:v>
                </c:pt>
                <c:pt idx="3448">
                  <c:v>3.4479999999999997E-2</c:v>
                </c:pt>
                <c:pt idx="3449">
                  <c:v>3.449E-2</c:v>
                </c:pt>
                <c:pt idx="3450">
                  <c:v>3.4500000000000003E-2</c:v>
                </c:pt>
                <c:pt idx="3451">
                  <c:v>3.4509999999999999E-2</c:v>
                </c:pt>
                <c:pt idx="3452">
                  <c:v>3.4520000000000002E-2</c:v>
                </c:pt>
                <c:pt idx="3453">
                  <c:v>3.4529999999999998E-2</c:v>
                </c:pt>
                <c:pt idx="3454">
                  <c:v>3.4540000000000001E-2</c:v>
                </c:pt>
                <c:pt idx="3455">
                  <c:v>3.4549999999999997E-2</c:v>
                </c:pt>
                <c:pt idx="3456">
                  <c:v>3.456E-2</c:v>
                </c:pt>
                <c:pt idx="3457">
                  <c:v>3.4569999999999997E-2</c:v>
                </c:pt>
                <c:pt idx="3458">
                  <c:v>3.458E-2</c:v>
                </c:pt>
                <c:pt idx="3459">
                  <c:v>3.4590000000000003E-2</c:v>
                </c:pt>
                <c:pt idx="3460">
                  <c:v>3.4599999999999999E-2</c:v>
                </c:pt>
                <c:pt idx="3461">
                  <c:v>3.4610000000000002E-2</c:v>
                </c:pt>
                <c:pt idx="3462">
                  <c:v>3.4619999999999998E-2</c:v>
                </c:pt>
                <c:pt idx="3463">
                  <c:v>3.4630000000000001E-2</c:v>
                </c:pt>
                <c:pt idx="3464">
                  <c:v>3.4639999999999997E-2</c:v>
                </c:pt>
                <c:pt idx="3465">
                  <c:v>3.465E-2</c:v>
                </c:pt>
                <c:pt idx="3466">
                  <c:v>3.4660000000000003E-2</c:v>
                </c:pt>
                <c:pt idx="3467">
                  <c:v>3.4669999999999999E-2</c:v>
                </c:pt>
                <c:pt idx="3468">
                  <c:v>3.4680000000000002E-2</c:v>
                </c:pt>
                <c:pt idx="3469">
                  <c:v>3.4689999999999999E-2</c:v>
                </c:pt>
                <c:pt idx="3470">
                  <c:v>3.4700000000000002E-2</c:v>
                </c:pt>
                <c:pt idx="3471">
                  <c:v>3.4709999999999998E-2</c:v>
                </c:pt>
                <c:pt idx="3472">
                  <c:v>3.4720000000000001E-2</c:v>
                </c:pt>
                <c:pt idx="3473">
                  <c:v>3.4729999999999997E-2</c:v>
                </c:pt>
                <c:pt idx="3474">
                  <c:v>3.474E-2</c:v>
                </c:pt>
                <c:pt idx="3475">
                  <c:v>3.4750000000000003E-2</c:v>
                </c:pt>
                <c:pt idx="3476">
                  <c:v>3.4759999999999999E-2</c:v>
                </c:pt>
                <c:pt idx="3477">
                  <c:v>3.4770000000000002E-2</c:v>
                </c:pt>
                <c:pt idx="3478">
                  <c:v>3.4779999999999998E-2</c:v>
                </c:pt>
                <c:pt idx="3479">
                  <c:v>3.4790000000000001E-2</c:v>
                </c:pt>
                <c:pt idx="3480">
                  <c:v>3.4799999999999998E-2</c:v>
                </c:pt>
                <c:pt idx="3481">
                  <c:v>3.4810000000000001E-2</c:v>
                </c:pt>
                <c:pt idx="3482">
                  <c:v>3.4819999999999997E-2</c:v>
                </c:pt>
                <c:pt idx="3483">
                  <c:v>3.483E-2</c:v>
                </c:pt>
                <c:pt idx="3484">
                  <c:v>3.4840000000000003E-2</c:v>
                </c:pt>
                <c:pt idx="3485">
                  <c:v>3.4849999999999999E-2</c:v>
                </c:pt>
                <c:pt idx="3486">
                  <c:v>3.4860000000000002E-2</c:v>
                </c:pt>
                <c:pt idx="3487">
                  <c:v>3.4869999999999998E-2</c:v>
                </c:pt>
                <c:pt idx="3488">
                  <c:v>3.4880000000000001E-2</c:v>
                </c:pt>
                <c:pt idx="3489">
                  <c:v>3.4889999999999997E-2</c:v>
                </c:pt>
                <c:pt idx="3490">
                  <c:v>3.49E-2</c:v>
                </c:pt>
                <c:pt idx="3491">
                  <c:v>3.4909999999999997E-2</c:v>
                </c:pt>
                <c:pt idx="3492">
                  <c:v>3.492E-2</c:v>
                </c:pt>
                <c:pt idx="3493">
                  <c:v>3.4930000000000003E-2</c:v>
                </c:pt>
                <c:pt idx="3494">
                  <c:v>3.4939999999999999E-2</c:v>
                </c:pt>
                <c:pt idx="3495">
                  <c:v>3.4950000000000002E-2</c:v>
                </c:pt>
                <c:pt idx="3496">
                  <c:v>3.4959999999999998E-2</c:v>
                </c:pt>
                <c:pt idx="3497">
                  <c:v>3.4970000000000001E-2</c:v>
                </c:pt>
                <c:pt idx="3498">
                  <c:v>3.4979999999999997E-2</c:v>
                </c:pt>
                <c:pt idx="3499">
                  <c:v>3.499E-2</c:v>
                </c:pt>
                <c:pt idx="3500">
                  <c:v>3.5000000000000003E-2</c:v>
                </c:pt>
                <c:pt idx="3501">
                  <c:v>3.5009999999999999E-2</c:v>
                </c:pt>
                <c:pt idx="3502">
                  <c:v>3.5020000000000003E-2</c:v>
                </c:pt>
                <c:pt idx="3503">
                  <c:v>3.5029999999999999E-2</c:v>
                </c:pt>
                <c:pt idx="3504">
                  <c:v>3.5040000000000002E-2</c:v>
                </c:pt>
                <c:pt idx="3505">
                  <c:v>3.5049999999999998E-2</c:v>
                </c:pt>
                <c:pt idx="3506">
                  <c:v>3.5060000000000001E-2</c:v>
                </c:pt>
                <c:pt idx="3507">
                  <c:v>3.5069999999999997E-2</c:v>
                </c:pt>
                <c:pt idx="3508">
                  <c:v>3.508E-2</c:v>
                </c:pt>
                <c:pt idx="3509">
                  <c:v>3.5090000000000003E-2</c:v>
                </c:pt>
                <c:pt idx="3510">
                  <c:v>3.5099999999999999E-2</c:v>
                </c:pt>
                <c:pt idx="3511">
                  <c:v>3.5110000000000002E-2</c:v>
                </c:pt>
                <c:pt idx="3512">
                  <c:v>3.5119999999999998E-2</c:v>
                </c:pt>
                <c:pt idx="3513">
                  <c:v>3.5130000000000002E-2</c:v>
                </c:pt>
                <c:pt idx="3514">
                  <c:v>3.5139999999999998E-2</c:v>
                </c:pt>
                <c:pt idx="3515">
                  <c:v>3.5150000000000001E-2</c:v>
                </c:pt>
                <c:pt idx="3516">
                  <c:v>3.5159999999999997E-2</c:v>
                </c:pt>
                <c:pt idx="3517">
                  <c:v>3.517E-2</c:v>
                </c:pt>
                <c:pt idx="3518">
                  <c:v>3.5180000000000003E-2</c:v>
                </c:pt>
                <c:pt idx="3519">
                  <c:v>3.5189999999999999E-2</c:v>
                </c:pt>
                <c:pt idx="3520">
                  <c:v>3.5200000000000002E-2</c:v>
                </c:pt>
                <c:pt idx="3521">
                  <c:v>3.5209999999999998E-2</c:v>
                </c:pt>
                <c:pt idx="3522">
                  <c:v>3.5220000000000001E-2</c:v>
                </c:pt>
                <c:pt idx="3523">
                  <c:v>3.5229999999999997E-2</c:v>
                </c:pt>
                <c:pt idx="3524">
                  <c:v>3.524E-2</c:v>
                </c:pt>
                <c:pt idx="3525">
                  <c:v>3.5249999999999997E-2</c:v>
                </c:pt>
                <c:pt idx="3526">
                  <c:v>3.526E-2</c:v>
                </c:pt>
                <c:pt idx="3527">
                  <c:v>3.5270000000000003E-2</c:v>
                </c:pt>
                <c:pt idx="3528">
                  <c:v>3.5279999999999999E-2</c:v>
                </c:pt>
                <c:pt idx="3529">
                  <c:v>3.5290000000000002E-2</c:v>
                </c:pt>
                <c:pt idx="3530">
                  <c:v>3.5299999999999998E-2</c:v>
                </c:pt>
                <c:pt idx="3531">
                  <c:v>3.5310000000000001E-2</c:v>
                </c:pt>
                <c:pt idx="3532">
                  <c:v>3.5319999999999997E-2</c:v>
                </c:pt>
                <c:pt idx="3533">
                  <c:v>3.533E-2</c:v>
                </c:pt>
                <c:pt idx="3534">
                  <c:v>3.5340000000000003E-2</c:v>
                </c:pt>
                <c:pt idx="3535">
                  <c:v>3.5349999999999999E-2</c:v>
                </c:pt>
                <c:pt idx="3536">
                  <c:v>3.5360000000000003E-2</c:v>
                </c:pt>
                <c:pt idx="3537">
                  <c:v>3.5369999999999999E-2</c:v>
                </c:pt>
                <c:pt idx="3538">
                  <c:v>3.5380000000000002E-2</c:v>
                </c:pt>
                <c:pt idx="3539">
                  <c:v>3.5389999999999998E-2</c:v>
                </c:pt>
                <c:pt idx="3540">
                  <c:v>3.5400000000000001E-2</c:v>
                </c:pt>
                <c:pt idx="3541">
                  <c:v>3.5409999999999997E-2</c:v>
                </c:pt>
                <c:pt idx="3542">
                  <c:v>3.542E-2</c:v>
                </c:pt>
                <c:pt idx="3543">
                  <c:v>3.5430000000000003E-2</c:v>
                </c:pt>
                <c:pt idx="3544">
                  <c:v>3.5439999999999999E-2</c:v>
                </c:pt>
                <c:pt idx="3545">
                  <c:v>3.5450000000000002E-2</c:v>
                </c:pt>
                <c:pt idx="3546">
                  <c:v>3.5459999999999998E-2</c:v>
                </c:pt>
                <c:pt idx="3547">
                  <c:v>3.5470000000000002E-2</c:v>
                </c:pt>
                <c:pt idx="3548">
                  <c:v>3.5479999999999998E-2</c:v>
                </c:pt>
                <c:pt idx="3549">
                  <c:v>3.5490000000000001E-2</c:v>
                </c:pt>
                <c:pt idx="3550">
                  <c:v>3.5499999999999997E-2</c:v>
                </c:pt>
                <c:pt idx="3551">
                  <c:v>3.551E-2</c:v>
                </c:pt>
                <c:pt idx="3552">
                  <c:v>3.5520000000000003E-2</c:v>
                </c:pt>
                <c:pt idx="3553">
                  <c:v>3.5529999999999999E-2</c:v>
                </c:pt>
                <c:pt idx="3554">
                  <c:v>3.5540000000000002E-2</c:v>
                </c:pt>
                <c:pt idx="3555">
                  <c:v>3.5549999999999998E-2</c:v>
                </c:pt>
                <c:pt idx="3556">
                  <c:v>3.5560000000000001E-2</c:v>
                </c:pt>
                <c:pt idx="3557">
                  <c:v>3.5569999999999997E-2</c:v>
                </c:pt>
                <c:pt idx="3558">
                  <c:v>3.5580000000000001E-2</c:v>
                </c:pt>
                <c:pt idx="3559">
                  <c:v>3.5589999999999997E-2</c:v>
                </c:pt>
                <c:pt idx="3560">
                  <c:v>3.56E-2</c:v>
                </c:pt>
                <c:pt idx="3561">
                  <c:v>3.5610000000000003E-2</c:v>
                </c:pt>
                <c:pt idx="3562">
                  <c:v>3.5619999999999999E-2</c:v>
                </c:pt>
                <c:pt idx="3563">
                  <c:v>3.5630000000000002E-2</c:v>
                </c:pt>
                <c:pt idx="3564">
                  <c:v>3.5639999999999998E-2</c:v>
                </c:pt>
                <c:pt idx="3565">
                  <c:v>3.5650000000000001E-2</c:v>
                </c:pt>
                <c:pt idx="3566">
                  <c:v>3.5659999999999997E-2</c:v>
                </c:pt>
                <c:pt idx="3567">
                  <c:v>3.567E-2</c:v>
                </c:pt>
                <c:pt idx="3568">
                  <c:v>3.5680000000000003E-2</c:v>
                </c:pt>
                <c:pt idx="3569">
                  <c:v>3.569E-2</c:v>
                </c:pt>
                <c:pt idx="3570">
                  <c:v>3.5700000000000003E-2</c:v>
                </c:pt>
                <c:pt idx="3571">
                  <c:v>3.5709999999999999E-2</c:v>
                </c:pt>
                <c:pt idx="3572">
                  <c:v>3.5720000000000002E-2</c:v>
                </c:pt>
                <c:pt idx="3573">
                  <c:v>3.5729999999999998E-2</c:v>
                </c:pt>
                <c:pt idx="3574">
                  <c:v>3.5740000000000001E-2</c:v>
                </c:pt>
                <c:pt idx="3575">
                  <c:v>3.5749999999999997E-2</c:v>
                </c:pt>
                <c:pt idx="3576">
                  <c:v>3.576E-2</c:v>
                </c:pt>
                <c:pt idx="3577">
                  <c:v>3.5770000000000003E-2</c:v>
                </c:pt>
                <c:pt idx="3578">
                  <c:v>3.5779999999999999E-2</c:v>
                </c:pt>
                <c:pt idx="3579">
                  <c:v>3.5790000000000002E-2</c:v>
                </c:pt>
                <c:pt idx="3580">
                  <c:v>3.5799999999999998E-2</c:v>
                </c:pt>
                <c:pt idx="3581">
                  <c:v>3.5810000000000002E-2</c:v>
                </c:pt>
                <c:pt idx="3582">
                  <c:v>3.5819999999999998E-2</c:v>
                </c:pt>
                <c:pt idx="3583">
                  <c:v>3.5830000000000001E-2</c:v>
                </c:pt>
                <c:pt idx="3584">
                  <c:v>3.5839999999999997E-2</c:v>
                </c:pt>
                <c:pt idx="3585">
                  <c:v>3.585E-2</c:v>
                </c:pt>
                <c:pt idx="3586">
                  <c:v>3.5860000000000003E-2</c:v>
                </c:pt>
                <c:pt idx="3587">
                  <c:v>3.5869999999999999E-2</c:v>
                </c:pt>
                <c:pt idx="3588">
                  <c:v>3.5880000000000002E-2</c:v>
                </c:pt>
                <c:pt idx="3589">
                  <c:v>3.5889999999999998E-2</c:v>
                </c:pt>
                <c:pt idx="3590">
                  <c:v>3.5900000000000001E-2</c:v>
                </c:pt>
                <c:pt idx="3591">
                  <c:v>3.5909999999999997E-2</c:v>
                </c:pt>
                <c:pt idx="3592">
                  <c:v>3.5920000000000001E-2</c:v>
                </c:pt>
                <c:pt idx="3593">
                  <c:v>3.5929999999999997E-2</c:v>
                </c:pt>
                <c:pt idx="3594">
                  <c:v>3.594E-2</c:v>
                </c:pt>
                <c:pt idx="3595">
                  <c:v>3.5950000000000003E-2</c:v>
                </c:pt>
                <c:pt idx="3596">
                  <c:v>3.5959999999999999E-2</c:v>
                </c:pt>
                <c:pt idx="3597">
                  <c:v>3.5970000000000002E-2</c:v>
                </c:pt>
                <c:pt idx="3598">
                  <c:v>3.5979999999999998E-2</c:v>
                </c:pt>
                <c:pt idx="3599">
                  <c:v>3.5990000000000001E-2</c:v>
                </c:pt>
                <c:pt idx="3600">
                  <c:v>3.5999999999999997E-2</c:v>
                </c:pt>
                <c:pt idx="3601">
                  <c:v>3.601E-2</c:v>
                </c:pt>
                <c:pt idx="3602">
                  <c:v>3.6020000000000003E-2</c:v>
                </c:pt>
                <c:pt idx="3603">
                  <c:v>3.603E-2</c:v>
                </c:pt>
                <c:pt idx="3604">
                  <c:v>3.6040000000000003E-2</c:v>
                </c:pt>
                <c:pt idx="3605">
                  <c:v>3.6049999999999999E-2</c:v>
                </c:pt>
                <c:pt idx="3606">
                  <c:v>3.6060000000000002E-2</c:v>
                </c:pt>
                <c:pt idx="3607">
                  <c:v>3.6069999999999998E-2</c:v>
                </c:pt>
                <c:pt idx="3608">
                  <c:v>3.6080000000000001E-2</c:v>
                </c:pt>
                <c:pt idx="3609">
                  <c:v>3.6089999999999997E-2</c:v>
                </c:pt>
                <c:pt idx="3610">
                  <c:v>3.61E-2</c:v>
                </c:pt>
                <c:pt idx="3611">
                  <c:v>3.6110000000000003E-2</c:v>
                </c:pt>
                <c:pt idx="3612">
                  <c:v>3.6119999999999999E-2</c:v>
                </c:pt>
                <c:pt idx="3613">
                  <c:v>3.6130000000000002E-2</c:v>
                </c:pt>
                <c:pt idx="3614">
                  <c:v>3.6139999999999999E-2</c:v>
                </c:pt>
                <c:pt idx="3615">
                  <c:v>3.6150000000000002E-2</c:v>
                </c:pt>
                <c:pt idx="3616">
                  <c:v>3.6159999999999998E-2</c:v>
                </c:pt>
                <c:pt idx="3617">
                  <c:v>3.6170000000000001E-2</c:v>
                </c:pt>
                <c:pt idx="3618">
                  <c:v>3.6179999999999997E-2</c:v>
                </c:pt>
                <c:pt idx="3619">
                  <c:v>3.619E-2</c:v>
                </c:pt>
                <c:pt idx="3620">
                  <c:v>3.6200000000000003E-2</c:v>
                </c:pt>
                <c:pt idx="3621">
                  <c:v>3.6209999999999999E-2</c:v>
                </c:pt>
                <c:pt idx="3622">
                  <c:v>3.6220000000000002E-2</c:v>
                </c:pt>
                <c:pt idx="3623">
                  <c:v>3.6229999999999998E-2</c:v>
                </c:pt>
                <c:pt idx="3624">
                  <c:v>3.6240000000000001E-2</c:v>
                </c:pt>
                <c:pt idx="3625">
                  <c:v>3.6249999999999998E-2</c:v>
                </c:pt>
                <c:pt idx="3626">
                  <c:v>3.6260000000000001E-2</c:v>
                </c:pt>
                <c:pt idx="3627">
                  <c:v>3.6269999999999997E-2</c:v>
                </c:pt>
                <c:pt idx="3628">
                  <c:v>3.628E-2</c:v>
                </c:pt>
                <c:pt idx="3629">
                  <c:v>3.6290000000000003E-2</c:v>
                </c:pt>
                <c:pt idx="3630">
                  <c:v>3.6299999999999999E-2</c:v>
                </c:pt>
                <c:pt idx="3631">
                  <c:v>3.6310000000000002E-2</c:v>
                </c:pt>
                <c:pt idx="3632">
                  <c:v>3.6319999999999998E-2</c:v>
                </c:pt>
                <c:pt idx="3633">
                  <c:v>3.6330000000000001E-2</c:v>
                </c:pt>
                <c:pt idx="3634">
                  <c:v>3.6339999999999997E-2</c:v>
                </c:pt>
                <c:pt idx="3635">
                  <c:v>3.635E-2</c:v>
                </c:pt>
                <c:pt idx="3636">
                  <c:v>3.6360000000000003E-2</c:v>
                </c:pt>
                <c:pt idx="3637">
                  <c:v>3.637E-2</c:v>
                </c:pt>
                <c:pt idx="3638">
                  <c:v>3.6380000000000003E-2</c:v>
                </c:pt>
                <c:pt idx="3639">
                  <c:v>3.6389999999999999E-2</c:v>
                </c:pt>
                <c:pt idx="3640">
                  <c:v>3.6400000000000002E-2</c:v>
                </c:pt>
                <c:pt idx="3641">
                  <c:v>3.6409999999999998E-2</c:v>
                </c:pt>
                <c:pt idx="3642">
                  <c:v>3.6420000000000001E-2</c:v>
                </c:pt>
                <c:pt idx="3643">
                  <c:v>3.6429999999999997E-2</c:v>
                </c:pt>
                <c:pt idx="3644">
                  <c:v>3.644E-2</c:v>
                </c:pt>
                <c:pt idx="3645">
                  <c:v>3.6450000000000003E-2</c:v>
                </c:pt>
                <c:pt idx="3646">
                  <c:v>3.6459999999999999E-2</c:v>
                </c:pt>
                <c:pt idx="3647">
                  <c:v>3.6470000000000002E-2</c:v>
                </c:pt>
                <c:pt idx="3648">
                  <c:v>3.6479999999999999E-2</c:v>
                </c:pt>
                <c:pt idx="3649">
                  <c:v>3.6490000000000002E-2</c:v>
                </c:pt>
                <c:pt idx="3650">
                  <c:v>3.6499999999999998E-2</c:v>
                </c:pt>
                <c:pt idx="3651">
                  <c:v>3.6510000000000001E-2</c:v>
                </c:pt>
                <c:pt idx="3652">
                  <c:v>3.6519999999999997E-2</c:v>
                </c:pt>
                <c:pt idx="3653">
                  <c:v>3.653E-2</c:v>
                </c:pt>
                <c:pt idx="3654">
                  <c:v>3.6540000000000003E-2</c:v>
                </c:pt>
                <c:pt idx="3655">
                  <c:v>3.6549999999999999E-2</c:v>
                </c:pt>
                <c:pt idx="3656">
                  <c:v>3.6560000000000002E-2</c:v>
                </c:pt>
                <c:pt idx="3657">
                  <c:v>3.6569999999999998E-2</c:v>
                </c:pt>
                <c:pt idx="3658">
                  <c:v>3.6580000000000001E-2</c:v>
                </c:pt>
                <c:pt idx="3659">
                  <c:v>3.6589999999999998E-2</c:v>
                </c:pt>
                <c:pt idx="3660">
                  <c:v>3.6600000000000001E-2</c:v>
                </c:pt>
                <c:pt idx="3661">
                  <c:v>3.6609999999999997E-2</c:v>
                </c:pt>
                <c:pt idx="3662">
                  <c:v>3.662E-2</c:v>
                </c:pt>
                <c:pt idx="3663">
                  <c:v>3.6630000000000003E-2</c:v>
                </c:pt>
                <c:pt idx="3664">
                  <c:v>3.6639999999999999E-2</c:v>
                </c:pt>
                <c:pt idx="3665">
                  <c:v>3.6650000000000002E-2</c:v>
                </c:pt>
                <c:pt idx="3666">
                  <c:v>3.6659999999999998E-2</c:v>
                </c:pt>
                <c:pt idx="3667">
                  <c:v>3.6670000000000001E-2</c:v>
                </c:pt>
                <c:pt idx="3668">
                  <c:v>3.6679999999999997E-2</c:v>
                </c:pt>
                <c:pt idx="3669">
                  <c:v>3.669E-2</c:v>
                </c:pt>
                <c:pt idx="3670">
                  <c:v>3.6700000000000003E-2</c:v>
                </c:pt>
                <c:pt idx="3671">
                  <c:v>3.671E-2</c:v>
                </c:pt>
                <c:pt idx="3672">
                  <c:v>3.6720000000000003E-2</c:v>
                </c:pt>
                <c:pt idx="3673">
                  <c:v>3.6729999999999999E-2</c:v>
                </c:pt>
                <c:pt idx="3674">
                  <c:v>3.6740000000000002E-2</c:v>
                </c:pt>
                <c:pt idx="3675">
                  <c:v>3.6749999999999998E-2</c:v>
                </c:pt>
                <c:pt idx="3676">
                  <c:v>3.6760000000000001E-2</c:v>
                </c:pt>
                <c:pt idx="3677">
                  <c:v>3.6769999999999997E-2</c:v>
                </c:pt>
                <c:pt idx="3678">
                  <c:v>3.678E-2</c:v>
                </c:pt>
                <c:pt idx="3679">
                  <c:v>3.6790000000000003E-2</c:v>
                </c:pt>
                <c:pt idx="3680">
                  <c:v>3.6799999999999999E-2</c:v>
                </c:pt>
                <c:pt idx="3681">
                  <c:v>3.6810000000000002E-2</c:v>
                </c:pt>
                <c:pt idx="3682">
                  <c:v>3.6819999999999999E-2</c:v>
                </c:pt>
                <c:pt idx="3683">
                  <c:v>3.6830000000000002E-2</c:v>
                </c:pt>
                <c:pt idx="3684">
                  <c:v>3.6839999999999998E-2</c:v>
                </c:pt>
                <c:pt idx="3685">
                  <c:v>3.6850000000000001E-2</c:v>
                </c:pt>
                <c:pt idx="3686">
                  <c:v>3.6859999999999997E-2</c:v>
                </c:pt>
                <c:pt idx="3687">
                  <c:v>3.687E-2</c:v>
                </c:pt>
                <c:pt idx="3688">
                  <c:v>3.6880000000000003E-2</c:v>
                </c:pt>
                <c:pt idx="3689">
                  <c:v>3.6889999999999999E-2</c:v>
                </c:pt>
                <c:pt idx="3690">
                  <c:v>3.6900000000000002E-2</c:v>
                </c:pt>
                <c:pt idx="3691">
                  <c:v>3.6909999999999998E-2</c:v>
                </c:pt>
                <c:pt idx="3692">
                  <c:v>3.6920000000000001E-2</c:v>
                </c:pt>
                <c:pt idx="3693">
                  <c:v>3.6929999999999998E-2</c:v>
                </c:pt>
                <c:pt idx="3694">
                  <c:v>3.6940000000000001E-2</c:v>
                </c:pt>
                <c:pt idx="3695">
                  <c:v>3.6949999999999997E-2</c:v>
                </c:pt>
                <c:pt idx="3696">
                  <c:v>3.696E-2</c:v>
                </c:pt>
                <c:pt idx="3697">
                  <c:v>3.6970000000000003E-2</c:v>
                </c:pt>
                <c:pt idx="3698">
                  <c:v>3.6979999999999999E-2</c:v>
                </c:pt>
                <c:pt idx="3699">
                  <c:v>3.6990000000000002E-2</c:v>
                </c:pt>
                <c:pt idx="3700">
                  <c:v>3.6999999999999998E-2</c:v>
                </c:pt>
                <c:pt idx="3701">
                  <c:v>3.7010000000000001E-2</c:v>
                </c:pt>
                <c:pt idx="3702">
                  <c:v>3.7019999999999997E-2</c:v>
                </c:pt>
                <c:pt idx="3703">
                  <c:v>3.703E-2</c:v>
                </c:pt>
                <c:pt idx="3704">
                  <c:v>3.7039999999999997E-2</c:v>
                </c:pt>
                <c:pt idx="3705">
                  <c:v>3.705E-2</c:v>
                </c:pt>
                <c:pt idx="3706">
                  <c:v>3.7060000000000003E-2</c:v>
                </c:pt>
                <c:pt idx="3707">
                  <c:v>3.7069999999999999E-2</c:v>
                </c:pt>
                <c:pt idx="3708">
                  <c:v>3.7080000000000002E-2</c:v>
                </c:pt>
                <c:pt idx="3709">
                  <c:v>3.7089999999999998E-2</c:v>
                </c:pt>
                <c:pt idx="3710">
                  <c:v>3.7100000000000001E-2</c:v>
                </c:pt>
                <c:pt idx="3711">
                  <c:v>3.7109999999999997E-2</c:v>
                </c:pt>
                <c:pt idx="3712">
                  <c:v>3.712E-2</c:v>
                </c:pt>
                <c:pt idx="3713">
                  <c:v>3.7130000000000003E-2</c:v>
                </c:pt>
                <c:pt idx="3714">
                  <c:v>3.7139999999999999E-2</c:v>
                </c:pt>
                <c:pt idx="3715">
                  <c:v>3.7150000000000002E-2</c:v>
                </c:pt>
                <c:pt idx="3716">
                  <c:v>3.7159999999999999E-2</c:v>
                </c:pt>
                <c:pt idx="3717">
                  <c:v>3.7170000000000002E-2</c:v>
                </c:pt>
                <c:pt idx="3718">
                  <c:v>3.7179999999999998E-2</c:v>
                </c:pt>
                <c:pt idx="3719">
                  <c:v>3.7190000000000001E-2</c:v>
                </c:pt>
                <c:pt idx="3720">
                  <c:v>3.7199999999999997E-2</c:v>
                </c:pt>
                <c:pt idx="3721">
                  <c:v>3.721E-2</c:v>
                </c:pt>
                <c:pt idx="3722">
                  <c:v>3.7220000000000003E-2</c:v>
                </c:pt>
                <c:pt idx="3723">
                  <c:v>3.7229999999999999E-2</c:v>
                </c:pt>
                <c:pt idx="3724">
                  <c:v>3.7240000000000002E-2</c:v>
                </c:pt>
                <c:pt idx="3725">
                  <c:v>3.7249999999999998E-2</c:v>
                </c:pt>
                <c:pt idx="3726">
                  <c:v>3.7260000000000001E-2</c:v>
                </c:pt>
                <c:pt idx="3727">
                  <c:v>3.7269999999999998E-2</c:v>
                </c:pt>
                <c:pt idx="3728">
                  <c:v>3.7280000000000001E-2</c:v>
                </c:pt>
                <c:pt idx="3729">
                  <c:v>3.7289999999999997E-2</c:v>
                </c:pt>
                <c:pt idx="3730">
                  <c:v>3.73E-2</c:v>
                </c:pt>
                <c:pt idx="3731">
                  <c:v>3.7310000000000003E-2</c:v>
                </c:pt>
                <c:pt idx="3732">
                  <c:v>3.7319999999999999E-2</c:v>
                </c:pt>
                <c:pt idx="3733">
                  <c:v>3.7330000000000002E-2</c:v>
                </c:pt>
                <c:pt idx="3734">
                  <c:v>3.7339999999999998E-2</c:v>
                </c:pt>
                <c:pt idx="3735">
                  <c:v>3.7350000000000001E-2</c:v>
                </c:pt>
                <c:pt idx="3736">
                  <c:v>3.7359999999999997E-2</c:v>
                </c:pt>
                <c:pt idx="3737">
                  <c:v>3.737E-2</c:v>
                </c:pt>
                <c:pt idx="3738">
                  <c:v>3.7379999999999997E-2</c:v>
                </c:pt>
                <c:pt idx="3739">
                  <c:v>3.739E-2</c:v>
                </c:pt>
                <c:pt idx="3740">
                  <c:v>3.7400000000000003E-2</c:v>
                </c:pt>
                <c:pt idx="3741">
                  <c:v>3.7409999999999999E-2</c:v>
                </c:pt>
                <c:pt idx="3742">
                  <c:v>3.7420000000000002E-2</c:v>
                </c:pt>
                <c:pt idx="3743">
                  <c:v>3.7429999999999998E-2</c:v>
                </c:pt>
                <c:pt idx="3744">
                  <c:v>3.7440000000000001E-2</c:v>
                </c:pt>
                <c:pt idx="3745">
                  <c:v>3.7449999999999997E-2</c:v>
                </c:pt>
                <c:pt idx="3746">
                  <c:v>3.746E-2</c:v>
                </c:pt>
                <c:pt idx="3747">
                  <c:v>3.7470000000000003E-2</c:v>
                </c:pt>
                <c:pt idx="3748">
                  <c:v>3.7479999999999999E-2</c:v>
                </c:pt>
                <c:pt idx="3749">
                  <c:v>3.7490000000000002E-2</c:v>
                </c:pt>
                <c:pt idx="3750">
                  <c:v>3.7499999999999999E-2</c:v>
                </c:pt>
                <c:pt idx="3751">
                  <c:v>3.7510000000000002E-2</c:v>
                </c:pt>
                <c:pt idx="3752">
                  <c:v>3.7519999999999998E-2</c:v>
                </c:pt>
                <c:pt idx="3753">
                  <c:v>3.7530000000000001E-2</c:v>
                </c:pt>
                <c:pt idx="3754">
                  <c:v>3.7539999999999997E-2</c:v>
                </c:pt>
                <c:pt idx="3755">
                  <c:v>3.755E-2</c:v>
                </c:pt>
                <c:pt idx="3756">
                  <c:v>3.7560000000000003E-2</c:v>
                </c:pt>
                <c:pt idx="3757">
                  <c:v>3.7569999999999999E-2</c:v>
                </c:pt>
                <c:pt idx="3758">
                  <c:v>3.7580000000000002E-2</c:v>
                </c:pt>
                <c:pt idx="3759">
                  <c:v>3.7589999999999998E-2</c:v>
                </c:pt>
                <c:pt idx="3760">
                  <c:v>3.7600000000000001E-2</c:v>
                </c:pt>
                <c:pt idx="3761">
                  <c:v>3.7609999999999998E-2</c:v>
                </c:pt>
                <c:pt idx="3762">
                  <c:v>3.7620000000000001E-2</c:v>
                </c:pt>
                <c:pt idx="3763">
                  <c:v>3.7629999999999997E-2</c:v>
                </c:pt>
                <c:pt idx="3764">
                  <c:v>3.764E-2</c:v>
                </c:pt>
                <c:pt idx="3765">
                  <c:v>3.7650000000000003E-2</c:v>
                </c:pt>
                <c:pt idx="3766">
                  <c:v>3.7659999999999999E-2</c:v>
                </c:pt>
                <c:pt idx="3767">
                  <c:v>3.7670000000000002E-2</c:v>
                </c:pt>
                <c:pt idx="3768">
                  <c:v>3.7679999999999998E-2</c:v>
                </c:pt>
                <c:pt idx="3769">
                  <c:v>3.7690000000000001E-2</c:v>
                </c:pt>
                <c:pt idx="3770">
                  <c:v>3.7699999999999997E-2</c:v>
                </c:pt>
                <c:pt idx="3771">
                  <c:v>3.771E-2</c:v>
                </c:pt>
                <c:pt idx="3772">
                  <c:v>3.7719999999999997E-2</c:v>
                </c:pt>
                <c:pt idx="3773">
                  <c:v>3.773E-2</c:v>
                </c:pt>
                <c:pt idx="3774">
                  <c:v>3.7740000000000003E-2</c:v>
                </c:pt>
                <c:pt idx="3775">
                  <c:v>3.7749999999999999E-2</c:v>
                </c:pt>
                <c:pt idx="3776">
                  <c:v>3.7760000000000002E-2</c:v>
                </c:pt>
                <c:pt idx="3777">
                  <c:v>3.7769999999999998E-2</c:v>
                </c:pt>
                <c:pt idx="3778">
                  <c:v>3.7780000000000001E-2</c:v>
                </c:pt>
                <c:pt idx="3779">
                  <c:v>3.7789999999999997E-2</c:v>
                </c:pt>
                <c:pt idx="3780">
                  <c:v>3.78E-2</c:v>
                </c:pt>
                <c:pt idx="3781">
                  <c:v>3.7810000000000003E-2</c:v>
                </c:pt>
                <c:pt idx="3782">
                  <c:v>3.7819999999999999E-2</c:v>
                </c:pt>
                <c:pt idx="3783">
                  <c:v>3.7830000000000003E-2</c:v>
                </c:pt>
                <c:pt idx="3784">
                  <c:v>3.7839999999999999E-2</c:v>
                </c:pt>
                <c:pt idx="3785">
                  <c:v>3.7850000000000002E-2</c:v>
                </c:pt>
                <c:pt idx="3786">
                  <c:v>3.7859999999999998E-2</c:v>
                </c:pt>
                <c:pt idx="3787">
                  <c:v>3.7870000000000001E-2</c:v>
                </c:pt>
                <c:pt idx="3788">
                  <c:v>3.7879999999999997E-2</c:v>
                </c:pt>
                <c:pt idx="3789">
                  <c:v>3.789E-2</c:v>
                </c:pt>
                <c:pt idx="3790">
                  <c:v>3.7900000000000003E-2</c:v>
                </c:pt>
                <c:pt idx="3791">
                  <c:v>3.7909999999999999E-2</c:v>
                </c:pt>
                <c:pt idx="3792">
                  <c:v>3.7920000000000002E-2</c:v>
                </c:pt>
                <c:pt idx="3793">
                  <c:v>3.7929999999999998E-2</c:v>
                </c:pt>
                <c:pt idx="3794">
                  <c:v>3.7940000000000002E-2</c:v>
                </c:pt>
                <c:pt idx="3795">
                  <c:v>3.7949999999999998E-2</c:v>
                </c:pt>
                <c:pt idx="3796">
                  <c:v>3.7960000000000001E-2</c:v>
                </c:pt>
                <c:pt idx="3797">
                  <c:v>3.7969999999999997E-2</c:v>
                </c:pt>
                <c:pt idx="3798">
                  <c:v>3.798E-2</c:v>
                </c:pt>
                <c:pt idx="3799">
                  <c:v>3.7990000000000003E-2</c:v>
                </c:pt>
                <c:pt idx="3800">
                  <c:v>3.7999999999999999E-2</c:v>
                </c:pt>
                <c:pt idx="3801">
                  <c:v>3.8010000000000002E-2</c:v>
                </c:pt>
                <c:pt idx="3802">
                  <c:v>3.8019999999999998E-2</c:v>
                </c:pt>
                <c:pt idx="3803">
                  <c:v>3.8030000000000001E-2</c:v>
                </c:pt>
                <c:pt idx="3804">
                  <c:v>3.8039999999999997E-2</c:v>
                </c:pt>
                <c:pt idx="3805">
                  <c:v>3.805E-2</c:v>
                </c:pt>
                <c:pt idx="3806">
                  <c:v>3.8059999999999997E-2</c:v>
                </c:pt>
                <c:pt idx="3807">
                  <c:v>3.807E-2</c:v>
                </c:pt>
                <c:pt idx="3808">
                  <c:v>3.8080000000000003E-2</c:v>
                </c:pt>
                <c:pt idx="3809">
                  <c:v>3.8089999999999999E-2</c:v>
                </c:pt>
                <c:pt idx="3810">
                  <c:v>3.8100000000000002E-2</c:v>
                </c:pt>
                <c:pt idx="3811">
                  <c:v>3.8109999999999998E-2</c:v>
                </c:pt>
                <c:pt idx="3812">
                  <c:v>3.8120000000000001E-2</c:v>
                </c:pt>
                <c:pt idx="3813">
                  <c:v>3.8129999999999997E-2</c:v>
                </c:pt>
                <c:pt idx="3814">
                  <c:v>3.814E-2</c:v>
                </c:pt>
                <c:pt idx="3815">
                  <c:v>3.8150000000000003E-2</c:v>
                </c:pt>
                <c:pt idx="3816">
                  <c:v>3.8159999999999999E-2</c:v>
                </c:pt>
                <c:pt idx="3817">
                  <c:v>3.8170000000000003E-2</c:v>
                </c:pt>
                <c:pt idx="3818">
                  <c:v>3.8179999999999999E-2</c:v>
                </c:pt>
                <c:pt idx="3819">
                  <c:v>3.8190000000000002E-2</c:v>
                </c:pt>
                <c:pt idx="3820">
                  <c:v>3.8199999999999998E-2</c:v>
                </c:pt>
                <c:pt idx="3821">
                  <c:v>3.8210000000000001E-2</c:v>
                </c:pt>
                <c:pt idx="3822">
                  <c:v>3.8219999999999997E-2</c:v>
                </c:pt>
                <c:pt idx="3823">
                  <c:v>3.823E-2</c:v>
                </c:pt>
                <c:pt idx="3824">
                  <c:v>3.8240000000000003E-2</c:v>
                </c:pt>
                <c:pt idx="3825">
                  <c:v>3.8249999999999999E-2</c:v>
                </c:pt>
                <c:pt idx="3826">
                  <c:v>3.8260000000000002E-2</c:v>
                </c:pt>
                <c:pt idx="3827">
                  <c:v>3.8269999999999998E-2</c:v>
                </c:pt>
                <c:pt idx="3828">
                  <c:v>3.8280000000000002E-2</c:v>
                </c:pt>
                <c:pt idx="3829">
                  <c:v>3.8289999999999998E-2</c:v>
                </c:pt>
                <c:pt idx="3830">
                  <c:v>3.8300000000000001E-2</c:v>
                </c:pt>
                <c:pt idx="3831">
                  <c:v>3.8309999999999997E-2</c:v>
                </c:pt>
                <c:pt idx="3832">
                  <c:v>3.832E-2</c:v>
                </c:pt>
                <c:pt idx="3833">
                  <c:v>3.8330000000000003E-2</c:v>
                </c:pt>
                <c:pt idx="3834">
                  <c:v>3.8339999999999999E-2</c:v>
                </c:pt>
                <c:pt idx="3835">
                  <c:v>3.8350000000000002E-2</c:v>
                </c:pt>
                <c:pt idx="3836">
                  <c:v>3.8359999999999998E-2</c:v>
                </c:pt>
                <c:pt idx="3837">
                  <c:v>3.8370000000000001E-2</c:v>
                </c:pt>
                <c:pt idx="3838">
                  <c:v>3.8379999999999997E-2</c:v>
                </c:pt>
                <c:pt idx="3839">
                  <c:v>3.8390000000000001E-2</c:v>
                </c:pt>
                <c:pt idx="3840">
                  <c:v>3.8399999999999997E-2</c:v>
                </c:pt>
                <c:pt idx="3841">
                  <c:v>3.841E-2</c:v>
                </c:pt>
                <c:pt idx="3842">
                  <c:v>3.8420000000000003E-2</c:v>
                </c:pt>
                <c:pt idx="3843">
                  <c:v>3.8429999999999999E-2</c:v>
                </c:pt>
                <c:pt idx="3844">
                  <c:v>3.8440000000000002E-2</c:v>
                </c:pt>
                <c:pt idx="3845">
                  <c:v>3.8449999999999998E-2</c:v>
                </c:pt>
                <c:pt idx="3846">
                  <c:v>3.8460000000000001E-2</c:v>
                </c:pt>
                <c:pt idx="3847">
                  <c:v>3.8469999999999997E-2</c:v>
                </c:pt>
                <c:pt idx="3848">
                  <c:v>3.848E-2</c:v>
                </c:pt>
                <c:pt idx="3849">
                  <c:v>3.8490000000000003E-2</c:v>
                </c:pt>
                <c:pt idx="3850">
                  <c:v>3.85E-2</c:v>
                </c:pt>
                <c:pt idx="3851">
                  <c:v>3.8510000000000003E-2</c:v>
                </c:pt>
                <c:pt idx="3852">
                  <c:v>3.8519999999999999E-2</c:v>
                </c:pt>
                <c:pt idx="3853">
                  <c:v>3.8530000000000002E-2</c:v>
                </c:pt>
                <c:pt idx="3854">
                  <c:v>3.8539999999999998E-2</c:v>
                </c:pt>
                <c:pt idx="3855">
                  <c:v>3.8550000000000001E-2</c:v>
                </c:pt>
                <c:pt idx="3856">
                  <c:v>3.8559999999999997E-2</c:v>
                </c:pt>
                <c:pt idx="3857">
                  <c:v>3.857E-2</c:v>
                </c:pt>
                <c:pt idx="3858">
                  <c:v>3.8580000000000003E-2</c:v>
                </c:pt>
                <c:pt idx="3859">
                  <c:v>3.8589999999999999E-2</c:v>
                </c:pt>
                <c:pt idx="3860">
                  <c:v>3.8600000000000002E-2</c:v>
                </c:pt>
                <c:pt idx="3861">
                  <c:v>3.8609999999999998E-2</c:v>
                </c:pt>
                <c:pt idx="3862">
                  <c:v>3.8620000000000002E-2</c:v>
                </c:pt>
                <c:pt idx="3863">
                  <c:v>3.8629999999999998E-2</c:v>
                </c:pt>
                <c:pt idx="3864">
                  <c:v>3.8640000000000001E-2</c:v>
                </c:pt>
                <c:pt idx="3865">
                  <c:v>3.8649999999999997E-2</c:v>
                </c:pt>
                <c:pt idx="3866">
                  <c:v>3.866E-2</c:v>
                </c:pt>
                <c:pt idx="3867">
                  <c:v>3.8670000000000003E-2</c:v>
                </c:pt>
                <c:pt idx="3868">
                  <c:v>3.8679999999999999E-2</c:v>
                </c:pt>
                <c:pt idx="3869">
                  <c:v>3.8690000000000002E-2</c:v>
                </c:pt>
                <c:pt idx="3870">
                  <c:v>3.8699999999999998E-2</c:v>
                </c:pt>
                <c:pt idx="3871">
                  <c:v>3.8710000000000001E-2</c:v>
                </c:pt>
                <c:pt idx="3872">
                  <c:v>3.8719999999999997E-2</c:v>
                </c:pt>
                <c:pt idx="3873">
                  <c:v>3.8730000000000001E-2</c:v>
                </c:pt>
                <c:pt idx="3874">
                  <c:v>3.8739999999999997E-2</c:v>
                </c:pt>
                <c:pt idx="3875">
                  <c:v>3.875E-2</c:v>
                </c:pt>
                <c:pt idx="3876">
                  <c:v>3.8760000000000003E-2</c:v>
                </c:pt>
                <c:pt idx="3877">
                  <c:v>3.8769999999999999E-2</c:v>
                </c:pt>
                <c:pt idx="3878">
                  <c:v>3.8780000000000002E-2</c:v>
                </c:pt>
                <c:pt idx="3879">
                  <c:v>3.8789999999999998E-2</c:v>
                </c:pt>
                <c:pt idx="3880">
                  <c:v>3.8800000000000001E-2</c:v>
                </c:pt>
                <c:pt idx="3881">
                  <c:v>3.8809999999999997E-2</c:v>
                </c:pt>
                <c:pt idx="3882">
                  <c:v>3.882E-2</c:v>
                </c:pt>
                <c:pt idx="3883">
                  <c:v>3.8830000000000003E-2</c:v>
                </c:pt>
                <c:pt idx="3884">
                  <c:v>3.884E-2</c:v>
                </c:pt>
                <c:pt idx="3885">
                  <c:v>3.8850000000000003E-2</c:v>
                </c:pt>
                <c:pt idx="3886">
                  <c:v>3.8859999999999999E-2</c:v>
                </c:pt>
                <c:pt idx="3887">
                  <c:v>3.8870000000000002E-2</c:v>
                </c:pt>
                <c:pt idx="3888">
                  <c:v>3.8879999999999998E-2</c:v>
                </c:pt>
                <c:pt idx="3889">
                  <c:v>3.8890000000000001E-2</c:v>
                </c:pt>
                <c:pt idx="3890">
                  <c:v>3.8899999999999997E-2</c:v>
                </c:pt>
                <c:pt idx="3891">
                  <c:v>3.891E-2</c:v>
                </c:pt>
                <c:pt idx="3892">
                  <c:v>3.8920000000000003E-2</c:v>
                </c:pt>
                <c:pt idx="3893">
                  <c:v>3.8929999999999999E-2</c:v>
                </c:pt>
                <c:pt idx="3894">
                  <c:v>3.8940000000000002E-2</c:v>
                </c:pt>
                <c:pt idx="3895">
                  <c:v>3.8949999999999999E-2</c:v>
                </c:pt>
                <c:pt idx="3896">
                  <c:v>3.8960000000000002E-2</c:v>
                </c:pt>
                <c:pt idx="3897">
                  <c:v>3.8969999999999998E-2</c:v>
                </c:pt>
                <c:pt idx="3898">
                  <c:v>3.8980000000000001E-2</c:v>
                </c:pt>
                <c:pt idx="3899">
                  <c:v>3.8989999999999997E-2</c:v>
                </c:pt>
                <c:pt idx="3900">
                  <c:v>3.9E-2</c:v>
                </c:pt>
                <c:pt idx="3901">
                  <c:v>3.9010000000000003E-2</c:v>
                </c:pt>
                <c:pt idx="3902">
                  <c:v>3.9019999999999999E-2</c:v>
                </c:pt>
                <c:pt idx="3903">
                  <c:v>3.9030000000000002E-2</c:v>
                </c:pt>
                <c:pt idx="3904">
                  <c:v>3.9039999999999998E-2</c:v>
                </c:pt>
                <c:pt idx="3905">
                  <c:v>3.9050000000000001E-2</c:v>
                </c:pt>
                <c:pt idx="3906">
                  <c:v>3.9059999999999997E-2</c:v>
                </c:pt>
                <c:pt idx="3907">
                  <c:v>3.9070000000000001E-2</c:v>
                </c:pt>
                <c:pt idx="3908">
                  <c:v>3.9079999999999997E-2</c:v>
                </c:pt>
                <c:pt idx="3909">
                  <c:v>3.909E-2</c:v>
                </c:pt>
                <c:pt idx="3910">
                  <c:v>3.9100000000000003E-2</c:v>
                </c:pt>
                <c:pt idx="3911">
                  <c:v>3.9109999999999999E-2</c:v>
                </c:pt>
                <c:pt idx="3912">
                  <c:v>3.9120000000000002E-2</c:v>
                </c:pt>
                <c:pt idx="3913">
                  <c:v>3.9129999999999998E-2</c:v>
                </c:pt>
                <c:pt idx="3914">
                  <c:v>3.9140000000000001E-2</c:v>
                </c:pt>
                <c:pt idx="3915">
                  <c:v>3.9149999999999997E-2</c:v>
                </c:pt>
                <c:pt idx="3916">
                  <c:v>3.916E-2</c:v>
                </c:pt>
                <c:pt idx="3917">
                  <c:v>3.9170000000000003E-2</c:v>
                </c:pt>
                <c:pt idx="3918">
                  <c:v>3.918E-2</c:v>
                </c:pt>
                <c:pt idx="3919">
                  <c:v>3.9190000000000003E-2</c:v>
                </c:pt>
                <c:pt idx="3920">
                  <c:v>3.9199999999999999E-2</c:v>
                </c:pt>
                <c:pt idx="3921">
                  <c:v>3.9210000000000002E-2</c:v>
                </c:pt>
                <c:pt idx="3922">
                  <c:v>3.9219999999999998E-2</c:v>
                </c:pt>
                <c:pt idx="3923">
                  <c:v>3.9230000000000001E-2</c:v>
                </c:pt>
                <c:pt idx="3924">
                  <c:v>3.9239999999999997E-2</c:v>
                </c:pt>
                <c:pt idx="3925">
                  <c:v>3.925E-2</c:v>
                </c:pt>
                <c:pt idx="3926">
                  <c:v>3.9260000000000003E-2</c:v>
                </c:pt>
                <c:pt idx="3927">
                  <c:v>3.9269999999999999E-2</c:v>
                </c:pt>
                <c:pt idx="3928">
                  <c:v>3.9280000000000002E-2</c:v>
                </c:pt>
                <c:pt idx="3929">
                  <c:v>3.9289999999999999E-2</c:v>
                </c:pt>
                <c:pt idx="3930">
                  <c:v>3.9300000000000002E-2</c:v>
                </c:pt>
                <c:pt idx="3931">
                  <c:v>3.9309999999999998E-2</c:v>
                </c:pt>
                <c:pt idx="3932">
                  <c:v>3.9320000000000001E-2</c:v>
                </c:pt>
                <c:pt idx="3933">
                  <c:v>3.9329999999999997E-2</c:v>
                </c:pt>
                <c:pt idx="3934">
                  <c:v>3.934E-2</c:v>
                </c:pt>
                <c:pt idx="3935">
                  <c:v>3.9350000000000003E-2</c:v>
                </c:pt>
                <c:pt idx="3936">
                  <c:v>3.9359999999999999E-2</c:v>
                </c:pt>
                <c:pt idx="3937">
                  <c:v>3.9370000000000002E-2</c:v>
                </c:pt>
                <c:pt idx="3938">
                  <c:v>3.9379999999999998E-2</c:v>
                </c:pt>
                <c:pt idx="3939">
                  <c:v>3.9390000000000001E-2</c:v>
                </c:pt>
                <c:pt idx="3940">
                  <c:v>3.9399999999999998E-2</c:v>
                </c:pt>
                <c:pt idx="3941">
                  <c:v>3.9410000000000001E-2</c:v>
                </c:pt>
                <c:pt idx="3942">
                  <c:v>3.9419999999999997E-2</c:v>
                </c:pt>
                <c:pt idx="3943">
                  <c:v>3.943E-2</c:v>
                </c:pt>
                <c:pt idx="3944">
                  <c:v>3.9439000000000002E-2</c:v>
                </c:pt>
                <c:pt idx="3945">
                  <c:v>3.9448999999999998E-2</c:v>
                </c:pt>
                <c:pt idx="3946">
                  <c:v>3.9459000000000001E-2</c:v>
                </c:pt>
                <c:pt idx="3947">
                  <c:v>3.9468999999999997E-2</c:v>
                </c:pt>
                <c:pt idx="3948">
                  <c:v>3.9479E-2</c:v>
                </c:pt>
                <c:pt idx="3949">
                  <c:v>3.9489000000000003E-2</c:v>
                </c:pt>
                <c:pt idx="3950">
                  <c:v>3.9498999999999999E-2</c:v>
                </c:pt>
                <c:pt idx="3951">
                  <c:v>3.9509000000000002E-2</c:v>
                </c:pt>
                <c:pt idx="3952">
                  <c:v>3.9518999999999999E-2</c:v>
                </c:pt>
                <c:pt idx="3953">
                  <c:v>3.9529000000000002E-2</c:v>
                </c:pt>
                <c:pt idx="3954">
                  <c:v>3.9538999999999998E-2</c:v>
                </c:pt>
                <c:pt idx="3955">
                  <c:v>3.9549000000000001E-2</c:v>
                </c:pt>
                <c:pt idx="3956">
                  <c:v>3.9558999999999997E-2</c:v>
                </c:pt>
                <c:pt idx="3957">
                  <c:v>3.9569E-2</c:v>
                </c:pt>
                <c:pt idx="3958">
                  <c:v>3.9579000000000003E-2</c:v>
                </c:pt>
                <c:pt idx="3959">
                  <c:v>3.9588999999999999E-2</c:v>
                </c:pt>
                <c:pt idx="3960">
                  <c:v>3.9599000000000002E-2</c:v>
                </c:pt>
                <c:pt idx="3961">
                  <c:v>3.9608999999999998E-2</c:v>
                </c:pt>
                <c:pt idx="3962">
                  <c:v>3.9619000000000001E-2</c:v>
                </c:pt>
                <c:pt idx="3963">
                  <c:v>3.9628999999999998E-2</c:v>
                </c:pt>
                <c:pt idx="3964">
                  <c:v>3.9639000000000001E-2</c:v>
                </c:pt>
                <c:pt idx="3965">
                  <c:v>3.9648999999999997E-2</c:v>
                </c:pt>
                <c:pt idx="3966">
                  <c:v>3.9659E-2</c:v>
                </c:pt>
                <c:pt idx="3967">
                  <c:v>3.9669000000000003E-2</c:v>
                </c:pt>
                <c:pt idx="3968">
                  <c:v>3.9678999999999999E-2</c:v>
                </c:pt>
                <c:pt idx="3969">
                  <c:v>3.9689000000000002E-2</c:v>
                </c:pt>
                <c:pt idx="3970">
                  <c:v>3.9698999999999998E-2</c:v>
                </c:pt>
                <c:pt idx="3971">
                  <c:v>3.9709000000000001E-2</c:v>
                </c:pt>
                <c:pt idx="3972">
                  <c:v>3.9718999999999997E-2</c:v>
                </c:pt>
                <c:pt idx="3973">
                  <c:v>3.9729E-2</c:v>
                </c:pt>
                <c:pt idx="3974">
                  <c:v>3.9738999999999997E-2</c:v>
                </c:pt>
                <c:pt idx="3975">
                  <c:v>3.9749E-2</c:v>
                </c:pt>
                <c:pt idx="3976">
                  <c:v>3.9759000000000003E-2</c:v>
                </c:pt>
                <c:pt idx="3977">
                  <c:v>3.9768999999999999E-2</c:v>
                </c:pt>
                <c:pt idx="3978">
                  <c:v>3.9779000000000002E-2</c:v>
                </c:pt>
                <c:pt idx="3979">
                  <c:v>3.9788999999999998E-2</c:v>
                </c:pt>
                <c:pt idx="3980">
                  <c:v>3.9799000000000001E-2</c:v>
                </c:pt>
                <c:pt idx="3981">
                  <c:v>3.9808999999999997E-2</c:v>
                </c:pt>
                <c:pt idx="3982">
                  <c:v>3.9819E-2</c:v>
                </c:pt>
                <c:pt idx="3983">
                  <c:v>3.9829000000000003E-2</c:v>
                </c:pt>
                <c:pt idx="3984">
                  <c:v>3.9838999999999999E-2</c:v>
                </c:pt>
                <c:pt idx="3985">
                  <c:v>3.9849000000000002E-2</c:v>
                </c:pt>
                <c:pt idx="3986">
                  <c:v>3.9858999999999999E-2</c:v>
                </c:pt>
                <c:pt idx="3987">
                  <c:v>3.9869000000000002E-2</c:v>
                </c:pt>
                <c:pt idx="3988">
                  <c:v>3.9878999999999998E-2</c:v>
                </c:pt>
                <c:pt idx="3989">
                  <c:v>3.9889000000000001E-2</c:v>
                </c:pt>
                <c:pt idx="3990">
                  <c:v>3.9898999999999997E-2</c:v>
                </c:pt>
                <c:pt idx="3991">
                  <c:v>3.9909E-2</c:v>
                </c:pt>
                <c:pt idx="3992">
                  <c:v>3.9919000000000003E-2</c:v>
                </c:pt>
                <c:pt idx="3993">
                  <c:v>3.9928999999999999E-2</c:v>
                </c:pt>
                <c:pt idx="3994">
                  <c:v>3.9939000000000002E-2</c:v>
                </c:pt>
                <c:pt idx="3995">
                  <c:v>3.9948999999999998E-2</c:v>
                </c:pt>
                <c:pt idx="3996">
                  <c:v>3.9959000000000001E-2</c:v>
                </c:pt>
                <c:pt idx="3997">
                  <c:v>3.9968999999999998E-2</c:v>
                </c:pt>
                <c:pt idx="3998">
                  <c:v>3.9979000000000001E-2</c:v>
                </c:pt>
                <c:pt idx="3999">
                  <c:v>3.9988999999999997E-2</c:v>
                </c:pt>
                <c:pt idx="4000">
                  <c:v>3.9999E-2</c:v>
                </c:pt>
                <c:pt idx="4001">
                  <c:v>4.0009000000000003E-2</c:v>
                </c:pt>
                <c:pt idx="4002">
                  <c:v>4.0018999999999999E-2</c:v>
                </c:pt>
                <c:pt idx="4003">
                  <c:v>4.0029000000000002E-2</c:v>
                </c:pt>
                <c:pt idx="4004">
                  <c:v>4.0038999999999998E-2</c:v>
                </c:pt>
                <c:pt idx="4005">
                  <c:v>4.0049000000000001E-2</c:v>
                </c:pt>
                <c:pt idx="4006">
                  <c:v>4.0058999999999997E-2</c:v>
                </c:pt>
                <c:pt idx="4007">
                  <c:v>4.0069E-2</c:v>
                </c:pt>
                <c:pt idx="4008">
                  <c:v>4.0078999999999997E-2</c:v>
                </c:pt>
                <c:pt idx="4009">
                  <c:v>4.0089E-2</c:v>
                </c:pt>
                <c:pt idx="4010">
                  <c:v>4.0099000000000003E-2</c:v>
                </c:pt>
                <c:pt idx="4011">
                  <c:v>4.0108999999999999E-2</c:v>
                </c:pt>
                <c:pt idx="4012">
                  <c:v>4.0119000000000002E-2</c:v>
                </c:pt>
                <c:pt idx="4013">
                  <c:v>4.0128999999999998E-2</c:v>
                </c:pt>
                <c:pt idx="4014">
                  <c:v>4.0139000000000001E-2</c:v>
                </c:pt>
                <c:pt idx="4015">
                  <c:v>4.0148999999999997E-2</c:v>
                </c:pt>
                <c:pt idx="4016">
                  <c:v>4.0159E-2</c:v>
                </c:pt>
                <c:pt idx="4017">
                  <c:v>4.0169000000000003E-2</c:v>
                </c:pt>
                <c:pt idx="4018">
                  <c:v>4.0178999999999999E-2</c:v>
                </c:pt>
                <c:pt idx="4019">
                  <c:v>4.0189000000000002E-2</c:v>
                </c:pt>
                <c:pt idx="4020">
                  <c:v>4.0198999999999999E-2</c:v>
                </c:pt>
                <c:pt idx="4021">
                  <c:v>4.0209000000000002E-2</c:v>
                </c:pt>
                <c:pt idx="4022">
                  <c:v>4.0218999999999998E-2</c:v>
                </c:pt>
                <c:pt idx="4023">
                  <c:v>4.0229000000000001E-2</c:v>
                </c:pt>
                <c:pt idx="4024">
                  <c:v>4.0238999999999997E-2</c:v>
                </c:pt>
                <c:pt idx="4025">
                  <c:v>4.0249E-2</c:v>
                </c:pt>
                <c:pt idx="4026">
                  <c:v>4.0259000000000003E-2</c:v>
                </c:pt>
                <c:pt idx="4027">
                  <c:v>4.0268999999999999E-2</c:v>
                </c:pt>
                <c:pt idx="4028">
                  <c:v>4.0279000000000002E-2</c:v>
                </c:pt>
                <c:pt idx="4029">
                  <c:v>4.0288999999999998E-2</c:v>
                </c:pt>
                <c:pt idx="4030">
                  <c:v>4.0299000000000001E-2</c:v>
                </c:pt>
                <c:pt idx="4031">
                  <c:v>4.0308999999999998E-2</c:v>
                </c:pt>
                <c:pt idx="4032">
                  <c:v>4.0319000000000001E-2</c:v>
                </c:pt>
                <c:pt idx="4033">
                  <c:v>4.0328999999999997E-2</c:v>
                </c:pt>
                <c:pt idx="4034">
                  <c:v>4.0339E-2</c:v>
                </c:pt>
                <c:pt idx="4035">
                  <c:v>4.0349000000000003E-2</c:v>
                </c:pt>
                <c:pt idx="4036">
                  <c:v>4.0358999999999999E-2</c:v>
                </c:pt>
                <c:pt idx="4037">
                  <c:v>4.0369000000000002E-2</c:v>
                </c:pt>
                <c:pt idx="4038">
                  <c:v>4.0378999999999998E-2</c:v>
                </c:pt>
                <c:pt idx="4039">
                  <c:v>4.0389000000000001E-2</c:v>
                </c:pt>
                <c:pt idx="4040">
                  <c:v>4.0398999999999997E-2</c:v>
                </c:pt>
                <c:pt idx="4041">
                  <c:v>4.0409E-2</c:v>
                </c:pt>
                <c:pt idx="4042">
                  <c:v>4.0418999999999997E-2</c:v>
                </c:pt>
                <c:pt idx="4043">
                  <c:v>4.0429E-2</c:v>
                </c:pt>
                <c:pt idx="4044">
                  <c:v>4.0439000000000003E-2</c:v>
                </c:pt>
                <c:pt idx="4045">
                  <c:v>4.0448999999999999E-2</c:v>
                </c:pt>
                <c:pt idx="4046">
                  <c:v>4.0459000000000002E-2</c:v>
                </c:pt>
                <c:pt idx="4047">
                  <c:v>4.0468999999999998E-2</c:v>
                </c:pt>
                <c:pt idx="4048">
                  <c:v>4.0479000000000001E-2</c:v>
                </c:pt>
                <c:pt idx="4049">
                  <c:v>4.0488999999999997E-2</c:v>
                </c:pt>
                <c:pt idx="4050">
                  <c:v>4.0499E-2</c:v>
                </c:pt>
                <c:pt idx="4051">
                  <c:v>4.0509000000000003E-2</c:v>
                </c:pt>
                <c:pt idx="4052">
                  <c:v>4.0518999999999999E-2</c:v>
                </c:pt>
                <c:pt idx="4053">
                  <c:v>4.0529000000000003E-2</c:v>
                </c:pt>
                <c:pt idx="4054">
                  <c:v>4.0538999999999999E-2</c:v>
                </c:pt>
                <c:pt idx="4055">
                  <c:v>4.0549000000000002E-2</c:v>
                </c:pt>
                <c:pt idx="4056">
                  <c:v>4.0558999999999998E-2</c:v>
                </c:pt>
                <c:pt idx="4057">
                  <c:v>4.0569000000000001E-2</c:v>
                </c:pt>
                <c:pt idx="4058">
                  <c:v>4.0578999999999997E-2</c:v>
                </c:pt>
                <c:pt idx="4059">
                  <c:v>4.0589E-2</c:v>
                </c:pt>
                <c:pt idx="4060">
                  <c:v>4.0599000000000003E-2</c:v>
                </c:pt>
                <c:pt idx="4061">
                  <c:v>4.0608999999999999E-2</c:v>
                </c:pt>
                <c:pt idx="4062">
                  <c:v>4.0619000000000002E-2</c:v>
                </c:pt>
                <c:pt idx="4063">
                  <c:v>4.0628999999999998E-2</c:v>
                </c:pt>
                <c:pt idx="4064">
                  <c:v>4.0639000000000002E-2</c:v>
                </c:pt>
                <c:pt idx="4065">
                  <c:v>4.0648999999999998E-2</c:v>
                </c:pt>
                <c:pt idx="4066">
                  <c:v>4.0659000000000001E-2</c:v>
                </c:pt>
                <c:pt idx="4067">
                  <c:v>4.0668999999999997E-2</c:v>
                </c:pt>
                <c:pt idx="4068">
                  <c:v>4.0679E-2</c:v>
                </c:pt>
                <c:pt idx="4069">
                  <c:v>4.0689000000000003E-2</c:v>
                </c:pt>
                <c:pt idx="4070">
                  <c:v>4.0698999999999999E-2</c:v>
                </c:pt>
                <c:pt idx="4071">
                  <c:v>4.0709000000000002E-2</c:v>
                </c:pt>
                <c:pt idx="4072">
                  <c:v>4.0718999999999998E-2</c:v>
                </c:pt>
                <c:pt idx="4073">
                  <c:v>4.0729000000000001E-2</c:v>
                </c:pt>
                <c:pt idx="4074">
                  <c:v>4.0738999999999997E-2</c:v>
                </c:pt>
                <c:pt idx="4075">
                  <c:v>4.0749E-2</c:v>
                </c:pt>
                <c:pt idx="4076">
                  <c:v>4.0758999999999997E-2</c:v>
                </c:pt>
                <c:pt idx="4077">
                  <c:v>4.0769E-2</c:v>
                </c:pt>
                <c:pt idx="4078">
                  <c:v>4.0779000000000003E-2</c:v>
                </c:pt>
                <c:pt idx="4079">
                  <c:v>4.0788999999999999E-2</c:v>
                </c:pt>
                <c:pt idx="4080">
                  <c:v>4.0799000000000002E-2</c:v>
                </c:pt>
                <c:pt idx="4081">
                  <c:v>4.0808999999999998E-2</c:v>
                </c:pt>
                <c:pt idx="4082">
                  <c:v>4.0819000000000001E-2</c:v>
                </c:pt>
                <c:pt idx="4083">
                  <c:v>4.0828999999999997E-2</c:v>
                </c:pt>
                <c:pt idx="4084">
                  <c:v>4.0839E-2</c:v>
                </c:pt>
                <c:pt idx="4085">
                  <c:v>4.0849000000000003E-2</c:v>
                </c:pt>
                <c:pt idx="4086">
                  <c:v>4.0858999999999999E-2</c:v>
                </c:pt>
                <c:pt idx="4087">
                  <c:v>4.0869000000000003E-2</c:v>
                </c:pt>
                <c:pt idx="4088">
                  <c:v>4.0878999999999999E-2</c:v>
                </c:pt>
                <c:pt idx="4089">
                  <c:v>4.0889000000000002E-2</c:v>
                </c:pt>
                <c:pt idx="4090">
                  <c:v>4.0898999999999998E-2</c:v>
                </c:pt>
                <c:pt idx="4091">
                  <c:v>4.0909000000000001E-2</c:v>
                </c:pt>
                <c:pt idx="4092">
                  <c:v>4.0918999999999997E-2</c:v>
                </c:pt>
                <c:pt idx="4093">
                  <c:v>4.0929E-2</c:v>
                </c:pt>
                <c:pt idx="4094">
                  <c:v>4.0939000000000003E-2</c:v>
                </c:pt>
                <c:pt idx="4095">
                  <c:v>4.0948999999999999E-2</c:v>
                </c:pt>
                <c:pt idx="4096">
                  <c:v>4.0959000000000002E-2</c:v>
                </c:pt>
                <c:pt idx="4097">
                  <c:v>4.0968999999999998E-2</c:v>
                </c:pt>
                <c:pt idx="4098">
                  <c:v>4.0979000000000002E-2</c:v>
                </c:pt>
                <c:pt idx="4099">
                  <c:v>4.0988999999999998E-2</c:v>
                </c:pt>
                <c:pt idx="4100">
                  <c:v>4.0999000000000001E-2</c:v>
                </c:pt>
                <c:pt idx="4101">
                  <c:v>4.1008999999999997E-2</c:v>
                </c:pt>
                <c:pt idx="4102">
                  <c:v>4.1019E-2</c:v>
                </c:pt>
                <c:pt idx="4103">
                  <c:v>4.1029000000000003E-2</c:v>
                </c:pt>
                <c:pt idx="4104">
                  <c:v>4.1038999999999999E-2</c:v>
                </c:pt>
                <c:pt idx="4105">
                  <c:v>4.1049000000000002E-2</c:v>
                </c:pt>
                <c:pt idx="4106">
                  <c:v>4.1058999999999998E-2</c:v>
                </c:pt>
                <c:pt idx="4107">
                  <c:v>4.1069000000000001E-2</c:v>
                </c:pt>
                <c:pt idx="4108">
                  <c:v>4.1078999999999997E-2</c:v>
                </c:pt>
                <c:pt idx="4109">
                  <c:v>4.1089000000000001E-2</c:v>
                </c:pt>
                <c:pt idx="4110">
                  <c:v>4.1098999999999997E-2</c:v>
                </c:pt>
                <c:pt idx="4111">
                  <c:v>4.1109E-2</c:v>
                </c:pt>
                <c:pt idx="4112">
                  <c:v>4.1119000000000003E-2</c:v>
                </c:pt>
                <c:pt idx="4113">
                  <c:v>4.1128999999999999E-2</c:v>
                </c:pt>
                <c:pt idx="4114">
                  <c:v>4.1139000000000002E-2</c:v>
                </c:pt>
                <c:pt idx="4115">
                  <c:v>4.1148999999999998E-2</c:v>
                </c:pt>
                <c:pt idx="4116">
                  <c:v>4.1159000000000001E-2</c:v>
                </c:pt>
                <c:pt idx="4117">
                  <c:v>4.1168999999999997E-2</c:v>
                </c:pt>
                <c:pt idx="4118">
                  <c:v>4.1179E-2</c:v>
                </c:pt>
                <c:pt idx="4119">
                  <c:v>4.1189000000000003E-2</c:v>
                </c:pt>
                <c:pt idx="4120">
                  <c:v>4.1199E-2</c:v>
                </c:pt>
                <c:pt idx="4121">
                  <c:v>4.1209000000000003E-2</c:v>
                </c:pt>
                <c:pt idx="4122">
                  <c:v>4.1218999999999999E-2</c:v>
                </c:pt>
                <c:pt idx="4123">
                  <c:v>4.1229000000000002E-2</c:v>
                </c:pt>
                <c:pt idx="4124">
                  <c:v>4.1238999999999998E-2</c:v>
                </c:pt>
                <c:pt idx="4125">
                  <c:v>4.1249000000000001E-2</c:v>
                </c:pt>
                <c:pt idx="4126">
                  <c:v>4.1258999999999997E-2</c:v>
                </c:pt>
                <c:pt idx="4127">
                  <c:v>4.1269E-2</c:v>
                </c:pt>
                <c:pt idx="4128">
                  <c:v>4.1279000000000003E-2</c:v>
                </c:pt>
                <c:pt idx="4129">
                  <c:v>4.1288999999999999E-2</c:v>
                </c:pt>
                <c:pt idx="4130">
                  <c:v>4.1299000000000002E-2</c:v>
                </c:pt>
                <c:pt idx="4131">
                  <c:v>4.1308999999999998E-2</c:v>
                </c:pt>
                <c:pt idx="4132">
                  <c:v>4.1319000000000002E-2</c:v>
                </c:pt>
                <c:pt idx="4133">
                  <c:v>4.1328999999999998E-2</c:v>
                </c:pt>
                <c:pt idx="4134">
                  <c:v>4.1339000000000001E-2</c:v>
                </c:pt>
                <c:pt idx="4135">
                  <c:v>4.1348999999999997E-2</c:v>
                </c:pt>
                <c:pt idx="4136">
                  <c:v>4.1359E-2</c:v>
                </c:pt>
                <c:pt idx="4137">
                  <c:v>4.1369000000000003E-2</c:v>
                </c:pt>
                <c:pt idx="4138">
                  <c:v>4.1378999999999999E-2</c:v>
                </c:pt>
                <c:pt idx="4139">
                  <c:v>4.1389000000000002E-2</c:v>
                </c:pt>
                <c:pt idx="4140">
                  <c:v>4.1398999999999998E-2</c:v>
                </c:pt>
                <c:pt idx="4141">
                  <c:v>4.1409000000000001E-2</c:v>
                </c:pt>
                <c:pt idx="4142">
                  <c:v>4.1418999999999997E-2</c:v>
                </c:pt>
                <c:pt idx="4143">
                  <c:v>4.1429000000000001E-2</c:v>
                </c:pt>
                <c:pt idx="4144">
                  <c:v>4.1438999999999997E-2</c:v>
                </c:pt>
                <c:pt idx="4145">
                  <c:v>4.1449E-2</c:v>
                </c:pt>
                <c:pt idx="4146">
                  <c:v>4.1459000000000003E-2</c:v>
                </c:pt>
                <c:pt idx="4147">
                  <c:v>4.1468999999999999E-2</c:v>
                </c:pt>
                <c:pt idx="4148">
                  <c:v>4.1479000000000002E-2</c:v>
                </c:pt>
                <c:pt idx="4149">
                  <c:v>4.1488999999999998E-2</c:v>
                </c:pt>
                <c:pt idx="4150">
                  <c:v>4.1499000000000001E-2</c:v>
                </c:pt>
                <c:pt idx="4151">
                  <c:v>4.1508999999999997E-2</c:v>
                </c:pt>
                <c:pt idx="4152">
                  <c:v>4.1519E-2</c:v>
                </c:pt>
                <c:pt idx="4153">
                  <c:v>4.1529000000000003E-2</c:v>
                </c:pt>
                <c:pt idx="4154">
                  <c:v>4.1539E-2</c:v>
                </c:pt>
                <c:pt idx="4155">
                  <c:v>4.1549000000000003E-2</c:v>
                </c:pt>
                <c:pt idx="4156">
                  <c:v>4.1558999999999999E-2</c:v>
                </c:pt>
                <c:pt idx="4157">
                  <c:v>4.1569000000000002E-2</c:v>
                </c:pt>
                <c:pt idx="4158">
                  <c:v>4.1578999999999998E-2</c:v>
                </c:pt>
                <c:pt idx="4159">
                  <c:v>4.1589000000000001E-2</c:v>
                </c:pt>
                <c:pt idx="4160">
                  <c:v>4.1598999999999997E-2</c:v>
                </c:pt>
                <c:pt idx="4161">
                  <c:v>4.1609E-2</c:v>
                </c:pt>
                <c:pt idx="4162">
                  <c:v>4.1619000000000003E-2</c:v>
                </c:pt>
                <c:pt idx="4163">
                  <c:v>4.1628999999999999E-2</c:v>
                </c:pt>
                <c:pt idx="4164">
                  <c:v>4.1639000000000002E-2</c:v>
                </c:pt>
                <c:pt idx="4165">
                  <c:v>4.1648999999999999E-2</c:v>
                </c:pt>
                <c:pt idx="4166">
                  <c:v>4.1659000000000002E-2</c:v>
                </c:pt>
                <c:pt idx="4167">
                  <c:v>4.1668999999999998E-2</c:v>
                </c:pt>
                <c:pt idx="4168">
                  <c:v>4.1679000000000001E-2</c:v>
                </c:pt>
                <c:pt idx="4169">
                  <c:v>4.1688999999999997E-2</c:v>
                </c:pt>
                <c:pt idx="4170">
                  <c:v>4.1699E-2</c:v>
                </c:pt>
                <c:pt idx="4171">
                  <c:v>4.1709000000000003E-2</c:v>
                </c:pt>
                <c:pt idx="4172">
                  <c:v>4.1718999999999999E-2</c:v>
                </c:pt>
                <c:pt idx="4173">
                  <c:v>4.1729000000000002E-2</c:v>
                </c:pt>
                <c:pt idx="4174">
                  <c:v>4.1738999999999998E-2</c:v>
                </c:pt>
                <c:pt idx="4175">
                  <c:v>4.1749000000000001E-2</c:v>
                </c:pt>
                <c:pt idx="4176">
                  <c:v>4.1758999999999998E-2</c:v>
                </c:pt>
                <c:pt idx="4177">
                  <c:v>4.1769000000000001E-2</c:v>
                </c:pt>
                <c:pt idx="4178">
                  <c:v>4.1778999999999997E-2</c:v>
                </c:pt>
                <c:pt idx="4179">
                  <c:v>4.1789E-2</c:v>
                </c:pt>
                <c:pt idx="4180">
                  <c:v>4.1799000000000003E-2</c:v>
                </c:pt>
                <c:pt idx="4181">
                  <c:v>4.1808999999999999E-2</c:v>
                </c:pt>
                <c:pt idx="4182">
                  <c:v>4.1819000000000002E-2</c:v>
                </c:pt>
                <c:pt idx="4183">
                  <c:v>4.1828999999999998E-2</c:v>
                </c:pt>
                <c:pt idx="4184">
                  <c:v>4.1839000000000001E-2</c:v>
                </c:pt>
                <c:pt idx="4185">
                  <c:v>4.1848999999999997E-2</c:v>
                </c:pt>
                <c:pt idx="4186">
                  <c:v>4.1859E-2</c:v>
                </c:pt>
                <c:pt idx="4187">
                  <c:v>4.1869000000000003E-2</c:v>
                </c:pt>
                <c:pt idx="4188">
                  <c:v>4.1879E-2</c:v>
                </c:pt>
                <c:pt idx="4189">
                  <c:v>4.1889000000000003E-2</c:v>
                </c:pt>
                <c:pt idx="4190">
                  <c:v>4.1898999999999999E-2</c:v>
                </c:pt>
                <c:pt idx="4191">
                  <c:v>4.1909000000000002E-2</c:v>
                </c:pt>
                <c:pt idx="4192">
                  <c:v>4.1918999999999998E-2</c:v>
                </c:pt>
                <c:pt idx="4193">
                  <c:v>4.1929000000000001E-2</c:v>
                </c:pt>
                <c:pt idx="4194">
                  <c:v>4.1938999999999997E-2</c:v>
                </c:pt>
                <c:pt idx="4195">
                  <c:v>4.1949E-2</c:v>
                </c:pt>
                <c:pt idx="4196">
                  <c:v>4.1959000000000003E-2</c:v>
                </c:pt>
                <c:pt idx="4197">
                  <c:v>4.1968999999999999E-2</c:v>
                </c:pt>
                <c:pt idx="4198">
                  <c:v>4.1979000000000002E-2</c:v>
                </c:pt>
                <c:pt idx="4199">
                  <c:v>4.1988999999999999E-2</c:v>
                </c:pt>
                <c:pt idx="4200">
                  <c:v>4.1999000000000002E-2</c:v>
                </c:pt>
                <c:pt idx="4201">
                  <c:v>4.2008999999999998E-2</c:v>
                </c:pt>
                <c:pt idx="4202">
                  <c:v>4.2019000000000001E-2</c:v>
                </c:pt>
                <c:pt idx="4203">
                  <c:v>4.2028999999999997E-2</c:v>
                </c:pt>
                <c:pt idx="4204">
                  <c:v>4.2039E-2</c:v>
                </c:pt>
                <c:pt idx="4205">
                  <c:v>4.2049000000000003E-2</c:v>
                </c:pt>
                <c:pt idx="4206">
                  <c:v>4.2058999999999999E-2</c:v>
                </c:pt>
                <c:pt idx="4207">
                  <c:v>4.2069000000000002E-2</c:v>
                </c:pt>
                <c:pt idx="4208">
                  <c:v>4.2078999999999998E-2</c:v>
                </c:pt>
                <c:pt idx="4209">
                  <c:v>4.2089000000000001E-2</c:v>
                </c:pt>
                <c:pt idx="4210">
                  <c:v>4.2098999999999998E-2</c:v>
                </c:pt>
                <c:pt idx="4211">
                  <c:v>4.2109000000000001E-2</c:v>
                </c:pt>
                <c:pt idx="4212">
                  <c:v>4.2118999999999997E-2</c:v>
                </c:pt>
                <c:pt idx="4213">
                  <c:v>4.2129E-2</c:v>
                </c:pt>
                <c:pt idx="4214">
                  <c:v>4.2139000000000003E-2</c:v>
                </c:pt>
                <c:pt idx="4215">
                  <c:v>4.2148999999999999E-2</c:v>
                </c:pt>
                <c:pt idx="4216">
                  <c:v>4.2159000000000002E-2</c:v>
                </c:pt>
                <c:pt idx="4217">
                  <c:v>4.2168999999999998E-2</c:v>
                </c:pt>
                <c:pt idx="4218">
                  <c:v>4.2179000000000001E-2</c:v>
                </c:pt>
                <c:pt idx="4219">
                  <c:v>4.2188999999999997E-2</c:v>
                </c:pt>
                <c:pt idx="4220">
                  <c:v>4.2199E-2</c:v>
                </c:pt>
                <c:pt idx="4221">
                  <c:v>4.2209000000000003E-2</c:v>
                </c:pt>
                <c:pt idx="4222">
                  <c:v>4.2219E-2</c:v>
                </c:pt>
                <c:pt idx="4223">
                  <c:v>4.2229000000000003E-2</c:v>
                </c:pt>
                <c:pt idx="4224">
                  <c:v>4.2238999999999999E-2</c:v>
                </c:pt>
                <c:pt idx="4225">
                  <c:v>4.2249000000000002E-2</c:v>
                </c:pt>
                <c:pt idx="4226">
                  <c:v>4.2258999999999998E-2</c:v>
                </c:pt>
                <c:pt idx="4227">
                  <c:v>4.2269000000000001E-2</c:v>
                </c:pt>
                <c:pt idx="4228">
                  <c:v>4.2278999999999997E-2</c:v>
                </c:pt>
                <c:pt idx="4229">
                  <c:v>4.2289E-2</c:v>
                </c:pt>
                <c:pt idx="4230">
                  <c:v>4.2299000000000003E-2</c:v>
                </c:pt>
                <c:pt idx="4231">
                  <c:v>4.2308999999999999E-2</c:v>
                </c:pt>
                <c:pt idx="4232">
                  <c:v>4.2319000000000002E-2</c:v>
                </c:pt>
                <c:pt idx="4233">
                  <c:v>4.2328999999999999E-2</c:v>
                </c:pt>
                <c:pt idx="4234">
                  <c:v>4.2339000000000002E-2</c:v>
                </c:pt>
                <c:pt idx="4235">
                  <c:v>4.2348999999999998E-2</c:v>
                </c:pt>
                <c:pt idx="4236">
                  <c:v>4.2359000000000001E-2</c:v>
                </c:pt>
                <c:pt idx="4237">
                  <c:v>4.2368999999999997E-2</c:v>
                </c:pt>
                <c:pt idx="4238">
                  <c:v>4.2379E-2</c:v>
                </c:pt>
                <c:pt idx="4239">
                  <c:v>4.2389000000000003E-2</c:v>
                </c:pt>
                <c:pt idx="4240">
                  <c:v>4.2398999999999999E-2</c:v>
                </c:pt>
                <c:pt idx="4241">
                  <c:v>4.2409000000000002E-2</c:v>
                </c:pt>
                <c:pt idx="4242">
                  <c:v>4.2418999999999998E-2</c:v>
                </c:pt>
                <c:pt idx="4243">
                  <c:v>4.2429000000000001E-2</c:v>
                </c:pt>
                <c:pt idx="4244">
                  <c:v>4.2438999999999998E-2</c:v>
                </c:pt>
                <c:pt idx="4245">
                  <c:v>4.2449000000000001E-2</c:v>
                </c:pt>
                <c:pt idx="4246">
                  <c:v>4.2458999999999997E-2</c:v>
                </c:pt>
                <c:pt idx="4247">
                  <c:v>4.2469E-2</c:v>
                </c:pt>
                <c:pt idx="4248">
                  <c:v>4.2479000000000003E-2</c:v>
                </c:pt>
                <c:pt idx="4249">
                  <c:v>4.2488999999999999E-2</c:v>
                </c:pt>
                <c:pt idx="4250">
                  <c:v>4.2499000000000002E-2</c:v>
                </c:pt>
                <c:pt idx="4251">
                  <c:v>4.2508999999999998E-2</c:v>
                </c:pt>
                <c:pt idx="4252">
                  <c:v>4.2519000000000001E-2</c:v>
                </c:pt>
                <c:pt idx="4253">
                  <c:v>4.2528999999999997E-2</c:v>
                </c:pt>
                <c:pt idx="4254">
                  <c:v>4.2539E-2</c:v>
                </c:pt>
                <c:pt idx="4255">
                  <c:v>4.2548999999999997E-2</c:v>
                </c:pt>
                <c:pt idx="4256">
                  <c:v>4.2559E-2</c:v>
                </c:pt>
                <c:pt idx="4257">
                  <c:v>4.2569000000000003E-2</c:v>
                </c:pt>
                <c:pt idx="4258">
                  <c:v>4.2578999999999999E-2</c:v>
                </c:pt>
                <c:pt idx="4259">
                  <c:v>4.2589000000000002E-2</c:v>
                </c:pt>
                <c:pt idx="4260">
                  <c:v>4.2598999999999998E-2</c:v>
                </c:pt>
                <c:pt idx="4261">
                  <c:v>4.2609000000000001E-2</c:v>
                </c:pt>
                <c:pt idx="4262">
                  <c:v>4.2618999999999997E-2</c:v>
                </c:pt>
                <c:pt idx="4263">
                  <c:v>4.2629E-2</c:v>
                </c:pt>
                <c:pt idx="4264">
                  <c:v>4.2639000000000003E-2</c:v>
                </c:pt>
                <c:pt idx="4265">
                  <c:v>4.2648999999999999E-2</c:v>
                </c:pt>
                <c:pt idx="4266">
                  <c:v>4.2659000000000002E-2</c:v>
                </c:pt>
                <c:pt idx="4267">
                  <c:v>4.2668999999999999E-2</c:v>
                </c:pt>
                <c:pt idx="4268">
                  <c:v>4.2679000000000002E-2</c:v>
                </c:pt>
                <c:pt idx="4269">
                  <c:v>4.2688999999999998E-2</c:v>
                </c:pt>
                <c:pt idx="4270">
                  <c:v>4.2699000000000001E-2</c:v>
                </c:pt>
                <c:pt idx="4271">
                  <c:v>4.2708999999999997E-2</c:v>
                </c:pt>
                <c:pt idx="4272">
                  <c:v>4.2719E-2</c:v>
                </c:pt>
                <c:pt idx="4273">
                  <c:v>4.2729000000000003E-2</c:v>
                </c:pt>
                <c:pt idx="4274">
                  <c:v>4.2738999999999999E-2</c:v>
                </c:pt>
                <c:pt idx="4275">
                  <c:v>4.2749000000000002E-2</c:v>
                </c:pt>
                <c:pt idx="4276">
                  <c:v>4.2758999999999998E-2</c:v>
                </c:pt>
                <c:pt idx="4277">
                  <c:v>4.2769000000000001E-2</c:v>
                </c:pt>
                <c:pt idx="4278">
                  <c:v>4.2778999999999998E-2</c:v>
                </c:pt>
                <c:pt idx="4279">
                  <c:v>4.2789000000000001E-2</c:v>
                </c:pt>
                <c:pt idx="4280">
                  <c:v>4.2798999999999997E-2</c:v>
                </c:pt>
                <c:pt idx="4281">
                  <c:v>4.2809E-2</c:v>
                </c:pt>
                <c:pt idx="4282">
                  <c:v>4.2819000000000003E-2</c:v>
                </c:pt>
                <c:pt idx="4283">
                  <c:v>4.2828999999999999E-2</c:v>
                </c:pt>
                <c:pt idx="4284">
                  <c:v>4.2839000000000002E-2</c:v>
                </c:pt>
                <c:pt idx="4285">
                  <c:v>4.2848999999999998E-2</c:v>
                </c:pt>
                <c:pt idx="4286">
                  <c:v>4.2859000000000001E-2</c:v>
                </c:pt>
                <c:pt idx="4287">
                  <c:v>4.2868999999999997E-2</c:v>
                </c:pt>
                <c:pt idx="4288">
                  <c:v>4.2879E-2</c:v>
                </c:pt>
                <c:pt idx="4289">
                  <c:v>4.2888999999999997E-2</c:v>
                </c:pt>
                <c:pt idx="4290">
                  <c:v>4.2899E-2</c:v>
                </c:pt>
                <c:pt idx="4291">
                  <c:v>4.2909000000000003E-2</c:v>
                </c:pt>
                <c:pt idx="4292">
                  <c:v>4.2918999999999999E-2</c:v>
                </c:pt>
                <c:pt idx="4293">
                  <c:v>4.2929000000000002E-2</c:v>
                </c:pt>
                <c:pt idx="4294">
                  <c:v>4.2938999999999998E-2</c:v>
                </c:pt>
                <c:pt idx="4295">
                  <c:v>4.2949000000000001E-2</c:v>
                </c:pt>
                <c:pt idx="4296">
                  <c:v>4.2958999999999997E-2</c:v>
                </c:pt>
                <c:pt idx="4297">
                  <c:v>4.2969E-2</c:v>
                </c:pt>
                <c:pt idx="4298">
                  <c:v>4.2979000000000003E-2</c:v>
                </c:pt>
                <c:pt idx="4299">
                  <c:v>4.2988999999999999E-2</c:v>
                </c:pt>
                <c:pt idx="4300">
                  <c:v>4.2999000000000002E-2</c:v>
                </c:pt>
                <c:pt idx="4301">
                  <c:v>4.3008999999999999E-2</c:v>
                </c:pt>
                <c:pt idx="4302">
                  <c:v>4.3019000000000002E-2</c:v>
                </c:pt>
                <c:pt idx="4303">
                  <c:v>4.3028999999999998E-2</c:v>
                </c:pt>
                <c:pt idx="4304">
                  <c:v>4.3039000000000001E-2</c:v>
                </c:pt>
                <c:pt idx="4305">
                  <c:v>4.3048999999999997E-2</c:v>
                </c:pt>
                <c:pt idx="4306">
                  <c:v>4.3059E-2</c:v>
                </c:pt>
                <c:pt idx="4307">
                  <c:v>4.3069000000000003E-2</c:v>
                </c:pt>
                <c:pt idx="4308">
                  <c:v>4.3078999999999999E-2</c:v>
                </c:pt>
                <c:pt idx="4309">
                  <c:v>4.3089000000000002E-2</c:v>
                </c:pt>
                <c:pt idx="4310">
                  <c:v>4.3098999999999998E-2</c:v>
                </c:pt>
                <c:pt idx="4311">
                  <c:v>4.3109000000000001E-2</c:v>
                </c:pt>
                <c:pt idx="4312">
                  <c:v>4.3118999999999998E-2</c:v>
                </c:pt>
                <c:pt idx="4313">
                  <c:v>4.3129000000000001E-2</c:v>
                </c:pt>
                <c:pt idx="4314">
                  <c:v>4.3138999999999997E-2</c:v>
                </c:pt>
                <c:pt idx="4315">
                  <c:v>4.3149E-2</c:v>
                </c:pt>
                <c:pt idx="4316">
                  <c:v>4.3159000000000003E-2</c:v>
                </c:pt>
                <c:pt idx="4317">
                  <c:v>4.3168999999999999E-2</c:v>
                </c:pt>
                <c:pt idx="4318">
                  <c:v>4.3179000000000002E-2</c:v>
                </c:pt>
                <c:pt idx="4319">
                  <c:v>4.3188999999999998E-2</c:v>
                </c:pt>
                <c:pt idx="4320">
                  <c:v>4.3199000000000001E-2</c:v>
                </c:pt>
                <c:pt idx="4321">
                  <c:v>4.3208999999999997E-2</c:v>
                </c:pt>
                <c:pt idx="4322">
                  <c:v>4.3219E-2</c:v>
                </c:pt>
                <c:pt idx="4323">
                  <c:v>4.3228999999999997E-2</c:v>
                </c:pt>
                <c:pt idx="4324">
                  <c:v>4.3239E-2</c:v>
                </c:pt>
                <c:pt idx="4325">
                  <c:v>4.3249000000000003E-2</c:v>
                </c:pt>
                <c:pt idx="4326">
                  <c:v>4.3258999999999999E-2</c:v>
                </c:pt>
                <c:pt idx="4327">
                  <c:v>4.3269000000000002E-2</c:v>
                </c:pt>
                <c:pt idx="4328">
                  <c:v>4.3278999999999998E-2</c:v>
                </c:pt>
                <c:pt idx="4329">
                  <c:v>4.3289000000000001E-2</c:v>
                </c:pt>
                <c:pt idx="4330">
                  <c:v>4.3298999999999997E-2</c:v>
                </c:pt>
                <c:pt idx="4331">
                  <c:v>4.3309E-2</c:v>
                </c:pt>
                <c:pt idx="4332">
                  <c:v>4.3319000000000003E-2</c:v>
                </c:pt>
                <c:pt idx="4333">
                  <c:v>4.3328999999999999E-2</c:v>
                </c:pt>
                <c:pt idx="4334">
                  <c:v>4.3339000000000003E-2</c:v>
                </c:pt>
                <c:pt idx="4335">
                  <c:v>4.3348999999999999E-2</c:v>
                </c:pt>
                <c:pt idx="4336">
                  <c:v>4.3359000000000002E-2</c:v>
                </c:pt>
                <c:pt idx="4337">
                  <c:v>4.3368999999999998E-2</c:v>
                </c:pt>
                <c:pt idx="4338">
                  <c:v>4.3379000000000001E-2</c:v>
                </c:pt>
                <c:pt idx="4339">
                  <c:v>4.3388999999999997E-2</c:v>
                </c:pt>
                <c:pt idx="4340">
                  <c:v>4.3399E-2</c:v>
                </c:pt>
                <c:pt idx="4341">
                  <c:v>4.3409000000000003E-2</c:v>
                </c:pt>
                <c:pt idx="4342">
                  <c:v>4.3418999999999999E-2</c:v>
                </c:pt>
                <c:pt idx="4343">
                  <c:v>4.3429000000000002E-2</c:v>
                </c:pt>
                <c:pt idx="4344">
                  <c:v>4.3438999999999998E-2</c:v>
                </c:pt>
                <c:pt idx="4345">
                  <c:v>4.3449000000000002E-2</c:v>
                </c:pt>
                <c:pt idx="4346">
                  <c:v>4.3458999999999998E-2</c:v>
                </c:pt>
                <c:pt idx="4347">
                  <c:v>4.3469000000000001E-2</c:v>
                </c:pt>
                <c:pt idx="4348">
                  <c:v>4.3478999999999997E-2</c:v>
                </c:pt>
                <c:pt idx="4349">
                  <c:v>4.3489E-2</c:v>
                </c:pt>
                <c:pt idx="4350">
                  <c:v>4.3499000000000003E-2</c:v>
                </c:pt>
                <c:pt idx="4351">
                  <c:v>4.3508999999999999E-2</c:v>
                </c:pt>
                <c:pt idx="4352">
                  <c:v>4.3519000000000002E-2</c:v>
                </c:pt>
                <c:pt idx="4353">
                  <c:v>4.3528999999999998E-2</c:v>
                </c:pt>
                <c:pt idx="4354">
                  <c:v>4.3539000000000001E-2</c:v>
                </c:pt>
                <c:pt idx="4355">
                  <c:v>4.3548999999999997E-2</c:v>
                </c:pt>
                <c:pt idx="4356">
                  <c:v>4.3559E-2</c:v>
                </c:pt>
                <c:pt idx="4357">
                  <c:v>4.3568999999999997E-2</c:v>
                </c:pt>
                <c:pt idx="4358">
                  <c:v>4.3579E-2</c:v>
                </c:pt>
                <c:pt idx="4359">
                  <c:v>4.3589000000000003E-2</c:v>
                </c:pt>
                <c:pt idx="4360">
                  <c:v>4.3598999999999999E-2</c:v>
                </c:pt>
                <c:pt idx="4361">
                  <c:v>4.3609000000000002E-2</c:v>
                </c:pt>
                <c:pt idx="4362">
                  <c:v>4.3618999999999998E-2</c:v>
                </c:pt>
                <c:pt idx="4363">
                  <c:v>4.3629000000000001E-2</c:v>
                </c:pt>
                <c:pt idx="4364">
                  <c:v>4.3638999999999997E-2</c:v>
                </c:pt>
                <c:pt idx="4365">
                  <c:v>4.3649E-2</c:v>
                </c:pt>
                <c:pt idx="4366">
                  <c:v>4.3659000000000003E-2</c:v>
                </c:pt>
                <c:pt idx="4367">
                  <c:v>4.3668999999999999E-2</c:v>
                </c:pt>
                <c:pt idx="4368">
                  <c:v>4.3679000000000003E-2</c:v>
                </c:pt>
                <c:pt idx="4369">
                  <c:v>4.3688999999999999E-2</c:v>
                </c:pt>
                <c:pt idx="4370">
                  <c:v>4.3699000000000002E-2</c:v>
                </c:pt>
                <c:pt idx="4371">
                  <c:v>4.3708999999999998E-2</c:v>
                </c:pt>
                <c:pt idx="4372">
                  <c:v>4.3719000000000001E-2</c:v>
                </c:pt>
                <c:pt idx="4373">
                  <c:v>4.3728999999999997E-2</c:v>
                </c:pt>
                <c:pt idx="4374">
                  <c:v>4.3739E-2</c:v>
                </c:pt>
                <c:pt idx="4375">
                  <c:v>4.3749000000000003E-2</c:v>
                </c:pt>
                <c:pt idx="4376">
                  <c:v>4.3758999999999999E-2</c:v>
                </c:pt>
                <c:pt idx="4377">
                  <c:v>4.3769000000000002E-2</c:v>
                </c:pt>
                <c:pt idx="4378">
                  <c:v>4.3778999999999998E-2</c:v>
                </c:pt>
                <c:pt idx="4379">
                  <c:v>4.3789000000000002E-2</c:v>
                </c:pt>
                <c:pt idx="4380">
                  <c:v>4.3798999999999998E-2</c:v>
                </c:pt>
                <c:pt idx="4381">
                  <c:v>4.3809000000000001E-2</c:v>
                </c:pt>
                <c:pt idx="4382">
                  <c:v>4.3818999999999997E-2</c:v>
                </c:pt>
                <c:pt idx="4383">
                  <c:v>4.3829E-2</c:v>
                </c:pt>
                <c:pt idx="4384">
                  <c:v>4.3839000000000003E-2</c:v>
                </c:pt>
                <c:pt idx="4385">
                  <c:v>4.3848999999999999E-2</c:v>
                </c:pt>
                <c:pt idx="4386">
                  <c:v>4.3859000000000002E-2</c:v>
                </c:pt>
                <c:pt idx="4387">
                  <c:v>4.3868999999999998E-2</c:v>
                </c:pt>
                <c:pt idx="4388">
                  <c:v>4.3879000000000001E-2</c:v>
                </c:pt>
                <c:pt idx="4389">
                  <c:v>4.3888999999999997E-2</c:v>
                </c:pt>
                <c:pt idx="4390">
                  <c:v>4.3899000000000001E-2</c:v>
                </c:pt>
                <c:pt idx="4391">
                  <c:v>4.3908999999999997E-2</c:v>
                </c:pt>
                <c:pt idx="4392">
                  <c:v>4.3919E-2</c:v>
                </c:pt>
                <c:pt idx="4393">
                  <c:v>4.3929000000000003E-2</c:v>
                </c:pt>
                <c:pt idx="4394">
                  <c:v>4.3938999999999999E-2</c:v>
                </c:pt>
                <c:pt idx="4395">
                  <c:v>4.3949000000000002E-2</c:v>
                </c:pt>
                <c:pt idx="4396">
                  <c:v>4.3958999999999998E-2</c:v>
                </c:pt>
                <c:pt idx="4397">
                  <c:v>4.3969000000000001E-2</c:v>
                </c:pt>
                <c:pt idx="4398">
                  <c:v>4.3978999999999997E-2</c:v>
                </c:pt>
                <c:pt idx="4399">
                  <c:v>4.3989E-2</c:v>
                </c:pt>
                <c:pt idx="4400">
                  <c:v>4.3999000000000003E-2</c:v>
                </c:pt>
                <c:pt idx="4401">
                  <c:v>4.4009E-2</c:v>
                </c:pt>
                <c:pt idx="4402">
                  <c:v>4.4019000000000003E-2</c:v>
                </c:pt>
                <c:pt idx="4403">
                  <c:v>4.4028999999999999E-2</c:v>
                </c:pt>
                <c:pt idx="4404">
                  <c:v>4.4039000000000002E-2</c:v>
                </c:pt>
                <c:pt idx="4405">
                  <c:v>4.4048999999999998E-2</c:v>
                </c:pt>
                <c:pt idx="4406">
                  <c:v>4.4059000000000001E-2</c:v>
                </c:pt>
                <c:pt idx="4407">
                  <c:v>4.4068999999999997E-2</c:v>
                </c:pt>
                <c:pt idx="4408">
                  <c:v>4.4079E-2</c:v>
                </c:pt>
                <c:pt idx="4409">
                  <c:v>4.4089000000000003E-2</c:v>
                </c:pt>
                <c:pt idx="4410">
                  <c:v>4.4098999999999999E-2</c:v>
                </c:pt>
                <c:pt idx="4411">
                  <c:v>4.4109000000000002E-2</c:v>
                </c:pt>
                <c:pt idx="4412">
                  <c:v>4.4118999999999998E-2</c:v>
                </c:pt>
                <c:pt idx="4413">
                  <c:v>4.4129000000000002E-2</c:v>
                </c:pt>
                <c:pt idx="4414">
                  <c:v>4.4138999999999998E-2</c:v>
                </c:pt>
                <c:pt idx="4415">
                  <c:v>4.4149000000000001E-2</c:v>
                </c:pt>
                <c:pt idx="4416">
                  <c:v>4.4158999999999997E-2</c:v>
                </c:pt>
                <c:pt idx="4417">
                  <c:v>4.4169E-2</c:v>
                </c:pt>
                <c:pt idx="4418">
                  <c:v>4.4179000000000003E-2</c:v>
                </c:pt>
                <c:pt idx="4419">
                  <c:v>4.4188999999999999E-2</c:v>
                </c:pt>
                <c:pt idx="4420">
                  <c:v>4.4199000000000002E-2</c:v>
                </c:pt>
                <c:pt idx="4421">
                  <c:v>4.4208999999999998E-2</c:v>
                </c:pt>
                <c:pt idx="4422">
                  <c:v>4.4219000000000001E-2</c:v>
                </c:pt>
                <c:pt idx="4423">
                  <c:v>4.4228999999999997E-2</c:v>
                </c:pt>
                <c:pt idx="4424">
                  <c:v>4.4239000000000001E-2</c:v>
                </c:pt>
                <c:pt idx="4425">
                  <c:v>4.4248999999999997E-2</c:v>
                </c:pt>
                <c:pt idx="4426">
                  <c:v>4.4259E-2</c:v>
                </c:pt>
                <c:pt idx="4427">
                  <c:v>4.4269000000000003E-2</c:v>
                </c:pt>
                <c:pt idx="4428">
                  <c:v>4.4278999999999999E-2</c:v>
                </c:pt>
                <c:pt idx="4429">
                  <c:v>4.4289000000000002E-2</c:v>
                </c:pt>
                <c:pt idx="4430">
                  <c:v>4.4298999999999998E-2</c:v>
                </c:pt>
                <c:pt idx="4431">
                  <c:v>4.4309000000000001E-2</c:v>
                </c:pt>
                <c:pt idx="4432">
                  <c:v>4.4318999999999997E-2</c:v>
                </c:pt>
                <c:pt idx="4433">
                  <c:v>4.4329E-2</c:v>
                </c:pt>
                <c:pt idx="4434">
                  <c:v>4.4339000000000003E-2</c:v>
                </c:pt>
                <c:pt idx="4435">
                  <c:v>4.4349E-2</c:v>
                </c:pt>
                <c:pt idx="4436">
                  <c:v>4.4359000000000003E-2</c:v>
                </c:pt>
                <c:pt idx="4437">
                  <c:v>4.4368999999999999E-2</c:v>
                </c:pt>
                <c:pt idx="4438">
                  <c:v>4.4379000000000002E-2</c:v>
                </c:pt>
                <c:pt idx="4439">
                  <c:v>4.4388999999999998E-2</c:v>
                </c:pt>
                <c:pt idx="4440">
                  <c:v>4.4399000000000001E-2</c:v>
                </c:pt>
                <c:pt idx="4441">
                  <c:v>4.4408999999999997E-2</c:v>
                </c:pt>
                <c:pt idx="4442">
                  <c:v>4.4419E-2</c:v>
                </c:pt>
                <c:pt idx="4443">
                  <c:v>4.4429000000000003E-2</c:v>
                </c:pt>
                <c:pt idx="4444">
                  <c:v>4.4438999999999999E-2</c:v>
                </c:pt>
                <c:pt idx="4445">
                  <c:v>4.4449000000000002E-2</c:v>
                </c:pt>
                <c:pt idx="4446">
                  <c:v>4.4458999999999999E-2</c:v>
                </c:pt>
                <c:pt idx="4447">
                  <c:v>4.4469000000000002E-2</c:v>
                </c:pt>
                <c:pt idx="4448">
                  <c:v>4.4478999999999998E-2</c:v>
                </c:pt>
                <c:pt idx="4449">
                  <c:v>4.4489000000000001E-2</c:v>
                </c:pt>
                <c:pt idx="4450">
                  <c:v>4.4498999999999997E-2</c:v>
                </c:pt>
                <c:pt idx="4451">
                  <c:v>4.4509E-2</c:v>
                </c:pt>
                <c:pt idx="4452">
                  <c:v>4.4519000000000003E-2</c:v>
                </c:pt>
                <c:pt idx="4453">
                  <c:v>4.4528999999999999E-2</c:v>
                </c:pt>
                <c:pt idx="4454">
                  <c:v>4.4539000000000002E-2</c:v>
                </c:pt>
                <c:pt idx="4455">
                  <c:v>4.4548999999999998E-2</c:v>
                </c:pt>
                <c:pt idx="4456">
                  <c:v>4.4559000000000001E-2</c:v>
                </c:pt>
                <c:pt idx="4457">
                  <c:v>4.4568999999999998E-2</c:v>
                </c:pt>
                <c:pt idx="4458">
                  <c:v>4.4579000000000001E-2</c:v>
                </c:pt>
                <c:pt idx="4459">
                  <c:v>4.4588999999999997E-2</c:v>
                </c:pt>
                <c:pt idx="4460">
                  <c:v>4.4599E-2</c:v>
                </c:pt>
                <c:pt idx="4461">
                  <c:v>4.4609000000000003E-2</c:v>
                </c:pt>
                <c:pt idx="4462">
                  <c:v>4.4618999999999999E-2</c:v>
                </c:pt>
                <c:pt idx="4463">
                  <c:v>4.4629000000000002E-2</c:v>
                </c:pt>
                <c:pt idx="4464">
                  <c:v>4.4638999999999998E-2</c:v>
                </c:pt>
                <c:pt idx="4465">
                  <c:v>4.4649000000000001E-2</c:v>
                </c:pt>
                <c:pt idx="4466">
                  <c:v>4.4658999999999997E-2</c:v>
                </c:pt>
                <c:pt idx="4467">
                  <c:v>4.4669E-2</c:v>
                </c:pt>
                <c:pt idx="4468">
                  <c:v>4.4679000000000003E-2</c:v>
                </c:pt>
                <c:pt idx="4469">
                  <c:v>4.4689E-2</c:v>
                </c:pt>
                <c:pt idx="4470">
                  <c:v>4.4699000000000003E-2</c:v>
                </c:pt>
                <c:pt idx="4471">
                  <c:v>4.4708999999999999E-2</c:v>
                </c:pt>
                <c:pt idx="4472">
                  <c:v>4.4719000000000002E-2</c:v>
                </c:pt>
                <c:pt idx="4473">
                  <c:v>4.4728999999999998E-2</c:v>
                </c:pt>
                <c:pt idx="4474">
                  <c:v>4.4739000000000001E-2</c:v>
                </c:pt>
                <c:pt idx="4475">
                  <c:v>4.4748999999999997E-2</c:v>
                </c:pt>
                <c:pt idx="4476">
                  <c:v>4.4759E-2</c:v>
                </c:pt>
                <c:pt idx="4477">
                  <c:v>4.4769000000000003E-2</c:v>
                </c:pt>
                <c:pt idx="4478">
                  <c:v>4.4778999999999999E-2</c:v>
                </c:pt>
                <c:pt idx="4479">
                  <c:v>4.4789000000000002E-2</c:v>
                </c:pt>
                <c:pt idx="4480">
                  <c:v>4.4798999999999999E-2</c:v>
                </c:pt>
                <c:pt idx="4481">
                  <c:v>4.4809000000000002E-2</c:v>
                </c:pt>
                <c:pt idx="4482">
                  <c:v>4.4818999999999998E-2</c:v>
                </c:pt>
                <c:pt idx="4483">
                  <c:v>4.4829000000000001E-2</c:v>
                </c:pt>
                <c:pt idx="4484">
                  <c:v>4.4838999999999997E-2</c:v>
                </c:pt>
                <c:pt idx="4485">
                  <c:v>4.4849E-2</c:v>
                </c:pt>
                <c:pt idx="4486">
                  <c:v>4.4859000000000003E-2</c:v>
                </c:pt>
                <c:pt idx="4487">
                  <c:v>4.4868999999999999E-2</c:v>
                </c:pt>
                <c:pt idx="4488">
                  <c:v>4.4879000000000002E-2</c:v>
                </c:pt>
                <c:pt idx="4489">
                  <c:v>4.4888999999999998E-2</c:v>
                </c:pt>
                <c:pt idx="4490">
                  <c:v>4.4899000000000001E-2</c:v>
                </c:pt>
                <c:pt idx="4491">
                  <c:v>4.4908999999999998E-2</c:v>
                </c:pt>
                <c:pt idx="4492">
                  <c:v>4.4919000000000001E-2</c:v>
                </c:pt>
                <c:pt idx="4493">
                  <c:v>4.4928999999999997E-2</c:v>
                </c:pt>
                <c:pt idx="4494">
                  <c:v>4.4939E-2</c:v>
                </c:pt>
                <c:pt idx="4495">
                  <c:v>4.4949000000000003E-2</c:v>
                </c:pt>
                <c:pt idx="4496">
                  <c:v>4.4958999999999999E-2</c:v>
                </c:pt>
                <c:pt idx="4497">
                  <c:v>4.4969000000000002E-2</c:v>
                </c:pt>
                <c:pt idx="4498">
                  <c:v>4.4978999999999998E-2</c:v>
                </c:pt>
                <c:pt idx="4499">
                  <c:v>4.4989000000000001E-2</c:v>
                </c:pt>
                <c:pt idx="4500">
                  <c:v>4.4998999999999997E-2</c:v>
                </c:pt>
                <c:pt idx="4501">
                  <c:v>4.5009E-2</c:v>
                </c:pt>
                <c:pt idx="4502">
                  <c:v>4.5019000000000003E-2</c:v>
                </c:pt>
                <c:pt idx="4503">
                  <c:v>4.5029E-2</c:v>
                </c:pt>
                <c:pt idx="4504">
                  <c:v>4.5039000000000003E-2</c:v>
                </c:pt>
                <c:pt idx="4505">
                  <c:v>4.5048999999999999E-2</c:v>
                </c:pt>
                <c:pt idx="4506">
                  <c:v>4.5059000000000002E-2</c:v>
                </c:pt>
                <c:pt idx="4507">
                  <c:v>4.5068999999999998E-2</c:v>
                </c:pt>
                <c:pt idx="4508">
                  <c:v>4.5079000000000001E-2</c:v>
                </c:pt>
                <c:pt idx="4509">
                  <c:v>4.5088999999999997E-2</c:v>
                </c:pt>
                <c:pt idx="4510">
                  <c:v>4.5099E-2</c:v>
                </c:pt>
                <c:pt idx="4511">
                  <c:v>4.5109000000000003E-2</c:v>
                </c:pt>
                <c:pt idx="4512">
                  <c:v>4.5118999999999999E-2</c:v>
                </c:pt>
                <c:pt idx="4513">
                  <c:v>4.5129000000000002E-2</c:v>
                </c:pt>
                <c:pt idx="4514">
                  <c:v>4.5138999999999999E-2</c:v>
                </c:pt>
                <c:pt idx="4515">
                  <c:v>4.5149000000000002E-2</c:v>
                </c:pt>
                <c:pt idx="4516">
                  <c:v>4.5158999999999998E-2</c:v>
                </c:pt>
                <c:pt idx="4517">
                  <c:v>4.5169000000000001E-2</c:v>
                </c:pt>
                <c:pt idx="4518">
                  <c:v>4.5178999999999997E-2</c:v>
                </c:pt>
                <c:pt idx="4519">
                  <c:v>4.5189E-2</c:v>
                </c:pt>
                <c:pt idx="4520">
                  <c:v>4.5199000000000003E-2</c:v>
                </c:pt>
                <c:pt idx="4521">
                  <c:v>4.5208999999999999E-2</c:v>
                </c:pt>
                <c:pt idx="4522">
                  <c:v>4.5219000000000002E-2</c:v>
                </c:pt>
                <c:pt idx="4523">
                  <c:v>4.5228999999999998E-2</c:v>
                </c:pt>
                <c:pt idx="4524">
                  <c:v>4.5239000000000001E-2</c:v>
                </c:pt>
                <c:pt idx="4525">
                  <c:v>4.5248999999999998E-2</c:v>
                </c:pt>
                <c:pt idx="4526">
                  <c:v>4.5259000000000001E-2</c:v>
                </c:pt>
                <c:pt idx="4527">
                  <c:v>4.5268999999999997E-2</c:v>
                </c:pt>
                <c:pt idx="4528">
                  <c:v>4.5279E-2</c:v>
                </c:pt>
                <c:pt idx="4529">
                  <c:v>4.5289000000000003E-2</c:v>
                </c:pt>
                <c:pt idx="4530">
                  <c:v>4.5298999999999999E-2</c:v>
                </c:pt>
                <c:pt idx="4531">
                  <c:v>4.5309000000000002E-2</c:v>
                </c:pt>
                <c:pt idx="4532">
                  <c:v>4.5318999999999998E-2</c:v>
                </c:pt>
                <c:pt idx="4533">
                  <c:v>4.5329000000000001E-2</c:v>
                </c:pt>
                <c:pt idx="4534">
                  <c:v>4.5338999999999997E-2</c:v>
                </c:pt>
                <c:pt idx="4535">
                  <c:v>4.5349E-2</c:v>
                </c:pt>
                <c:pt idx="4536">
                  <c:v>4.5358999999999997E-2</c:v>
                </c:pt>
                <c:pt idx="4537">
                  <c:v>4.5369E-2</c:v>
                </c:pt>
                <c:pt idx="4538">
                  <c:v>4.5379000000000003E-2</c:v>
                </c:pt>
                <c:pt idx="4539">
                  <c:v>4.5388999999999999E-2</c:v>
                </c:pt>
                <c:pt idx="4540">
                  <c:v>4.5399000000000002E-2</c:v>
                </c:pt>
                <c:pt idx="4541">
                  <c:v>4.5408999999999998E-2</c:v>
                </c:pt>
                <c:pt idx="4542">
                  <c:v>4.5419000000000001E-2</c:v>
                </c:pt>
                <c:pt idx="4543">
                  <c:v>4.5428999999999997E-2</c:v>
                </c:pt>
                <c:pt idx="4544">
                  <c:v>4.5439E-2</c:v>
                </c:pt>
                <c:pt idx="4545">
                  <c:v>4.5449000000000003E-2</c:v>
                </c:pt>
                <c:pt idx="4546">
                  <c:v>4.5458999999999999E-2</c:v>
                </c:pt>
                <c:pt idx="4547">
                  <c:v>4.5469000000000002E-2</c:v>
                </c:pt>
                <c:pt idx="4548">
                  <c:v>4.5478999999999999E-2</c:v>
                </c:pt>
                <c:pt idx="4549">
                  <c:v>4.5489000000000002E-2</c:v>
                </c:pt>
                <c:pt idx="4550">
                  <c:v>4.5498999999999998E-2</c:v>
                </c:pt>
                <c:pt idx="4551">
                  <c:v>4.5509000000000001E-2</c:v>
                </c:pt>
                <c:pt idx="4552">
                  <c:v>4.5518999999999997E-2</c:v>
                </c:pt>
                <c:pt idx="4553">
                  <c:v>4.5529E-2</c:v>
                </c:pt>
                <c:pt idx="4554">
                  <c:v>4.5539000000000003E-2</c:v>
                </c:pt>
                <c:pt idx="4555">
                  <c:v>4.5548999999999999E-2</c:v>
                </c:pt>
                <c:pt idx="4556">
                  <c:v>4.5559000000000002E-2</c:v>
                </c:pt>
                <c:pt idx="4557">
                  <c:v>4.5568999999999998E-2</c:v>
                </c:pt>
                <c:pt idx="4558">
                  <c:v>4.5579000000000001E-2</c:v>
                </c:pt>
                <c:pt idx="4559">
                  <c:v>4.5588999999999998E-2</c:v>
                </c:pt>
                <c:pt idx="4560">
                  <c:v>4.5599000000000001E-2</c:v>
                </c:pt>
                <c:pt idx="4561">
                  <c:v>4.5608999999999997E-2</c:v>
                </c:pt>
                <c:pt idx="4562">
                  <c:v>4.5619E-2</c:v>
                </c:pt>
                <c:pt idx="4563">
                  <c:v>4.5629000000000003E-2</c:v>
                </c:pt>
                <c:pt idx="4564">
                  <c:v>4.5638999999999999E-2</c:v>
                </c:pt>
                <c:pt idx="4565">
                  <c:v>4.5649000000000002E-2</c:v>
                </c:pt>
                <c:pt idx="4566">
                  <c:v>4.5658999999999998E-2</c:v>
                </c:pt>
                <c:pt idx="4567">
                  <c:v>4.5669000000000001E-2</c:v>
                </c:pt>
                <c:pt idx="4568">
                  <c:v>4.5678999999999997E-2</c:v>
                </c:pt>
                <c:pt idx="4569">
                  <c:v>4.5689E-2</c:v>
                </c:pt>
                <c:pt idx="4570">
                  <c:v>4.5698999999999997E-2</c:v>
                </c:pt>
                <c:pt idx="4571">
                  <c:v>4.5709E-2</c:v>
                </c:pt>
                <c:pt idx="4572">
                  <c:v>4.5719000000000003E-2</c:v>
                </c:pt>
                <c:pt idx="4573">
                  <c:v>4.5728999999999999E-2</c:v>
                </c:pt>
                <c:pt idx="4574">
                  <c:v>4.5739000000000002E-2</c:v>
                </c:pt>
                <c:pt idx="4575">
                  <c:v>4.5748999999999998E-2</c:v>
                </c:pt>
                <c:pt idx="4576">
                  <c:v>4.5759000000000001E-2</c:v>
                </c:pt>
                <c:pt idx="4577">
                  <c:v>4.5768999999999997E-2</c:v>
                </c:pt>
                <c:pt idx="4578">
                  <c:v>4.5779E-2</c:v>
                </c:pt>
                <c:pt idx="4579">
                  <c:v>4.5789000000000003E-2</c:v>
                </c:pt>
                <c:pt idx="4580">
                  <c:v>4.5798999999999999E-2</c:v>
                </c:pt>
                <c:pt idx="4581">
                  <c:v>4.5809000000000002E-2</c:v>
                </c:pt>
                <c:pt idx="4582">
                  <c:v>4.5818999999999999E-2</c:v>
                </c:pt>
                <c:pt idx="4583">
                  <c:v>4.5829000000000002E-2</c:v>
                </c:pt>
                <c:pt idx="4584">
                  <c:v>4.5838999999999998E-2</c:v>
                </c:pt>
                <c:pt idx="4585">
                  <c:v>4.5849000000000001E-2</c:v>
                </c:pt>
                <c:pt idx="4586">
                  <c:v>4.5858999999999997E-2</c:v>
                </c:pt>
                <c:pt idx="4587">
                  <c:v>4.5869E-2</c:v>
                </c:pt>
                <c:pt idx="4588">
                  <c:v>4.5879000000000003E-2</c:v>
                </c:pt>
                <c:pt idx="4589">
                  <c:v>4.5888999999999999E-2</c:v>
                </c:pt>
                <c:pt idx="4590">
                  <c:v>4.5899000000000002E-2</c:v>
                </c:pt>
                <c:pt idx="4591">
                  <c:v>4.5908999999999998E-2</c:v>
                </c:pt>
                <c:pt idx="4592">
                  <c:v>4.5919000000000001E-2</c:v>
                </c:pt>
                <c:pt idx="4593">
                  <c:v>4.5928999999999998E-2</c:v>
                </c:pt>
                <c:pt idx="4594">
                  <c:v>4.5939000000000001E-2</c:v>
                </c:pt>
                <c:pt idx="4595">
                  <c:v>4.5948999999999997E-2</c:v>
                </c:pt>
                <c:pt idx="4596">
                  <c:v>4.5959E-2</c:v>
                </c:pt>
                <c:pt idx="4597">
                  <c:v>4.5969000000000003E-2</c:v>
                </c:pt>
                <c:pt idx="4598">
                  <c:v>4.5978999999999999E-2</c:v>
                </c:pt>
                <c:pt idx="4599">
                  <c:v>4.5989000000000002E-2</c:v>
                </c:pt>
                <c:pt idx="4600">
                  <c:v>4.5998999999999998E-2</c:v>
                </c:pt>
                <c:pt idx="4601">
                  <c:v>4.6009000000000001E-2</c:v>
                </c:pt>
                <c:pt idx="4602">
                  <c:v>4.6018999999999997E-2</c:v>
                </c:pt>
                <c:pt idx="4603">
                  <c:v>4.6029E-2</c:v>
                </c:pt>
                <c:pt idx="4604">
                  <c:v>4.6038999999999997E-2</c:v>
                </c:pt>
                <c:pt idx="4605">
                  <c:v>4.6049E-2</c:v>
                </c:pt>
                <c:pt idx="4606">
                  <c:v>4.6059000000000003E-2</c:v>
                </c:pt>
                <c:pt idx="4607">
                  <c:v>4.6068999999999999E-2</c:v>
                </c:pt>
                <c:pt idx="4608">
                  <c:v>4.6079000000000002E-2</c:v>
                </c:pt>
                <c:pt idx="4609">
                  <c:v>4.6088999999999998E-2</c:v>
                </c:pt>
                <c:pt idx="4610">
                  <c:v>4.6099000000000001E-2</c:v>
                </c:pt>
                <c:pt idx="4611">
                  <c:v>4.6108999999999997E-2</c:v>
                </c:pt>
                <c:pt idx="4612">
                  <c:v>4.6119E-2</c:v>
                </c:pt>
                <c:pt idx="4613">
                  <c:v>4.6129000000000003E-2</c:v>
                </c:pt>
                <c:pt idx="4614">
                  <c:v>4.6138999999999999E-2</c:v>
                </c:pt>
                <c:pt idx="4615">
                  <c:v>4.6149000000000003E-2</c:v>
                </c:pt>
                <c:pt idx="4616">
                  <c:v>4.6158999999999999E-2</c:v>
                </c:pt>
                <c:pt idx="4617">
                  <c:v>4.6169000000000002E-2</c:v>
                </c:pt>
                <c:pt idx="4618">
                  <c:v>4.6178999999999998E-2</c:v>
                </c:pt>
                <c:pt idx="4619">
                  <c:v>4.6189000000000001E-2</c:v>
                </c:pt>
                <c:pt idx="4620">
                  <c:v>4.6198999999999997E-2</c:v>
                </c:pt>
                <c:pt idx="4621">
                  <c:v>4.6209E-2</c:v>
                </c:pt>
                <c:pt idx="4622">
                  <c:v>4.6219000000000003E-2</c:v>
                </c:pt>
                <c:pt idx="4623">
                  <c:v>4.6228999999999999E-2</c:v>
                </c:pt>
                <c:pt idx="4624">
                  <c:v>4.6239000000000002E-2</c:v>
                </c:pt>
                <c:pt idx="4625">
                  <c:v>4.6248999999999998E-2</c:v>
                </c:pt>
                <c:pt idx="4626">
                  <c:v>4.6259000000000002E-2</c:v>
                </c:pt>
                <c:pt idx="4627">
                  <c:v>4.6268999999999998E-2</c:v>
                </c:pt>
                <c:pt idx="4628">
                  <c:v>4.6279000000000001E-2</c:v>
                </c:pt>
                <c:pt idx="4629">
                  <c:v>4.6288999999999997E-2</c:v>
                </c:pt>
                <c:pt idx="4630">
                  <c:v>4.6299E-2</c:v>
                </c:pt>
                <c:pt idx="4631">
                  <c:v>4.6309000000000003E-2</c:v>
                </c:pt>
                <c:pt idx="4632">
                  <c:v>4.6318999999999999E-2</c:v>
                </c:pt>
                <c:pt idx="4633">
                  <c:v>4.6329000000000002E-2</c:v>
                </c:pt>
                <c:pt idx="4634">
                  <c:v>4.6338999999999998E-2</c:v>
                </c:pt>
                <c:pt idx="4635">
                  <c:v>4.6349000000000001E-2</c:v>
                </c:pt>
                <c:pt idx="4636">
                  <c:v>4.6358999999999997E-2</c:v>
                </c:pt>
                <c:pt idx="4637">
                  <c:v>4.6369E-2</c:v>
                </c:pt>
                <c:pt idx="4638">
                  <c:v>4.6378999999999997E-2</c:v>
                </c:pt>
                <c:pt idx="4639">
                  <c:v>4.6389E-2</c:v>
                </c:pt>
                <c:pt idx="4640">
                  <c:v>4.6399000000000003E-2</c:v>
                </c:pt>
                <c:pt idx="4641">
                  <c:v>4.6408999999999999E-2</c:v>
                </c:pt>
                <c:pt idx="4642">
                  <c:v>4.6419000000000002E-2</c:v>
                </c:pt>
                <c:pt idx="4643">
                  <c:v>4.6428999999999998E-2</c:v>
                </c:pt>
                <c:pt idx="4644">
                  <c:v>4.6439000000000001E-2</c:v>
                </c:pt>
                <c:pt idx="4645">
                  <c:v>4.6448999999999997E-2</c:v>
                </c:pt>
                <c:pt idx="4646">
                  <c:v>4.6459E-2</c:v>
                </c:pt>
                <c:pt idx="4647">
                  <c:v>4.6469000000000003E-2</c:v>
                </c:pt>
                <c:pt idx="4648">
                  <c:v>4.6478999999999999E-2</c:v>
                </c:pt>
                <c:pt idx="4649">
                  <c:v>4.6489000000000003E-2</c:v>
                </c:pt>
                <c:pt idx="4650">
                  <c:v>4.6498999999999999E-2</c:v>
                </c:pt>
                <c:pt idx="4651">
                  <c:v>4.6509000000000002E-2</c:v>
                </c:pt>
                <c:pt idx="4652">
                  <c:v>4.6518999999999998E-2</c:v>
                </c:pt>
                <c:pt idx="4653">
                  <c:v>4.6529000000000001E-2</c:v>
                </c:pt>
                <c:pt idx="4654">
                  <c:v>4.6538999999999997E-2</c:v>
                </c:pt>
                <c:pt idx="4655">
                  <c:v>4.6549E-2</c:v>
                </c:pt>
                <c:pt idx="4656">
                  <c:v>4.6559000000000003E-2</c:v>
                </c:pt>
                <c:pt idx="4657">
                  <c:v>4.6568999999999999E-2</c:v>
                </c:pt>
                <c:pt idx="4658">
                  <c:v>4.6579000000000002E-2</c:v>
                </c:pt>
                <c:pt idx="4659">
                  <c:v>4.6588999999999998E-2</c:v>
                </c:pt>
                <c:pt idx="4660">
                  <c:v>4.6599000000000002E-2</c:v>
                </c:pt>
                <c:pt idx="4661">
                  <c:v>4.6608999999999998E-2</c:v>
                </c:pt>
                <c:pt idx="4662">
                  <c:v>4.6619000000000001E-2</c:v>
                </c:pt>
                <c:pt idx="4663">
                  <c:v>4.6628999999999997E-2</c:v>
                </c:pt>
                <c:pt idx="4664">
                  <c:v>4.6639E-2</c:v>
                </c:pt>
                <c:pt idx="4665">
                  <c:v>4.6649000000000003E-2</c:v>
                </c:pt>
                <c:pt idx="4666">
                  <c:v>4.6658999999999999E-2</c:v>
                </c:pt>
                <c:pt idx="4667">
                  <c:v>4.6669000000000002E-2</c:v>
                </c:pt>
                <c:pt idx="4668">
                  <c:v>4.6678999999999998E-2</c:v>
                </c:pt>
                <c:pt idx="4669">
                  <c:v>4.6689000000000001E-2</c:v>
                </c:pt>
                <c:pt idx="4670">
                  <c:v>4.6698999999999997E-2</c:v>
                </c:pt>
                <c:pt idx="4671">
                  <c:v>4.6709000000000001E-2</c:v>
                </c:pt>
                <c:pt idx="4672">
                  <c:v>4.6718999999999997E-2</c:v>
                </c:pt>
                <c:pt idx="4673">
                  <c:v>4.6729E-2</c:v>
                </c:pt>
                <c:pt idx="4674">
                  <c:v>4.6739000000000003E-2</c:v>
                </c:pt>
                <c:pt idx="4675">
                  <c:v>4.6748999999999999E-2</c:v>
                </c:pt>
                <c:pt idx="4676">
                  <c:v>4.6759000000000002E-2</c:v>
                </c:pt>
                <c:pt idx="4677">
                  <c:v>4.6768999999999998E-2</c:v>
                </c:pt>
                <c:pt idx="4678">
                  <c:v>4.6779000000000001E-2</c:v>
                </c:pt>
                <c:pt idx="4679">
                  <c:v>4.6788999999999997E-2</c:v>
                </c:pt>
                <c:pt idx="4680">
                  <c:v>4.6799E-2</c:v>
                </c:pt>
                <c:pt idx="4681">
                  <c:v>4.6809000000000003E-2</c:v>
                </c:pt>
                <c:pt idx="4682">
                  <c:v>4.6819E-2</c:v>
                </c:pt>
                <c:pt idx="4683">
                  <c:v>4.6829000000000003E-2</c:v>
                </c:pt>
                <c:pt idx="4684">
                  <c:v>4.6838999999999999E-2</c:v>
                </c:pt>
                <c:pt idx="4685">
                  <c:v>4.6849000000000002E-2</c:v>
                </c:pt>
                <c:pt idx="4686">
                  <c:v>4.6858999999999998E-2</c:v>
                </c:pt>
                <c:pt idx="4687">
                  <c:v>4.6869000000000001E-2</c:v>
                </c:pt>
                <c:pt idx="4688">
                  <c:v>4.6878999999999997E-2</c:v>
                </c:pt>
                <c:pt idx="4689">
                  <c:v>4.6889E-2</c:v>
                </c:pt>
                <c:pt idx="4690">
                  <c:v>4.6899000000000003E-2</c:v>
                </c:pt>
                <c:pt idx="4691">
                  <c:v>4.6908999999999999E-2</c:v>
                </c:pt>
                <c:pt idx="4692">
                  <c:v>4.6919000000000002E-2</c:v>
                </c:pt>
                <c:pt idx="4693">
                  <c:v>4.6928999999999998E-2</c:v>
                </c:pt>
                <c:pt idx="4694">
                  <c:v>4.6939000000000002E-2</c:v>
                </c:pt>
                <c:pt idx="4695">
                  <c:v>4.6948999999999998E-2</c:v>
                </c:pt>
                <c:pt idx="4696">
                  <c:v>4.6959000000000001E-2</c:v>
                </c:pt>
                <c:pt idx="4697">
                  <c:v>4.6968999999999997E-2</c:v>
                </c:pt>
                <c:pt idx="4698">
                  <c:v>4.6979E-2</c:v>
                </c:pt>
                <c:pt idx="4699">
                  <c:v>4.6989000000000003E-2</c:v>
                </c:pt>
                <c:pt idx="4700">
                  <c:v>4.6998999999999999E-2</c:v>
                </c:pt>
                <c:pt idx="4701">
                  <c:v>4.7008000000000001E-2</c:v>
                </c:pt>
                <c:pt idx="4702">
                  <c:v>4.7017999999999997E-2</c:v>
                </c:pt>
                <c:pt idx="4703">
                  <c:v>4.7028E-2</c:v>
                </c:pt>
                <c:pt idx="4704">
                  <c:v>4.7038000000000003E-2</c:v>
                </c:pt>
                <c:pt idx="4705">
                  <c:v>4.7048E-2</c:v>
                </c:pt>
                <c:pt idx="4706">
                  <c:v>4.7058000000000003E-2</c:v>
                </c:pt>
                <c:pt idx="4707">
                  <c:v>4.7067999999999999E-2</c:v>
                </c:pt>
                <c:pt idx="4708">
                  <c:v>4.7078000000000002E-2</c:v>
                </c:pt>
                <c:pt idx="4709">
                  <c:v>4.7087999999999998E-2</c:v>
                </c:pt>
                <c:pt idx="4710">
                  <c:v>4.7098000000000001E-2</c:v>
                </c:pt>
                <c:pt idx="4711">
                  <c:v>4.7107999999999997E-2</c:v>
                </c:pt>
                <c:pt idx="4712">
                  <c:v>4.7118E-2</c:v>
                </c:pt>
                <c:pt idx="4713">
                  <c:v>4.7128000000000003E-2</c:v>
                </c:pt>
                <c:pt idx="4714">
                  <c:v>4.7137999999999999E-2</c:v>
                </c:pt>
                <c:pt idx="4715">
                  <c:v>4.7148000000000002E-2</c:v>
                </c:pt>
                <c:pt idx="4716">
                  <c:v>4.7157999999999999E-2</c:v>
                </c:pt>
                <c:pt idx="4717">
                  <c:v>4.7168000000000002E-2</c:v>
                </c:pt>
                <c:pt idx="4718">
                  <c:v>4.7177999999999998E-2</c:v>
                </c:pt>
                <c:pt idx="4719">
                  <c:v>4.7188000000000001E-2</c:v>
                </c:pt>
                <c:pt idx="4720">
                  <c:v>4.7197999999999997E-2</c:v>
                </c:pt>
                <c:pt idx="4721">
                  <c:v>4.7208E-2</c:v>
                </c:pt>
                <c:pt idx="4722">
                  <c:v>4.7218000000000003E-2</c:v>
                </c:pt>
                <c:pt idx="4723">
                  <c:v>4.7227999999999999E-2</c:v>
                </c:pt>
                <c:pt idx="4724">
                  <c:v>4.7238000000000002E-2</c:v>
                </c:pt>
                <c:pt idx="4725">
                  <c:v>4.7247999999999998E-2</c:v>
                </c:pt>
                <c:pt idx="4726">
                  <c:v>4.7258000000000001E-2</c:v>
                </c:pt>
                <c:pt idx="4727">
                  <c:v>4.7267999999999998E-2</c:v>
                </c:pt>
                <c:pt idx="4728">
                  <c:v>4.7278000000000001E-2</c:v>
                </c:pt>
                <c:pt idx="4729">
                  <c:v>4.7287999999999997E-2</c:v>
                </c:pt>
                <c:pt idx="4730">
                  <c:v>4.7298E-2</c:v>
                </c:pt>
                <c:pt idx="4731">
                  <c:v>4.7308000000000003E-2</c:v>
                </c:pt>
                <c:pt idx="4732">
                  <c:v>4.7317999999999999E-2</c:v>
                </c:pt>
                <c:pt idx="4733">
                  <c:v>4.7328000000000002E-2</c:v>
                </c:pt>
                <c:pt idx="4734">
                  <c:v>4.7337999999999998E-2</c:v>
                </c:pt>
                <c:pt idx="4735">
                  <c:v>4.7348000000000001E-2</c:v>
                </c:pt>
                <c:pt idx="4736">
                  <c:v>4.7357999999999997E-2</c:v>
                </c:pt>
                <c:pt idx="4737">
                  <c:v>4.7368E-2</c:v>
                </c:pt>
                <c:pt idx="4738">
                  <c:v>4.7378000000000003E-2</c:v>
                </c:pt>
                <c:pt idx="4739">
                  <c:v>4.7388E-2</c:v>
                </c:pt>
                <c:pt idx="4740">
                  <c:v>4.7398000000000003E-2</c:v>
                </c:pt>
                <c:pt idx="4741">
                  <c:v>4.7407999999999999E-2</c:v>
                </c:pt>
                <c:pt idx="4742">
                  <c:v>4.7418000000000002E-2</c:v>
                </c:pt>
                <c:pt idx="4743">
                  <c:v>4.7427999999999998E-2</c:v>
                </c:pt>
                <c:pt idx="4744">
                  <c:v>4.7438000000000001E-2</c:v>
                </c:pt>
                <c:pt idx="4745">
                  <c:v>4.7447999999999997E-2</c:v>
                </c:pt>
                <c:pt idx="4746">
                  <c:v>4.7458E-2</c:v>
                </c:pt>
                <c:pt idx="4747">
                  <c:v>4.7468000000000003E-2</c:v>
                </c:pt>
                <c:pt idx="4748">
                  <c:v>4.7477999999999999E-2</c:v>
                </c:pt>
                <c:pt idx="4749">
                  <c:v>4.7488000000000002E-2</c:v>
                </c:pt>
                <c:pt idx="4750">
                  <c:v>4.7497999999999999E-2</c:v>
                </c:pt>
                <c:pt idx="4751">
                  <c:v>4.7508000000000002E-2</c:v>
                </c:pt>
                <c:pt idx="4752">
                  <c:v>4.7517999999999998E-2</c:v>
                </c:pt>
                <c:pt idx="4753">
                  <c:v>4.7528000000000001E-2</c:v>
                </c:pt>
                <c:pt idx="4754">
                  <c:v>4.7537999999999997E-2</c:v>
                </c:pt>
                <c:pt idx="4755">
                  <c:v>4.7548E-2</c:v>
                </c:pt>
                <c:pt idx="4756">
                  <c:v>4.7558000000000003E-2</c:v>
                </c:pt>
                <c:pt idx="4757">
                  <c:v>4.7567999999999999E-2</c:v>
                </c:pt>
                <c:pt idx="4758">
                  <c:v>4.7578000000000002E-2</c:v>
                </c:pt>
                <c:pt idx="4759">
                  <c:v>4.7587999999999998E-2</c:v>
                </c:pt>
                <c:pt idx="4760">
                  <c:v>4.7598000000000001E-2</c:v>
                </c:pt>
                <c:pt idx="4761">
                  <c:v>4.7607999999999998E-2</c:v>
                </c:pt>
                <c:pt idx="4762">
                  <c:v>4.7618000000000001E-2</c:v>
                </c:pt>
                <c:pt idx="4763">
                  <c:v>4.7627999999999997E-2</c:v>
                </c:pt>
                <c:pt idx="4764">
                  <c:v>4.7638E-2</c:v>
                </c:pt>
                <c:pt idx="4765">
                  <c:v>4.7648000000000003E-2</c:v>
                </c:pt>
                <c:pt idx="4766">
                  <c:v>4.7657999999999999E-2</c:v>
                </c:pt>
                <c:pt idx="4767">
                  <c:v>4.7668000000000002E-2</c:v>
                </c:pt>
                <c:pt idx="4768">
                  <c:v>4.7677999999999998E-2</c:v>
                </c:pt>
                <c:pt idx="4769">
                  <c:v>4.7688000000000001E-2</c:v>
                </c:pt>
                <c:pt idx="4770">
                  <c:v>4.7697999999999997E-2</c:v>
                </c:pt>
                <c:pt idx="4771">
                  <c:v>4.7708E-2</c:v>
                </c:pt>
                <c:pt idx="4772">
                  <c:v>4.7718000000000003E-2</c:v>
                </c:pt>
                <c:pt idx="4773">
                  <c:v>4.7728E-2</c:v>
                </c:pt>
                <c:pt idx="4774">
                  <c:v>4.7738000000000003E-2</c:v>
                </c:pt>
                <c:pt idx="4775">
                  <c:v>4.7747999999999999E-2</c:v>
                </c:pt>
                <c:pt idx="4776">
                  <c:v>4.7758000000000002E-2</c:v>
                </c:pt>
                <c:pt idx="4777">
                  <c:v>4.7767999999999998E-2</c:v>
                </c:pt>
                <c:pt idx="4778">
                  <c:v>4.7778000000000001E-2</c:v>
                </c:pt>
                <c:pt idx="4779">
                  <c:v>4.7787999999999997E-2</c:v>
                </c:pt>
                <c:pt idx="4780">
                  <c:v>4.7798E-2</c:v>
                </c:pt>
                <c:pt idx="4781">
                  <c:v>4.7808000000000003E-2</c:v>
                </c:pt>
                <c:pt idx="4782">
                  <c:v>4.7817999999999999E-2</c:v>
                </c:pt>
                <c:pt idx="4783">
                  <c:v>4.7828000000000002E-2</c:v>
                </c:pt>
                <c:pt idx="4784">
                  <c:v>4.7837999999999999E-2</c:v>
                </c:pt>
                <c:pt idx="4785">
                  <c:v>4.7848000000000002E-2</c:v>
                </c:pt>
                <c:pt idx="4786">
                  <c:v>4.7857999999999998E-2</c:v>
                </c:pt>
                <c:pt idx="4787">
                  <c:v>4.7868000000000001E-2</c:v>
                </c:pt>
                <c:pt idx="4788">
                  <c:v>4.7877999999999997E-2</c:v>
                </c:pt>
                <c:pt idx="4789">
                  <c:v>4.7888E-2</c:v>
                </c:pt>
                <c:pt idx="4790">
                  <c:v>4.7898000000000003E-2</c:v>
                </c:pt>
                <c:pt idx="4791">
                  <c:v>4.7907999999999999E-2</c:v>
                </c:pt>
                <c:pt idx="4792">
                  <c:v>4.7918000000000002E-2</c:v>
                </c:pt>
                <c:pt idx="4793">
                  <c:v>4.7927999999999998E-2</c:v>
                </c:pt>
                <c:pt idx="4794">
                  <c:v>4.7938000000000001E-2</c:v>
                </c:pt>
                <c:pt idx="4795">
                  <c:v>4.7947999999999998E-2</c:v>
                </c:pt>
                <c:pt idx="4796">
                  <c:v>4.7958000000000001E-2</c:v>
                </c:pt>
                <c:pt idx="4797">
                  <c:v>4.7967999999999997E-2</c:v>
                </c:pt>
                <c:pt idx="4798">
                  <c:v>4.7978E-2</c:v>
                </c:pt>
                <c:pt idx="4799">
                  <c:v>4.7988000000000003E-2</c:v>
                </c:pt>
                <c:pt idx="4800">
                  <c:v>4.7997999999999999E-2</c:v>
                </c:pt>
                <c:pt idx="4801">
                  <c:v>4.8008000000000002E-2</c:v>
                </c:pt>
                <c:pt idx="4802">
                  <c:v>4.8017999999999998E-2</c:v>
                </c:pt>
                <c:pt idx="4803">
                  <c:v>4.8028000000000001E-2</c:v>
                </c:pt>
                <c:pt idx="4804">
                  <c:v>4.8037999999999997E-2</c:v>
                </c:pt>
                <c:pt idx="4805">
                  <c:v>4.8048E-2</c:v>
                </c:pt>
                <c:pt idx="4806">
                  <c:v>4.8057999999999997E-2</c:v>
                </c:pt>
                <c:pt idx="4807">
                  <c:v>4.8068E-2</c:v>
                </c:pt>
                <c:pt idx="4808">
                  <c:v>4.8078000000000003E-2</c:v>
                </c:pt>
                <c:pt idx="4809">
                  <c:v>4.8087999999999999E-2</c:v>
                </c:pt>
                <c:pt idx="4810">
                  <c:v>4.8098000000000002E-2</c:v>
                </c:pt>
                <c:pt idx="4811">
                  <c:v>4.8107999999999998E-2</c:v>
                </c:pt>
                <c:pt idx="4812">
                  <c:v>4.8118000000000001E-2</c:v>
                </c:pt>
                <c:pt idx="4813">
                  <c:v>4.8127999999999997E-2</c:v>
                </c:pt>
                <c:pt idx="4814">
                  <c:v>4.8138E-2</c:v>
                </c:pt>
                <c:pt idx="4815">
                  <c:v>4.8148000000000003E-2</c:v>
                </c:pt>
                <c:pt idx="4816">
                  <c:v>4.8157999999999999E-2</c:v>
                </c:pt>
                <c:pt idx="4817">
                  <c:v>4.8168000000000002E-2</c:v>
                </c:pt>
                <c:pt idx="4818">
                  <c:v>4.8177999999999999E-2</c:v>
                </c:pt>
                <c:pt idx="4819">
                  <c:v>4.8188000000000002E-2</c:v>
                </c:pt>
                <c:pt idx="4820">
                  <c:v>4.8197999999999998E-2</c:v>
                </c:pt>
                <c:pt idx="4821">
                  <c:v>4.8208000000000001E-2</c:v>
                </c:pt>
                <c:pt idx="4822">
                  <c:v>4.8217999999999997E-2</c:v>
                </c:pt>
                <c:pt idx="4823">
                  <c:v>4.8228E-2</c:v>
                </c:pt>
                <c:pt idx="4824">
                  <c:v>4.8238000000000003E-2</c:v>
                </c:pt>
                <c:pt idx="4825">
                  <c:v>4.8247999999999999E-2</c:v>
                </c:pt>
                <c:pt idx="4826">
                  <c:v>4.8258000000000002E-2</c:v>
                </c:pt>
                <c:pt idx="4827">
                  <c:v>4.8267999999999998E-2</c:v>
                </c:pt>
                <c:pt idx="4828">
                  <c:v>4.8278000000000001E-2</c:v>
                </c:pt>
                <c:pt idx="4829">
                  <c:v>4.8287999999999998E-2</c:v>
                </c:pt>
                <c:pt idx="4830">
                  <c:v>4.8298000000000001E-2</c:v>
                </c:pt>
                <c:pt idx="4831">
                  <c:v>4.8307999999999997E-2</c:v>
                </c:pt>
                <c:pt idx="4832">
                  <c:v>4.8318E-2</c:v>
                </c:pt>
                <c:pt idx="4833">
                  <c:v>4.8328000000000003E-2</c:v>
                </c:pt>
                <c:pt idx="4834">
                  <c:v>4.8337999999999999E-2</c:v>
                </c:pt>
                <c:pt idx="4835">
                  <c:v>4.8348000000000002E-2</c:v>
                </c:pt>
                <c:pt idx="4836">
                  <c:v>4.8357999999999998E-2</c:v>
                </c:pt>
                <c:pt idx="4837">
                  <c:v>4.8368000000000001E-2</c:v>
                </c:pt>
                <c:pt idx="4838">
                  <c:v>4.8377999999999997E-2</c:v>
                </c:pt>
                <c:pt idx="4839">
                  <c:v>4.8388E-2</c:v>
                </c:pt>
                <c:pt idx="4840">
                  <c:v>4.8397999999999997E-2</c:v>
                </c:pt>
                <c:pt idx="4841">
                  <c:v>4.8408E-2</c:v>
                </c:pt>
                <c:pt idx="4842">
                  <c:v>4.8418000000000003E-2</c:v>
                </c:pt>
                <c:pt idx="4843">
                  <c:v>4.8427999999999999E-2</c:v>
                </c:pt>
                <c:pt idx="4844">
                  <c:v>4.8438000000000002E-2</c:v>
                </c:pt>
                <c:pt idx="4845">
                  <c:v>4.8447999999999998E-2</c:v>
                </c:pt>
                <c:pt idx="4846">
                  <c:v>4.8458000000000001E-2</c:v>
                </c:pt>
                <c:pt idx="4847">
                  <c:v>4.8467999999999997E-2</c:v>
                </c:pt>
                <c:pt idx="4848">
                  <c:v>4.8478E-2</c:v>
                </c:pt>
                <c:pt idx="4849">
                  <c:v>4.8488000000000003E-2</c:v>
                </c:pt>
                <c:pt idx="4850">
                  <c:v>4.8497999999999999E-2</c:v>
                </c:pt>
                <c:pt idx="4851">
                  <c:v>4.8508000000000003E-2</c:v>
                </c:pt>
                <c:pt idx="4852">
                  <c:v>4.8517999999999999E-2</c:v>
                </c:pt>
                <c:pt idx="4853">
                  <c:v>4.8528000000000002E-2</c:v>
                </c:pt>
                <c:pt idx="4854">
                  <c:v>4.8537999999999998E-2</c:v>
                </c:pt>
                <c:pt idx="4855">
                  <c:v>4.8548000000000001E-2</c:v>
                </c:pt>
                <c:pt idx="4856">
                  <c:v>4.8557999999999997E-2</c:v>
                </c:pt>
                <c:pt idx="4857">
                  <c:v>4.8568E-2</c:v>
                </c:pt>
                <c:pt idx="4858">
                  <c:v>4.8578000000000003E-2</c:v>
                </c:pt>
                <c:pt idx="4859">
                  <c:v>4.8587999999999999E-2</c:v>
                </c:pt>
                <c:pt idx="4860">
                  <c:v>4.8598000000000002E-2</c:v>
                </c:pt>
                <c:pt idx="4861">
                  <c:v>4.8607999999999998E-2</c:v>
                </c:pt>
                <c:pt idx="4862">
                  <c:v>4.8618000000000001E-2</c:v>
                </c:pt>
                <c:pt idx="4863">
                  <c:v>4.8627999999999998E-2</c:v>
                </c:pt>
                <c:pt idx="4864">
                  <c:v>4.8638000000000001E-2</c:v>
                </c:pt>
                <c:pt idx="4865">
                  <c:v>4.8647999999999997E-2</c:v>
                </c:pt>
                <c:pt idx="4866">
                  <c:v>4.8658E-2</c:v>
                </c:pt>
                <c:pt idx="4867">
                  <c:v>4.8668000000000003E-2</c:v>
                </c:pt>
                <c:pt idx="4868">
                  <c:v>4.8677999999999999E-2</c:v>
                </c:pt>
                <c:pt idx="4869">
                  <c:v>4.8688000000000002E-2</c:v>
                </c:pt>
                <c:pt idx="4870">
                  <c:v>4.8697999999999998E-2</c:v>
                </c:pt>
                <c:pt idx="4871">
                  <c:v>4.8708000000000001E-2</c:v>
                </c:pt>
                <c:pt idx="4872">
                  <c:v>4.8717999999999997E-2</c:v>
                </c:pt>
                <c:pt idx="4873">
                  <c:v>4.8728E-2</c:v>
                </c:pt>
                <c:pt idx="4874">
                  <c:v>4.8737999999999997E-2</c:v>
                </c:pt>
                <c:pt idx="4875">
                  <c:v>4.8748E-2</c:v>
                </c:pt>
                <c:pt idx="4876">
                  <c:v>4.8758000000000003E-2</c:v>
                </c:pt>
                <c:pt idx="4877">
                  <c:v>4.8767999999999999E-2</c:v>
                </c:pt>
                <c:pt idx="4878">
                  <c:v>4.8778000000000002E-2</c:v>
                </c:pt>
                <c:pt idx="4879">
                  <c:v>4.8787999999999998E-2</c:v>
                </c:pt>
                <c:pt idx="4880">
                  <c:v>4.8798000000000001E-2</c:v>
                </c:pt>
                <c:pt idx="4881">
                  <c:v>4.8807999999999997E-2</c:v>
                </c:pt>
                <c:pt idx="4882">
                  <c:v>4.8818E-2</c:v>
                </c:pt>
                <c:pt idx="4883">
                  <c:v>4.8828000000000003E-2</c:v>
                </c:pt>
                <c:pt idx="4884">
                  <c:v>4.8837999999999999E-2</c:v>
                </c:pt>
                <c:pt idx="4885">
                  <c:v>4.8848000000000003E-2</c:v>
                </c:pt>
                <c:pt idx="4886">
                  <c:v>4.8857999999999999E-2</c:v>
                </c:pt>
                <c:pt idx="4887">
                  <c:v>4.8868000000000002E-2</c:v>
                </c:pt>
                <c:pt idx="4888">
                  <c:v>4.8877999999999998E-2</c:v>
                </c:pt>
                <c:pt idx="4889">
                  <c:v>4.8888000000000001E-2</c:v>
                </c:pt>
                <c:pt idx="4890">
                  <c:v>4.8897999999999997E-2</c:v>
                </c:pt>
                <c:pt idx="4891">
                  <c:v>4.8908E-2</c:v>
                </c:pt>
                <c:pt idx="4892">
                  <c:v>4.8918000000000003E-2</c:v>
                </c:pt>
                <c:pt idx="4893">
                  <c:v>4.8927999999999999E-2</c:v>
                </c:pt>
                <c:pt idx="4894">
                  <c:v>4.8938000000000002E-2</c:v>
                </c:pt>
                <c:pt idx="4895">
                  <c:v>4.8947999999999998E-2</c:v>
                </c:pt>
                <c:pt idx="4896">
                  <c:v>4.8958000000000002E-2</c:v>
                </c:pt>
                <c:pt idx="4897">
                  <c:v>4.8967999999999998E-2</c:v>
                </c:pt>
                <c:pt idx="4898">
                  <c:v>4.8978000000000001E-2</c:v>
                </c:pt>
                <c:pt idx="4899">
                  <c:v>4.8987999999999997E-2</c:v>
                </c:pt>
                <c:pt idx="4900">
                  <c:v>4.8998E-2</c:v>
                </c:pt>
                <c:pt idx="4901">
                  <c:v>4.9008000000000003E-2</c:v>
                </c:pt>
                <c:pt idx="4902">
                  <c:v>4.9017999999999999E-2</c:v>
                </c:pt>
                <c:pt idx="4903">
                  <c:v>4.9028000000000002E-2</c:v>
                </c:pt>
                <c:pt idx="4904">
                  <c:v>4.9037999999999998E-2</c:v>
                </c:pt>
                <c:pt idx="4905">
                  <c:v>4.9048000000000001E-2</c:v>
                </c:pt>
                <c:pt idx="4906">
                  <c:v>4.9057999999999997E-2</c:v>
                </c:pt>
                <c:pt idx="4907">
                  <c:v>4.9068000000000001E-2</c:v>
                </c:pt>
                <c:pt idx="4908">
                  <c:v>4.9077999999999997E-2</c:v>
                </c:pt>
                <c:pt idx="4909">
                  <c:v>4.9088E-2</c:v>
                </c:pt>
                <c:pt idx="4910">
                  <c:v>4.9098000000000003E-2</c:v>
                </c:pt>
                <c:pt idx="4911">
                  <c:v>4.9107999999999999E-2</c:v>
                </c:pt>
                <c:pt idx="4912">
                  <c:v>4.9118000000000002E-2</c:v>
                </c:pt>
                <c:pt idx="4913">
                  <c:v>4.9127999999999998E-2</c:v>
                </c:pt>
                <c:pt idx="4914">
                  <c:v>4.9138000000000001E-2</c:v>
                </c:pt>
                <c:pt idx="4915">
                  <c:v>4.9147999999999997E-2</c:v>
                </c:pt>
                <c:pt idx="4916">
                  <c:v>4.9158E-2</c:v>
                </c:pt>
                <c:pt idx="4917">
                  <c:v>4.9168000000000003E-2</c:v>
                </c:pt>
                <c:pt idx="4918">
                  <c:v>4.9177999999999999E-2</c:v>
                </c:pt>
                <c:pt idx="4919">
                  <c:v>4.9188000000000003E-2</c:v>
                </c:pt>
                <c:pt idx="4920">
                  <c:v>4.9197999999999999E-2</c:v>
                </c:pt>
                <c:pt idx="4921">
                  <c:v>4.9208000000000002E-2</c:v>
                </c:pt>
                <c:pt idx="4922">
                  <c:v>4.9217999999999998E-2</c:v>
                </c:pt>
                <c:pt idx="4923">
                  <c:v>4.9228000000000001E-2</c:v>
                </c:pt>
                <c:pt idx="4924">
                  <c:v>4.9237999999999997E-2</c:v>
                </c:pt>
                <c:pt idx="4925">
                  <c:v>4.9248E-2</c:v>
                </c:pt>
                <c:pt idx="4926">
                  <c:v>4.9258000000000003E-2</c:v>
                </c:pt>
                <c:pt idx="4927">
                  <c:v>4.9267999999999999E-2</c:v>
                </c:pt>
                <c:pt idx="4928">
                  <c:v>4.9278000000000002E-2</c:v>
                </c:pt>
                <c:pt idx="4929">
                  <c:v>4.9287999999999998E-2</c:v>
                </c:pt>
                <c:pt idx="4930">
                  <c:v>4.9298000000000002E-2</c:v>
                </c:pt>
                <c:pt idx="4931">
                  <c:v>4.9307999999999998E-2</c:v>
                </c:pt>
                <c:pt idx="4932">
                  <c:v>4.9318000000000001E-2</c:v>
                </c:pt>
                <c:pt idx="4933">
                  <c:v>4.9327999999999997E-2</c:v>
                </c:pt>
                <c:pt idx="4934">
                  <c:v>4.9338E-2</c:v>
                </c:pt>
                <c:pt idx="4935">
                  <c:v>4.9348000000000003E-2</c:v>
                </c:pt>
                <c:pt idx="4936">
                  <c:v>4.9357999999999999E-2</c:v>
                </c:pt>
                <c:pt idx="4937">
                  <c:v>4.9368000000000002E-2</c:v>
                </c:pt>
                <c:pt idx="4938">
                  <c:v>4.9377999999999998E-2</c:v>
                </c:pt>
                <c:pt idx="4939">
                  <c:v>4.9388000000000001E-2</c:v>
                </c:pt>
                <c:pt idx="4940">
                  <c:v>4.9397999999999997E-2</c:v>
                </c:pt>
                <c:pt idx="4941">
                  <c:v>4.9408000000000001E-2</c:v>
                </c:pt>
                <c:pt idx="4942">
                  <c:v>4.9417999999999997E-2</c:v>
                </c:pt>
                <c:pt idx="4943">
                  <c:v>4.9428E-2</c:v>
                </c:pt>
                <c:pt idx="4944">
                  <c:v>4.9438000000000003E-2</c:v>
                </c:pt>
                <c:pt idx="4945">
                  <c:v>4.9447999999999999E-2</c:v>
                </c:pt>
                <c:pt idx="4946">
                  <c:v>4.9458000000000002E-2</c:v>
                </c:pt>
                <c:pt idx="4947">
                  <c:v>4.9467999999999998E-2</c:v>
                </c:pt>
                <c:pt idx="4948">
                  <c:v>4.9478000000000001E-2</c:v>
                </c:pt>
                <c:pt idx="4949">
                  <c:v>4.9487999999999997E-2</c:v>
                </c:pt>
                <c:pt idx="4950">
                  <c:v>4.9498E-2</c:v>
                </c:pt>
                <c:pt idx="4951">
                  <c:v>4.9508000000000003E-2</c:v>
                </c:pt>
                <c:pt idx="4952">
                  <c:v>4.9518E-2</c:v>
                </c:pt>
                <c:pt idx="4953">
                  <c:v>4.9528000000000003E-2</c:v>
                </c:pt>
                <c:pt idx="4954">
                  <c:v>4.9537999999999999E-2</c:v>
                </c:pt>
                <c:pt idx="4955">
                  <c:v>4.9548000000000002E-2</c:v>
                </c:pt>
                <c:pt idx="4956">
                  <c:v>4.9557999999999998E-2</c:v>
                </c:pt>
                <c:pt idx="4957">
                  <c:v>4.9568000000000001E-2</c:v>
                </c:pt>
                <c:pt idx="4958">
                  <c:v>4.9577999999999997E-2</c:v>
                </c:pt>
                <c:pt idx="4959">
                  <c:v>4.9588E-2</c:v>
                </c:pt>
                <c:pt idx="4960">
                  <c:v>4.9598000000000003E-2</c:v>
                </c:pt>
                <c:pt idx="4961">
                  <c:v>4.9607999999999999E-2</c:v>
                </c:pt>
                <c:pt idx="4962">
                  <c:v>4.9618000000000002E-2</c:v>
                </c:pt>
                <c:pt idx="4963">
                  <c:v>4.9627999999999999E-2</c:v>
                </c:pt>
                <c:pt idx="4964">
                  <c:v>4.9638000000000002E-2</c:v>
                </c:pt>
                <c:pt idx="4965">
                  <c:v>4.9647999999999998E-2</c:v>
                </c:pt>
                <c:pt idx="4966">
                  <c:v>4.9658000000000001E-2</c:v>
                </c:pt>
                <c:pt idx="4967">
                  <c:v>4.9667999999999997E-2</c:v>
                </c:pt>
                <c:pt idx="4968">
                  <c:v>4.9678E-2</c:v>
                </c:pt>
                <c:pt idx="4969">
                  <c:v>4.9688000000000003E-2</c:v>
                </c:pt>
                <c:pt idx="4970">
                  <c:v>4.9697999999999999E-2</c:v>
                </c:pt>
                <c:pt idx="4971">
                  <c:v>4.9708000000000002E-2</c:v>
                </c:pt>
                <c:pt idx="4972">
                  <c:v>4.9717999999999998E-2</c:v>
                </c:pt>
                <c:pt idx="4973">
                  <c:v>4.9728000000000001E-2</c:v>
                </c:pt>
                <c:pt idx="4974">
                  <c:v>4.9737999999999997E-2</c:v>
                </c:pt>
                <c:pt idx="4975">
                  <c:v>4.9748000000000001E-2</c:v>
                </c:pt>
                <c:pt idx="4976">
                  <c:v>4.9757999999999997E-2</c:v>
                </c:pt>
                <c:pt idx="4977">
                  <c:v>4.9768E-2</c:v>
                </c:pt>
                <c:pt idx="4978">
                  <c:v>4.9778000000000003E-2</c:v>
                </c:pt>
                <c:pt idx="4979">
                  <c:v>4.9787999999999999E-2</c:v>
                </c:pt>
                <c:pt idx="4980">
                  <c:v>4.9798000000000002E-2</c:v>
                </c:pt>
                <c:pt idx="4981">
                  <c:v>4.9807999999999998E-2</c:v>
                </c:pt>
                <c:pt idx="4982">
                  <c:v>4.9818000000000001E-2</c:v>
                </c:pt>
                <c:pt idx="4983">
                  <c:v>4.9827999999999997E-2</c:v>
                </c:pt>
                <c:pt idx="4984">
                  <c:v>4.9838E-2</c:v>
                </c:pt>
                <c:pt idx="4985">
                  <c:v>4.9848000000000003E-2</c:v>
                </c:pt>
                <c:pt idx="4986">
                  <c:v>4.9858E-2</c:v>
                </c:pt>
                <c:pt idx="4987">
                  <c:v>4.9868000000000003E-2</c:v>
                </c:pt>
                <c:pt idx="4988">
                  <c:v>4.9877999999999999E-2</c:v>
                </c:pt>
                <c:pt idx="4989">
                  <c:v>4.9888000000000002E-2</c:v>
                </c:pt>
                <c:pt idx="4990">
                  <c:v>4.9897999999999998E-2</c:v>
                </c:pt>
                <c:pt idx="4991">
                  <c:v>4.9908000000000001E-2</c:v>
                </c:pt>
                <c:pt idx="4992">
                  <c:v>4.9917999999999997E-2</c:v>
                </c:pt>
                <c:pt idx="4993">
                  <c:v>4.9928E-2</c:v>
                </c:pt>
                <c:pt idx="4994">
                  <c:v>4.9938000000000003E-2</c:v>
                </c:pt>
                <c:pt idx="4995">
                  <c:v>4.9947999999999999E-2</c:v>
                </c:pt>
                <c:pt idx="4996">
                  <c:v>4.9958000000000002E-2</c:v>
                </c:pt>
                <c:pt idx="4997">
                  <c:v>4.9967999999999999E-2</c:v>
                </c:pt>
                <c:pt idx="4998">
                  <c:v>4.9978000000000002E-2</c:v>
                </c:pt>
                <c:pt idx="4999">
                  <c:v>4.9987999999999998E-2</c:v>
                </c:pt>
                <c:pt idx="5000">
                  <c:v>4.9998000000000001E-2</c:v>
                </c:pt>
                <c:pt idx="5001">
                  <c:v>5.0007999999999997E-2</c:v>
                </c:pt>
                <c:pt idx="5002">
                  <c:v>5.0018E-2</c:v>
                </c:pt>
                <c:pt idx="5003">
                  <c:v>5.0028000000000003E-2</c:v>
                </c:pt>
                <c:pt idx="5004">
                  <c:v>5.0037999999999999E-2</c:v>
                </c:pt>
                <c:pt idx="5005">
                  <c:v>5.0048000000000002E-2</c:v>
                </c:pt>
                <c:pt idx="5006">
                  <c:v>5.0057999999999998E-2</c:v>
                </c:pt>
                <c:pt idx="5007">
                  <c:v>5.0068000000000001E-2</c:v>
                </c:pt>
                <c:pt idx="5008">
                  <c:v>5.0077999999999998E-2</c:v>
                </c:pt>
                <c:pt idx="5009">
                  <c:v>5.0088000000000001E-2</c:v>
                </c:pt>
                <c:pt idx="5010">
                  <c:v>5.0097999999999997E-2</c:v>
                </c:pt>
                <c:pt idx="5011">
                  <c:v>5.0108E-2</c:v>
                </c:pt>
                <c:pt idx="5012">
                  <c:v>5.0118000000000003E-2</c:v>
                </c:pt>
                <c:pt idx="5013">
                  <c:v>5.0127999999999999E-2</c:v>
                </c:pt>
                <c:pt idx="5014">
                  <c:v>5.0138000000000002E-2</c:v>
                </c:pt>
                <c:pt idx="5015">
                  <c:v>5.0147999999999998E-2</c:v>
                </c:pt>
                <c:pt idx="5016">
                  <c:v>5.0158000000000001E-2</c:v>
                </c:pt>
                <c:pt idx="5017">
                  <c:v>5.0167999999999997E-2</c:v>
                </c:pt>
                <c:pt idx="5018">
                  <c:v>5.0178E-2</c:v>
                </c:pt>
                <c:pt idx="5019">
                  <c:v>5.0188000000000003E-2</c:v>
                </c:pt>
                <c:pt idx="5020">
                  <c:v>5.0198E-2</c:v>
                </c:pt>
                <c:pt idx="5021">
                  <c:v>5.0208000000000003E-2</c:v>
                </c:pt>
                <c:pt idx="5022">
                  <c:v>5.0217999999999999E-2</c:v>
                </c:pt>
                <c:pt idx="5023">
                  <c:v>5.0228000000000002E-2</c:v>
                </c:pt>
                <c:pt idx="5024">
                  <c:v>5.0237999999999998E-2</c:v>
                </c:pt>
                <c:pt idx="5025">
                  <c:v>5.0248000000000001E-2</c:v>
                </c:pt>
                <c:pt idx="5026">
                  <c:v>5.0257999999999997E-2</c:v>
                </c:pt>
                <c:pt idx="5027">
                  <c:v>5.0268E-2</c:v>
                </c:pt>
                <c:pt idx="5028">
                  <c:v>5.0278000000000003E-2</c:v>
                </c:pt>
                <c:pt idx="5029">
                  <c:v>5.0287999999999999E-2</c:v>
                </c:pt>
                <c:pt idx="5030">
                  <c:v>5.0298000000000002E-2</c:v>
                </c:pt>
                <c:pt idx="5031">
                  <c:v>5.0307999999999999E-2</c:v>
                </c:pt>
                <c:pt idx="5032">
                  <c:v>5.0318000000000002E-2</c:v>
                </c:pt>
                <c:pt idx="5033">
                  <c:v>5.0327999999999998E-2</c:v>
                </c:pt>
                <c:pt idx="5034">
                  <c:v>5.0338000000000001E-2</c:v>
                </c:pt>
                <c:pt idx="5035">
                  <c:v>5.0347999999999997E-2</c:v>
                </c:pt>
                <c:pt idx="5036">
                  <c:v>5.0358E-2</c:v>
                </c:pt>
                <c:pt idx="5037">
                  <c:v>5.0368000000000003E-2</c:v>
                </c:pt>
                <c:pt idx="5038">
                  <c:v>5.0377999999999999E-2</c:v>
                </c:pt>
                <c:pt idx="5039">
                  <c:v>5.0388000000000002E-2</c:v>
                </c:pt>
                <c:pt idx="5040">
                  <c:v>5.0397999999999998E-2</c:v>
                </c:pt>
                <c:pt idx="5041">
                  <c:v>5.0408000000000001E-2</c:v>
                </c:pt>
                <c:pt idx="5042">
                  <c:v>5.0417999999999998E-2</c:v>
                </c:pt>
                <c:pt idx="5043">
                  <c:v>5.0428000000000001E-2</c:v>
                </c:pt>
                <c:pt idx="5044">
                  <c:v>5.0437999999999997E-2</c:v>
                </c:pt>
                <c:pt idx="5045">
                  <c:v>5.0448E-2</c:v>
                </c:pt>
                <c:pt idx="5046">
                  <c:v>5.0458000000000003E-2</c:v>
                </c:pt>
                <c:pt idx="5047">
                  <c:v>5.0467999999999999E-2</c:v>
                </c:pt>
                <c:pt idx="5048">
                  <c:v>5.0478000000000002E-2</c:v>
                </c:pt>
                <c:pt idx="5049">
                  <c:v>5.0487999999999998E-2</c:v>
                </c:pt>
                <c:pt idx="5050">
                  <c:v>5.0498000000000001E-2</c:v>
                </c:pt>
                <c:pt idx="5051">
                  <c:v>5.0507999999999997E-2</c:v>
                </c:pt>
                <c:pt idx="5052">
                  <c:v>5.0518E-2</c:v>
                </c:pt>
                <c:pt idx="5053">
                  <c:v>5.0528000000000003E-2</c:v>
                </c:pt>
                <c:pt idx="5054">
                  <c:v>5.0538E-2</c:v>
                </c:pt>
                <c:pt idx="5055">
                  <c:v>5.0548000000000003E-2</c:v>
                </c:pt>
                <c:pt idx="5056">
                  <c:v>5.0557999999999999E-2</c:v>
                </c:pt>
                <c:pt idx="5057">
                  <c:v>5.0568000000000002E-2</c:v>
                </c:pt>
                <c:pt idx="5058">
                  <c:v>5.0577999999999998E-2</c:v>
                </c:pt>
                <c:pt idx="5059">
                  <c:v>5.0588000000000001E-2</c:v>
                </c:pt>
                <c:pt idx="5060">
                  <c:v>5.0597999999999997E-2</c:v>
                </c:pt>
                <c:pt idx="5061">
                  <c:v>5.0608E-2</c:v>
                </c:pt>
                <c:pt idx="5062">
                  <c:v>5.0618000000000003E-2</c:v>
                </c:pt>
                <c:pt idx="5063">
                  <c:v>5.0627999999999999E-2</c:v>
                </c:pt>
                <c:pt idx="5064">
                  <c:v>5.0638000000000002E-2</c:v>
                </c:pt>
                <c:pt idx="5065">
                  <c:v>5.0647999999999999E-2</c:v>
                </c:pt>
                <c:pt idx="5066">
                  <c:v>5.0658000000000002E-2</c:v>
                </c:pt>
                <c:pt idx="5067">
                  <c:v>5.0667999999999998E-2</c:v>
                </c:pt>
                <c:pt idx="5068">
                  <c:v>5.0678000000000001E-2</c:v>
                </c:pt>
                <c:pt idx="5069">
                  <c:v>5.0687999999999997E-2</c:v>
                </c:pt>
                <c:pt idx="5070">
                  <c:v>5.0698E-2</c:v>
                </c:pt>
                <c:pt idx="5071">
                  <c:v>5.0708000000000003E-2</c:v>
                </c:pt>
                <c:pt idx="5072">
                  <c:v>5.0717999999999999E-2</c:v>
                </c:pt>
                <c:pt idx="5073">
                  <c:v>5.0728000000000002E-2</c:v>
                </c:pt>
                <c:pt idx="5074">
                  <c:v>5.0737999999999998E-2</c:v>
                </c:pt>
                <c:pt idx="5075">
                  <c:v>5.0748000000000001E-2</c:v>
                </c:pt>
                <c:pt idx="5076">
                  <c:v>5.0757999999999998E-2</c:v>
                </c:pt>
                <c:pt idx="5077">
                  <c:v>5.0768000000000001E-2</c:v>
                </c:pt>
                <c:pt idx="5078">
                  <c:v>5.0777999999999997E-2</c:v>
                </c:pt>
                <c:pt idx="5079">
                  <c:v>5.0788E-2</c:v>
                </c:pt>
                <c:pt idx="5080">
                  <c:v>5.0798000000000003E-2</c:v>
                </c:pt>
                <c:pt idx="5081">
                  <c:v>5.0807999999999999E-2</c:v>
                </c:pt>
                <c:pt idx="5082">
                  <c:v>5.0818000000000002E-2</c:v>
                </c:pt>
                <c:pt idx="5083">
                  <c:v>5.0827999999999998E-2</c:v>
                </c:pt>
                <c:pt idx="5084">
                  <c:v>5.0838000000000001E-2</c:v>
                </c:pt>
                <c:pt idx="5085">
                  <c:v>5.0847999999999997E-2</c:v>
                </c:pt>
                <c:pt idx="5086">
                  <c:v>5.0858E-2</c:v>
                </c:pt>
                <c:pt idx="5087">
                  <c:v>5.0867999999999997E-2</c:v>
                </c:pt>
                <c:pt idx="5088">
                  <c:v>5.0878E-2</c:v>
                </c:pt>
                <c:pt idx="5089">
                  <c:v>5.0888000000000003E-2</c:v>
                </c:pt>
                <c:pt idx="5090">
                  <c:v>5.0897999999999999E-2</c:v>
                </c:pt>
                <c:pt idx="5091">
                  <c:v>5.0908000000000002E-2</c:v>
                </c:pt>
                <c:pt idx="5092">
                  <c:v>5.0917999999999998E-2</c:v>
                </c:pt>
                <c:pt idx="5093">
                  <c:v>5.0928000000000001E-2</c:v>
                </c:pt>
                <c:pt idx="5094">
                  <c:v>5.0937999999999997E-2</c:v>
                </c:pt>
                <c:pt idx="5095">
                  <c:v>5.0948E-2</c:v>
                </c:pt>
                <c:pt idx="5096">
                  <c:v>5.0958000000000003E-2</c:v>
                </c:pt>
                <c:pt idx="5097">
                  <c:v>5.0967999999999999E-2</c:v>
                </c:pt>
                <c:pt idx="5098">
                  <c:v>5.0978000000000002E-2</c:v>
                </c:pt>
                <c:pt idx="5099">
                  <c:v>5.0987999999999999E-2</c:v>
                </c:pt>
                <c:pt idx="5100">
                  <c:v>5.0998000000000002E-2</c:v>
                </c:pt>
                <c:pt idx="5101">
                  <c:v>5.1007999999999998E-2</c:v>
                </c:pt>
                <c:pt idx="5102">
                  <c:v>5.1018000000000001E-2</c:v>
                </c:pt>
                <c:pt idx="5103">
                  <c:v>5.1027999999999997E-2</c:v>
                </c:pt>
                <c:pt idx="5104">
                  <c:v>5.1038E-2</c:v>
                </c:pt>
                <c:pt idx="5105">
                  <c:v>5.1048000000000003E-2</c:v>
                </c:pt>
                <c:pt idx="5106">
                  <c:v>5.1057999999999999E-2</c:v>
                </c:pt>
                <c:pt idx="5107">
                  <c:v>5.1068000000000002E-2</c:v>
                </c:pt>
                <c:pt idx="5108">
                  <c:v>5.1077999999999998E-2</c:v>
                </c:pt>
                <c:pt idx="5109">
                  <c:v>5.1088000000000001E-2</c:v>
                </c:pt>
                <c:pt idx="5110">
                  <c:v>5.1097999999999998E-2</c:v>
                </c:pt>
                <c:pt idx="5111">
                  <c:v>5.1108000000000001E-2</c:v>
                </c:pt>
                <c:pt idx="5112">
                  <c:v>5.1117999999999997E-2</c:v>
                </c:pt>
                <c:pt idx="5113">
                  <c:v>5.1128E-2</c:v>
                </c:pt>
                <c:pt idx="5114">
                  <c:v>5.1138000000000003E-2</c:v>
                </c:pt>
                <c:pt idx="5115">
                  <c:v>5.1147999999999999E-2</c:v>
                </c:pt>
                <c:pt idx="5116">
                  <c:v>5.1158000000000002E-2</c:v>
                </c:pt>
                <c:pt idx="5117">
                  <c:v>5.1167999999999998E-2</c:v>
                </c:pt>
                <c:pt idx="5118">
                  <c:v>5.1178000000000001E-2</c:v>
                </c:pt>
                <c:pt idx="5119">
                  <c:v>5.1187999999999997E-2</c:v>
                </c:pt>
                <c:pt idx="5120">
                  <c:v>5.1198E-2</c:v>
                </c:pt>
                <c:pt idx="5121">
                  <c:v>5.1207999999999997E-2</c:v>
                </c:pt>
                <c:pt idx="5122">
                  <c:v>5.1218E-2</c:v>
                </c:pt>
                <c:pt idx="5123">
                  <c:v>5.1228000000000003E-2</c:v>
                </c:pt>
                <c:pt idx="5124">
                  <c:v>5.1237999999999999E-2</c:v>
                </c:pt>
                <c:pt idx="5125">
                  <c:v>5.1248000000000002E-2</c:v>
                </c:pt>
                <c:pt idx="5126">
                  <c:v>5.1257999999999998E-2</c:v>
                </c:pt>
                <c:pt idx="5127">
                  <c:v>5.1268000000000001E-2</c:v>
                </c:pt>
                <c:pt idx="5128">
                  <c:v>5.1277999999999997E-2</c:v>
                </c:pt>
                <c:pt idx="5129">
                  <c:v>5.1288E-2</c:v>
                </c:pt>
                <c:pt idx="5130">
                  <c:v>5.1298000000000003E-2</c:v>
                </c:pt>
                <c:pt idx="5131">
                  <c:v>5.1307999999999999E-2</c:v>
                </c:pt>
                <c:pt idx="5132">
                  <c:v>5.1318000000000003E-2</c:v>
                </c:pt>
                <c:pt idx="5133">
                  <c:v>5.1327999999999999E-2</c:v>
                </c:pt>
                <c:pt idx="5134">
                  <c:v>5.1338000000000002E-2</c:v>
                </c:pt>
                <c:pt idx="5135">
                  <c:v>5.1347999999999998E-2</c:v>
                </c:pt>
                <c:pt idx="5136">
                  <c:v>5.1358000000000001E-2</c:v>
                </c:pt>
                <c:pt idx="5137">
                  <c:v>5.1367999999999997E-2</c:v>
                </c:pt>
                <c:pt idx="5138">
                  <c:v>5.1378E-2</c:v>
                </c:pt>
                <c:pt idx="5139">
                  <c:v>5.1388000000000003E-2</c:v>
                </c:pt>
                <c:pt idx="5140">
                  <c:v>5.1397999999999999E-2</c:v>
                </c:pt>
                <c:pt idx="5141">
                  <c:v>5.1408000000000002E-2</c:v>
                </c:pt>
                <c:pt idx="5142">
                  <c:v>5.1417999999999998E-2</c:v>
                </c:pt>
                <c:pt idx="5143">
                  <c:v>5.1428000000000001E-2</c:v>
                </c:pt>
                <c:pt idx="5144">
                  <c:v>5.1437999999999998E-2</c:v>
                </c:pt>
                <c:pt idx="5145">
                  <c:v>5.1448000000000001E-2</c:v>
                </c:pt>
                <c:pt idx="5146">
                  <c:v>5.1457999999999997E-2</c:v>
                </c:pt>
                <c:pt idx="5147">
                  <c:v>5.1468E-2</c:v>
                </c:pt>
                <c:pt idx="5148">
                  <c:v>5.1478000000000003E-2</c:v>
                </c:pt>
                <c:pt idx="5149">
                  <c:v>5.1487999999999999E-2</c:v>
                </c:pt>
                <c:pt idx="5150">
                  <c:v>5.1498000000000002E-2</c:v>
                </c:pt>
                <c:pt idx="5151">
                  <c:v>5.1507999999999998E-2</c:v>
                </c:pt>
                <c:pt idx="5152">
                  <c:v>5.1518000000000001E-2</c:v>
                </c:pt>
                <c:pt idx="5153">
                  <c:v>5.1527999999999997E-2</c:v>
                </c:pt>
                <c:pt idx="5154">
                  <c:v>5.1538E-2</c:v>
                </c:pt>
                <c:pt idx="5155">
                  <c:v>5.1547999999999997E-2</c:v>
                </c:pt>
                <c:pt idx="5156">
                  <c:v>5.1558E-2</c:v>
                </c:pt>
                <c:pt idx="5157">
                  <c:v>5.1568000000000003E-2</c:v>
                </c:pt>
                <c:pt idx="5158">
                  <c:v>5.1577999999999999E-2</c:v>
                </c:pt>
                <c:pt idx="5159">
                  <c:v>5.1588000000000002E-2</c:v>
                </c:pt>
                <c:pt idx="5160">
                  <c:v>5.1597999999999998E-2</c:v>
                </c:pt>
                <c:pt idx="5161">
                  <c:v>5.1608000000000001E-2</c:v>
                </c:pt>
                <c:pt idx="5162">
                  <c:v>5.1617999999999997E-2</c:v>
                </c:pt>
                <c:pt idx="5163">
                  <c:v>5.1628E-2</c:v>
                </c:pt>
                <c:pt idx="5164">
                  <c:v>5.1638000000000003E-2</c:v>
                </c:pt>
                <c:pt idx="5165">
                  <c:v>5.1647999999999999E-2</c:v>
                </c:pt>
                <c:pt idx="5166">
                  <c:v>5.1658000000000003E-2</c:v>
                </c:pt>
                <c:pt idx="5167">
                  <c:v>5.1667999999999999E-2</c:v>
                </c:pt>
                <c:pt idx="5168">
                  <c:v>5.1678000000000002E-2</c:v>
                </c:pt>
                <c:pt idx="5169">
                  <c:v>5.1687999999999998E-2</c:v>
                </c:pt>
                <c:pt idx="5170">
                  <c:v>5.1698000000000001E-2</c:v>
                </c:pt>
                <c:pt idx="5171">
                  <c:v>5.1707999999999997E-2</c:v>
                </c:pt>
                <c:pt idx="5172">
                  <c:v>5.1718E-2</c:v>
                </c:pt>
                <c:pt idx="5173">
                  <c:v>5.1728000000000003E-2</c:v>
                </c:pt>
                <c:pt idx="5174">
                  <c:v>5.1737999999999999E-2</c:v>
                </c:pt>
                <c:pt idx="5175">
                  <c:v>5.1748000000000002E-2</c:v>
                </c:pt>
                <c:pt idx="5176">
                  <c:v>5.1757999999999998E-2</c:v>
                </c:pt>
                <c:pt idx="5177">
                  <c:v>5.1768000000000002E-2</c:v>
                </c:pt>
                <c:pt idx="5178">
                  <c:v>5.1777999999999998E-2</c:v>
                </c:pt>
                <c:pt idx="5179">
                  <c:v>5.1788000000000001E-2</c:v>
                </c:pt>
                <c:pt idx="5180">
                  <c:v>5.1797999999999997E-2</c:v>
                </c:pt>
                <c:pt idx="5181">
                  <c:v>5.1808E-2</c:v>
                </c:pt>
                <c:pt idx="5182">
                  <c:v>5.1818000000000003E-2</c:v>
                </c:pt>
                <c:pt idx="5183">
                  <c:v>5.1827999999999999E-2</c:v>
                </c:pt>
                <c:pt idx="5184">
                  <c:v>5.1838000000000002E-2</c:v>
                </c:pt>
                <c:pt idx="5185">
                  <c:v>5.1847999999999998E-2</c:v>
                </c:pt>
                <c:pt idx="5186">
                  <c:v>5.1858000000000001E-2</c:v>
                </c:pt>
                <c:pt idx="5187">
                  <c:v>5.1867999999999997E-2</c:v>
                </c:pt>
                <c:pt idx="5188">
                  <c:v>5.1878000000000001E-2</c:v>
                </c:pt>
                <c:pt idx="5189">
                  <c:v>5.1887999999999997E-2</c:v>
                </c:pt>
                <c:pt idx="5190">
                  <c:v>5.1898E-2</c:v>
                </c:pt>
                <c:pt idx="5191">
                  <c:v>5.1908000000000003E-2</c:v>
                </c:pt>
                <c:pt idx="5192">
                  <c:v>5.1917999999999999E-2</c:v>
                </c:pt>
                <c:pt idx="5193">
                  <c:v>5.1928000000000002E-2</c:v>
                </c:pt>
                <c:pt idx="5194">
                  <c:v>5.1937999999999998E-2</c:v>
                </c:pt>
                <c:pt idx="5195">
                  <c:v>5.1948000000000001E-2</c:v>
                </c:pt>
                <c:pt idx="5196">
                  <c:v>5.1957999999999997E-2</c:v>
                </c:pt>
                <c:pt idx="5197">
                  <c:v>5.1968E-2</c:v>
                </c:pt>
                <c:pt idx="5198">
                  <c:v>5.1978000000000003E-2</c:v>
                </c:pt>
                <c:pt idx="5199">
                  <c:v>5.1987999999999999E-2</c:v>
                </c:pt>
                <c:pt idx="5200">
                  <c:v>5.1998000000000003E-2</c:v>
                </c:pt>
                <c:pt idx="5201">
                  <c:v>5.2007999999999999E-2</c:v>
                </c:pt>
                <c:pt idx="5202">
                  <c:v>5.2018000000000002E-2</c:v>
                </c:pt>
                <c:pt idx="5203">
                  <c:v>5.2027999999999998E-2</c:v>
                </c:pt>
                <c:pt idx="5204">
                  <c:v>5.2038000000000001E-2</c:v>
                </c:pt>
                <c:pt idx="5205">
                  <c:v>5.2047999999999997E-2</c:v>
                </c:pt>
                <c:pt idx="5206">
                  <c:v>5.2058E-2</c:v>
                </c:pt>
                <c:pt idx="5207">
                  <c:v>5.2068000000000003E-2</c:v>
                </c:pt>
                <c:pt idx="5208">
                  <c:v>5.2077999999999999E-2</c:v>
                </c:pt>
                <c:pt idx="5209">
                  <c:v>5.2088000000000002E-2</c:v>
                </c:pt>
                <c:pt idx="5210">
                  <c:v>5.2097999999999998E-2</c:v>
                </c:pt>
                <c:pt idx="5211">
                  <c:v>5.2108000000000002E-2</c:v>
                </c:pt>
                <c:pt idx="5212">
                  <c:v>5.2117999999999998E-2</c:v>
                </c:pt>
                <c:pt idx="5213">
                  <c:v>5.2128000000000001E-2</c:v>
                </c:pt>
                <c:pt idx="5214">
                  <c:v>5.2137999999999997E-2</c:v>
                </c:pt>
                <c:pt idx="5215">
                  <c:v>5.2148E-2</c:v>
                </c:pt>
                <c:pt idx="5216">
                  <c:v>5.2158000000000003E-2</c:v>
                </c:pt>
                <c:pt idx="5217">
                  <c:v>5.2167999999999999E-2</c:v>
                </c:pt>
                <c:pt idx="5218">
                  <c:v>5.2178000000000002E-2</c:v>
                </c:pt>
                <c:pt idx="5219">
                  <c:v>5.2187999999999998E-2</c:v>
                </c:pt>
                <c:pt idx="5220">
                  <c:v>5.2198000000000001E-2</c:v>
                </c:pt>
                <c:pt idx="5221">
                  <c:v>5.2207999999999997E-2</c:v>
                </c:pt>
                <c:pt idx="5222">
                  <c:v>5.2218000000000001E-2</c:v>
                </c:pt>
                <c:pt idx="5223">
                  <c:v>5.2227999999999997E-2</c:v>
                </c:pt>
                <c:pt idx="5224">
                  <c:v>5.2238E-2</c:v>
                </c:pt>
                <c:pt idx="5225">
                  <c:v>5.2248000000000003E-2</c:v>
                </c:pt>
                <c:pt idx="5226">
                  <c:v>5.2257999999999999E-2</c:v>
                </c:pt>
                <c:pt idx="5227">
                  <c:v>5.2268000000000002E-2</c:v>
                </c:pt>
                <c:pt idx="5228">
                  <c:v>5.2277999999999998E-2</c:v>
                </c:pt>
                <c:pt idx="5229">
                  <c:v>5.2288000000000001E-2</c:v>
                </c:pt>
                <c:pt idx="5230">
                  <c:v>5.2297999999999997E-2</c:v>
                </c:pt>
                <c:pt idx="5231">
                  <c:v>5.2308E-2</c:v>
                </c:pt>
                <c:pt idx="5232">
                  <c:v>5.2318000000000003E-2</c:v>
                </c:pt>
                <c:pt idx="5233">
                  <c:v>5.2328E-2</c:v>
                </c:pt>
                <c:pt idx="5234">
                  <c:v>5.2338000000000003E-2</c:v>
                </c:pt>
                <c:pt idx="5235">
                  <c:v>5.2347999999999999E-2</c:v>
                </c:pt>
                <c:pt idx="5236">
                  <c:v>5.2358000000000002E-2</c:v>
                </c:pt>
                <c:pt idx="5237">
                  <c:v>5.2367999999999998E-2</c:v>
                </c:pt>
                <c:pt idx="5238">
                  <c:v>5.2378000000000001E-2</c:v>
                </c:pt>
                <c:pt idx="5239">
                  <c:v>5.2387999999999997E-2</c:v>
                </c:pt>
                <c:pt idx="5240">
                  <c:v>5.2398E-2</c:v>
                </c:pt>
                <c:pt idx="5241">
                  <c:v>5.2408000000000003E-2</c:v>
                </c:pt>
                <c:pt idx="5242">
                  <c:v>5.2417999999999999E-2</c:v>
                </c:pt>
                <c:pt idx="5243">
                  <c:v>5.2428000000000002E-2</c:v>
                </c:pt>
                <c:pt idx="5244">
                  <c:v>5.2437999999999999E-2</c:v>
                </c:pt>
                <c:pt idx="5245">
                  <c:v>5.2448000000000002E-2</c:v>
                </c:pt>
                <c:pt idx="5246">
                  <c:v>5.2457999999999998E-2</c:v>
                </c:pt>
                <c:pt idx="5247">
                  <c:v>5.2468000000000001E-2</c:v>
                </c:pt>
                <c:pt idx="5248">
                  <c:v>5.2477999999999997E-2</c:v>
                </c:pt>
                <c:pt idx="5249">
                  <c:v>5.2488E-2</c:v>
                </c:pt>
                <c:pt idx="5250">
                  <c:v>5.2498000000000003E-2</c:v>
                </c:pt>
                <c:pt idx="5251">
                  <c:v>5.2507999999999999E-2</c:v>
                </c:pt>
                <c:pt idx="5252">
                  <c:v>5.2518000000000002E-2</c:v>
                </c:pt>
                <c:pt idx="5253">
                  <c:v>5.2527999999999998E-2</c:v>
                </c:pt>
                <c:pt idx="5254">
                  <c:v>5.2538000000000001E-2</c:v>
                </c:pt>
                <c:pt idx="5255">
                  <c:v>5.2547999999999997E-2</c:v>
                </c:pt>
                <c:pt idx="5256">
                  <c:v>5.2558000000000001E-2</c:v>
                </c:pt>
                <c:pt idx="5257">
                  <c:v>5.2567999999999997E-2</c:v>
                </c:pt>
                <c:pt idx="5258">
                  <c:v>5.2578E-2</c:v>
                </c:pt>
                <c:pt idx="5259">
                  <c:v>5.2588000000000003E-2</c:v>
                </c:pt>
                <c:pt idx="5260">
                  <c:v>5.2597999999999999E-2</c:v>
                </c:pt>
                <c:pt idx="5261">
                  <c:v>5.2608000000000002E-2</c:v>
                </c:pt>
                <c:pt idx="5262">
                  <c:v>5.2617999999999998E-2</c:v>
                </c:pt>
                <c:pt idx="5263">
                  <c:v>5.2628000000000001E-2</c:v>
                </c:pt>
                <c:pt idx="5264">
                  <c:v>5.2637999999999997E-2</c:v>
                </c:pt>
                <c:pt idx="5265">
                  <c:v>5.2648E-2</c:v>
                </c:pt>
                <c:pt idx="5266">
                  <c:v>5.2658000000000003E-2</c:v>
                </c:pt>
                <c:pt idx="5267">
                  <c:v>5.2668E-2</c:v>
                </c:pt>
                <c:pt idx="5268">
                  <c:v>5.2678000000000003E-2</c:v>
                </c:pt>
                <c:pt idx="5269">
                  <c:v>5.2687999999999999E-2</c:v>
                </c:pt>
                <c:pt idx="5270">
                  <c:v>5.2698000000000002E-2</c:v>
                </c:pt>
                <c:pt idx="5271">
                  <c:v>5.2707999999999998E-2</c:v>
                </c:pt>
                <c:pt idx="5272">
                  <c:v>5.2718000000000001E-2</c:v>
                </c:pt>
                <c:pt idx="5273">
                  <c:v>5.2727999999999997E-2</c:v>
                </c:pt>
                <c:pt idx="5274">
                  <c:v>5.2738E-2</c:v>
                </c:pt>
                <c:pt idx="5275">
                  <c:v>5.2748000000000003E-2</c:v>
                </c:pt>
                <c:pt idx="5276">
                  <c:v>5.2757999999999999E-2</c:v>
                </c:pt>
                <c:pt idx="5277">
                  <c:v>5.2768000000000002E-2</c:v>
                </c:pt>
                <c:pt idx="5278">
                  <c:v>5.2777999999999999E-2</c:v>
                </c:pt>
                <c:pt idx="5279">
                  <c:v>5.2788000000000002E-2</c:v>
                </c:pt>
                <c:pt idx="5280">
                  <c:v>5.2797999999999998E-2</c:v>
                </c:pt>
                <c:pt idx="5281">
                  <c:v>5.2808000000000001E-2</c:v>
                </c:pt>
                <c:pt idx="5282">
                  <c:v>5.2817999999999997E-2</c:v>
                </c:pt>
                <c:pt idx="5283">
                  <c:v>5.2828E-2</c:v>
                </c:pt>
                <c:pt idx="5284">
                  <c:v>5.2838000000000003E-2</c:v>
                </c:pt>
                <c:pt idx="5285">
                  <c:v>5.2847999999999999E-2</c:v>
                </c:pt>
                <c:pt idx="5286">
                  <c:v>5.2858000000000002E-2</c:v>
                </c:pt>
                <c:pt idx="5287">
                  <c:v>5.2867999999999998E-2</c:v>
                </c:pt>
                <c:pt idx="5288">
                  <c:v>5.2878000000000001E-2</c:v>
                </c:pt>
                <c:pt idx="5289">
                  <c:v>5.2887999999999998E-2</c:v>
                </c:pt>
                <c:pt idx="5290">
                  <c:v>5.2898000000000001E-2</c:v>
                </c:pt>
                <c:pt idx="5291">
                  <c:v>5.2907999999999997E-2</c:v>
                </c:pt>
                <c:pt idx="5292">
                  <c:v>5.2918E-2</c:v>
                </c:pt>
                <c:pt idx="5293">
                  <c:v>5.2928000000000003E-2</c:v>
                </c:pt>
                <c:pt idx="5294">
                  <c:v>5.2937999999999999E-2</c:v>
                </c:pt>
                <c:pt idx="5295">
                  <c:v>5.2948000000000002E-2</c:v>
                </c:pt>
                <c:pt idx="5296">
                  <c:v>5.2957999999999998E-2</c:v>
                </c:pt>
                <c:pt idx="5297">
                  <c:v>5.2968000000000001E-2</c:v>
                </c:pt>
                <c:pt idx="5298">
                  <c:v>5.2977999999999997E-2</c:v>
                </c:pt>
                <c:pt idx="5299">
                  <c:v>5.2988E-2</c:v>
                </c:pt>
                <c:pt idx="5300">
                  <c:v>5.2998000000000003E-2</c:v>
                </c:pt>
                <c:pt idx="5301">
                  <c:v>5.3008E-2</c:v>
                </c:pt>
                <c:pt idx="5302">
                  <c:v>5.3018000000000003E-2</c:v>
                </c:pt>
                <c:pt idx="5303">
                  <c:v>5.3027999999999999E-2</c:v>
                </c:pt>
                <c:pt idx="5304">
                  <c:v>5.3038000000000002E-2</c:v>
                </c:pt>
                <c:pt idx="5305">
                  <c:v>5.3047999999999998E-2</c:v>
                </c:pt>
                <c:pt idx="5306">
                  <c:v>5.3058000000000001E-2</c:v>
                </c:pt>
                <c:pt idx="5307">
                  <c:v>5.3067999999999997E-2</c:v>
                </c:pt>
                <c:pt idx="5308">
                  <c:v>5.3078E-2</c:v>
                </c:pt>
                <c:pt idx="5309">
                  <c:v>5.3088000000000003E-2</c:v>
                </c:pt>
                <c:pt idx="5310">
                  <c:v>5.3097999999999999E-2</c:v>
                </c:pt>
                <c:pt idx="5311">
                  <c:v>5.3108000000000002E-2</c:v>
                </c:pt>
                <c:pt idx="5312">
                  <c:v>5.3117999999999999E-2</c:v>
                </c:pt>
                <c:pt idx="5313">
                  <c:v>5.3128000000000002E-2</c:v>
                </c:pt>
                <c:pt idx="5314">
                  <c:v>5.3137999999999998E-2</c:v>
                </c:pt>
                <c:pt idx="5315">
                  <c:v>5.3148000000000001E-2</c:v>
                </c:pt>
                <c:pt idx="5316">
                  <c:v>5.3157999999999997E-2</c:v>
                </c:pt>
                <c:pt idx="5317">
                  <c:v>5.3168E-2</c:v>
                </c:pt>
                <c:pt idx="5318">
                  <c:v>5.3178000000000003E-2</c:v>
                </c:pt>
                <c:pt idx="5319">
                  <c:v>5.3187999999999999E-2</c:v>
                </c:pt>
                <c:pt idx="5320">
                  <c:v>5.3198000000000002E-2</c:v>
                </c:pt>
                <c:pt idx="5321">
                  <c:v>5.3207999999999998E-2</c:v>
                </c:pt>
                <c:pt idx="5322">
                  <c:v>5.3218000000000001E-2</c:v>
                </c:pt>
                <c:pt idx="5323">
                  <c:v>5.3227999999999998E-2</c:v>
                </c:pt>
                <c:pt idx="5324">
                  <c:v>5.3238000000000001E-2</c:v>
                </c:pt>
                <c:pt idx="5325">
                  <c:v>5.3247999999999997E-2</c:v>
                </c:pt>
                <c:pt idx="5326">
                  <c:v>5.3258E-2</c:v>
                </c:pt>
                <c:pt idx="5327">
                  <c:v>5.3268000000000003E-2</c:v>
                </c:pt>
                <c:pt idx="5328">
                  <c:v>5.3277999999999999E-2</c:v>
                </c:pt>
                <c:pt idx="5329">
                  <c:v>5.3288000000000002E-2</c:v>
                </c:pt>
                <c:pt idx="5330">
                  <c:v>5.3297999999999998E-2</c:v>
                </c:pt>
                <c:pt idx="5331">
                  <c:v>5.3308000000000001E-2</c:v>
                </c:pt>
                <c:pt idx="5332">
                  <c:v>5.3317999999999997E-2</c:v>
                </c:pt>
                <c:pt idx="5333">
                  <c:v>5.3328E-2</c:v>
                </c:pt>
                <c:pt idx="5334">
                  <c:v>5.3338000000000003E-2</c:v>
                </c:pt>
                <c:pt idx="5335">
                  <c:v>5.3348E-2</c:v>
                </c:pt>
                <c:pt idx="5336">
                  <c:v>5.3358000000000003E-2</c:v>
                </c:pt>
                <c:pt idx="5337">
                  <c:v>5.3367999999999999E-2</c:v>
                </c:pt>
                <c:pt idx="5338">
                  <c:v>5.3378000000000002E-2</c:v>
                </c:pt>
                <c:pt idx="5339">
                  <c:v>5.3387999999999998E-2</c:v>
                </c:pt>
                <c:pt idx="5340">
                  <c:v>5.3398000000000001E-2</c:v>
                </c:pt>
                <c:pt idx="5341">
                  <c:v>5.3407999999999997E-2</c:v>
                </c:pt>
                <c:pt idx="5342">
                  <c:v>5.3418E-2</c:v>
                </c:pt>
                <c:pt idx="5343">
                  <c:v>5.3428000000000003E-2</c:v>
                </c:pt>
                <c:pt idx="5344">
                  <c:v>5.3437999999999999E-2</c:v>
                </c:pt>
                <c:pt idx="5345">
                  <c:v>5.3448000000000002E-2</c:v>
                </c:pt>
                <c:pt idx="5346">
                  <c:v>5.3457999999999999E-2</c:v>
                </c:pt>
                <c:pt idx="5347">
                  <c:v>5.3468000000000002E-2</c:v>
                </c:pt>
                <c:pt idx="5348">
                  <c:v>5.3477999999999998E-2</c:v>
                </c:pt>
                <c:pt idx="5349">
                  <c:v>5.3488000000000001E-2</c:v>
                </c:pt>
                <c:pt idx="5350">
                  <c:v>5.3497999999999997E-2</c:v>
                </c:pt>
                <c:pt idx="5351">
                  <c:v>5.3508E-2</c:v>
                </c:pt>
                <c:pt idx="5352">
                  <c:v>5.3518000000000003E-2</c:v>
                </c:pt>
                <c:pt idx="5353">
                  <c:v>5.3527999999999999E-2</c:v>
                </c:pt>
                <c:pt idx="5354">
                  <c:v>5.3538000000000002E-2</c:v>
                </c:pt>
                <c:pt idx="5355">
                  <c:v>5.3547999999999998E-2</c:v>
                </c:pt>
                <c:pt idx="5356">
                  <c:v>5.3558000000000001E-2</c:v>
                </c:pt>
                <c:pt idx="5357">
                  <c:v>5.3567999999999998E-2</c:v>
                </c:pt>
                <c:pt idx="5358">
                  <c:v>5.3578000000000001E-2</c:v>
                </c:pt>
                <c:pt idx="5359">
                  <c:v>5.3587999999999997E-2</c:v>
                </c:pt>
                <c:pt idx="5360">
                  <c:v>5.3598E-2</c:v>
                </c:pt>
                <c:pt idx="5361">
                  <c:v>5.3608000000000003E-2</c:v>
                </c:pt>
                <c:pt idx="5362">
                  <c:v>5.3617999999999999E-2</c:v>
                </c:pt>
                <c:pt idx="5363">
                  <c:v>5.3628000000000002E-2</c:v>
                </c:pt>
                <c:pt idx="5364">
                  <c:v>5.3637999999999998E-2</c:v>
                </c:pt>
                <c:pt idx="5365">
                  <c:v>5.3648000000000001E-2</c:v>
                </c:pt>
                <c:pt idx="5366">
                  <c:v>5.3657999999999997E-2</c:v>
                </c:pt>
                <c:pt idx="5367">
                  <c:v>5.3668E-2</c:v>
                </c:pt>
                <c:pt idx="5368">
                  <c:v>5.3677999999999997E-2</c:v>
                </c:pt>
                <c:pt idx="5369">
                  <c:v>5.3688E-2</c:v>
                </c:pt>
                <c:pt idx="5370">
                  <c:v>5.3698000000000003E-2</c:v>
                </c:pt>
                <c:pt idx="5371">
                  <c:v>5.3707999999999999E-2</c:v>
                </c:pt>
                <c:pt idx="5372">
                  <c:v>5.3718000000000002E-2</c:v>
                </c:pt>
                <c:pt idx="5373">
                  <c:v>5.3727999999999998E-2</c:v>
                </c:pt>
                <c:pt idx="5374">
                  <c:v>5.3738000000000001E-2</c:v>
                </c:pt>
                <c:pt idx="5375">
                  <c:v>5.3747999999999997E-2</c:v>
                </c:pt>
                <c:pt idx="5376">
                  <c:v>5.3758E-2</c:v>
                </c:pt>
                <c:pt idx="5377">
                  <c:v>5.3768000000000003E-2</c:v>
                </c:pt>
                <c:pt idx="5378">
                  <c:v>5.3777999999999999E-2</c:v>
                </c:pt>
                <c:pt idx="5379">
                  <c:v>5.3788000000000002E-2</c:v>
                </c:pt>
                <c:pt idx="5380">
                  <c:v>5.3797999999999999E-2</c:v>
                </c:pt>
                <c:pt idx="5381">
                  <c:v>5.3808000000000002E-2</c:v>
                </c:pt>
                <c:pt idx="5382">
                  <c:v>5.3817999999999998E-2</c:v>
                </c:pt>
                <c:pt idx="5383">
                  <c:v>5.3828000000000001E-2</c:v>
                </c:pt>
                <c:pt idx="5384">
                  <c:v>5.3837999999999997E-2</c:v>
                </c:pt>
                <c:pt idx="5385">
                  <c:v>5.3848E-2</c:v>
                </c:pt>
                <c:pt idx="5386">
                  <c:v>5.3858000000000003E-2</c:v>
                </c:pt>
                <c:pt idx="5387">
                  <c:v>5.3867999999999999E-2</c:v>
                </c:pt>
                <c:pt idx="5388">
                  <c:v>5.3878000000000002E-2</c:v>
                </c:pt>
                <c:pt idx="5389">
                  <c:v>5.3887999999999998E-2</c:v>
                </c:pt>
                <c:pt idx="5390">
                  <c:v>5.3898000000000001E-2</c:v>
                </c:pt>
                <c:pt idx="5391">
                  <c:v>5.3907999999999998E-2</c:v>
                </c:pt>
                <c:pt idx="5392">
                  <c:v>5.3918000000000001E-2</c:v>
                </c:pt>
                <c:pt idx="5393">
                  <c:v>5.3927999999999997E-2</c:v>
                </c:pt>
                <c:pt idx="5394">
                  <c:v>5.3938E-2</c:v>
                </c:pt>
                <c:pt idx="5395">
                  <c:v>5.3948000000000003E-2</c:v>
                </c:pt>
                <c:pt idx="5396">
                  <c:v>5.3957999999999999E-2</c:v>
                </c:pt>
                <c:pt idx="5397">
                  <c:v>5.3968000000000002E-2</c:v>
                </c:pt>
                <c:pt idx="5398">
                  <c:v>5.3977999999999998E-2</c:v>
                </c:pt>
                <c:pt idx="5399">
                  <c:v>5.3988000000000001E-2</c:v>
                </c:pt>
                <c:pt idx="5400">
                  <c:v>5.3997999999999997E-2</c:v>
                </c:pt>
                <c:pt idx="5401">
                  <c:v>5.4008E-2</c:v>
                </c:pt>
                <c:pt idx="5402">
                  <c:v>5.4017999999999997E-2</c:v>
                </c:pt>
                <c:pt idx="5403">
                  <c:v>5.4028E-2</c:v>
                </c:pt>
                <c:pt idx="5404">
                  <c:v>5.4038000000000003E-2</c:v>
                </c:pt>
                <c:pt idx="5405">
                  <c:v>5.4047999999999999E-2</c:v>
                </c:pt>
                <c:pt idx="5406">
                  <c:v>5.4058000000000002E-2</c:v>
                </c:pt>
                <c:pt idx="5407">
                  <c:v>5.4067999999999998E-2</c:v>
                </c:pt>
                <c:pt idx="5408">
                  <c:v>5.4078000000000001E-2</c:v>
                </c:pt>
                <c:pt idx="5409">
                  <c:v>5.4087999999999997E-2</c:v>
                </c:pt>
                <c:pt idx="5410">
                  <c:v>5.4098E-2</c:v>
                </c:pt>
                <c:pt idx="5411">
                  <c:v>5.4108000000000003E-2</c:v>
                </c:pt>
                <c:pt idx="5412">
                  <c:v>5.4117999999999999E-2</c:v>
                </c:pt>
                <c:pt idx="5413">
                  <c:v>5.4128000000000003E-2</c:v>
                </c:pt>
                <c:pt idx="5414">
                  <c:v>5.4137999999999999E-2</c:v>
                </c:pt>
                <c:pt idx="5415">
                  <c:v>5.4148000000000002E-2</c:v>
                </c:pt>
                <c:pt idx="5416">
                  <c:v>5.4157999999999998E-2</c:v>
                </c:pt>
                <c:pt idx="5417">
                  <c:v>5.4168000000000001E-2</c:v>
                </c:pt>
                <c:pt idx="5418">
                  <c:v>5.4177999999999997E-2</c:v>
                </c:pt>
                <c:pt idx="5419">
                  <c:v>5.4188E-2</c:v>
                </c:pt>
                <c:pt idx="5420">
                  <c:v>5.4198000000000003E-2</c:v>
                </c:pt>
                <c:pt idx="5421">
                  <c:v>5.4207999999999999E-2</c:v>
                </c:pt>
                <c:pt idx="5422">
                  <c:v>5.4218000000000002E-2</c:v>
                </c:pt>
                <c:pt idx="5423">
                  <c:v>5.4227999999999998E-2</c:v>
                </c:pt>
                <c:pt idx="5424">
                  <c:v>5.4238000000000001E-2</c:v>
                </c:pt>
                <c:pt idx="5425">
                  <c:v>5.4247999999999998E-2</c:v>
                </c:pt>
                <c:pt idx="5426">
                  <c:v>5.4258000000000001E-2</c:v>
                </c:pt>
                <c:pt idx="5427">
                  <c:v>5.4267999999999997E-2</c:v>
                </c:pt>
                <c:pt idx="5428">
                  <c:v>5.4278E-2</c:v>
                </c:pt>
                <c:pt idx="5429">
                  <c:v>5.4288000000000003E-2</c:v>
                </c:pt>
                <c:pt idx="5430">
                  <c:v>5.4297999999999999E-2</c:v>
                </c:pt>
                <c:pt idx="5431">
                  <c:v>5.4308000000000002E-2</c:v>
                </c:pt>
                <c:pt idx="5432">
                  <c:v>5.4317999999999998E-2</c:v>
                </c:pt>
                <c:pt idx="5433">
                  <c:v>5.4328000000000001E-2</c:v>
                </c:pt>
                <c:pt idx="5434">
                  <c:v>5.4337999999999997E-2</c:v>
                </c:pt>
                <c:pt idx="5435">
                  <c:v>5.4348E-2</c:v>
                </c:pt>
                <c:pt idx="5436">
                  <c:v>5.4357999999999997E-2</c:v>
                </c:pt>
                <c:pt idx="5437">
                  <c:v>5.4368E-2</c:v>
                </c:pt>
                <c:pt idx="5438">
                  <c:v>5.4378000000000003E-2</c:v>
                </c:pt>
                <c:pt idx="5439">
                  <c:v>5.4387999999999999E-2</c:v>
                </c:pt>
                <c:pt idx="5440">
                  <c:v>5.4398000000000002E-2</c:v>
                </c:pt>
                <c:pt idx="5441">
                  <c:v>5.4407999999999998E-2</c:v>
                </c:pt>
                <c:pt idx="5442">
                  <c:v>5.4418000000000001E-2</c:v>
                </c:pt>
                <c:pt idx="5443">
                  <c:v>5.4427999999999997E-2</c:v>
                </c:pt>
                <c:pt idx="5444">
                  <c:v>5.4438E-2</c:v>
                </c:pt>
                <c:pt idx="5445">
                  <c:v>5.4448000000000003E-2</c:v>
                </c:pt>
                <c:pt idx="5446">
                  <c:v>5.4457999999999999E-2</c:v>
                </c:pt>
                <c:pt idx="5447">
                  <c:v>5.4468000000000003E-2</c:v>
                </c:pt>
                <c:pt idx="5448">
                  <c:v>5.4477999999999999E-2</c:v>
                </c:pt>
                <c:pt idx="5449">
                  <c:v>5.4488000000000002E-2</c:v>
                </c:pt>
                <c:pt idx="5450">
                  <c:v>5.4497999999999998E-2</c:v>
                </c:pt>
                <c:pt idx="5451">
                  <c:v>5.4508000000000001E-2</c:v>
                </c:pt>
                <c:pt idx="5452">
                  <c:v>5.4517999999999997E-2</c:v>
                </c:pt>
                <c:pt idx="5453">
                  <c:v>5.4528E-2</c:v>
                </c:pt>
                <c:pt idx="5454">
                  <c:v>5.4538000000000003E-2</c:v>
                </c:pt>
                <c:pt idx="5455">
                  <c:v>5.4547999999999999E-2</c:v>
                </c:pt>
                <c:pt idx="5456">
                  <c:v>5.4558000000000002E-2</c:v>
                </c:pt>
                <c:pt idx="5457">
                  <c:v>5.4567999999999998E-2</c:v>
                </c:pt>
                <c:pt idx="5458">
                  <c:v>5.4577000000000001E-2</c:v>
                </c:pt>
                <c:pt idx="5459">
                  <c:v>5.4586999999999997E-2</c:v>
                </c:pt>
                <c:pt idx="5460">
                  <c:v>5.4597E-2</c:v>
                </c:pt>
                <c:pt idx="5461">
                  <c:v>5.4607000000000003E-2</c:v>
                </c:pt>
                <c:pt idx="5462">
                  <c:v>5.4616999999999999E-2</c:v>
                </c:pt>
                <c:pt idx="5463">
                  <c:v>5.4627000000000002E-2</c:v>
                </c:pt>
                <c:pt idx="5464">
                  <c:v>5.4636999999999998E-2</c:v>
                </c:pt>
                <c:pt idx="5465">
                  <c:v>5.4647000000000001E-2</c:v>
                </c:pt>
                <c:pt idx="5466">
                  <c:v>5.4656999999999997E-2</c:v>
                </c:pt>
                <c:pt idx="5467">
                  <c:v>5.4667E-2</c:v>
                </c:pt>
                <c:pt idx="5468">
                  <c:v>5.4677000000000003E-2</c:v>
                </c:pt>
                <c:pt idx="5469">
                  <c:v>5.4686999999999999E-2</c:v>
                </c:pt>
                <c:pt idx="5470">
                  <c:v>5.4697000000000003E-2</c:v>
                </c:pt>
                <c:pt idx="5471">
                  <c:v>5.4706999999999999E-2</c:v>
                </c:pt>
                <c:pt idx="5472">
                  <c:v>5.4717000000000002E-2</c:v>
                </c:pt>
                <c:pt idx="5473">
                  <c:v>5.4726999999999998E-2</c:v>
                </c:pt>
                <c:pt idx="5474">
                  <c:v>5.4737000000000001E-2</c:v>
                </c:pt>
                <c:pt idx="5475">
                  <c:v>5.4746999999999997E-2</c:v>
                </c:pt>
                <c:pt idx="5476">
                  <c:v>5.4757E-2</c:v>
                </c:pt>
                <c:pt idx="5477">
                  <c:v>5.4767000000000003E-2</c:v>
                </c:pt>
                <c:pt idx="5478">
                  <c:v>5.4776999999999999E-2</c:v>
                </c:pt>
                <c:pt idx="5479">
                  <c:v>5.4787000000000002E-2</c:v>
                </c:pt>
                <c:pt idx="5480">
                  <c:v>5.4796999999999998E-2</c:v>
                </c:pt>
                <c:pt idx="5481">
                  <c:v>5.4807000000000002E-2</c:v>
                </c:pt>
                <c:pt idx="5482">
                  <c:v>5.4816999999999998E-2</c:v>
                </c:pt>
                <c:pt idx="5483">
                  <c:v>5.4827000000000001E-2</c:v>
                </c:pt>
                <c:pt idx="5484">
                  <c:v>5.4836999999999997E-2</c:v>
                </c:pt>
                <c:pt idx="5485">
                  <c:v>5.4847E-2</c:v>
                </c:pt>
                <c:pt idx="5486">
                  <c:v>5.4857000000000003E-2</c:v>
                </c:pt>
                <c:pt idx="5487">
                  <c:v>5.4866999999999999E-2</c:v>
                </c:pt>
                <c:pt idx="5488">
                  <c:v>5.4877000000000002E-2</c:v>
                </c:pt>
                <c:pt idx="5489">
                  <c:v>5.4886999999999998E-2</c:v>
                </c:pt>
                <c:pt idx="5490">
                  <c:v>5.4897000000000001E-2</c:v>
                </c:pt>
                <c:pt idx="5491">
                  <c:v>5.4906999999999997E-2</c:v>
                </c:pt>
                <c:pt idx="5492">
                  <c:v>5.4917000000000001E-2</c:v>
                </c:pt>
                <c:pt idx="5493">
                  <c:v>5.4926999999999997E-2</c:v>
                </c:pt>
                <c:pt idx="5494">
                  <c:v>5.4937E-2</c:v>
                </c:pt>
                <c:pt idx="5495">
                  <c:v>5.4947000000000003E-2</c:v>
                </c:pt>
                <c:pt idx="5496">
                  <c:v>5.4956999999999999E-2</c:v>
                </c:pt>
                <c:pt idx="5497">
                  <c:v>5.4967000000000002E-2</c:v>
                </c:pt>
                <c:pt idx="5498">
                  <c:v>5.4976999999999998E-2</c:v>
                </c:pt>
                <c:pt idx="5499">
                  <c:v>5.4987000000000001E-2</c:v>
                </c:pt>
                <c:pt idx="5500">
                  <c:v>5.4996999999999997E-2</c:v>
                </c:pt>
                <c:pt idx="5501">
                  <c:v>5.5007E-2</c:v>
                </c:pt>
                <c:pt idx="5502">
                  <c:v>5.5017000000000003E-2</c:v>
                </c:pt>
                <c:pt idx="5503">
                  <c:v>5.5027E-2</c:v>
                </c:pt>
                <c:pt idx="5504">
                  <c:v>5.5037000000000003E-2</c:v>
                </c:pt>
                <c:pt idx="5505">
                  <c:v>5.5046999999999999E-2</c:v>
                </c:pt>
                <c:pt idx="5506">
                  <c:v>5.5057000000000002E-2</c:v>
                </c:pt>
                <c:pt idx="5507">
                  <c:v>5.5066999999999998E-2</c:v>
                </c:pt>
                <c:pt idx="5508">
                  <c:v>5.5077000000000001E-2</c:v>
                </c:pt>
                <c:pt idx="5509">
                  <c:v>5.5086999999999997E-2</c:v>
                </c:pt>
                <c:pt idx="5510">
                  <c:v>5.5097E-2</c:v>
                </c:pt>
                <c:pt idx="5511">
                  <c:v>5.5107000000000003E-2</c:v>
                </c:pt>
                <c:pt idx="5512">
                  <c:v>5.5116999999999999E-2</c:v>
                </c:pt>
                <c:pt idx="5513">
                  <c:v>5.5127000000000002E-2</c:v>
                </c:pt>
                <c:pt idx="5514">
                  <c:v>5.5136999999999999E-2</c:v>
                </c:pt>
                <c:pt idx="5515">
                  <c:v>5.5147000000000002E-2</c:v>
                </c:pt>
                <c:pt idx="5516">
                  <c:v>5.5156999999999998E-2</c:v>
                </c:pt>
                <c:pt idx="5517">
                  <c:v>5.5167000000000001E-2</c:v>
                </c:pt>
                <c:pt idx="5518">
                  <c:v>5.5176999999999997E-2</c:v>
                </c:pt>
                <c:pt idx="5519">
                  <c:v>5.5187E-2</c:v>
                </c:pt>
                <c:pt idx="5520">
                  <c:v>5.5197000000000003E-2</c:v>
                </c:pt>
                <c:pt idx="5521">
                  <c:v>5.5206999999999999E-2</c:v>
                </c:pt>
                <c:pt idx="5522">
                  <c:v>5.5217000000000002E-2</c:v>
                </c:pt>
                <c:pt idx="5523">
                  <c:v>5.5226999999999998E-2</c:v>
                </c:pt>
                <c:pt idx="5524">
                  <c:v>5.5237000000000001E-2</c:v>
                </c:pt>
                <c:pt idx="5525">
                  <c:v>5.5246999999999997E-2</c:v>
                </c:pt>
                <c:pt idx="5526">
                  <c:v>5.5257000000000001E-2</c:v>
                </c:pt>
                <c:pt idx="5527">
                  <c:v>5.5266999999999997E-2</c:v>
                </c:pt>
                <c:pt idx="5528">
                  <c:v>5.5277E-2</c:v>
                </c:pt>
                <c:pt idx="5529">
                  <c:v>5.5287000000000003E-2</c:v>
                </c:pt>
                <c:pt idx="5530">
                  <c:v>5.5296999999999999E-2</c:v>
                </c:pt>
                <c:pt idx="5531">
                  <c:v>5.5307000000000002E-2</c:v>
                </c:pt>
                <c:pt idx="5532">
                  <c:v>5.5316999999999998E-2</c:v>
                </c:pt>
                <c:pt idx="5533">
                  <c:v>5.5327000000000001E-2</c:v>
                </c:pt>
                <c:pt idx="5534">
                  <c:v>5.5336999999999997E-2</c:v>
                </c:pt>
                <c:pt idx="5535">
                  <c:v>5.5347E-2</c:v>
                </c:pt>
                <c:pt idx="5536">
                  <c:v>5.5357000000000003E-2</c:v>
                </c:pt>
                <c:pt idx="5537">
                  <c:v>5.5367E-2</c:v>
                </c:pt>
                <c:pt idx="5538">
                  <c:v>5.5377000000000003E-2</c:v>
                </c:pt>
                <c:pt idx="5539">
                  <c:v>5.5386999999999999E-2</c:v>
                </c:pt>
                <c:pt idx="5540">
                  <c:v>5.5397000000000002E-2</c:v>
                </c:pt>
                <c:pt idx="5541">
                  <c:v>5.5406999999999998E-2</c:v>
                </c:pt>
                <c:pt idx="5542">
                  <c:v>5.5417000000000001E-2</c:v>
                </c:pt>
                <c:pt idx="5543">
                  <c:v>5.5426999999999997E-2</c:v>
                </c:pt>
                <c:pt idx="5544">
                  <c:v>5.5437E-2</c:v>
                </c:pt>
                <c:pt idx="5545">
                  <c:v>5.5447000000000003E-2</c:v>
                </c:pt>
                <c:pt idx="5546">
                  <c:v>5.5456999999999999E-2</c:v>
                </c:pt>
                <c:pt idx="5547">
                  <c:v>5.5467000000000002E-2</c:v>
                </c:pt>
                <c:pt idx="5548">
                  <c:v>5.5476999999999999E-2</c:v>
                </c:pt>
                <c:pt idx="5549">
                  <c:v>5.5487000000000002E-2</c:v>
                </c:pt>
                <c:pt idx="5550">
                  <c:v>5.5496999999999998E-2</c:v>
                </c:pt>
                <c:pt idx="5551">
                  <c:v>5.5507000000000001E-2</c:v>
                </c:pt>
                <c:pt idx="5552">
                  <c:v>5.5516999999999997E-2</c:v>
                </c:pt>
                <c:pt idx="5553">
                  <c:v>5.5527E-2</c:v>
                </c:pt>
                <c:pt idx="5554">
                  <c:v>5.5537000000000003E-2</c:v>
                </c:pt>
                <c:pt idx="5555">
                  <c:v>5.5546999999999999E-2</c:v>
                </c:pt>
                <c:pt idx="5556">
                  <c:v>5.5557000000000002E-2</c:v>
                </c:pt>
                <c:pt idx="5557">
                  <c:v>5.5566999999999998E-2</c:v>
                </c:pt>
                <c:pt idx="5558">
                  <c:v>5.5577000000000001E-2</c:v>
                </c:pt>
                <c:pt idx="5559">
                  <c:v>5.5586999999999998E-2</c:v>
                </c:pt>
                <c:pt idx="5560">
                  <c:v>5.5597000000000001E-2</c:v>
                </c:pt>
                <c:pt idx="5561">
                  <c:v>5.5606999999999997E-2</c:v>
                </c:pt>
                <c:pt idx="5562">
                  <c:v>5.5617E-2</c:v>
                </c:pt>
                <c:pt idx="5563">
                  <c:v>5.5627000000000003E-2</c:v>
                </c:pt>
                <c:pt idx="5564">
                  <c:v>5.5636999999999999E-2</c:v>
                </c:pt>
                <c:pt idx="5565">
                  <c:v>5.5647000000000002E-2</c:v>
                </c:pt>
                <c:pt idx="5566">
                  <c:v>5.5656999999999998E-2</c:v>
                </c:pt>
                <c:pt idx="5567">
                  <c:v>5.5667000000000001E-2</c:v>
                </c:pt>
                <c:pt idx="5568">
                  <c:v>5.5676999999999997E-2</c:v>
                </c:pt>
                <c:pt idx="5569">
                  <c:v>5.5687E-2</c:v>
                </c:pt>
                <c:pt idx="5570">
                  <c:v>5.5697000000000003E-2</c:v>
                </c:pt>
                <c:pt idx="5571">
                  <c:v>5.5707E-2</c:v>
                </c:pt>
                <c:pt idx="5572">
                  <c:v>5.5717000000000003E-2</c:v>
                </c:pt>
                <c:pt idx="5573">
                  <c:v>5.5726999999999999E-2</c:v>
                </c:pt>
                <c:pt idx="5574">
                  <c:v>5.5737000000000002E-2</c:v>
                </c:pt>
                <c:pt idx="5575">
                  <c:v>5.5746999999999998E-2</c:v>
                </c:pt>
                <c:pt idx="5576">
                  <c:v>5.5757000000000001E-2</c:v>
                </c:pt>
                <c:pt idx="5577">
                  <c:v>5.5766999999999997E-2</c:v>
                </c:pt>
                <c:pt idx="5578">
                  <c:v>5.5777E-2</c:v>
                </c:pt>
                <c:pt idx="5579">
                  <c:v>5.5787000000000003E-2</c:v>
                </c:pt>
                <c:pt idx="5580">
                  <c:v>5.5796999999999999E-2</c:v>
                </c:pt>
                <c:pt idx="5581">
                  <c:v>5.5807000000000002E-2</c:v>
                </c:pt>
                <c:pt idx="5582">
                  <c:v>5.5816999999999999E-2</c:v>
                </c:pt>
                <c:pt idx="5583">
                  <c:v>5.5827000000000002E-2</c:v>
                </c:pt>
                <c:pt idx="5584">
                  <c:v>5.5836999999999998E-2</c:v>
                </c:pt>
                <c:pt idx="5585">
                  <c:v>5.5847000000000001E-2</c:v>
                </c:pt>
                <c:pt idx="5586">
                  <c:v>5.5856999999999997E-2</c:v>
                </c:pt>
                <c:pt idx="5587">
                  <c:v>5.5867E-2</c:v>
                </c:pt>
                <c:pt idx="5588">
                  <c:v>5.5877000000000003E-2</c:v>
                </c:pt>
                <c:pt idx="5589">
                  <c:v>5.5886999999999999E-2</c:v>
                </c:pt>
                <c:pt idx="5590">
                  <c:v>5.5897000000000002E-2</c:v>
                </c:pt>
                <c:pt idx="5591">
                  <c:v>5.5906999999999998E-2</c:v>
                </c:pt>
                <c:pt idx="5592">
                  <c:v>5.5917000000000001E-2</c:v>
                </c:pt>
                <c:pt idx="5593">
                  <c:v>5.5926999999999998E-2</c:v>
                </c:pt>
                <c:pt idx="5594">
                  <c:v>5.5937000000000001E-2</c:v>
                </c:pt>
                <c:pt idx="5595">
                  <c:v>5.5946999999999997E-2</c:v>
                </c:pt>
                <c:pt idx="5596">
                  <c:v>5.5957E-2</c:v>
                </c:pt>
                <c:pt idx="5597">
                  <c:v>5.5967000000000003E-2</c:v>
                </c:pt>
                <c:pt idx="5598">
                  <c:v>5.5976999999999999E-2</c:v>
                </c:pt>
                <c:pt idx="5599">
                  <c:v>5.5987000000000002E-2</c:v>
                </c:pt>
                <c:pt idx="5600">
                  <c:v>5.5996999999999998E-2</c:v>
                </c:pt>
                <c:pt idx="5601">
                  <c:v>5.6007000000000001E-2</c:v>
                </c:pt>
                <c:pt idx="5602">
                  <c:v>5.6016999999999997E-2</c:v>
                </c:pt>
                <c:pt idx="5603">
                  <c:v>5.6027E-2</c:v>
                </c:pt>
                <c:pt idx="5604">
                  <c:v>5.6036999999999997E-2</c:v>
                </c:pt>
                <c:pt idx="5605">
                  <c:v>5.6047E-2</c:v>
                </c:pt>
                <c:pt idx="5606">
                  <c:v>5.6057000000000003E-2</c:v>
                </c:pt>
                <c:pt idx="5607">
                  <c:v>5.6066999999999999E-2</c:v>
                </c:pt>
                <c:pt idx="5608">
                  <c:v>5.6077000000000002E-2</c:v>
                </c:pt>
                <c:pt idx="5609">
                  <c:v>5.6086999999999998E-2</c:v>
                </c:pt>
                <c:pt idx="5610">
                  <c:v>5.6097000000000001E-2</c:v>
                </c:pt>
                <c:pt idx="5611">
                  <c:v>5.6106999999999997E-2</c:v>
                </c:pt>
                <c:pt idx="5612">
                  <c:v>5.6117E-2</c:v>
                </c:pt>
                <c:pt idx="5613">
                  <c:v>5.6127000000000003E-2</c:v>
                </c:pt>
                <c:pt idx="5614">
                  <c:v>5.6136999999999999E-2</c:v>
                </c:pt>
                <c:pt idx="5615">
                  <c:v>5.6147000000000002E-2</c:v>
                </c:pt>
                <c:pt idx="5616">
                  <c:v>5.6156999999999999E-2</c:v>
                </c:pt>
                <c:pt idx="5617">
                  <c:v>5.6167000000000002E-2</c:v>
                </c:pt>
                <c:pt idx="5618">
                  <c:v>5.6176999999999998E-2</c:v>
                </c:pt>
                <c:pt idx="5619">
                  <c:v>5.6187000000000001E-2</c:v>
                </c:pt>
                <c:pt idx="5620">
                  <c:v>5.6196999999999997E-2</c:v>
                </c:pt>
                <c:pt idx="5621">
                  <c:v>5.6207E-2</c:v>
                </c:pt>
                <c:pt idx="5622">
                  <c:v>5.6217000000000003E-2</c:v>
                </c:pt>
                <c:pt idx="5623">
                  <c:v>5.6226999999999999E-2</c:v>
                </c:pt>
                <c:pt idx="5624">
                  <c:v>5.6237000000000002E-2</c:v>
                </c:pt>
                <c:pt idx="5625">
                  <c:v>5.6246999999999998E-2</c:v>
                </c:pt>
                <c:pt idx="5626">
                  <c:v>5.6257000000000001E-2</c:v>
                </c:pt>
                <c:pt idx="5627">
                  <c:v>5.6266999999999998E-2</c:v>
                </c:pt>
                <c:pt idx="5628">
                  <c:v>5.6277000000000001E-2</c:v>
                </c:pt>
                <c:pt idx="5629">
                  <c:v>5.6286999999999997E-2</c:v>
                </c:pt>
                <c:pt idx="5630">
                  <c:v>5.6297E-2</c:v>
                </c:pt>
                <c:pt idx="5631">
                  <c:v>5.6307000000000003E-2</c:v>
                </c:pt>
                <c:pt idx="5632">
                  <c:v>5.6316999999999999E-2</c:v>
                </c:pt>
                <c:pt idx="5633">
                  <c:v>5.6327000000000002E-2</c:v>
                </c:pt>
                <c:pt idx="5634">
                  <c:v>5.6336999999999998E-2</c:v>
                </c:pt>
                <c:pt idx="5635">
                  <c:v>5.6347000000000001E-2</c:v>
                </c:pt>
                <c:pt idx="5636">
                  <c:v>5.6356999999999997E-2</c:v>
                </c:pt>
                <c:pt idx="5637">
                  <c:v>5.6367E-2</c:v>
                </c:pt>
                <c:pt idx="5638">
                  <c:v>5.6376999999999997E-2</c:v>
                </c:pt>
                <c:pt idx="5639">
                  <c:v>5.6387E-2</c:v>
                </c:pt>
                <c:pt idx="5640">
                  <c:v>5.6397000000000003E-2</c:v>
                </c:pt>
                <c:pt idx="5641">
                  <c:v>5.6406999999999999E-2</c:v>
                </c:pt>
                <c:pt idx="5642">
                  <c:v>5.6417000000000002E-2</c:v>
                </c:pt>
                <c:pt idx="5643">
                  <c:v>5.6426999999999998E-2</c:v>
                </c:pt>
                <c:pt idx="5644">
                  <c:v>5.6437000000000001E-2</c:v>
                </c:pt>
                <c:pt idx="5645">
                  <c:v>5.6446999999999997E-2</c:v>
                </c:pt>
                <c:pt idx="5646">
                  <c:v>5.6457E-2</c:v>
                </c:pt>
                <c:pt idx="5647">
                  <c:v>5.6467000000000003E-2</c:v>
                </c:pt>
                <c:pt idx="5648">
                  <c:v>5.6476999999999999E-2</c:v>
                </c:pt>
                <c:pt idx="5649">
                  <c:v>5.6487000000000002E-2</c:v>
                </c:pt>
                <c:pt idx="5650">
                  <c:v>5.6496999999999999E-2</c:v>
                </c:pt>
                <c:pt idx="5651">
                  <c:v>5.6507000000000002E-2</c:v>
                </c:pt>
                <c:pt idx="5652">
                  <c:v>5.6516999999999998E-2</c:v>
                </c:pt>
                <c:pt idx="5653">
                  <c:v>5.6527000000000001E-2</c:v>
                </c:pt>
                <c:pt idx="5654">
                  <c:v>5.6536999999999997E-2</c:v>
                </c:pt>
                <c:pt idx="5655">
                  <c:v>5.6547E-2</c:v>
                </c:pt>
                <c:pt idx="5656">
                  <c:v>5.6557000000000003E-2</c:v>
                </c:pt>
                <c:pt idx="5657">
                  <c:v>5.6566999999999999E-2</c:v>
                </c:pt>
                <c:pt idx="5658">
                  <c:v>5.6577000000000002E-2</c:v>
                </c:pt>
                <c:pt idx="5659">
                  <c:v>5.6586999999999998E-2</c:v>
                </c:pt>
                <c:pt idx="5660">
                  <c:v>5.6597000000000001E-2</c:v>
                </c:pt>
                <c:pt idx="5661">
                  <c:v>5.6606999999999998E-2</c:v>
                </c:pt>
                <c:pt idx="5662">
                  <c:v>5.6617000000000001E-2</c:v>
                </c:pt>
                <c:pt idx="5663">
                  <c:v>5.6626999999999997E-2</c:v>
                </c:pt>
                <c:pt idx="5664">
                  <c:v>5.6637E-2</c:v>
                </c:pt>
                <c:pt idx="5665">
                  <c:v>5.6647000000000003E-2</c:v>
                </c:pt>
                <c:pt idx="5666">
                  <c:v>5.6656999999999999E-2</c:v>
                </c:pt>
                <c:pt idx="5667">
                  <c:v>5.6667000000000002E-2</c:v>
                </c:pt>
                <c:pt idx="5668">
                  <c:v>5.6676999999999998E-2</c:v>
                </c:pt>
                <c:pt idx="5669">
                  <c:v>5.6687000000000001E-2</c:v>
                </c:pt>
                <c:pt idx="5670">
                  <c:v>5.6696999999999997E-2</c:v>
                </c:pt>
                <c:pt idx="5671">
                  <c:v>5.6707E-2</c:v>
                </c:pt>
                <c:pt idx="5672">
                  <c:v>5.6716999999999997E-2</c:v>
                </c:pt>
                <c:pt idx="5673">
                  <c:v>5.6727E-2</c:v>
                </c:pt>
                <c:pt idx="5674">
                  <c:v>5.6737000000000003E-2</c:v>
                </c:pt>
                <c:pt idx="5675">
                  <c:v>5.6746999999999999E-2</c:v>
                </c:pt>
                <c:pt idx="5676">
                  <c:v>5.6757000000000002E-2</c:v>
                </c:pt>
                <c:pt idx="5677">
                  <c:v>5.6766999999999998E-2</c:v>
                </c:pt>
                <c:pt idx="5678">
                  <c:v>5.6777000000000001E-2</c:v>
                </c:pt>
                <c:pt idx="5679">
                  <c:v>5.6786999999999997E-2</c:v>
                </c:pt>
                <c:pt idx="5680">
                  <c:v>5.6797E-2</c:v>
                </c:pt>
                <c:pt idx="5681">
                  <c:v>5.6807000000000003E-2</c:v>
                </c:pt>
                <c:pt idx="5682">
                  <c:v>5.6816999999999999E-2</c:v>
                </c:pt>
                <c:pt idx="5683">
                  <c:v>5.6827000000000003E-2</c:v>
                </c:pt>
                <c:pt idx="5684">
                  <c:v>5.6836999999999999E-2</c:v>
                </c:pt>
                <c:pt idx="5685">
                  <c:v>5.6847000000000002E-2</c:v>
                </c:pt>
                <c:pt idx="5686">
                  <c:v>5.6856999999999998E-2</c:v>
                </c:pt>
                <c:pt idx="5687">
                  <c:v>5.6867000000000001E-2</c:v>
                </c:pt>
                <c:pt idx="5688">
                  <c:v>5.6876999999999997E-2</c:v>
                </c:pt>
                <c:pt idx="5689">
                  <c:v>5.6887E-2</c:v>
                </c:pt>
                <c:pt idx="5690">
                  <c:v>5.6897000000000003E-2</c:v>
                </c:pt>
                <c:pt idx="5691">
                  <c:v>5.6906999999999999E-2</c:v>
                </c:pt>
                <c:pt idx="5692">
                  <c:v>5.6917000000000002E-2</c:v>
                </c:pt>
                <c:pt idx="5693">
                  <c:v>5.6926999999999998E-2</c:v>
                </c:pt>
                <c:pt idx="5694">
                  <c:v>5.6937000000000001E-2</c:v>
                </c:pt>
                <c:pt idx="5695">
                  <c:v>5.6946999999999998E-2</c:v>
                </c:pt>
                <c:pt idx="5696">
                  <c:v>5.6957000000000001E-2</c:v>
                </c:pt>
                <c:pt idx="5697">
                  <c:v>5.6966999999999997E-2</c:v>
                </c:pt>
                <c:pt idx="5698">
                  <c:v>5.6977E-2</c:v>
                </c:pt>
                <c:pt idx="5699">
                  <c:v>5.6987000000000003E-2</c:v>
                </c:pt>
                <c:pt idx="5700">
                  <c:v>5.6996999999999999E-2</c:v>
                </c:pt>
                <c:pt idx="5701">
                  <c:v>5.7007000000000002E-2</c:v>
                </c:pt>
                <c:pt idx="5702">
                  <c:v>5.7016999999999998E-2</c:v>
                </c:pt>
                <c:pt idx="5703">
                  <c:v>5.7027000000000001E-2</c:v>
                </c:pt>
                <c:pt idx="5704">
                  <c:v>5.7036999999999997E-2</c:v>
                </c:pt>
                <c:pt idx="5705">
                  <c:v>5.7047E-2</c:v>
                </c:pt>
                <c:pt idx="5706">
                  <c:v>5.7056999999999997E-2</c:v>
                </c:pt>
                <c:pt idx="5707">
                  <c:v>5.7067E-2</c:v>
                </c:pt>
                <c:pt idx="5708">
                  <c:v>5.7077000000000003E-2</c:v>
                </c:pt>
                <c:pt idx="5709">
                  <c:v>5.7086999999999999E-2</c:v>
                </c:pt>
                <c:pt idx="5710">
                  <c:v>5.7097000000000002E-2</c:v>
                </c:pt>
                <c:pt idx="5711">
                  <c:v>5.7106999999999998E-2</c:v>
                </c:pt>
                <c:pt idx="5712">
                  <c:v>5.7117000000000001E-2</c:v>
                </c:pt>
                <c:pt idx="5713">
                  <c:v>5.7126999999999997E-2</c:v>
                </c:pt>
                <c:pt idx="5714">
                  <c:v>5.7137E-2</c:v>
                </c:pt>
                <c:pt idx="5715">
                  <c:v>5.7147000000000003E-2</c:v>
                </c:pt>
                <c:pt idx="5716">
                  <c:v>5.7156999999999999E-2</c:v>
                </c:pt>
                <c:pt idx="5717">
                  <c:v>5.7167000000000003E-2</c:v>
                </c:pt>
                <c:pt idx="5718">
                  <c:v>5.7176999999999999E-2</c:v>
                </c:pt>
                <c:pt idx="5719">
                  <c:v>5.7187000000000002E-2</c:v>
                </c:pt>
                <c:pt idx="5720">
                  <c:v>5.7196999999999998E-2</c:v>
                </c:pt>
                <c:pt idx="5721">
                  <c:v>5.7207000000000001E-2</c:v>
                </c:pt>
                <c:pt idx="5722">
                  <c:v>5.7216999999999997E-2</c:v>
                </c:pt>
                <c:pt idx="5723">
                  <c:v>5.7227E-2</c:v>
                </c:pt>
                <c:pt idx="5724">
                  <c:v>5.7237000000000003E-2</c:v>
                </c:pt>
                <c:pt idx="5725">
                  <c:v>5.7246999999999999E-2</c:v>
                </c:pt>
                <c:pt idx="5726">
                  <c:v>5.7257000000000002E-2</c:v>
                </c:pt>
                <c:pt idx="5727">
                  <c:v>5.7266999999999998E-2</c:v>
                </c:pt>
                <c:pt idx="5728">
                  <c:v>5.7277000000000002E-2</c:v>
                </c:pt>
                <c:pt idx="5729">
                  <c:v>5.7286999999999998E-2</c:v>
                </c:pt>
                <c:pt idx="5730">
                  <c:v>5.7297000000000001E-2</c:v>
                </c:pt>
                <c:pt idx="5731">
                  <c:v>5.7306999999999997E-2</c:v>
                </c:pt>
                <c:pt idx="5732">
                  <c:v>5.7317E-2</c:v>
                </c:pt>
                <c:pt idx="5733">
                  <c:v>5.7327000000000003E-2</c:v>
                </c:pt>
                <c:pt idx="5734">
                  <c:v>5.7336999999999999E-2</c:v>
                </c:pt>
                <c:pt idx="5735">
                  <c:v>5.7347000000000002E-2</c:v>
                </c:pt>
                <c:pt idx="5736">
                  <c:v>5.7356999999999998E-2</c:v>
                </c:pt>
                <c:pt idx="5737">
                  <c:v>5.7367000000000001E-2</c:v>
                </c:pt>
                <c:pt idx="5738">
                  <c:v>5.7376999999999997E-2</c:v>
                </c:pt>
                <c:pt idx="5739">
                  <c:v>5.7387000000000001E-2</c:v>
                </c:pt>
                <c:pt idx="5740">
                  <c:v>5.7396999999999997E-2</c:v>
                </c:pt>
                <c:pt idx="5741">
                  <c:v>5.7407E-2</c:v>
                </c:pt>
                <c:pt idx="5742">
                  <c:v>5.7417000000000003E-2</c:v>
                </c:pt>
                <c:pt idx="5743">
                  <c:v>5.7426999999999999E-2</c:v>
                </c:pt>
                <c:pt idx="5744">
                  <c:v>5.7437000000000002E-2</c:v>
                </c:pt>
                <c:pt idx="5745">
                  <c:v>5.7446999999999998E-2</c:v>
                </c:pt>
                <c:pt idx="5746">
                  <c:v>5.7457000000000001E-2</c:v>
                </c:pt>
                <c:pt idx="5747">
                  <c:v>5.7466999999999997E-2</c:v>
                </c:pt>
                <c:pt idx="5748">
                  <c:v>5.7477E-2</c:v>
                </c:pt>
                <c:pt idx="5749">
                  <c:v>5.7487000000000003E-2</c:v>
                </c:pt>
                <c:pt idx="5750">
                  <c:v>5.7496999999999999E-2</c:v>
                </c:pt>
                <c:pt idx="5751">
                  <c:v>5.7507000000000003E-2</c:v>
                </c:pt>
                <c:pt idx="5752">
                  <c:v>5.7516999999999999E-2</c:v>
                </c:pt>
                <c:pt idx="5753">
                  <c:v>5.7527000000000002E-2</c:v>
                </c:pt>
                <c:pt idx="5754">
                  <c:v>5.7536999999999998E-2</c:v>
                </c:pt>
                <c:pt idx="5755">
                  <c:v>5.7547000000000001E-2</c:v>
                </c:pt>
                <c:pt idx="5756">
                  <c:v>5.7556999999999997E-2</c:v>
                </c:pt>
                <c:pt idx="5757">
                  <c:v>5.7567E-2</c:v>
                </c:pt>
                <c:pt idx="5758">
                  <c:v>5.7577000000000003E-2</c:v>
                </c:pt>
                <c:pt idx="5759">
                  <c:v>5.7586999999999999E-2</c:v>
                </c:pt>
                <c:pt idx="5760">
                  <c:v>5.7597000000000002E-2</c:v>
                </c:pt>
                <c:pt idx="5761">
                  <c:v>5.7606999999999998E-2</c:v>
                </c:pt>
                <c:pt idx="5762">
                  <c:v>5.7617000000000002E-2</c:v>
                </c:pt>
                <c:pt idx="5763">
                  <c:v>5.7626999999999998E-2</c:v>
                </c:pt>
                <c:pt idx="5764">
                  <c:v>5.7637000000000001E-2</c:v>
                </c:pt>
                <c:pt idx="5765">
                  <c:v>5.7646999999999997E-2</c:v>
                </c:pt>
                <c:pt idx="5766">
                  <c:v>5.7657E-2</c:v>
                </c:pt>
                <c:pt idx="5767">
                  <c:v>5.7667000000000003E-2</c:v>
                </c:pt>
                <c:pt idx="5768">
                  <c:v>5.7676999999999999E-2</c:v>
                </c:pt>
                <c:pt idx="5769">
                  <c:v>5.7687000000000002E-2</c:v>
                </c:pt>
                <c:pt idx="5770">
                  <c:v>5.7696999999999998E-2</c:v>
                </c:pt>
                <c:pt idx="5771">
                  <c:v>5.7707000000000001E-2</c:v>
                </c:pt>
                <c:pt idx="5772">
                  <c:v>5.7716999999999997E-2</c:v>
                </c:pt>
                <c:pt idx="5773">
                  <c:v>5.7727000000000001E-2</c:v>
                </c:pt>
                <c:pt idx="5774">
                  <c:v>5.7736999999999997E-2</c:v>
                </c:pt>
                <c:pt idx="5775">
                  <c:v>5.7747E-2</c:v>
                </c:pt>
                <c:pt idx="5776">
                  <c:v>5.7757000000000003E-2</c:v>
                </c:pt>
                <c:pt idx="5777">
                  <c:v>5.7766999999999999E-2</c:v>
                </c:pt>
                <c:pt idx="5778">
                  <c:v>5.7777000000000002E-2</c:v>
                </c:pt>
                <c:pt idx="5779">
                  <c:v>5.7786999999999998E-2</c:v>
                </c:pt>
                <c:pt idx="5780">
                  <c:v>5.7797000000000001E-2</c:v>
                </c:pt>
                <c:pt idx="5781">
                  <c:v>5.7806999999999997E-2</c:v>
                </c:pt>
                <c:pt idx="5782">
                  <c:v>5.7817E-2</c:v>
                </c:pt>
                <c:pt idx="5783">
                  <c:v>5.7827000000000003E-2</c:v>
                </c:pt>
                <c:pt idx="5784">
                  <c:v>5.7837E-2</c:v>
                </c:pt>
                <c:pt idx="5785">
                  <c:v>5.7847000000000003E-2</c:v>
                </c:pt>
                <c:pt idx="5786">
                  <c:v>5.7856999999999999E-2</c:v>
                </c:pt>
                <c:pt idx="5787">
                  <c:v>5.7867000000000002E-2</c:v>
                </c:pt>
                <c:pt idx="5788">
                  <c:v>5.7876999999999998E-2</c:v>
                </c:pt>
                <c:pt idx="5789">
                  <c:v>5.7887000000000001E-2</c:v>
                </c:pt>
                <c:pt idx="5790">
                  <c:v>5.7896999999999997E-2</c:v>
                </c:pt>
                <c:pt idx="5791">
                  <c:v>5.7907E-2</c:v>
                </c:pt>
                <c:pt idx="5792">
                  <c:v>5.7917000000000003E-2</c:v>
                </c:pt>
                <c:pt idx="5793">
                  <c:v>5.7926999999999999E-2</c:v>
                </c:pt>
                <c:pt idx="5794">
                  <c:v>5.7937000000000002E-2</c:v>
                </c:pt>
                <c:pt idx="5795">
                  <c:v>5.7946999999999999E-2</c:v>
                </c:pt>
                <c:pt idx="5796">
                  <c:v>5.7957000000000002E-2</c:v>
                </c:pt>
                <c:pt idx="5797">
                  <c:v>5.7966999999999998E-2</c:v>
                </c:pt>
                <c:pt idx="5798">
                  <c:v>5.7977000000000001E-2</c:v>
                </c:pt>
                <c:pt idx="5799">
                  <c:v>5.7986999999999997E-2</c:v>
                </c:pt>
                <c:pt idx="5800">
                  <c:v>5.7997E-2</c:v>
                </c:pt>
                <c:pt idx="5801">
                  <c:v>5.8007000000000003E-2</c:v>
                </c:pt>
                <c:pt idx="5802">
                  <c:v>5.8016999999999999E-2</c:v>
                </c:pt>
                <c:pt idx="5803">
                  <c:v>5.8027000000000002E-2</c:v>
                </c:pt>
                <c:pt idx="5804">
                  <c:v>5.8036999999999998E-2</c:v>
                </c:pt>
                <c:pt idx="5805">
                  <c:v>5.8047000000000001E-2</c:v>
                </c:pt>
                <c:pt idx="5806">
                  <c:v>5.8056999999999997E-2</c:v>
                </c:pt>
                <c:pt idx="5807">
                  <c:v>5.8067000000000001E-2</c:v>
                </c:pt>
                <c:pt idx="5808">
                  <c:v>5.8076999999999997E-2</c:v>
                </c:pt>
                <c:pt idx="5809">
                  <c:v>5.8087E-2</c:v>
                </c:pt>
                <c:pt idx="5810">
                  <c:v>5.8097000000000003E-2</c:v>
                </c:pt>
                <c:pt idx="5811">
                  <c:v>5.8106999999999999E-2</c:v>
                </c:pt>
                <c:pt idx="5812">
                  <c:v>5.8117000000000002E-2</c:v>
                </c:pt>
                <c:pt idx="5813">
                  <c:v>5.8126999999999998E-2</c:v>
                </c:pt>
                <c:pt idx="5814">
                  <c:v>5.8137000000000001E-2</c:v>
                </c:pt>
                <c:pt idx="5815">
                  <c:v>5.8146999999999997E-2</c:v>
                </c:pt>
                <c:pt idx="5816">
                  <c:v>5.8157E-2</c:v>
                </c:pt>
                <c:pt idx="5817">
                  <c:v>5.8167000000000003E-2</c:v>
                </c:pt>
                <c:pt idx="5818">
                  <c:v>5.8177E-2</c:v>
                </c:pt>
                <c:pt idx="5819">
                  <c:v>5.8187000000000003E-2</c:v>
                </c:pt>
                <c:pt idx="5820">
                  <c:v>5.8196999999999999E-2</c:v>
                </c:pt>
                <c:pt idx="5821">
                  <c:v>5.8207000000000002E-2</c:v>
                </c:pt>
                <c:pt idx="5822">
                  <c:v>5.8216999999999998E-2</c:v>
                </c:pt>
                <c:pt idx="5823">
                  <c:v>5.8227000000000001E-2</c:v>
                </c:pt>
                <c:pt idx="5824">
                  <c:v>5.8236999999999997E-2</c:v>
                </c:pt>
                <c:pt idx="5825">
                  <c:v>5.8247E-2</c:v>
                </c:pt>
                <c:pt idx="5826">
                  <c:v>5.8257000000000003E-2</c:v>
                </c:pt>
                <c:pt idx="5827">
                  <c:v>5.8266999999999999E-2</c:v>
                </c:pt>
                <c:pt idx="5828">
                  <c:v>5.8277000000000002E-2</c:v>
                </c:pt>
                <c:pt idx="5829">
                  <c:v>5.8286999999999999E-2</c:v>
                </c:pt>
                <c:pt idx="5830">
                  <c:v>5.8297000000000002E-2</c:v>
                </c:pt>
                <c:pt idx="5831">
                  <c:v>5.8306999999999998E-2</c:v>
                </c:pt>
                <c:pt idx="5832">
                  <c:v>5.8317000000000001E-2</c:v>
                </c:pt>
                <c:pt idx="5833">
                  <c:v>5.8326999999999997E-2</c:v>
                </c:pt>
                <c:pt idx="5834">
                  <c:v>5.8337E-2</c:v>
                </c:pt>
                <c:pt idx="5835">
                  <c:v>5.8347000000000003E-2</c:v>
                </c:pt>
                <c:pt idx="5836">
                  <c:v>5.8356999999999999E-2</c:v>
                </c:pt>
                <c:pt idx="5837">
                  <c:v>5.8367000000000002E-2</c:v>
                </c:pt>
                <c:pt idx="5838">
                  <c:v>5.8376999999999998E-2</c:v>
                </c:pt>
                <c:pt idx="5839">
                  <c:v>5.8387000000000001E-2</c:v>
                </c:pt>
                <c:pt idx="5840">
                  <c:v>5.8396999999999998E-2</c:v>
                </c:pt>
                <c:pt idx="5841">
                  <c:v>5.8407000000000001E-2</c:v>
                </c:pt>
                <c:pt idx="5842">
                  <c:v>5.8416999999999997E-2</c:v>
                </c:pt>
                <c:pt idx="5843">
                  <c:v>5.8427E-2</c:v>
                </c:pt>
                <c:pt idx="5844">
                  <c:v>5.8437000000000003E-2</c:v>
                </c:pt>
                <c:pt idx="5845">
                  <c:v>5.8446999999999999E-2</c:v>
                </c:pt>
                <c:pt idx="5846">
                  <c:v>5.8457000000000002E-2</c:v>
                </c:pt>
                <c:pt idx="5847">
                  <c:v>5.8466999999999998E-2</c:v>
                </c:pt>
                <c:pt idx="5848">
                  <c:v>5.8477000000000001E-2</c:v>
                </c:pt>
                <c:pt idx="5849">
                  <c:v>5.8486999999999997E-2</c:v>
                </c:pt>
                <c:pt idx="5850">
                  <c:v>5.8497E-2</c:v>
                </c:pt>
                <c:pt idx="5851">
                  <c:v>5.8507000000000003E-2</c:v>
                </c:pt>
                <c:pt idx="5852">
                  <c:v>5.8517E-2</c:v>
                </c:pt>
                <c:pt idx="5853">
                  <c:v>5.8527000000000003E-2</c:v>
                </c:pt>
                <c:pt idx="5854">
                  <c:v>5.8536999999999999E-2</c:v>
                </c:pt>
                <c:pt idx="5855">
                  <c:v>5.8547000000000002E-2</c:v>
                </c:pt>
                <c:pt idx="5856">
                  <c:v>5.8556999999999998E-2</c:v>
                </c:pt>
                <c:pt idx="5857">
                  <c:v>5.8567000000000001E-2</c:v>
                </c:pt>
                <c:pt idx="5858">
                  <c:v>5.8576999999999997E-2</c:v>
                </c:pt>
                <c:pt idx="5859">
                  <c:v>5.8587E-2</c:v>
                </c:pt>
                <c:pt idx="5860">
                  <c:v>5.8597000000000003E-2</c:v>
                </c:pt>
                <c:pt idx="5861">
                  <c:v>5.8606999999999999E-2</c:v>
                </c:pt>
                <c:pt idx="5862">
                  <c:v>5.8617000000000002E-2</c:v>
                </c:pt>
                <c:pt idx="5863">
                  <c:v>5.8626999999999999E-2</c:v>
                </c:pt>
                <c:pt idx="5864">
                  <c:v>5.8637000000000002E-2</c:v>
                </c:pt>
                <c:pt idx="5865">
                  <c:v>5.8646999999999998E-2</c:v>
                </c:pt>
                <c:pt idx="5866">
                  <c:v>5.8657000000000001E-2</c:v>
                </c:pt>
                <c:pt idx="5867">
                  <c:v>5.8666999999999997E-2</c:v>
                </c:pt>
                <c:pt idx="5868">
                  <c:v>5.8677E-2</c:v>
                </c:pt>
                <c:pt idx="5869">
                  <c:v>5.8687000000000003E-2</c:v>
                </c:pt>
                <c:pt idx="5870">
                  <c:v>5.8696999999999999E-2</c:v>
                </c:pt>
                <c:pt idx="5871">
                  <c:v>5.8707000000000002E-2</c:v>
                </c:pt>
                <c:pt idx="5872">
                  <c:v>5.8716999999999998E-2</c:v>
                </c:pt>
                <c:pt idx="5873">
                  <c:v>5.8727000000000001E-2</c:v>
                </c:pt>
                <c:pt idx="5874">
                  <c:v>5.8736999999999998E-2</c:v>
                </c:pt>
                <c:pt idx="5875">
                  <c:v>5.8747000000000001E-2</c:v>
                </c:pt>
                <c:pt idx="5876">
                  <c:v>5.8756999999999997E-2</c:v>
                </c:pt>
                <c:pt idx="5877">
                  <c:v>5.8767E-2</c:v>
                </c:pt>
                <c:pt idx="5878">
                  <c:v>5.8777000000000003E-2</c:v>
                </c:pt>
                <c:pt idx="5879">
                  <c:v>5.8786999999999999E-2</c:v>
                </c:pt>
                <c:pt idx="5880">
                  <c:v>5.8797000000000002E-2</c:v>
                </c:pt>
                <c:pt idx="5881">
                  <c:v>5.8806999999999998E-2</c:v>
                </c:pt>
                <c:pt idx="5882">
                  <c:v>5.8817000000000001E-2</c:v>
                </c:pt>
                <c:pt idx="5883">
                  <c:v>5.8826999999999997E-2</c:v>
                </c:pt>
                <c:pt idx="5884">
                  <c:v>5.8837E-2</c:v>
                </c:pt>
                <c:pt idx="5885">
                  <c:v>5.8846999999999997E-2</c:v>
                </c:pt>
                <c:pt idx="5886">
                  <c:v>5.8857E-2</c:v>
                </c:pt>
                <c:pt idx="5887">
                  <c:v>5.8867000000000003E-2</c:v>
                </c:pt>
                <c:pt idx="5888">
                  <c:v>5.8876999999999999E-2</c:v>
                </c:pt>
                <c:pt idx="5889">
                  <c:v>5.8887000000000002E-2</c:v>
                </c:pt>
                <c:pt idx="5890">
                  <c:v>5.8896999999999998E-2</c:v>
                </c:pt>
                <c:pt idx="5891">
                  <c:v>5.8907000000000001E-2</c:v>
                </c:pt>
                <c:pt idx="5892">
                  <c:v>5.8916999999999997E-2</c:v>
                </c:pt>
                <c:pt idx="5893">
                  <c:v>5.8927E-2</c:v>
                </c:pt>
                <c:pt idx="5894">
                  <c:v>5.8937000000000003E-2</c:v>
                </c:pt>
                <c:pt idx="5895">
                  <c:v>5.8946999999999999E-2</c:v>
                </c:pt>
                <c:pt idx="5896">
                  <c:v>5.8957000000000002E-2</c:v>
                </c:pt>
                <c:pt idx="5897">
                  <c:v>5.8966999999999999E-2</c:v>
                </c:pt>
                <c:pt idx="5898">
                  <c:v>5.8977000000000002E-2</c:v>
                </c:pt>
                <c:pt idx="5899">
                  <c:v>5.8986999999999998E-2</c:v>
                </c:pt>
                <c:pt idx="5900">
                  <c:v>5.8997000000000001E-2</c:v>
                </c:pt>
                <c:pt idx="5901">
                  <c:v>5.9006999999999997E-2</c:v>
                </c:pt>
                <c:pt idx="5902">
                  <c:v>5.9017E-2</c:v>
                </c:pt>
                <c:pt idx="5903">
                  <c:v>5.9027000000000003E-2</c:v>
                </c:pt>
                <c:pt idx="5904">
                  <c:v>5.9036999999999999E-2</c:v>
                </c:pt>
                <c:pt idx="5905">
                  <c:v>5.9047000000000002E-2</c:v>
                </c:pt>
                <c:pt idx="5906">
                  <c:v>5.9056999999999998E-2</c:v>
                </c:pt>
                <c:pt idx="5907">
                  <c:v>5.9067000000000001E-2</c:v>
                </c:pt>
                <c:pt idx="5908">
                  <c:v>5.9076999999999998E-2</c:v>
                </c:pt>
                <c:pt idx="5909">
                  <c:v>5.9087000000000001E-2</c:v>
                </c:pt>
                <c:pt idx="5910">
                  <c:v>5.9096999999999997E-2</c:v>
                </c:pt>
                <c:pt idx="5911">
                  <c:v>5.9107E-2</c:v>
                </c:pt>
                <c:pt idx="5912">
                  <c:v>5.9117000000000003E-2</c:v>
                </c:pt>
                <c:pt idx="5913">
                  <c:v>5.9126999999999999E-2</c:v>
                </c:pt>
                <c:pt idx="5914">
                  <c:v>5.9137000000000002E-2</c:v>
                </c:pt>
                <c:pt idx="5915">
                  <c:v>5.9146999999999998E-2</c:v>
                </c:pt>
                <c:pt idx="5916">
                  <c:v>5.9157000000000001E-2</c:v>
                </c:pt>
                <c:pt idx="5917">
                  <c:v>5.9166999999999997E-2</c:v>
                </c:pt>
                <c:pt idx="5918">
                  <c:v>5.9177E-2</c:v>
                </c:pt>
                <c:pt idx="5919">
                  <c:v>5.9186999999999997E-2</c:v>
                </c:pt>
                <c:pt idx="5920">
                  <c:v>5.9197E-2</c:v>
                </c:pt>
                <c:pt idx="5921">
                  <c:v>5.9207000000000003E-2</c:v>
                </c:pt>
                <c:pt idx="5922">
                  <c:v>5.9216999999999999E-2</c:v>
                </c:pt>
                <c:pt idx="5923">
                  <c:v>5.9227000000000002E-2</c:v>
                </c:pt>
                <c:pt idx="5924">
                  <c:v>5.9236999999999998E-2</c:v>
                </c:pt>
                <c:pt idx="5925">
                  <c:v>5.9247000000000001E-2</c:v>
                </c:pt>
                <c:pt idx="5926">
                  <c:v>5.9256999999999997E-2</c:v>
                </c:pt>
                <c:pt idx="5927">
                  <c:v>5.9267E-2</c:v>
                </c:pt>
                <c:pt idx="5928">
                  <c:v>5.9277000000000003E-2</c:v>
                </c:pt>
                <c:pt idx="5929">
                  <c:v>5.9286999999999999E-2</c:v>
                </c:pt>
                <c:pt idx="5930">
                  <c:v>5.9297000000000002E-2</c:v>
                </c:pt>
                <c:pt idx="5931">
                  <c:v>5.9306999999999999E-2</c:v>
                </c:pt>
                <c:pt idx="5932">
                  <c:v>5.9317000000000002E-2</c:v>
                </c:pt>
                <c:pt idx="5933">
                  <c:v>5.9326999999999998E-2</c:v>
                </c:pt>
                <c:pt idx="5934">
                  <c:v>5.9337000000000001E-2</c:v>
                </c:pt>
                <c:pt idx="5935">
                  <c:v>5.9346999999999997E-2</c:v>
                </c:pt>
                <c:pt idx="5936">
                  <c:v>5.9357E-2</c:v>
                </c:pt>
                <c:pt idx="5937">
                  <c:v>5.9367000000000003E-2</c:v>
                </c:pt>
                <c:pt idx="5938">
                  <c:v>5.9376999999999999E-2</c:v>
                </c:pt>
                <c:pt idx="5939">
                  <c:v>5.9387000000000002E-2</c:v>
                </c:pt>
                <c:pt idx="5940">
                  <c:v>5.9396999999999998E-2</c:v>
                </c:pt>
                <c:pt idx="5941">
                  <c:v>5.9407000000000001E-2</c:v>
                </c:pt>
                <c:pt idx="5942">
                  <c:v>5.9416999999999998E-2</c:v>
                </c:pt>
                <c:pt idx="5943">
                  <c:v>5.9427000000000001E-2</c:v>
                </c:pt>
                <c:pt idx="5944">
                  <c:v>5.9436999999999997E-2</c:v>
                </c:pt>
                <c:pt idx="5945">
                  <c:v>5.9447E-2</c:v>
                </c:pt>
                <c:pt idx="5946">
                  <c:v>5.9457000000000003E-2</c:v>
                </c:pt>
                <c:pt idx="5947">
                  <c:v>5.9466999999999999E-2</c:v>
                </c:pt>
                <c:pt idx="5948">
                  <c:v>5.9477000000000002E-2</c:v>
                </c:pt>
                <c:pt idx="5949">
                  <c:v>5.9486999999999998E-2</c:v>
                </c:pt>
                <c:pt idx="5950">
                  <c:v>5.9497000000000001E-2</c:v>
                </c:pt>
                <c:pt idx="5951">
                  <c:v>5.9506999999999997E-2</c:v>
                </c:pt>
                <c:pt idx="5952">
                  <c:v>5.9517E-2</c:v>
                </c:pt>
                <c:pt idx="5953">
                  <c:v>5.9526999999999997E-2</c:v>
                </c:pt>
                <c:pt idx="5954">
                  <c:v>5.9537E-2</c:v>
                </c:pt>
                <c:pt idx="5955">
                  <c:v>5.9547000000000003E-2</c:v>
                </c:pt>
                <c:pt idx="5956">
                  <c:v>5.9556999999999999E-2</c:v>
                </c:pt>
                <c:pt idx="5957">
                  <c:v>5.9567000000000002E-2</c:v>
                </c:pt>
                <c:pt idx="5958">
                  <c:v>5.9576999999999998E-2</c:v>
                </c:pt>
                <c:pt idx="5959">
                  <c:v>5.9587000000000001E-2</c:v>
                </c:pt>
                <c:pt idx="5960">
                  <c:v>5.9596999999999997E-2</c:v>
                </c:pt>
                <c:pt idx="5961">
                  <c:v>5.9607E-2</c:v>
                </c:pt>
                <c:pt idx="5962">
                  <c:v>5.9617000000000003E-2</c:v>
                </c:pt>
                <c:pt idx="5963">
                  <c:v>5.9626999999999999E-2</c:v>
                </c:pt>
                <c:pt idx="5964">
                  <c:v>5.9637000000000003E-2</c:v>
                </c:pt>
                <c:pt idx="5965">
                  <c:v>5.9646999999999999E-2</c:v>
                </c:pt>
                <c:pt idx="5966">
                  <c:v>5.9657000000000002E-2</c:v>
                </c:pt>
                <c:pt idx="5967">
                  <c:v>5.9666999999999998E-2</c:v>
                </c:pt>
                <c:pt idx="5968">
                  <c:v>5.9677000000000001E-2</c:v>
                </c:pt>
                <c:pt idx="5969">
                  <c:v>5.9686999999999997E-2</c:v>
                </c:pt>
                <c:pt idx="5970">
                  <c:v>5.9697E-2</c:v>
                </c:pt>
                <c:pt idx="5971">
                  <c:v>5.9707000000000003E-2</c:v>
                </c:pt>
                <c:pt idx="5972">
                  <c:v>5.9716999999999999E-2</c:v>
                </c:pt>
                <c:pt idx="5973">
                  <c:v>5.9727000000000002E-2</c:v>
                </c:pt>
                <c:pt idx="5974">
                  <c:v>5.9736999999999998E-2</c:v>
                </c:pt>
                <c:pt idx="5975">
                  <c:v>5.9747000000000001E-2</c:v>
                </c:pt>
                <c:pt idx="5976">
                  <c:v>5.9756999999999998E-2</c:v>
                </c:pt>
                <c:pt idx="5977">
                  <c:v>5.9767000000000001E-2</c:v>
                </c:pt>
                <c:pt idx="5978">
                  <c:v>5.9776999999999997E-2</c:v>
                </c:pt>
                <c:pt idx="5979">
                  <c:v>5.9787E-2</c:v>
                </c:pt>
                <c:pt idx="5980">
                  <c:v>5.9797000000000003E-2</c:v>
                </c:pt>
                <c:pt idx="5981">
                  <c:v>5.9806999999999999E-2</c:v>
                </c:pt>
                <c:pt idx="5982">
                  <c:v>5.9817000000000002E-2</c:v>
                </c:pt>
                <c:pt idx="5983">
                  <c:v>5.9826999999999998E-2</c:v>
                </c:pt>
                <c:pt idx="5984">
                  <c:v>5.9837000000000001E-2</c:v>
                </c:pt>
                <c:pt idx="5985">
                  <c:v>5.9846999999999997E-2</c:v>
                </c:pt>
                <c:pt idx="5986">
                  <c:v>5.9857E-2</c:v>
                </c:pt>
                <c:pt idx="5987">
                  <c:v>5.9866999999999997E-2</c:v>
                </c:pt>
                <c:pt idx="5988">
                  <c:v>5.9877E-2</c:v>
                </c:pt>
                <c:pt idx="5989">
                  <c:v>5.9887000000000003E-2</c:v>
                </c:pt>
                <c:pt idx="5990">
                  <c:v>5.9896999999999999E-2</c:v>
                </c:pt>
                <c:pt idx="5991">
                  <c:v>5.9907000000000002E-2</c:v>
                </c:pt>
                <c:pt idx="5992">
                  <c:v>5.9916999999999998E-2</c:v>
                </c:pt>
                <c:pt idx="5993">
                  <c:v>5.9927000000000001E-2</c:v>
                </c:pt>
                <c:pt idx="5994">
                  <c:v>5.9936999999999997E-2</c:v>
                </c:pt>
                <c:pt idx="5995">
                  <c:v>5.9947E-2</c:v>
                </c:pt>
                <c:pt idx="5996">
                  <c:v>5.9957000000000003E-2</c:v>
                </c:pt>
                <c:pt idx="5997">
                  <c:v>5.9966999999999999E-2</c:v>
                </c:pt>
                <c:pt idx="5998">
                  <c:v>5.9977000000000003E-2</c:v>
                </c:pt>
                <c:pt idx="5999">
                  <c:v>5.9986999999999999E-2</c:v>
                </c:pt>
                <c:pt idx="6000">
                  <c:v>5.9997000000000002E-2</c:v>
                </c:pt>
                <c:pt idx="6001">
                  <c:v>6.0006999999999998E-2</c:v>
                </c:pt>
                <c:pt idx="6002">
                  <c:v>6.0017000000000001E-2</c:v>
                </c:pt>
                <c:pt idx="6003">
                  <c:v>6.0026999999999997E-2</c:v>
                </c:pt>
                <c:pt idx="6004">
                  <c:v>6.0037E-2</c:v>
                </c:pt>
                <c:pt idx="6005">
                  <c:v>6.0047000000000003E-2</c:v>
                </c:pt>
                <c:pt idx="6006">
                  <c:v>6.0056999999999999E-2</c:v>
                </c:pt>
                <c:pt idx="6007">
                  <c:v>6.0067000000000002E-2</c:v>
                </c:pt>
                <c:pt idx="6008">
                  <c:v>6.0076999999999998E-2</c:v>
                </c:pt>
                <c:pt idx="6009">
                  <c:v>6.0087000000000002E-2</c:v>
                </c:pt>
                <c:pt idx="6010">
                  <c:v>6.0096999999999998E-2</c:v>
                </c:pt>
                <c:pt idx="6011">
                  <c:v>6.0107000000000001E-2</c:v>
                </c:pt>
                <c:pt idx="6012">
                  <c:v>6.0116999999999997E-2</c:v>
                </c:pt>
                <c:pt idx="6013">
                  <c:v>6.0127E-2</c:v>
                </c:pt>
                <c:pt idx="6014">
                  <c:v>6.0137000000000003E-2</c:v>
                </c:pt>
                <c:pt idx="6015">
                  <c:v>6.0146999999999999E-2</c:v>
                </c:pt>
                <c:pt idx="6016">
                  <c:v>6.0157000000000002E-2</c:v>
                </c:pt>
                <c:pt idx="6017">
                  <c:v>6.0166999999999998E-2</c:v>
                </c:pt>
                <c:pt idx="6018">
                  <c:v>6.0177000000000001E-2</c:v>
                </c:pt>
                <c:pt idx="6019">
                  <c:v>6.0186999999999997E-2</c:v>
                </c:pt>
                <c:pt idx="6020">
                  <c:v>6.0197000000000001E-2</c:v>
                </c:pt>
                <c:pt idx="6021">
                  <c:v>6.0206999999999997E-2</c:v>
                </c:pt>
                <c:pt idx="6022">
                  <c:v>6.0217E-2</c:v>
                </c:pt>
                <c:pt idx="6023">
                  <c:v>6.0227000000000003E-2</c:v>
                </c:pt>
                <c:pt idx="6024">
                  <c:v>6.0236999999999999E-2</c:v>
                </c:pt>
                <c:pt idx="6025">
                  <c:v>6.0247000000000002E-2</c:v>
                </c:pt>
                <c:pt idx="6026">
                  <c:v>6.0256999999999998E-2</c:v>
                </c:pt>
                <c:pt idx="6027">
                  <c:v>6.0267000000000001E-2</c:v>
                </c:pt>
                <c:pt idx="6028">
                  <c:v>6.0276999999999997E-2</c:v>
                </c:pt>
                <c:pt idx="6029">
                  <c:v>6.0287E-2</c:v>
                </c:pt>
                <c:pt idx="6030">
                  <c:v>6.0297000000000003E-2</c:v>
                </c:pt>
                <c:pt idx="6031">
                  <c:v>6.0306999999999999E-2</c:v>
                </c:pt>
                <c:pt idx="6032">
                  <c:v>6.0317000000000003E-2</c:v>
                </c:pt>
                <c:pt idx="6033">
                  <c:v>6.0326999999999999E-2</c:v>
                </c:pt>
                <c:pt idx="6034">
                  <c:v>6.0337000000000002E-2</c:v>
                </c:pt>
                <c:pt idx="6035">
                  <c:v>6.0346999999999998E-2</c:v>
                </c:pt>
                <c:pt idx="6036">
                  <c:v>6.0357000000000001E-2</c:v>
                </c:pt>
                <c:pt idx="6037">
                  <c:v>6.0366999999999997E-2</c:v>
                </c:pt>
                <c:pt idx="6038">
                  <c:v>6.0377E-2</c:v>
                </c:pt>
                <c:pt idx="6039">
                  <c:v>6.0387000000000003E-2</c:v>
                </c:pt>
                <c:pt idx="6040">
                  <c:v>6.0396999999999999E-2</c:v>
                </c:pt>
                <c:pt idx="6041">
                  <c:v>6.0407000000000002E-2</c:v>
                </c:pt>
                <c:pt idx="6042">
                  <c:v>6.0416999999999998E-2</c:v>
                </c:pt>
                <c:pt idx="6043">
                  <c:v>6.0427000000000002E-2</c:v>
                </c:pt>
                <c:pt idx="6044">
                  <c:v>6.0436999999999998E-2</c:v>
                </c:pt>
                <c:pt idx="6045">
                  <c:v>6.0447000000000001E-2</c:v>
                </c:pt>
                <c:pt idx="6046">
                  <c:v>6.0456999999999997E-2</c:v>
                </c:pt>
                <c:pt idx="6047">
                  <c:v>6.0467E-2</c:v>
                </c:pt>
                <c:pt idx="6048">
                  <c:v>6.0477000000000003E-2</c:v>
                </c:pt>
                <c:pt idx="6049">
                  <c:v>6.0486999999999999E-2</c:v>
                </c:pt>
                <c:pt idx="6050">
                  <c:v>6.0497000000000002E-2</c:v>
                </c:pt>
                <c:pt idx="6051">
                  <c:v>6.0506999999999998E-2</c:v>
                </c:pt>
                <c:pt idx="6052">
                  <c:v>6.0517000000000001E-2</c:v>
                </c:pt>
                <c:pt idx="6053">
                  <c:v>6.0526999999999997E-2</c:v>
                </c:pt>
                <c:pt idx="6054">
                  <c:v>6.0537000000000001E-2</c:v>
                </c:pt>
                <c:pt idx="6055">
                  <c:v>6.0546999999999997E-2</c:v>
                </c:pt>
                <c:pt idx="6056">
                  <c:v>6.0557E-2</c:v>
                </c:pt>
                <c:pt idx="6057">
                  <c:v>6.0567000000000003E-2</c:v>
                </c:pt>
                <c:pt idx="6058">
                  <c:v>6.0576999999999999E-2</c:v>
                </c:pt>
                <c:pt idx="6059">
                  <c:v>6.0587000000000002E-2</c:v>
                </c:pt>
                <c:pt idx="6060">
                  <c:v>6.0596999999999998E-2</c:v>
                </c:pt>
                <c:pt idx="6061">
                  <c:v>6.0607000000000001E-2</c:v>
                </c:pt>
                <c:pt idx="6062">
                  <c:v>6.0616999999999997E-2</c:v>
                </c:pt>
                <c:pt idx="6063">
                  <c:v>6.0627E-2</c:v>
                </c:pt>
                <c:pt idx="6064">
                  <c:v>6.0637000000000003E-2</c:v>
                </c:pt>
                <c:pt idx="6065">
                  <c:v>6.0647E-2</c:v>
                </c:pt>
                <c:pt idx="6066">
                  <c:v>6.0657000000000003E-2</c:v>
                </c:pt>
                <c:pt idx="6067">
                  <c:v>6.0666999999999999E-2</c:v>
                </c:pt>
                <c:pt idx="6068">
                  <c:v>6.0677000000000002E-2</c:v>
                </c:pt>
                <c:pt idx="6069">
                  <c:v>6.0686999999999998E-2</c:v>
                </c:pt>
                <c:pt idx="6070">
                  <c:v>6.0697000000000001E-2</c:v>
                </c:pt>
                <c:pt idx="6071">
                  <c:v>6.0706999999999997E-2</c:v>
                </c:pt>
                <c:pt idx="6072">
                  <c:v>6.0717E-2</c:v>
                </c:pt>
                <c:pt idx="6073">
                  <c:v>6.0727000000000003E-2</c:v>
                </c:pt>
                <c:pt idx="6074">
                  <c:v>6.0736999999999999E-2</c:v>
                </c:pt>
                <c:pt idx="6075">
                  <c:v>6.0747000000000002E-2</c:v>
                </c:pt>
                <c:pt idx="6076">
                  <c:v>6.0756999999999999E-2</c:v>
                </c:pt>
                <c:pt idx="6077">
                  <c:v>6.0767000000000002E-2</c:v>
                </c:pt>
                <c:pt idx="6078">
                  <c:v>6.0776999999999998E-2</c:v>
                </c:pt>
                <c:pt idx="6079">
                  <c:v>6.0787000000000001E-2</c:v>
                </c:pt>
                <c:pt idx="6080">
                  <c:v>6.0796999999999997E-2</c:v>
                </c:pt>
                <c:pt idx="6081">
                  <c:v>6.0807E-2</c:v>
                </c:pt>
                <c:pt idx="6082">
                  <c:v>6.0817000000000003E-2</c:v>
                </c:pt>
                <c:pt idx="6083">
                  <c:v>6.0826999999999999E-2</c:v>
                </c:pt>
                <c:pt idx="6084">
                  <c:v>6.0837000000000002E-2</c:v>
                </c:pt>
                <c:pt idx="6085">
                  <c:v>6.0846999999999998E-2</c:v>
                </c:pt>
                <c:pt idx="6086">
                  <c:v>6.0857000000000001E-2</c:v>
                </c:pt>
                <c:pt idx="6087">
                  <c:v>6.0866999999999997E-2</c:v>
                </c:pt>
                <c:pt idx="6088">
                  <c:v>6.0877000000000001E-2</c:v>
                </c:pt>
                <c:pt idx="6089">
                  <c:v>6.0886999999999997E-2</c:v>
                </c:pt>
                <c:pt idx="6090">
                  <c:v>6.0897E-2</c:v>
                </c:pt>
                <c:pt idx="6091">
                  <c:v>6.0907000000000003E-2</c:v>
                </c:pt>
                <c:pt idx="6092">
                  <c:v>6.0916999999999999E-2</c:v>
                </c:pt>
                <c:pt idx="6093">
                  <c:v>6.0927000000000002E-2</c:v>
                </c:pt>
                <c:pt idx="6094">
                  <c:v>6.0936999999999998E-2</c:v>
                </c:pt>
                <c:pt idx="6095">
                  <c:v>6.0947000000000001E-2</c:v>
                </c:pt>
                <c:pt idx="6096">
                  <c:v>6.0956999999999997E-2</c:v>
                </c:pt>
                <c:pt idx="6097">
                  <c:v>6.0967E-2</c:v>
                </c:pt>
                <c:pt idx="6098">
                  <c:v>6.0977000000000003E-2</c:v>
                </c:pt>
                <c:pt idx="6099">
                  <c:v>6.0987E-2</c:v>
                </c:pt>
                <c:pt idx="6100">
                  <c:v>6.0997000000000003E-2</c:v>
                </c:pt>
                <c:pt idx="6101">
                  <c:v>6.1006999999999999E-2</c:v>
                </c:pt>
                <c:pt idx="6102">
                  <c:v>6.1017000000000002E-2</c:v>
                </c:pt>
                <c:pt idx="6103">
                  <c:v>6.1026999999999998E-2</c:v>
                </c:pt>
                <c:pt idx="6104">
                  <c:v>6.1037000000000001E-2</c:v>
                </c:pt>
                <c:pt idx="6105">
                  <c:v>6.1046999999999997E-2</c:v>
                </c:pt>
                <c:pt idx="6106">
                  <c:v>6.1057E-2</c:v>
                </c:pt>
                <c:pt idx="6107">
                  <c:v>6.1067000000000003E-2</c:v>
                </c:pt>
                <c:pt idx="6108">
                  <c:v>6.1076999999999999E-2</c:v>
                </c:pt>
                <c:pt idx="6109">
                  <c:v>6.1087000000000002E-2</c:v>
                </c:pt>
                <c:pt idx="6110">
                  <c:v>6.1096999999999999E-2</c:v>
                </c:pt>
                <c:pt idx="6111">
                  <c:v>6.1107000000000002E-2</c:v>
                </c:pt>
                <c:pt idx="6112">
                  <c:v>6.1116999999999998E-2</c:v>
                </c:pt>
                <c:pt idx="6113">
                  <c:v>6.1127000000000001E-2</c:v>
                </c:pt>
                <c:pt idx="6114">
                  <c:v>6.1136999999999997E-2</c:v>
                </c:pt>
                <c:pt idx="6115">
                  <c:v>6.1147E-2</c:v>
                </c:pt>
                <c:pt idx="6116">
                  <c:v>6.1157000000000003E-2</c:v>
                </c:pt>
                <c:pt idx="6117">
                  <c:v>6.1166999999999999E-2</c:v>
                </c:pt>
                <c:pt idx="6118">
                  <c:v>6.1177000000000002E-2</c:v>
                </c:pt>
                <c:pt idx="6119">
                  <c:v>6.1186999999999998E-2</c:v>
                </c:pt>
                <c:pt idx="6120">
                  <c:v>6.1197000000000001E-2</c:v>
                </c:pt>
                <c:pt idx="6121">
                  <c:v>6.1206999999999998E-2</c:v>
                </c:pt>
                <c:pt idx="6122">
                  <c:v>6.1217000000000001E-2</c:v>
                </c:pt>
                <c:pt idx="6123">
                  <c:v>6.1226999999999997E-2</c:v>
                </c:pt>
                <c:pt idx="6124">
                  <c:v>6.1237E-2</c:v>
                </c:pt>
                <c:pt idx="6125">
                  <c:v>6.1247000000000003E-2</c:v>
                </c:pt>
                <c:pt idx="6126">
                  <c:v>6.1256999999999999E-2</c:v>
                </c:pt>
                <c:pt idx="6127">
                  <c:v>6.1267000000000002E-2</c:v>
                </c:pt>
                <c:pt idx="6128">
                  <c:v>6.1276999999999998E-2</c:v>
                </c:pt>
                <c:pt idx="6129">
                  <c:v>6.1287000000000001E-2</c:v>
                </c:pt>
                <c:pt idx="6130">
                  <c:v>6.1296999999999997E-2</c:v>
                </c:pt>
                <c:pt idx="6131">
                  <c:v>6.1307E-2</c:v>
                </c:pt>
                <c:pt idx="6132">
                  <c:v>6.1317000000000003E-2</c:v>
                </c:pt>
                <c:pt idx="6133">
                  <c:v>6.1327E-2</c:v>
                </c:pt>
                <c:pt idx="6134">
                  <c:v>6.1337000000000003E-2</c:v>
                </c:pt>
                <c:pt idx="6135">
                  <c:v>6.1346999999999999E-2</c:v>
                </c:pt>
                <c:pt idx="6136">
                  <c:v>6.1357000000000002E-2</c:v>
                </c:pt>
                <c:pt idx="6137">
                  <c:v>6.1366999999999998E-2</c:v>
                </c:pt>
                <c:pt idx="6138">
                  <c:v>6.1377000000000001E-2</c:v>
                </c:pt>
                <c:pt idx="6139">
                  <c:v>6.1386999999999997E-2</c:v>
                </c:pt>
                <c:pt idx="6140">
                  <c:v>6.1397E-2</c:v>
                </c:pt>
                <c:pt idx="6141">
                  <c:v>6.1407000000000003E-2</c:v>
                </c:pt>
                <c:pt idx="6142">
                  <c:v>6.1416999999999999E-2</c:v>
                </c:pt>
                <c:pt idx="6143">
                  <c:v>6.1427000000000002E-2</c:v>
                </c:pt>
                <c:pt idx="6144">
                  <c:v>6.1436999999999999E-2</c:v>
                </c:pt>
                <c:pt idx="6145">
                  <c:v>6.1447000000000002E-2</c:v>
                </c:pt>
                <c:pt idx="6146">
                  <c:v>6.1456999999999998E-2</c:v>
                </c:pt>
                <c:pt idx="6147">
                  <c:v>6.1467000000000001E-2</c:v>
                </c:pt>
                <c:pt idx="6148">
                  <c:v>6.1476999999999997E-2</c:v>
                </c:pt>
                <c:pt idx="6149">
                  <c:v>6.1487E-2</c:v>
                </c:pt>
                <c:pt idx="6150">
                  <c:v>6.1497000000000003E-2</c:v>
                </c:pt>
                <c:pt idx="6151">
                  <c:v>6.1506999999999999E-2</c:v>
                </c:pt>
                <c:pt idx="6152">
                  <c:v>6.1517000000000002E-2</c:v>
                </c:pt>
                <c:pt idx="6153">
                  <c:v>6.1526999999999998E-2</c:v>
                </c:pt>
                <c:pt idx="6154">
                  <c:v>6.1537000000000001E-2</c:v>
                </c:pt>
                <c:pt idx="6155">
                  <c:v>6.1546999999999998E-2</c:v>
                </c:pt>
                <c:pt idx="6156">
                  <c:v>6.1557000000000001E-2</c:v>
                </c:pt>
                <c:pt idx="6157">
                  <c:v>6.1566999999999997E-2</c:v>
                </c:pt>
                <c:pt idx="6158">
                  <c:v>6.1577E-2</c:v>
                </c:pt>
                <c:pt idx="6159">
                  <c:v>6.1587000000000003E-2</c:v>
                </c:pt>
                <c:pt idx="6160">
                  <c:v>6.1596999999999999E-2</c:v>
                </c:pt>
                <c:pt idx="6161">
                  <c:v>6.1607000000000002E-2</c:v>
                </c:pt>
                <c:pt idx="6162">
                  <c:v>6.1616999999999998E-2</c:v>
                </c:pt>
                <c:pt idx="6163">
                  <c:v>6.1627000000000001E-2</c:v>
                </c:pt>
                <c:pt idx="6164">
                  <c:v>6.1636999999999997E-2</c:v>
                </c:pt>
                <c:pt idx="6165">
                  <c:v>6.1647E-2</c:v>
                </c:pt>
                <c:pt idx="6166">
                  <c:v>6.1657000000000003E-2</c:v>
                </c:pt>
                <c:pt idx="6167">
                  <c:v>6.1667E-2</c:v>
                </c:pt>
                <c:pt idx="6168">
                  <c:v>6.1677000000000003E-2</c:v>
                </c:pt>
                <c:pt idx="6169">
                  <c:v>6.1686999999999999E-2</c:v>
                </c:pt>
                <c:pt idx="6170">
                  <c:v>6.1697000000000002E-2</c:v>
                </c:pt>
                <c:pt idx="6171">
                  <c:v>6.1706999999999998E-2</c:v>
                </c:pt>
                <c:pt idx="6172">
                  <c:v>6.1717000000000001E-2</c:v>
                </c:pt>
                <c:pt idx="6173">
                  <c:v>6.1726999999999997E-2</c:v>
                </c:pt>
                <c:pt idx="6174">
                  <c:v>6.1737E-2</c:v>
                </c:pt>
                <c:pt idx="6175">
                  <c:v>6.1747000000000003E-2</c:v>
                </c:pt>
                <c:pt idx="6176">
                  <c:v>6.1756999999999999E-2</c:v>
                </c:pt>
                <c:pt idx="6177">
                  <c:v>6.1767000000000002E-2</c:v>
                </c:pt>
                <c:pt idx="6178">
                  <c:v>6.1776999999999999E-2</c:v>
                </c:pt>
                <c:pt idx="6179">
                  <c:v>6.1787000000000002E-2</c:v>
                </c:pt>
                <c:pt idx="6180">
                  <c:v>6.1796999999999998E-2</c:v>
                </c:pt>
                <c:pt idx="6181">
                  <c:v>6.1807000000000001E-2</c:v>
                </c:pt>
                <c:pt idx="6182">
                  <c:v>6.1816999999999997E-2</c:v>
                </c:pt>
                <c:pt idx="6183">
                  <c:v>6.1827E-2</c:v>
                </c:pt>
                <c:pt idx="6184">
                  <c:v>6.1837000000000003E-2</c:v>
                </c:pt>
                <c:pt idx="6185">
                  <c:v>6.1846999999999999E-2</c:v>
                </c:pt>
                <c:pt idx="6186">
                  <c:v>6.1857000000000002E-2</c:v>
                </c:pt>
                <c:pt idx="6187">
                  <c:v>6.1866999999999998E-2</c:v>
                </c:pt>
                <c:pt idx="6188">
                  <c:v>6.1877000000000001E-2</c:v>
                </c:pt>
                <c:pt idx="6189">
                  <c:v>6.1886999999999998E-2</c:v>
                </c:pt>
                <c:pt idx="6190">
                  <c:v>6.1897000000000001E-2</c:v>
                </c:pt>
                <c:pt idx="6191">
                  <c:v>6.1906999999999997E-2</c:v>
                </c:pt>
                <c:pt idx="6192">
                  <c:v>6.1917E-2</c:v>
                </c:pt>
                <c:pt idx="6193">
                  <c:v>6.1927000000000003E-2</c:v>
                </c:pt>
                <c:pt idx="6194">
                  <c:v>6.1936999999999999E-2</c:v>
                </c:pt>
                <c:pt idx="6195">
                  <c:v>6.1947000000000002E-2</c:v>
                </c:pt>
                <c:pt idx="6196">
                  <c:v>6.1956999999999998E-2</c:v>
                </c:pt>
                <c:pt idx="6197">
                  <c:v>6.1967000000000001E-2</c:v>
                </c:pt>
                <c:pt idx="6198">
                  <c:v>6.1976999999999997E-2</c:v>
                </c:pt>
                <c:pt idx="6199">
                  <c:v>6.1987E-2</c:v>
                </c:pt>
                <c:pt idx="6200">
                  <c:v>6.1996999999999997E-2</c:v>
                </c:pt>
                <c:pt idx="6201">
                  <c:v>6.2007E-2</c:v>
                </c:pt>
                <c:pt idx="6202">
                  <c:v>6.2017000000000003E-2</c:v>
                </c:pt>
                <c:pt idx="6203">
                  <c:v>6.2026999999999999E-2</c:v>
                </c:pt>
                <c:pt idx="6204">
                  <c:v>6.2037000000000002E-2</c:v>
                </c:pt>
                <c:pt idx="6205">
                  <c:v>6.2046999999999998E-2</c:v>
                </c:pt>
                <c:pt idx="6206">
                  <c:v>6.2057000000000001E-2</c:v>
                </c:pt>
                <c:pt idx="6207">
                  <c:v>6.2066999999999997E-2</c:v>
                </c:pt>
                <c:pt idx="6208">
                  <c:v>6.2077E-2</c:v>
                </c:pt>
                <c:pt idx="6209">
                  <c:v>6.2087000000000003E-2</c:v>
                </c:pt>
                <c:pt idx="6210">
                  <c:v>6.2096999999999999E-2</c:v>
                </c:pt>
                <c:pt idx="6211">
                  <c:v>6.2107000000000002E-2</c:v>
                </c:pt>
                <c:pt idx="6212">
                  <c:v>6.2116999999999999E-2</c:v>
                </c:pt>
                <c:pt idx="6213">
                  <c:v>6.2127000000000002E-2</c:v>
                </c:pt>
                <c:pt idx="6214">
                  <c:v>6.2136999999999998E-2</c:v>
                </c:pt>
                <c:pt idx="6215">
                  <c:v>6.2146E-2</c:v>
                </c:pt>
                <c:pt idx="6216">
                  <c:v>6.2156000000000003E-2</c:v>
                </c:pt>
                <c:pt idx="6217">
                  <c:v>6.2165999999999999E-2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FC-3249-AFC8-2A64648A3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5868223"/>
        <c:axId val="699268383"/>
      </c:lineChart>
      <c:catAx>
        <c:axId val="755868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268383"/>
        <c:crosses val="autoZero"/>
        <c:auto val="1"/>
        <c:lblAlgn val="ctr"/>
        <c:lblOffset val="100"/>
        <c:noMultiLvlLbl val="0"/>
      </c:catAx>
      <c:valAx>
        <c:axId val="69926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868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3F9752-2AFD-F241-8A4B-4ABB5F06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C:\Users\Harry\Downloads\Template Laporan &amp; Panduan Penulisan Laporan -  05112011.dotx</Template>
  <TotalTime>52</TotalTime>
  <Pages>2</Pages>
  <Words>60</Words>
  <Characters>406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PERCOBAAN</vt:lpstr>
    </vt:vector>
  </TitlesOfParts>
  <Manager/>
  <Company>Sony Electronics, Inc.</Company>
  <LinksUpToDate>false</LinksUpToDate>
  <CharactersWithSpaces>458</CharactersWithSpaces>
  <SharedDoc>false</SharedDoc>
  <HyperlinkBase/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PERCOBAAN</dc:title>
  <dc:subject/>
  <dc:creator>Reihan Augeetiansyah</dc:creator>
  <cp:keywords/>
  <dc:description/>
  <cp:lastModifiedBy>16518039 Reihan Augeetiansyah</cp:lastModifiedBy>
  <cp:revision>8</cp:revision>
  <cp:lastPrinted>2019-02-14T09:02:00Z</cp:lastPrinted>
  <dcterms:created xsi:type="dcterms:W3CDTF">2020-02-15T08:55:00Z</dcterms:created>
  <dcterms:modified xsi:type="dcterms:W3CDTF">2020-02-15T11:22:00Z</dcterms:modified>
  <cp:category/>
</cp:coreProperties>
</file>
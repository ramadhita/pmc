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795B7DA4" w:rsidR="00D933E7" w:rsidRPr="00DB67E2" w:rsidRDefault="00DB67E2" w:rsidP="00BA4A31">
      <w:pPr>
        <w:pStyle w:val="LABDAS01Judul"/>
      </w:pPr>
      <w:bookmarkStart w:id="0" w:name="_Hlk23215646"/>
      <w:bookmarkEnd w:id="0"/>
      <w:r>
        <w:rPr>
          <w:noProof/>
        </w:rPr>
        <w:drawing>
          <wp:anchor distT="0" distB="0" distL="114300" distR="114300" simplePos="0" relativeHeight="251653120" behindDoc="1" locked="0" layoutInCell="1" allowOverlap="1" wp14:anchorId="524043A7" wp14:editId="7C0F7F64">
            <wp:simplePos x="0" y="0"/>
            <wp:positionH relativeFrom="column">
              <wp:posOffset>5431790</wp:posOffset>
            </wp:positionH>
            <wp:positionV relativeFrom="paragraph">
              <wp:posOffset>-344805</wp:posOffset>
            </wp:positionV>
            <wp:extent cx="963295" cy="1284925"/>
            <wp:effectExtent l="0" t="0" r="0" b="0"/>
            <wp:wrapTight wrapText="bothSides">
              <wp:wrapPolygon edited="0">
                <wp:start x="0" y="0"/>
                <wp:lineTo x="0" y="21141"/>
                <wp:lineTo x="21358" y="21141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esa mo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128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41">
        <w:rPr>
          <w:noProof/>
        </w:rPr>
        <w:t>KUIS 4 PEMECAHAN MASALAH DENGAN C</w:t>
      </w:r>
    </w:p>
    <w:p w14:paraId="521E1724" w14:textId="027C2497" w:rsidR="00BA4A31" w:rsidRPr="00BA4A31" w:rsidRDefault="00D03B32" w:rsidP="00BA4A31">
      <w:pPr>
        <w:pStyle w:val="LABDAS02Penulis"/>
      </w:pPr>
      <w:r>
        <w:t>Rhesa Janitra Adi Pratama</w:t>
      </w:r>
      <w:r w:rsidR="007566CA" w:rsidRPr="002449BD">
        <w:t xml:space="preserve"> (</w:t>
      </w:r>
      <w:r>
        <w:t>13218082</w:t>
      </w:r>
      <w:r w:rsidR="007566CA" w:rsidRPr="002449BD">
        <w:t>)</w:t>
      </w:r>
    </w:p>
    <w:p w14:paraId="1A525D61" w14:textId="72FCF900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19831AAE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9"/>
          <w:footerReference w:type="default" r:id="rId10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6E996BDF" w:rsidR="00955248" w:rsidRPr="00B3775D" w:rsidRDefault="00B72071" w:rsidP="00086ADE">
      <w:pPr>
        <w:pStyle w:val="LABDAS07Abstrak"/>
      </w:pPr>
      <w:r w:rsidRPr="005D1291">
        <w:t>Abstrak</w:t>
      </w:r>
    </w:p>
    <w:p w14:paraId="2D1ECA36" w14:textId="0A438F0E" w:rsidR="008D6EAD" w:rsidRPr="008D6EAD" w:rsidRDefault="00EC0D41" w:rsidP="008D6EAD">
      <w:pPr>
        <w:pStyle w:val="LABDAS08AbstrakIsi"/>
        <w:ind w:right="28"/>
        <w:rPr>
          <w:i w:val="0"/>
          <w:lang w:val="sv-SE"/>
        </w:rPr>
      </w:pPr>
      <w:r>
        <w:t>Laporan ini dibuat untuk memenuhi tugas Kuis Mata Kuliah PMC pada Selasa, 10 Februari 2020. Kuisnya adalah memetakan grafik tegangan kapasitor terhadap waktu pada rangkaian RC sederhana.</w:t>
      </w:r>
    </w:p>
    <w:p w14:paraId="36905DAB" w14:textId="2300D728" w:rsidR="00240A7F" w:rsidRPr="00312BAB" w:rsidRDefault="00C5267D" w:rsidP="001637A6">
      <w:pPr>
        <w:pStyle w:val="LABDAS10Bab"/>
      </w:pPr>
      <w:bookmarkStart w:id="1" w:name="_Toc202170965"/>
      <w:r w:rsidRPr="00312BAB">
        <w:t>Pendahul</w:t>
      </w:r>
      <w:r w:rsidR="00A55B01" w:rsidRPr="00312BAB">
        <w:t xml:space="preserve">uan </w:t>
      </w:r>
      <w:bookmarkEnd w:id="1"/>
    </w:p>
    <w:p w14:paraId="64778526" w14:textId="747997FC" w:rsidR="0011239B" w:rsidRDefault="00EC0D41" w:rsidP="0011239B">
      <w:pPr>
        <w:pStyle w:val="LABDAS11BabIsi"/>
      </w:pPr>
      <w:r>
        <w:rPr>
          <w:noProof/>
        </w:rPr>
        <w:drawing>
          <wp:inline distT="0" distB="0" distL="0" distR="0" wp14:anchorId="09F35ACB" wp14:editId="258909D9">
            <wp:extent cx="2804160" cy="199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959B" w14:textId="6B1905C8" w:rsidR="00A37A52" w:rsidRDefault="00A37A52" w:rsidP="00A37A52">
      <w:pPr>
        <w:pStyle w:val="LABDAS11BabIsi"/>
        <w:jc w:val="left"/>
      </w:pPr>
      <w:r>
        <w:t>Berikut gambar dari rangkaian yang diilustrasikan.</w:t>
      </w:r>
    </w:p>
    <w:p w14:paraId="333C9793" w14:textId="47D1C9AC" w:rsidR="006862BA" w:rsidRDefault="00A37A52" w:rsidP="00A37A52">
      <w:pPr>
        <w:pStyle w:val="LABDAS10Bab"/>
      </w:pPr>
      <w:r>
        <w:t xml:space="preserve"> Flowchart</w:t>
      </w:r>
    </w:p>
    <w:p w14:paraId="4FD9D95B" w14:textId="643DDB89" w:rsidR="00A37A52" w:rsidRPr="00A37A52" w:rsidRDefault="00A37A52" w:rsidP="00A37A52">
      <w:pPr>
        <w:pStyle w:val="LABDAS11BabIsi"/>
      </w:pPr>
    </w:p>
    <w:p w14:paraId="5594EF11" w14:textId="5B4B7D33" w:rsidR="006862BA" w:rsidRDefault="006862BA" w:rsidP="00CB2E65">
      <w:pPr>
        <w:pStyle w:val="LABDAS11BabIsi"/>
        <w:rPr>
          <w:szCs w:val="20"/>
        </w:rPr>
      </w:pPr>
    </w:p>
    <w:p w14:paraId="39B106E1" w14:textId="7A0F039C" w:rsidR="00A37A52" w:rsidRDefault="00A37A52" w:rsidP="00CB2E65">
      <w:pPr>
        <w:pStyle w:val="LABDAS11BabIsi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7216" behindDoc="0" locked="0" layoutInCell="1" allowOverlap="1" wp14:anchorId="516CAB77" wp14:editId="2FC08D76">
            <wp:simplePos x="0" y="0"/>
            <wp:positionH relativeFrom="column">
              <wp:posOffset>3175</wp:posOffset>
            </wp:positionH>
            <wp:positionV relativeFrom="paragraph">
              <wp:posOffset>365760</wp:posOffset>
            </wp:positionV>
            <wp:extent cx="2804160" cy="27203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5A04A" w14:textId="21471FF2" w:rsidR="00A37A52" w:rsidRDefault="00A37A52" w:rsidP="00CB2E65">
      <w:pPr>
        <w:pStyle w:val="LABDAS11BabIsi"/>
        <w:rPr>
          <w:szCs w:val="20"/>
        </w:rPr>
      </w:pPr>
    </w:p>
    <w:p w14:paraId="40A146E7" w14:textId="0625D16B" w:rsidR="00A37A52" w:rsidRDefault="00A37A52" w:rsidP="00CB2E65">
      <w:pPr>
        <w:pStyle w:val="LABDAS11BabIsi"/>
        <w:rPr>
          <w:szCs w:val="20"/>
        </w:rPr>
      </w:pPr>
    </w:p>
    <w:p w14:paraId="73DFB4F5" w14:textId="2D0A8211" w:rsidR="00A37A52" w:rsidRDefault="00A37A52" w:rsidP="00CB2E65">
      <w:pPr>
        <w:pStyle w:val="LABDAS11BabIsi"/>
        <w:rPr>
          <w:szCs w:val="20"/>
        </w:rPr>
      </w:pPr>
    </w:p>
    <w:p w14:paraId="072C8C8A" w14:textId="57769F3E" w:rsidR="00A37A52" w:rsidRDefault="00A37A52" w:rsidP="00CB2E65">
      <w:pPr>
        <w:pStyle w:val="LABDAS11BabIsi"/>
        <w:rPr>
          <w:szCs w:val="20"/>
        </w:rPr>
      </w:pPr>
      <w:r>
        <w:rPr>
          <w:noProof/>
          <w:szCs w:val="20"/>
        </w:rPr>
        <w:drawing>
          <wp:inline distT="0" distB="0" distL="0" distR="0" wp14:anchorId="106B4FF2" wp14:editId="03726AC4">
            <wp:extent cx="2804160" cy="3116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9871" w14:textId="77777777" w:rsidR="00A37A52" w:rsidRPr="008D6EAD" w:rsidRDefault="00A37A52" w:rsidP="00CB2E65">
      <w:pPr>
        <w:pStyle w:val="LABDAS11BabIsi"/>
        <w:rPr>
          <w:szCs w:val="20"/>
        </w:rPr>
      </w:pPr>
    </w:p>
    <w:p w14:paraId="2E1775F3" w14:textId="5C079EDF" w:rsidR="002E3576" w:rsidRDefault="00E339BE" w:rsidP="001637A6">
      <w:pPr>
        <w:pStyle w:val="LABDAS10Bab"/>
      </w:pPr>
      <w:r>
        <w:t>Hasil dan Analisis</w:t>
      </w:r>
    </w:p>
    <w:p w14:paraId="24393F0A" w14:textId="0519DCF5" w:rsidR="00D03B32" w:rsidRDefault="00E339BE" w:rsidP="00E339BE">
      <w:pPr>
        <w:pStyle w:val="LABDAS16NomorDaftarPustaka"/>
        <w:numPr>
          <w:ilvl w:val="0"/>
          <w:numId w:val="0"/>
        </w:numPr>
      </w:pPr>
      <w:r>
        <w:t>Berikut adalah hasil yang diperoleh dari grafik Excel.</w:t>
      </w:r>
    </w:p>
    <w:p w14:paraId="4C3E43AC" w14:textId="77777777" w:rsidR="00E339BE" w:rsidRDefault="00E339BE" w:rsidP="00E339BE">
      <w:pPr>
        <w:pStyle w:val="LABDAS16NomorDaftarPustaka"/>
        <w:numPr>
          <w:ilvl w:val="0"/>
          <w:numId w:val="0"/>
        </w:numPr>
      </w:pPr>
    </w:p>
    <w:p w14:paraId="056A8600" w14:textId="1356FB63" w:rsidR="00607DAD" w:rsidRDefault="00015E0E" w:rsidP="00956BE7">
      <w:pPr>
        <w:pStyle w:val="LABDAS16NomorDaftarPustak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AF6CD46" wp14:editId="34D1F8B4">
            <wp:extent cx="3058795" cy="246126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80D464-3B2C-4916-819C-72C9E31A8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04DDD5" w14:textId="4882DE3E" w:rsidR="00015E0E" w:rsidRDefault="00015E0E" w:rsidP="00015E0E">
      <w:pPr>
        <w:pStyle w:val="LABDAS16NomorDaftarPustaka"/>
        <w:numPr>
          <w:ilvl w:val="0"/>
          <w:numId w:val="0"/>
        </w:numPr>
      </w:pPr>
    </w:p>
    <w:p w14:paraId="4C83AE20" w14:textId="4EEBF9DF" w:rsidR="00015E0E" w:rsidRDefault="00015E0E" w:rsidP="00015E0E">
      <w:pPr>
        <w:pStyle w:val="LABDAS16NomorDaftarPustaka"/>
        <w:numPr>
          <w:ilvl w:val="0"/>
          <w:numId w:val="0"/>
        </w:numPr>
      </w:pPr>
      <w:r>
        <w:t>Diketahui bahwa ΣV = 0, sehingga :</w:t>
      </w:r>
    </w:p>
    <w:p w14:paraId="4DDDC8FC" w14:textId="0FF18FCA" w:rsidR="00015E0E" w:rsidRDefault="00015E0E" w:rsidP="00015E0E">
      <w:pPr>
        <w:pStyle w:val="LABDAS16NomorDaftarPustaka"/>
        <w:numPr>
          <w:ilvl w:val="0"/>
          <w:numId w:val="0"/>
        </w:numPr>
      </w:pPr>
      <w:r>
        <w:tab/>
        <w:t>Vc + Vr = Vs = 5V</w:t>
      </w:r>
    </w:p>
    <w:p w14:paraId="4125F2FA" w14:textId="67E73C4E" w:rsidR="00015E0E" w:rsidRDefault="00015E0E" w:rsidP="00015E0E">
      <w:pPr>
        <w:pStyle w:val="LABDAS16NomorDaftarPustaka"/>
        <w:numPr>
          <w:ilvl w:val="0"/>
          <w:numId w:val="0"/>
        </w:numPr>
      </w:pPr>
    </w:p>
    <w:p w14:paraId="2D017439" w14:textId="2BD47A29" w:rsidR="00015E0E" w:rsidRDefault="00015E0E" w:rsidP="00015E0E">
      <w:pPr>
        <w:pStyle w:val="LABDAS16NomorDaftarPustaka"/>
        <w:numPr>
          <w:ilvl w:val="0"/>
          <w:numId w:val="0"/>
        </w:numPr>
      </w:pPr>
    </w:p>
    <w:p w14:paraId="596C86FA" w14:textId="77777777" w:rsidR="00015E0E" w:rsidRDefault="00015E0E" w:rsidP="00015E0E">
      <w:pPr>
        <w:pStyle w:val="LABDAS16NomorDaftarPustaka"/>
        <w:numPr>
          <w:ilvl w:val="0"/>
          <w:numId w:val="0"/>
        </w:numPr>
        <w:sectPr w:rsidR="00015E0E" w:rsidSect="00F45E54">
          <w:type w:val="continuous"/>
          <w:pgSz w:w="11906" w:h="16838"/>
          <w:pgMar w:top="964" w:right="964" w:bottom="851" w:left="1531" w:header="709" w:footer="709" w:gutter="0"/>
          <w:cols w:num="2" w:space="569"/>
          <w:docGrid w:linePitch="360"/>
        </w:sectPr>
      </w:pPr>
    </w:p>
    <w:p w14:paraId="115F4D5D" w14:textId="2C3BDC0C" w:rsidR="00015E0E" w:rsidRDefault="00015E0E" w:rsidP="00015E0E">
      <w:pPr>
        <w:pStyle w:val="LABDAS16NomorDaftarPustaka"/>
        <w:numPr>
          <w:ilvl w:val="0"/>
          <w:numId w:val="0"/>
        </w:numPr>
      </w:pPr>
      <w:r>
        <w:lastRenderedPageBreak/>
        <w:t>Dengan adanya kapasitor yang menyimpan energi dalam bentuk medan listrik, sehingga lama kelamaan, arus yang mengalir pada rangkaian menjadi 0 (</w:t>
      </w:r>
      <w:r w:rsidRPr="00015E0E">
        <w:rPr>
          <w:i/>
        </w:rPr>
        <w:t>open circuit</w:t>
      </w:r>
      <w:r>
        <w:t>) dan tegangan pada kapasitor menjadi sama dengan Vs = 5V.</w:t>
      </w:r>
    </w:p>
    <w:p w14:paraId="0F7580BE" w14:textId="5F1E955A" w:rsidR="00015E0E" w:rsidRDefault="00015E0E" w:rsidP="00015E0E">
      <w:pPr>
        <w:pStyle w:val="LABDAS16NomorDaftarPustaka"/>
        <w:numPr>
          <w:ilvl w:val="0"/>
          <w:numId w:val="0"/>
        </w:numPr>
      </w:pPr>
      <w:r>
        <w:t>Arus pada rangkaian dirumuskan sebagai :</w:t>
      </w:r>
    </w:p>
    <w:p w14:paraId="33547B5B" w14:textId="2ED02D28" w:rsidR="00015E0E" w:rsidRDefault="00015E0E" w:rsidP="00015E0E">
      <w:pPr>
        <w:pStyle w:val="LABDAS16NomorDaftarPustaka"/>
        <w:numPr>
          <w:ilvl w:val="0"/>
          <w:numId w:val="0"/>
        </w:numPr>
      </w:pPr>
      <w:r>
        <w:tab/>
        <w:t>I = C(dVc/dt),</w:t>
      </w:r>
    </w:p>
    <w:p w14:paraId="03612B4E" w14:textId="6453141D" w:rsidR="00015E0E" w:rsidRDefault="00015E0E" w:rsidP="00015E0E">
      <w:pPr>
        <w:pStyle w:val="LABDAS16NomorDaftarPustaka"/>
        <w:numPr>
          <w:ilvl w:val="0"/>
          <w:numId w:val="0"/>
        </w:numPr>
      </w:pPr>
      <w:r>
        <w:tab/>
        <w:t>I = Vr/R</w:t>
      </w:r>
    </w:p>
    <w:p w14:paraId="623798B1" w14:textId="640E0DAB" w:rsidR="00015E0E" w:rsidRDefault="00D11E0B" w:rsidP="00015E0E">
      <w:pPr>
        <w:pStyle w:val="LABDAS16NomorDaftarPustaka"/>
        <w:numPr>
          <w:ilvl w:val="0"/>
          <w:numId w:val="0"/>
        </w:numPr>
      </w:pPr>
      <w:r>
        <w:t>Untuk tegangan C :</w:t>
      </w:r>
    </w:p>
    <w:p w14:paraId="0A2F4985" w14:textId="23E400B0" w:rsidR="00D11E0B" w:rsidRPr="00015E0E" w:rsidRDefault="00D11E0B" w:rsidP="00015E0E">
      <w:pPr>
        <w:pStyle w:val="LABDAS16NomorDaftarPustaka"/>
        <w:numPr>
          <w:ilvl w:val="0"/>
          <w:numId w:val="0"/>
        </w:numPr>
      </w:pPr>
      <w:r>
        <w:tab/>
        <w:t>Vc = Vs (1 – e</w:t>
      </w:r>
      <w:r>
        <w:rPr>
          <w:vertAlign w:val="superscript"/>
        </w:rPr>
        <w:t>-t/RC</w:t>
      </w:r>
      <w:r>
        <w:t>)</w:t>
      </w:r>
    </w:p>
    <w:p w14:paraId="52EC44B1" w14:textId="7CFB28D7" w:rsidR="004E7742" w:rsidRDefault="004E7742" w:rsidP="008C233A">
      <w:pPr>
        <w:pStyle w:val="LABDAS16NomorDaftarPustaka"/>
        <w:numPr>
          <w:ilvl w:val="0"/>
          <w:numId w:val="0"/>
        </w:numPr>
      </w:pPr>
    </w:p>
    <w:p w14:paraId="4A5AB631" w14:textId="69378AB6" w:rsidR="00D11E0B" w:rsidRDefault="00D11E0B" w:rsidP="008C233A">
      <w:pPr>
        <w:pStyle w:val="LABDAS16NomorDaftarPustaka"/>
        <w:numPr>
          <w:ilvl w:val="0"/>
          <w:numId w:val="0"/>
        </w:numPr>
      </w:pPr>
      <w:r>
        <w:t>Oleh karena,</w:t>
      </w:r>
    </w:p>
    <w:p w14:paraId="12D1694C" w14:textId="2404F052" w:rsidR="00D11E0B" w:rsidRDefault="00D11E0B" w:rsidP="008C233A">
      <w:pPr>
        <w:pStyle w:val="LABDAS16NomorDaftarPustaka"/>
        <w:numPr>
          <w:ilvl w:val="0"/>
          <w:numId w:val="0"/>
        </w:numPr>
      </w:pPr>
      <w:r>
        <w:tab/>
        <w:t>I = C(dVc/dt)</w:t>
      </w:r>
    </w:p>
    <w:p w14:paraId="6C842FE3" w14:textId="45FACBE4" w:rsidR="00D11E0B" w:rsidRDefault="00D11E0B" w:rsidP="008C233A">
      <w:pPr>
        <w:pStyle w:val="LABDAS16NomorDaftarPustaka"/>
        <w:numPr>
          <w:ilvl w:val="0"/>
          <w:numId w:val="0"/>
        </w:numPr>
      </w:pPr>
      <w:r>
        <w:t>Maka,</w:t>
      </w:r>
    </w:p>
    <w:p w14:paraId="416CB80E" w14:textId="5F6818B4" w:rsidR="00D11E0B" w:rsidRDefault="00D11E0B" w:rsidP="008C233A">
      <w:pPr>
        <w:pStyle w:val="LABDAS16NomorDaftarPustaka"/>
        <w:numPr>
          <w:ilvl w:val="0"/>
          <w:numId w:val="0"/>
        </w:numPr>
      </w:pPr>
      <w:r>
        <w:tab/>
        <w:t>I = C(∆Vc/</w:t>
      </w:r>
      <w:r>
        <w:t>∆</w:t>
      </w:r>
      <w:r>
        <w:t>t),</w:t>
      </w:r>
    </w:p>
    <w:p w14:paraId="3788AD9F" w14:textId="6B05835D" w:rsidR="00D11E0B" w:rsidRDefault="00D11E0B" w:rsidP="008C233A">
      <w:pPr>
        <w:pStyle w:val="LABDAS16NomorDaftarPustaka"/>
        <w:numPr>
          <w:ilvl w:val="0"/>
          <w:numId w:val="0"/>
        </w:numPr>
      </w:pPr>
      <w:r>
        <w:tab/>
        <w:t>I = Vr/R</w:t>
      </w:r>
    </w:p>
    <w:p w14:paraId="52C4B5D5" w14:textId="67297003" w:rsidR="00D11E0B" w:rsidRDefault="00D11E0B" w:rsidP="008C233A">
      <w:pPr>
        <w:pStyle w:val="LABDAS16NomorDaftarPustaka"/>
        <w:numPr>
          <w:ilvl w:val="0"/>
          <w:numId w:val="0"/>
        </w:numPr>
      </w:pPr>
      <w:r>
        <w:t>Sehingga,</w:t>
      </w:r>
    </w:p>
    <w:p w14:paraId="3BBB1761" w14:textId="3745B869" w:rsidR="00D11E0B" w:rsidRDefault="00D11E0B" w:rsidP="008C233A">
      <w:pPr>
        <w:pStyle w:val="LABDAS16NomorDaftarPustaka"/>
        <w:numPr>
          <w:ilvl w:val="0"/>
          <w:numId w:val="0"/>
        </w:numPr>
      </w:pPr>
      <w:r>
        <w:tab/>
      </w:r>
      <w:r>
        <w:t>∆</w:t>
      </w:r>
      <w:r>
        <w:t>Vc = (Vr</w:t>
      </w:r>
      <w:r w:rsidR="003C5195">
        <w:t>*</w:t>
      </w:r>
      <w:r w:rsidR="003C5195">
        <w:t>∆</w:t>
      </w:r>
      <w:r w:rsidR="003C5195">
        <w:t>t</w:t>
      </w:r>
      <w:r>
        <w:t>)</w:t>
      </w:r>
      <w:r w:rsidR="003C5195">
        <w:t>/(RC).</w:t>
      </w:r>
    </w:p>
    <w:p w14:paraId="08C067D8" w14:textId="77777777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23B05416" w14:textId="3581B920" w:rsidR="003C5195" w:rsidRDefault="003C5195" w:rsidP="008C233A">
      <w:pPr>
        <w:pStyle w:val="LABDAS16NomorDaftarPustaka"/>
        <w:numPr>
          <w:ilvl w:val="0"/>
          <w:numId w:val="0"/>
        </w:numPr>
      </w:pPr>
      <w:r>
        <w:t>Karena,</w:t>
      </w:r>
    </w:p>
    <w:p w14:paraId="4CA7E1CE" w14:textId="29DEE03F" w:rsidR="003C5195" w:rsidRDefault="003C5195" w:rsidP="008C233A">
      <w:pPr>
        <w:pStyle w:val="LABDAS16NomorDaftarPustaka"/>
        <w:numPr>
          <w:ilvl w:val="0"/>
          <w:numId w:val="0"/>
        </w:numPr>
      </w:pPr>
      <w:r>
        <w:tab/>
        <w:t>Vr = 5V – Vc, dan</w:t>
      </w:r>
    </w:p>
    <w:p w14:paraId="664DA255" w14:textId="76EB1A42" w:rsidR="003C5195" w:rsidRDefault="003C5195" w:rsidP="008C233A">
      <w:pPr>
        <w:pStyle w:val="LABDAS16NomorDaftarPustaka"/>
        <w:numPr>
          <w:ilvl w:val="0"/>
          <w:numId w:val="0"/>
        </w:numPr>
      </w:pPr>
      <w:r>
        <w:tab/>
        <w:t>Vc</w:t>
      </w:r>
      <w:r>
        <w:rPr>
          <w:vertAlign w:val="subscript"/>
        </w:rPr>
        <w:t>awal</w:t>
      </w:r>
      <w:r>
        <w:t xml:space="preserve"> = 0</w:t>
      </w:r>
    </w:p>
    <w:p w14:paraId="345B4878" w14:textId="09C8826E" w:rsidR="003C5195" w:rsidRDefault="003C5195" w:rsidP="008C233A">
      <w:pPr>
        <w:pStyle w:val="LABDAS16NomorDaftarPustaka"/>
        <w:numPr>
          <w:ilvl w:val="0"/>
          <w:numId w:val="0"/>
        </w:numPr>
      </w:pPr>
      <w:r>
        <w:t>Maka,</w:t>
      </w:r>
    </w:p>
    <w:p w14:paraId="6C406E01" w14:textId="77F0F040" w:rsidR="003C5195" w:rsidRDefault="003C5195" w:rsidP="008C233A">
      <w:pPr>
        <w:pStyle w:val="LABDAS16NomorDaftarPustaka"/>
        <w:numPr>
          <w:ilvl w:val="0"/>
          <w:numId w:val="0"/>
        </w:numPr>
      </w:pPr>
      <w:r>
        <w:tab/>
      </w:r>
      <w:r>
        <w:t>∆Vc = (</w:t>
      </w:r>
      <w:r>
        <w:t>(Vs-Vc)</w:t>
      </w:r>
      <w:r>
        <w:t>*∆t)/(RC).</w:t>
      </w:r>
    </w:p>
    <w:p w14:paraId="713DB04C" w14:textId="585C78D3" w:rsidR="003C5195" w:rsidRDefault="003C5195" w:rsidP="008C233A">
      <w:pPr>
        <w:pStyle w:val="LABDAS16NomorDaftarPustaka"/>
        <w:numPr>
          <w:ilvl w:val="0"/>
          <w:numId w:val="0"/>
        </w:numPr>
      </w:pPr>
      <w:r>
        <w:tab/>
        <w:t>Vc</w:t>
      </w:r>
      <w:r>
        <w:rPr>
          <w:vertAlign w:val="subscript"/>
        </w:rPr>
        <w:t>after</w:t>
      </w:r>
      <w:r>
        <w:t xml:space="preserve"> = Vc</w:t>
      </w:r>
      <w:r>
        <w:rPr>
          <w:vertAlign w:val="subscript"/>
        </w:rPr>
        <w:t>before</w:t>
      </w:r>
      <w:r>
        <w:t xml:space="preserve"> + </w:t>
      </w:r>
      <w:r>
        <w:t>∆Vc</w:t>
      </w:r>
      <w:r>
        <w:t>.</w:t>
      </w:r>
    </w:p>
    <w:p w14:paraId="6E9408B2" w14:textId="77777777" w:rsidR="003C5195" w:rsidRPr="003C5195" w:rsidRDefault="003C5195" w:rsidP="008C233A">
      <w:pPr>
        <w:pStyle w:val="LABDAS16NomorDaftarPustaka"/>
        <w:numPr>
          <w:ilvl w:val="0"/>
          <w:numId w:val="0"/>
        </w:numPr>
      </w:pPr>
    </w:p>
    <w:p w14:paraId="086C7D2C" w14:textId="5B12960F" w:rsidR="00D11E0B" w:rsidRDefault="00D11E0B" w:rsidP="008C233A">
      <w:pPr>
        <w:pStyle w:val="LABDAS16NomorDaftarPustaka"/>
        <w:numPr>
          <w:ilvl w:val="0"/>
          <w:numId w:val="0"/>
        </w:numPr>
      </w:pPr>
      <w:r>
        <w:t xml:space="preserve">Pada kode dibuat </w:t>
      </w:r>
      <w:r>
        <w:t>∆</w:t>
      </w:r>
      <w:r>
        <w:t>t = 0,0005s = 0,5ms.</w:t>
      </w:r>
    </w:p>
    <w:p w14:paraId="6A056905" w14:textId="77777777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73139B68" w14:textId="5BE48D16" w:rsidR="00D11E0B" w:rsidRDefault="003C5195" w:rsidP="008C233A">
      <w:pPr>
        <w:pStyle w:val="LABDAS16NomorDaftarPustaka"/>
        <w:numPr>
          <w:ilvl w:val="0"/>
          <w:numId w:val="0"/>
        </w:numPr>
      </w:pPr>
      <w:r>
        <w:t xml:space="preserve">Nilai Vc akan diiterasi terus menerus sampai batas yang ditentukan, yaitu : </w:t>
      </w:r>
    </w:p>
    <w:p w14:paraId="6B875D89" w14:textId="52D8D529" w:rsidR="003C5195" w:rsidRDefault="003C5195" w:rsidP="008C233A">
      <w:pPr>
        <w:pStyle w:val="LABDAS16NomorDaftarPustaka"/>
        <w:numPr>
          <w:ilvl w:val="0"/>
          <w:numId w:val="0"/>
        </w:numPr>
      </w:pPr>
      <w:r>
        <w:tab/>
        <w:t>batas = 4,99 V</w:t>
      </w:r>
    </w:p>
    <w:p w14:paraId="63765D2F" w14:textId="401E90E5" w:rsidR="003C5195" w:rsidRDefault="003C5195" w:rsidP="008C233A">
      <w:pPr>
        <w:pStyle w:val="LABDAS16NomorDaftarPustaka"/>
        <w:numPr>
          <w:ilvl w:val="0"/>
          <w:numId w:val="0"/>
        </w:numPr>
      </w:pPr>
      <w:r>
        <w:t>batas tidak 5V karena sejatinya nilai Vc tidak akan menyentuh 5V tetapi hanya mendekati sehingga hal yang ditakutkan adalah terjadinya infinite loop atau loop yang terus menerus.</w:t>
      </w:r>
    </w:p>
    <w:p w14:paraId="6FA98152" w14:textId="77777777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6620B265" w14:textId="54D328B7" w:rsidR="003C5195" w:rsidRDefault="003C5195" w:rsidP="008C233A">
      <w:pPr>
        <w:pStyle w:val="LABDAS16NomorDaftarPustaka"/>
        <w:numPr>
          <w:ilvl w:val="0"/>
          <w:numId w:val="0"/>
        </w:numPr>
      </w:pPr>
      <w:r>
        <w:t>Berikut adalah beberapa data yang dikeluarkan program.</w:t>
      </w:r>
    </w:p>
    <w:p w14:paraId="43CDCD1F" w14:textId="4942F388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28857702" w14:textId="23334FF6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028F47BE" w14:textId="4DC0006A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59DCCBC8" w14:textId="77777777" w:rsidR="003C5195" w:rsidRDefault="003C5195" w:rsidP="008C233A">
      <w:pPr>
        <w:pStyle w:val="LABDAS16NomorDaftarPustaka"/>
        <w:numPr>
          <w:ilvl w:val="0"/>
          <w:numId w:val="0"/>
        </w:numPr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3C5195" w:rsidRPr="003C5195" w14:paraId="0F50141E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2271" w14:textId="77777777" w:rsidR="003C5195" w:rsidRPr="003C5195" w:rsidRDefault="003C5195" w:rsidP="003C519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11BC" w14:textId="77777777" w:rsidR="003C5195" w:rsidRPr="003C5195" w:rsidRDefault="003C5195" w:rsidP="003C519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v</w:t>
            </w:r>
          </w:p>
        </w:tc>
      </w:tr>
      <w:tr w:rsidR="003C5195" w:rsidRPr="003C5195" w14:paraId="3F20DF57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8CEE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4B9F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0.25</w:t>
            </w:r>
          </w:p>
        </w:tc>
      </w:tr>
      <w:tr w:rsidR="003C5195" w:rsidRPr="003C5195" w14:paraId="3DD4B6B8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D881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CD23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0.4875</w:t>
            </w:r>
          </w:p>
        </w:tc>
      </w:tr>
      <w:tr w:rsidR="003C5195" w:rsidRPr="003C5195" w14:paraId="0F36D1D7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630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B501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0.713125</w:t>
            </w:r>
          </w:p>
        </w:tc>
      </w:tr>
      <w:tr w:rsidR="003C5195" w:rsidRPr="003C5195" w14:paraId="73392EA1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DCDA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766D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0.927469</w:t>
            </w:r>
          </w:p>
        </w:tc>
      </w:tr>
      <w:tr w:rsidR="003C5195" w:rsidRPr="003C5195" w14:paraId="0DB87C58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A37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C730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1.131096</w:t>
            </w:r>
          </w:p>
        </w:tc>
      </w:tr>
      <w:tr w:rsidR="003C5195" w:rsidRPr="003C5195" w14:paraId="0868F409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F1D7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B5F3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1.324541</w:t>
            </w:r>
          </w:p>
        </w:tc>
      </w:tr>
      <w:tr w:rsidR="003C5195" w:rsidRPr="003C5195" w14:paraId="3BFC56F5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BF0F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685C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1.508314</w:t>
            </w:r>
          </w:p>
        </w:tc>
      </w:tr>
      <w:tr w:rsidR="003C5195" w:rsidRPr="003C5195" w14:paraId="4457C4F6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BE0F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31C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1.682898</w:t>
            </w:r>
          </w:p>
        </w:tc>
      </w:tr>
      <w:tr w:rsidR="003C5195" w:rsidRPr="003C5195" w14:paraId="71778801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D865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A264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1.848753</w:t>
            </w:r>
          </w:p>
        </w:tc>
      </w:tr>
      <w:tr w:rsidR="003C5195" w:rsidRPr="003C5195" w14:paraId="5ED4177F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789D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E864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2.006315</w:t>
            </w:r>
          </w:p>
        </w:tc>
      </w:tr>
      <w:tr w:rsidR="003C5195" w:rsidRPr="003C5195" w14:paraId="23CC8865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54CE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2B5D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2.156</w:t>
            </w:r>
          </w:p>
        </w:tc>
      </w:tr>
      <w:tr w:rsidR="003C5195" w:rsidRPr="003C5195" w14:paraId="6D2D1CC5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CF6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3424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2.2982</w:t>
            </w:r>
          </w:p>
        </w:tc>
      </w:tr>
      <w:tr w:rsidR="003C5195" w:rsidRPr="003C5195" w14:paraId="7895D1A3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ADA5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8B5A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2.43329</w:t>
            </w:r>
          </w:p>
        </w:tc>
      </w:tr>
      <w:tr w:rsidR="003C5195" w:rsidRPr="003C5195" w14:paraId="005DE47A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412B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D847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2.561625</w:t>
            </w:r>
          </w:p>
        </w:tc>
      </w:tr>
      <w:tr w:rsidR="003C5195" w:rsidRPr="003C5195" w14:paraId="592BE7B7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D724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4A1C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2.683544</w:t>
            </w:r>
          </w:p>
        </w:tc>
      </w:tr>
      <w:tr w:rsidR="003C5195" w:rsidRPr="003C5195" w14:paraId="2169E8A1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45A1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E56A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2.799367</w:t>
            </w:r>
          </w:p>
        </w:tc>
      </w:tr>
      <w:tr w:rsidR="003C5195" w:rsidRPr="003C5195" w14:paraId="3B3FA9B7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2926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8DA3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2.909398</w:t>
            </w:r>
          </w:p>
        </w:tc>
      </w:tr>
      <w:tr w:rsidR="003C5195" w:rsidRPr="003C5195" w14:paraId="66044680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A2EE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48F3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3.013928</w:t>
            </w:r>
          </w:p>
        </w:tc>
      </w:tr>
      <w:tr w:rsidR="003C5195" w:rsidRPr="003C5195" w14:paraId="55CF8265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8D7E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F151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3.113232</w:t>
            </w:r>
          </w:p>
        </w:tc>
      </w:tr>
      <w:tr w:rsidR="003C5195" w:rsidRPr="003C5195" w14:paraId="72FF29A3" w14:textId="77777777" w:rsidTr="003C519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51F5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E1BF" w14:textId="77777777" w:rsidR="003C5195" w:rsidRPr="003C5195" w:rsidRDefault="003C5195" w:rsidP="003C519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</w:pPr>
            <w:r w:rsidRPr="003C5195">
              <w:rPr>
                <w:rFonts w:ascii="Calibri" w:eastAsia="Times New Roman" w:hAnsi="Calibri"/>
                <w:color w:val="000000"/>
                <w:sz w:val="22"/>
                <w:szCs w:val="22"/>
                <w:lang w:val="en-ID" w:eastAsia="en-ID"/>
              </w:rPr>
              <w:t>3.20757</w:t>
            </w:r>
          </w:p>
        </w:tc>
      </w:tr>
    </w:tbl>
    <w:p w14:paraId="15AE5EE7" w14:textId="767AF925" w:rsidR="003C5195" w:rsidRDefault="003C5195" w:rsidP="008C233A">
      <w:pPr>
        <w:pStyle w:val="LABDAS16NomorDaftarPustaka"/>
        <w:numPr>
          <w:ilvl w:val="0"/>
          <w:numId w:val="0"/>
        </w:numPr>
      </w:pPr>
    </w:p>
    <w:p w14:paraId="66B4FD7F" w14:textId="336BA64F" w:rsidR="008766D3" w:rsidRDefault="008766D3" w:rsidP="008C233A">
      <w:pPr>
        <w:pStyle w:val="LABDAS16NomorDaftarPustaka"/>
        <w:numPr>
          <w:ilvl w:val="0"/>
          <w:numId w:val="0"/>
        </w:numPr>
      </w:pPr>
      <w:r>
        <w:t>Output pertama program adalah .txt, namun supaya dapat dibaca oleh Microsoft Excel, file dengan extension .txt diubah manual ke .csv .</w:t>
      </w:r>
    </w:p>
    <w:p w14:paraId="43D7FB8B" w14:textId="4FD9CAFA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714CBD99" w14:textId="28127C30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6832FC9A" w14:textId="07117E82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452EFD8B" w14:textId="36C19FCE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3D1C614D" w14:textId="04CD9B0C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5EC1C731" w14:textId="4B03869B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614FC00C" w14:textId="4B878119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287075C6" w14:textId="7D62F0A9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57B78B63" w14:textId="376B48E1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29D7B981" w14:textId="53F45491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5F5D1C2F" w14:textId="120F2B4B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6AFC8528" w14:textId="748D301C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677BA79E" w14:textId="0DDA4593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09ABBE78" w14:textId="1CB6BF90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29DFB31B" w14:textId="05E6EAB4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06C6B158" w14:textId="0F8E280E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5BA36592" w14:textId="267C6CA1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0E60271F" w14:textId="19C98071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62514105" w14:textId="62385214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25B1AD5F" w14:textId="2C54E2C4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0C72226C" w14:textId="77777777" w:rsidR="008766D3" w:rsidRDefault="008766D3" w:rsidP="008C233A">
      <w:pPr>
        <w:pStyle w:val="LABDAS16NomorDaftarPustaka"/>
        <w:numPr>
          <w:ilvl w:val="0"/>
          <w:numId w:val="0"/>
        </w:numPr>
        <w:sectPr w:rsidR="008766D3" w:rsidSect="00015E0E">
          <w:type w:val="continuous"/>
          <w:pgSz w:w="11906" w:h="16838"/>
          <w:pgMar w:top="964" w:right="964" w:bottom="851" w:left="1531" w:header="709" w:footer="709" w:gutter="0"/>
          <w:cols w:num="2" w:space="569"/>
          <w:docGrid w:linePitch="360"/>
        </w:sectPr>
      </w:pPr>
    </w:p>
    <w:p w14:paraId="4F8C3718" w14:textId="0CED736F" w:rsidR="008766D3" w:rsidRDefault="008766D3" w:rsidP="008C233A">
      <w:pPr>
        <w:pStyle w:val="LABDAS16NomorDaftarPustaka"/>
        <w:numPr>
          <w:ilvl w:val="0"/>
          <w:numId w:val="0"/>
        </w:numPr>
      </w:pPr>
      <w:r>
        <w:t>Lampiran</w:t>
      </w:r>
    </w:p>
    <w:p w14:paraId="68E78DBA" w14:textId="63A0CB72" w:rsidR="008766D3" w:rsidRDefault="008766D3" w:rsidP="008C233A">
      <w:pPr>
        <w:pStyle w:val="LABDAS16NomorDaftarPustaka"/>
        <w:numPr>
          <w:ilvl w:val="0"/>
          <w:numId w:val="0"/>
        </w:numPr>
      </w:pPr>
    </w:p>
    <w:p w14:paraId="2AA9B85F" w14:textId="0E5BB26F" w:rsidR="008766D3" w:rsidRDefault="008766D3" w:rsidP="008C233A">
      <w:pPr>
        <w:pStyle w:val="LABDAS16NomorDaftarPustak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9D4396A" wp14:editId="4BD75253">
            <wp:extent cx="4527550" cy="5572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33" cy="55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6665AEE" w14:textId="77777777" w:rsidR="003C5195" w:rsidRPr="008A1E9E" w:rsidRDefault="003C5195" w:rsidP="008C233A">
      <w:pPr>
        <w:pStyle w:val="LABDAS16NomorDaftarPustaka"/>
        <w:numPr>
          <w:ilvl w:val="0"/>
          <w:numId w:val="0"/>
        </w:numPr>
      </w:pPr>
    </w:p>
    <w:sectPr w:rsidR="003C5195" w:rsidRPr="008A1E9E" w:rsidSect="008766D3">
      <w:type w:val="continuous"/>
      <w:pgSz w:w="11906" w:h="16838"/>
      <w:pgMar w:top="964" w:right="964" w:bottom="851" w:left="1531" w:header="709" w:footer="709" w:gutter="0"/>
      <w:cols w:space="5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5547E" w14:textId="77777777" w:rsidR="00044CF7" w:rsidRDefault="00044CF7" w:rsidP="00DD5F68">
      <w:r>
        <w:separator/>
      </w:r>
    </w:p>
  </w:endnote>
  <w:endnote w:type="continuationSeparator" w:id="0">
    <w:p w14:paraId="3498B5F6" w14:textId="77777777" w:rsidR="00044CF7" w:rsidRDefault="00044CF7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555154" w14:paraId="0FAC8343" w14:textId="77777777" w:rsidTr="00E93800">
      <w:tc>
        <w:tcPr>
          <w:tcW w:w="9464" w:type="dxa"/>
        </w:tcPr>
        <w:p w14:paraId="04E23D10" w14:textId="77777777" w:rsidR="00555154" w:rsidRDefault="00555154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r w:rsidRPr="00401F8F">
            <w:rPr>
              <w:rFonts w:ascii="Cambria" w:hAnsi="Cambria"/>
              <w:b/>
              <w:sz w:val="16"/>
            </w:rPr>
            <w:t>Laporan Praktikum - Laboratorium Dasar Teknik Elektro – STEI ITB</w:t>
          </w:r>
        </w:p>
      </w:tc>
      <w:tc>
        <w:tcPr>
          <w:tcW w:w="384" w:type="dxa"/>
        </w:tcPr>
        <w:p w14:paraId="764D546B" w14:textId="77777777" w:rsidR="00555154" w:rsidRPr="00E93800" w:rsidRDefault="00555154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555154" w:rsidRDefault="00555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F3900" w14:textId="77777777" w:rsidR="00044CF7" w:rsidRDefault="00044CF7" w:rsidP="00DD5F68">
      <w:r>
        <w:separator/>
      </w:r>
    </w:p>
  </w:footnote>
  <w:footnote w:type="continuationSeparator" w:id="0">
    <w:p w14:paraId="66B57B82" w14:textId="77777777" w:rsidR="00044CF7" w:rsidRDefault="00044CF7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07202578" w:rsidR="00555154" w:rsidRDefault="008766D3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 wp14:editId="09226242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1905" b="0"/>
              <wp:wrapNone/>
              <wp:docPr id="1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555154" w:rsidRPr="00401F8F" w:rsidRDefault="00555154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6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" o:allowincell="f" filled="f" stroked="f">
              <v:textbox style="layout-flow:vertical;mso-fit-shape-to-text:t">
                <w:txbxContent>
                  <w:p w14:paraId="414A46DA" w14:textId="77777777" w:rsidR="00555154" w:rsidRPr="00401F8F" w:rsidRDefault="00555154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0EB"/>
    <w:multiLevelType w:val="hybridMultilevel"/>
    <w:tmpl w:val="00B8CC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37CE"/>
    <w:multiLevelType w:val="multilevel"/>
    <w:tmpl w:val="CC7668B8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9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2" w15:restartNumberingAfterBreak="0">
    <w:nsid w:val="10BF272F"/>
    <w:multiLevelType w:val="hybridMultilevel"/>
    <w:tmpl w:val="F010436C"/>
    <w:lvl w:ilvl="0" w:tplc="8E560D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1743B4A"/>
    <w:multiLevelType w:val="multilevel"/>
    <w:tmpl w:val="ECBC9134"/>
    <w:lvl w:ilvl="0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" w:hanging="1800"/>
      </w:pPr>
      <w:rPr>
        <w:rFonts w:hint="default"/>
      </w:rPr>
    </w:lvl>
  </w:abstractNum>
  <w:abstractNum w:abstractNumId="4" w15:restartNumberingAfterBreak="0">
    <w:nsid w:val="13FA1FCC"/>
    <w:multiLevelType w:val="hybridMultilevel"/>
    <w:tmpl w:val="D8ACB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52E72"/>
    <w:multiLevelType w:val="hybridMultilevel"/>
    <w:tmpl w:val="C7269300"/>
    <w:lvl w:ilvl="0" w:tplc="477839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9546987"/>
    <w:multiLevelType w:val="hybridMultilevel"/>
    <w:tmpl w:val="97924DC2"/>
    <w:lvl w:ilvl="0" w:tplc="CD060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5013F"/>
    <w:multiLevelType w:val="hybridMultilevel"/>
    <w:tmpl w:val="EF2C0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34A67"/>
    <w:multiLevelType w:val="hybridMultilevel"/>
    <w:tmpl w:val="6ECAA504"/>
    <w:lvl w:ilvl="0" w:tplc="64CEA26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F633E6E"/>
    <w:multiLevelType w:val="hybridMultilevel"/>
    <w:tmpl w:val="1DB4E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1E"/>
    <w:multiLevelType w:val="hybridMultilevel"/>
    <w:tmpl w:val="1B481BAA"/>
    <w:lvl w:ilvl="0" w:tplc="E496077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2DF1443A"/>
    <w:multiLevelType w:val="hybridMultilevel"/>
    <w:tmpl w:val="90D0F4A8"/>
    <w:lvl w:ilvl="0" w:tplc="5F665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8638CE"/>
    <w:multiLevelType w:val="hybridMultilevel"/>
    <w:tmpl w:val="D70C9D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50425"/>
    <w:multiLevelType w:val="multilevel"/>
    <w:tmpl w:val="C80853E2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845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4" w15:restartNumberingAfterBreak="0">
    <w:nsid w:val="3D9843DA"/>
    <w:multiLevelType w:val="hybridMultilevel"/>
    <w:tmpl w:val="CB4EF58E"/>
    <w:lvl w:ilvl="0" w:tplc="88D85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53252"/>
    <w:multiLevelType w:val="hybridMultilevel"/>
    <w:tmpl w:val="7F627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278F2"/>
    <w:multiLevelType w:val="hybridMultilevel"/>
    <w:tmpl w:val="D87C8EA8"/>
    <w:lvl w:ilvl="0" w:tplc="7EAE57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497678F8"/>
    <w:multiLevelType w:val="hybridMultilevel"/>
    <w:tmpl w:val="A7E0AA66"/>
    <w:lvl w:ilvl="0" w:tplc="9704E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E56DD2"/>
    <w:multiLevelType w:val="hybridMultilevel"/>
    <w:tmpl w:val="3D5A14D8"/>
    <w:lvl w:ilvl="0" w:tplc="26BC57DE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 w:val="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162B6"/>
    <w:multiLevelType w:val="hybridMultilevel"/>
    <w:tmpl w:val="D20256CE"/>
    <w:lvl w:ilvl="0" w:tplc="2C46C108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4" w:hanging="360"/>
      </w:pPr>
    </w:lvl>
    <w:lvl w:ilvl="2" w:tplc="3809001B" w:tentative="1">
      <w:start w:val="1"/>
      <w:numFmt w:val="lowerRoman"/>
      <w:lvlText w:val="%3."/>
      <w:lvlJc w:val="right"/>
      <w:pPr>
        <w:ind w:left="2764" w:hanging="180"/>
      </w:pPr>
    </w:lvl>
    <w:lvl w:ilvl="3" w:tplc="3809000F" w:tentative="1">
      <w:start w:val="1"/>
      <w:numFmt w:val="decimal"/>
      <w:lvlText w:val="%4."/>
      <w:lvlJc w:val="left"/>
      <w:pPr>
        <w:ind w:left="3484" w:hanging="360"/>
      </w:pPr>
    </w:lvl>
    <w:lvl w:ilvl="4" w:tplc="38090019" w:tentative="1">
      <w:start w:val="1"/>
      <w:numFmt w:val="lowerLetter"/>
      <w:lvlText w:val="%5."/>
      <w:lvlJc w:val="left"/>
      <w:pPr>
        <w:ind w:left="4204" w:hanging="360"/>
      </w:pPr>
    </w:lvl>
    <w:lvl w:ilvl="5" w:tplc="3809001B" w:tentative="1">
      <w:start w:val="1"/>
      <w:numFmt w:val="lowerRoman"/>
      <w:lvlText w:val="%6."/>
      <w:lvlJc w:val="right"/>
      <w:pPr>
        <w:ind w:left="4924" w:hanging="180"/>
      </w:pPr>
    </w:lvl>
    <w:lvl w:ilvl="6" w:tplc="3809000F" w:tentative="1">
      <w:start w:val="1"/>
      <w:numFmt w:val="decimal"/>
      <w:lvlText w:val="%7."/>
      <w:lvlJc w:val="left"/>
      <w:pPr>
        <w:ind w:left="5644" w:hanging="360"/>
      </w:pPr>
    </w:lvl>
    <w:lvl w:ilvl="7" w:tplc="38090019" w:tentative="1">
      <w:start w:val="1"/>
      <w:numFmt w:val="lowerLetter"/>
      <w:lvlText w:val="%8."/>
      <w:lvlJc w:val="left"/>
      <w:pPr>
        <w:ind w:left="6364" w:hanging="360"/>
      </w:pPr>
    </w:lvl>
    <w:lvl w:ilvl="8" w:tplc="38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1" w15:restartNumberingAfterBreak="0">
    <w:nsid w:val="5A830C67"/>
    <w:multiLevelType w:val="hybridMultilevel"/>
    <w:tmpl w:val="9B4665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 w15:restartNumberingAfterBreak="0">
    <w:nsid w:val="62F64E40"/>
    <w:multiLevelType w:val="hybridMultilevel"/>
    <w:tmpl w:val="73A2A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1601D"/>
    <w:multiLevelType w:val="hybridMultilevel"/>
    <w:tmpl w:val="09E60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E2F7C"/>
    <w:multiLevelType w:val="hybridMultilevel"/>
    <w:tmpl w:val="DC868760"/>
    <w:lvl w:ilvl="0" w:tplc="D3D88D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70D84F41"/>
    <w:multiLevelType w:val="hybridMultilevel"/>
    <w:tmpl w:val="8C946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933E6"/>
    <w:multiLevelType w:val="hybridMultilevel"/>
    <w:tmpl w:val="6A549F20"/>
    <w:lvl w:ilvl="0" w:tplc="0158F1E4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4" w:hanging="360"/>
      </w:pPr>
    </w:lvl>
    <w:lvl w:ilvl="2" w:tplc="3809001B" w:tentative="1">
      <w:start w:val="1"/>
      <w:numFmt w:val="lowerRoman"/>
      <w:lvlText w:val="%3."/>
      <w:lvlJc w:val="right"/>
      <w:pPr>
        <w:ind w:left="2764" w:hanging="180"/>
      </w:pPr>
    </w:lvl>
    <w:lvl w:ilvl="3" w:tplc="3809000F" w:tentative="1">
      <w:start w:val="1"/>
      <w:numFmt w:val="decimal"/>
      <w:lvlText w:val="%4."/>
      <w:lvlJc w:val="left"/>
      <w:pPr>
        <w:ind w:left="3484" w:hanging="360"/>
      </w:pPr>
    </w:lvl>
    <w:lvl w:ilvl="4" w:tplc="38090019" w:tentative="1">
      <w:start w:val="1"/>
      <w:numFmt w:val="lowerLetter"/>
      <w:lvlText w:val="%5."/>
      <w:lvlJc w:val="left"/>
      <w:pPr>
        <w:ind w:left="4204" w:hanging="360"/>
      </w:pPr>
    </w:lvl>
    <w:lvl w:ilvl="5" w:tplc="3809001B" w:tentative="1">
      <w:start w:val="1"/>
      <w:numFmt w:val="lowerRoman"/>
      <w:lvlText w:val="%6."/>
      <w:lvlJc w:val="right"/>
      <w:pPr>
        <w:ind w:left="4924" w:hanging="180"/>
      </w:pPr>
    </w:lvl>
    <w:lvl w:ilvl="6" w:tplc="3809000F" w:tentative="1">
      <w:start w:val="1"/>
      <w:numFmt w:val="decimal"/>
      <w:lvlText w:val="%7."/>
      <w:lvlJc w:val="left"/>
      <w:pPr>
        <w:ind w:left="5644" w:hanging="360"/>
      </w:pPr>
    </w:lvl>
    <w:lvl w:ilvl="7" w:tplc="38090019" w:tentative="1">
      <w:start w:val="1"/>
      <w:numFmt w:val="lowerLetter"/>
      <w:lvlText w:val="%8."/>
      <w:lvlJc w:val="left"/>
      <w:pPr>
        <w:ind w:left="6364" w:hanging="360"/>
      </w:pPr>
    </w:lvl>
    <w:lvl w:ilvl="8" w:tplc="3809001B" w:tentative="1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0"/>
  </w:num>
  <w:num w:numId="5">
    <w:abstractNumId w:val="25"/>
  </w:num>
  <w:num w:numId="6">
    <w:abstractNumId w:val="5"/>
  </w:num>
  <w:num w:numId="7">
    <w:abstractNumId w:val="3"/>
  </w:num>
  <w:num w:numId="8">
    <w:abstractNumId w:val="13"/>
  </w:num>
  <w:num w:numId="9">
    <w:abstractNumId w:val="8"/>
  </w:num>
  <w:num w:numId="10">
    <w:abstractNumId w:val="16"/>
  </w:num>
  <w:num w:numId="11">
    <w:abstractNumId w:val="1"/>
  </w:num>
  <w:num w:numId="12">
    <w:abstractNumId w:val="0"/>
  </w:num>
  <w:num w:numId="13">
    <w:abstractNumId w:val="6"/>
  </w:num>
  <w:num w:numId="14">
    <w:abstractNumId w:val="17"/>
  </w:num>
  <w:num w:numId="15">
    <w:abstractNumId w:val="14"/>
  </w:num>
  <w:num w:numId="16">
    <w:abstractNumId w:val="20"/>
  </w:num>
  <w:num w:numId="17">
    <w:abstractNumId w:val="24"/>
  </w:num>
  <w:num w:numId="18">
    <w:abstractNumId w:val="11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27"/>
  </w:num>
  <w:num w:numId="21">
    <w:abstractNumId w:val="22"/>
  </w:num>
  <w:num w:numId="22">
    <w:abstractNumId w:val="12"/>
  </w:num>
  <w:num w:numId="23">
    <w:abstractNumId w:val="9"/>
  </w:num>
  <w:num w:numId="24">
    <w:abstractNumId w:val="21"/>
  </w:num>
  <w:num w:numId="25">
    <w:abstractNumId w:val="19"/>
  </w:num>
  <w:num w:numId="26">
    <w:abstractNumId w:val="4"/>
  </w:num>
  <w:num w:numId="27">
    <w:abstractNumId w:val="23"/>
  </w:num>
  <w:num w:numId="28">
    <w:abstractNumId w:val="15"/>
  </w:num>
  <w:num w:numId="29">
    <w:abstractNumId w:val="26"/>
  </w:num>
  <w:num w:numId="3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15E0E"/>
    <w:rsid w:val="00021882"/>
    <w:rsid w:val="00023AF2"/>
    <w:rsid w:val="00024748"/>
    <w:rsid w:val="00030E8A"/>
    <w:rsid w:val="000315D8"/>
    <w:rsid w:val="00044CF7"/>
    <w:rsid w:val="00045CC6"/>
    <w:rsid w:val="00050238"/>
    <w:rsid w:val="000739DC"/>
    <w:rsid w:val="000741E8"/>
    <w:rsid w:val="00083AB7"/>
    <w:rsid w:val="0008542D"/>
    <w:rsid w:val="00086ADE"/>
    <w:rsid w:val="00090C4A"/>
    <w:rsid w:val="00091259"/>
    <w:rsid w:val="0009671A"/>
    <w:rsid w:val="00096B9E"/>
    <w:rsid w:val="000A3E84"/>
    <w:rsid w:val="000A482A"/>
    <w:rsid w:val="000A4E4F"/>
    <w:rsid w:val="000B189E"/>
    <w:rsid w:val="000D387F"/>
    <w:rsid w:val="000D5202"/>
    <w:rsid w:val="000E00B7"/>
    <w:rsid w:val="000E4BB0"/>
    <w:rsid w:val="00101387"/>
    <w:rsid w:val="0010492E"/>
    <w:rsid w:val="0011239B"/>
    <w:rsid w:val="00127694"/>
    <w:rsid w:val="00130505"/>
    <w:rsid w:val="001637A6"/>
    <w:rsid w:val="00176C25"/>
    <w:rsid w:val="001773AF"/>
    <w:rsid w:val="001864BD"/>
    <w:rsid w:val="001A239D"/>
    <w:rsid w:val="001B3A20"/>
    <w:rsid w:val="001B6DDF"/>
    <w:rsid w:val="001C13AA"/>
    <w:rsid w:val="001C2290"/>
    <w:rsid w:val="001F71E1"/>
    <w:rsid w:val="00201F84"/>
    <w:rsid w:val="00232BF0"/>
    <w:rsid w:val="002373FA"/>
    <w:rsid w:val="00240A7F"/>
    <w:rsid w:val="002449BD"/>
    <w:rsid w:val="002640BE"/>
    <w:rsid w:val="0029364A"/>
    <w:rsid w:val="002978F4"/>
    <w:rsid w:val="002A075C"/>
    <w:rsid w:val="002A1627"/>
    <w:rsid w:val="002B1F89"/>
    <w:rsid w:val="002B4E98"/>
    <w:rsid w:val="002B7488"/>
    <w:rsid w:val="002C4573"/>
    <w:rsid w:val="002D1EB6"/>
    <w:rsid w:val="002E3576"/>
    <w:rsid w:val="002E488D"/>
    <w:rsid w:val="00310792"/>
    <w:rsid w:val="003107ED"/>
    <w:rsid w:val="003112F8"/>
    <w:rsid w:val="00312BAB"/>
    <w:rsid w:val="0032371C"/>
    <w:rsid w:val="00330885"/>
    <w:rsid w:val="003343C8"/>
    <w:rsid w:val="003375EA"/>
    <w:rsid w:val="00345BEA"/>
    <w:rsid w:val="00350429"/>
    <w:rsid w:val="003549BC"/>
    <w:rsid w:val="003663A9"/>
    <w:rsid w:val="00366D35"/>
    <w:rsid w:val="00383D94"/>
    <w:rsid w:val="003B2C38"/>
    <w:rsid w:val="003B367E"/>
    <w:rsid w:val="003B7D7F"/>
    <w:rsid w:val="003C3171"/>
    <w:rsid w:val="003C5195"/>
    <w:rsid w:val="003E0D02"/>
    <w:rsid w:val="003E2B23"/>
    <w:rsid w:val="003E2E4D"/>
    <w:rsid w:val="003E3211"/>
    <w:rsid w:val="003F5A0C"/>
    <w:rsid w:val="004006E7"/>
    <w:rsid w:val="00401F8F"/>
    <w:rsid w:val="00424EE5"/>
    <w:rsid w:val="00435135"/>
    <w:rsid w:val="0045720C"/>
    <w:rsid w:val="00457EB0"/>
    <w:rsid w:val="0047121E"/>
    <w:rsid w:val="00473FDF"/>
    <w:rsid w:val="0047565C"/>
    <w:rsid w:val="00475CAC"/>
    <w:rsid w:val="00477113"/>
    <w:rsid w:val="00480DCF"/>
    <w:rsid w:val="00482757"/>
    <w:rsid w:val="00492F3D"/>
    <w:rsid w:val="00495310"/>
    <w:rsid w:val="00497ADF"/>
    <w:rsid w:val="004B1580"/>
    <w:rsid w:val="004B4B7A"/>
    <w:rsid w:val="004B4DC2"/>
    <w:rsid w:val="004B7FAF"/>
    <w:rsid w:val="004C26B5"/>
    <w:rsid w:val="004C5B79"/>
    <w:rsid w:val="004C7007"/>
    <w:rsid w:val="004D1144"/>
    <w:rsid w:val="004D1DFD"/>
    <w:rsid w:val="004D49C2"/>
    <w:rsid w:val="004E2DAE"/>
    <w:rsid w:val="004E7742"/>
    <w:rsid w:val="004F765C"/>
    <w:rsid w:val="00512451"/>
    <w:rsid w:val="00514B0D"/>
    <w:rsid w:val="00523FE9"/>
    <w:rsid w:val="00524961"/>
    <w:rsid w:val="00525BCC"/>
    <w:rsid w:val="0053426A"/>
    <w:rsid w:val="00546436"/>
    <w:rsid w:val="00546AF0"/>
    <w:rsid w:val="00555154"/>
    <w:rsid w:val="00570DB3"/>
    <w:rsid w:val="005749EA"/>
    <w:rsid w:val="00583599"/>
    <w:rsid w:val="005A2ACD"/>
    <w:rsid w:val="005A419E"/>
    <w:rsid w:val="005C38F3"/>
    <w:rsid w:val="005D119A"/>
    <w:rsid w:val="005D1291"/>
    <w:rsid w:val="005D1DF9"/>
    <w:rsid w:val="005D6FD4"/>
    <w:rsid w:val="005E09D6"/>
    <w:rsid w:val="005F7358"/>
    <w:rsid w:val="006039A8"/>
    <w:rsid w:val="00606BC4"/>
    <w:rsid w:val="006074D0"/>
    <w:rsid w:val="00607DAD"/>
    <w:rsid w:val="006146C2"/>
    <w:rsid w:val="00623CA8"/>
    <w:rsid w:val="0062575B"/>
    <w:rsid w:val="006266E5"/>
    <w:rsid w:val="006652F5"/>
    <w:rsid w:val="00676792"/>
    <w:rsid w:val="006862BA"/>
    <w:rsid w:val="00687E61"/>
    <w:rsid w:val="0069211D"/>
    <w:rsid w:val="006A5744"/>
    <w:rsid w:val="006A720E"/>
    <w:rsid w:val="006D179B"/>
    <w:rsid w:val="006D443D"/>
    <w:rsid w:val="006D6213"/>
    <w:rsid w:val="006E686F"/>
    <w:rsid w:val="006F654D"/>
    <w:rsid w:val="00702947"/>
    <w:rsid w:val="007118FB"/>
    <w:rsid w:val="00717C0C"/>
    <w:rsid w:val="00730E3A"/>
    <w:rsid w:val="0074572F"/>
    <w:rsid w:val="007566CA"/>
    <w:rsid w:val="00762956"/>
    <w:rsid w:val="00770C18"/>
    <w:rsid w:val="00777EF6"/>
    <w:rsid w:val="007840D9"/>
    <w:rsid w:val="0079678A"/>
    <w:rsid w:val="007A625C"/>
    <w:rsid w:val="007B1B27"/>
    <w:rsid w:val="007F2055"/>
    <w:rsid w:val="007F5CFA"/>
    <w:rsid w:val="00811C7A"/>
    <w:rsid w:val="008219DA"/>
    <w:rsid w:val="00823728"/>
    <w:rsid w:val="00840380"/>
    <w:rsid w:val="00852490"/>
    <w:rsid w:val="008628BF"/>
    <w:rsid w:val="00867A18"/>
    <w:rsid w:val="008719A1"/>
    <w:rsid w:val="008766D3"/>
    <w:rsid w:val="00882D5A"/>
    <w:rsid w:val="00892950"/>
    <w:rsid w:val="008A1E9E"/>
    <w:rsid w:val="008C233A"/>
    <w:rsid w:val="008D0B7E"/>
    <w:rsid w:val="008D52C8"/>
    <w:rsid w:val="008D632C"/>
    <w:rsid w:val="008D6EAD"/>
    <w:rsid w:val="008F5AE9"/>
    <w:rsid w:val="0090190E"/>
    <w:rsid w:val="009121F5"/>
    <w:rsid w:val="00912CBB"/>
    <w:rsid w:val="009238CA"/>
    <w:rsid w:val="00924FEF"/>
    <w:rsid w:val="00927615"/>
    <w:rsid w:val="00934CA4"/>
    <w:rsid w:val="00937535"/>
    <w:rsid w:val="00944E2C"/>
    <w:rsid w:val="00951231"/>
    <w:rsid w:val="00955248"/>
    <w:rsid w:val="00956BE7"/>
    <w:rsid w:val="0096352C"/>
    <w:rsid w:val="00992618"/>
    <w:rsid w:val="009947E2"/>
    <w:rsid w:val="009B761C"/>
    <w:rsid w:val="009C25E9"/>
    <w:rsid w:val="009C7861"/>
    <w:rsid w:val="009D1643"/>
    <w:rsid w:val="009D6408"/>
    <w:rsid w:val="009E15D1"/>
    <w:rsid w:val="009E38B0"/>
    <w:rsid w:val="009F704B"/>
    <w:rsid w:val="00A0123F"/>
    <w:rsid w:val="00A05B01"/>
    <w:rsid w:val="00A16E6A"/>
    <w:rsid w:val="00A2757C"/>
    <w:rsid w:val="00A32451"/>
    <w:rsid w:val="00A339A0"/>
    <w:rsid w:val="00A37A52"/>
    <w:rsid w:val="00A475D4"/>
    <w:rsid w:val="00A50A1D"/>
    <w:rsid w:val="00A52D39"/>
    <w:rsid w:val="00A55B01"/>
    <w:rsid w:val="00A56637"/>
    <w:rsid w:val="00A84DA6"/>
    <w:rsid w:val="00AA7E36"/>
    <w:rsid w:val="00AB6CBA"/>
    <w:rsid w:val="00AC7822"/>
    <w:rsid w:val="00AD71B6"/>
    <w:rsid w:val="00AF3ABC"/>
    <w:rsid w:val="00B06BF6"/>
    <w:rsid w:val="00B175DA"/>
    <w:rsid w:val="00B22E21"/>
    <w:rsid w:val="00B23D50"/>
    <w:rsid w:val="00B24165"/>
    <w:rsid w:val="00B26EF7"/>
    <w:rsid w:val="00B3775D"/>
    <w:rsid w:val="00B628DB"/>
    <w:rsid w:val="00B66BD1"/>
    <w:rsid w:val="00B72071"/>
    <w:rsid w:val="00B735B8"/>
    <w:rsid w:val="00B75AD6"/>
    <w:rsid w:val="00B83619"/>
    <w:rsid w:val="00B90705"/>
    <w:rsid w:val="00BA4A31"/>
    <w:rsid w:val="00BA6961"/>
    <w:rsid w:val="00BB3811"/>
    <w:rsid w:val="00BC4A8A"/>
    <w:rsid w:val="00BD0CE3"/>
    <w:rsid w:val="00BE0B21"/>
    <w:rsid w:val="00BE0C28"/>
    <w:rsid w:val="00BF232C"/>
    <w:rsid w:val="00C021CA"/>
    <w:rsid w:val="00C06668"/>
    <w:rsid w:val="00C26E54"/>
    <w:rsid w:val="00C31F08"/>
    <w:rsid w:val="00C5267D"/>
    <w:rsid w:val="00C52BC3"/>
    <w:rsid w:val="00C62D70"/>
    <w:rsid w:val="00C63A17"/>
    <w:rsid w:val="00C753B8"/>
    <w:rsid w:val="00CA3E9E"/>
    <w:rsid w:val="00CB2D64"/>
    <w:rsid w:val="00CB2E65"/>
    <w:rsid w:val="00CB7C3F"/>
    <w:rsid w:val="00CD3E03"/>
    <w:rsid w:val="00D03B32"/>
    <w:rsid w:val="00D11E0B"/>
    <w:rsid w:val="00D26126"/>
    <w:rsid w:val="00D360C5"/>
    <w:rsid w:val="00D401C0"/>
    <w:rsid w:val="00D41148"/>
    <w:rsid w:val="00D50D2E"/>
    <w:rsid w:val="00D67A14"/>
    <w:rsid w:val="00D67F03"/>
    <w:rsid w:val="00D71A9E"/>
    <w:rsid w:val="00D933E7"/>
    <w:rsid w:val="00DA09B0"/>
    <w:rsid w:val="00DA2E4A"/>
    <w:rsid w:val="00DB1F35"/>
    <w:rsid w:val="00DB67E2"/>
    <w:rsid w:val="00DC4483"/>
    <w:rsid w:val="00DD5553"/>
    <w:rsid w:val="00DD5F68"/>
    <w:rsid w:val="00DE5FCD"/>
    <w:rsid w:val="00E03026"/>
    <w:rsid w:val="00E20831"/>
    <w:rsid w:val="00E2123C"/>
    <w:rsid w:val="00E339BE"/>
    <w:rsid w:val="00E5099C"/>
    <w:rsid w:val="00E52369"/>
    <w:rsid w:val="00E75760"/>
    <w:rsid w:val="00E82AEC"/>
    <w:rsid w:val="00E93800"/>
    <w:rsid w:val="00E9686B"/>
    <w:rsid w:val="00EA18FA"/>
    <w:rsid w:val="00EB492D"/>
    <w:rsid w:val="00EC0D41"/>
    <w:rsid w:val="00EC5879"/>
    <w:rsid w:val="00ED206B"/>
    <w:rsid w:val="00ED5185"/>
    <w:rsid w:val="00ED55C6"/>
    <w:rsid w:val="00EE3524"/>
    <w:rsid w:val="00EF2CBB"/>
    <w:rsid w:val="00EF4B49"/>
    <w:rsid w:val="00F00C88"/>
    <w:rsid w:val="00F07148"/>
    <w:rsid w:val="00F11160"/>
    <w:rsid w:val="00F2356C"/>
    <w:rsid w:val="00F23C1A"/>
    <w:rsid w:val="00F36BF5"/>
    <w:rsid w:val="00F4197C"/>
    <w:rsid w:val="00F44FDF"/>
    <w:rsid w:val="00F45E54"/>
    <w:rsid w:val="00F460C1"/>
    <w:rsid w:val="00F55593"/>
    <w:rsid w:val="00F55FA7"/>
    <w:rsid w:val="00F969D1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1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1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2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A7E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\Desktop\KULIAH!!!\Semester%203-4\Problem%20Solving%20with%20C\Kuis%204\RC%20loo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</a:p>
        </c:rich>
      </c:tx>
      <c:layout>
        <c:manualLayout>
          <c:xMode val="edge"/>
          <c:yMode val="edge"/>
          <c:x val="1.9735443044738173E-2"/>
          <c:y val="0.154798761609907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80426988585259E-2"/>
          <c:y val="0.31730116848850359"/>
          <c:w val="0.86243323294156204"/>
          <c:h val="0.43932734001917306"/>
        </c:manualLayout>
      </c:layout>
      <c:lineChart>
        <c:grouping val="standard"/>
        <c:varyColors val="0"/>
        <c:ser>
          <c:idx val="0"/>
          <c:order val="0"/>
          <c:tx>
            <c:strRef>
              <c:f>'RC loop'!$D$1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'RC loop'!$C$2:$C$122</c:f>
              <c:numCache>
                <c:formatCode>General</c:formatCode>
                <c:ptCount val="121"/>
                <c:pt idx="0">
                  <c:v>5.0000000000000001E-4</c:v>
                </c:pt>
                <c:pt idx="1">
                  <c:v>1E-3</c:v>
                </c:pt>
                <c:pt idx="2">
                  <c:v>1.5E-3</c:v>
                </c:pt>
                <c:pt idx="3">
                  <c:v>2E-3</c:v>
                </c:pt>
                <c:pt idx="4">
                  <c:v>2.5000000000000001E-3</c:v>
                </c:pt>
                <c:pt idx="5">
                  <c:v>3.0000000000000001E-3</c:v>
                </c:pt>
                <c:pt idx="6">
                  <c:v>3.5000000000000001E-3</c:v>
                </c:pt>
                <c:pt idx="7">
                  <c:v>4.0000000000000001E-3</c:v>
                </c:pt>
                <c:pt idx="8">
                  <c:v>4.4999999999999997E-3</c:v>
                </c:pt>
                <c:pt idx="9">
                  <c:v>5.0000000000000001E-3</c:v>
                </c:pt>
                <c:pt idx="10">
                  <c:v>5.4999999999999997E-3</c:v>
                </c:pt>
                <c:pt idx="11">
                  <c:v>6.0000000000000001E-3</c:v>
                </c:pt>
                <c:pt idx="12">
                  <c:v>6.4999999999999997E-3</c:v>
                </c:pt>
                <c:pt idx="13">
                  <c:v>7.0000000000000001E-3</c:v>
                </c:pt>
                <c:pt idx="14">
                  <c:v>7.4999999999999997E-3</c:v>
                </c:pt>
                <c:pt idx="15">
                  <c:v>8.0000000000000002E-3</c:v>
                </c:pt>
                <c:pt idx="16">
                  <c:v>8.5000000000000006E-3</c:v>
                </c:pt>
                <c:pt idx="17">
                  <c:v>8.9999999999999993E-3</c:v>
                </c:pt>
                <c:pt idx="18">
                  <c:v>9.4999999999999998E-3</c:v>
                </c:pt>
                <c:pt idx="19">
                  <c:v>0.01</c:v>
                </c:pt>
                <c:pt idx="20">
                  <c:v>1.0500000000000001E-2</c:v>
                </c:pt>
                <c:pt idx="21">
                  <c:v>1.0999999999999999E-2</c:v>
                </c:pt>
                <c:pt idx="22">
                  <c:v>1.15E-2</c:v>
                </c:pt>
                <c:pt idx="23">
                  <c:v>1.2E-2</c:v>
                </c:pt>
                <c:pt idx="24">
                  <c:v>1.2500000000000001E-2</c:v>
                </c:pt>
                <c:pt idx="25">
                  <c:v>1.2999999999999999E-2</c:v>
                </c:pt>
                <c:pt idx="26">
                  <c:v>1.35E-2</c:v>
                </c:pt>
                <c:pt idx="27">
                  <c:v>1.4E-2</c:v>
                </c:pt>
                <c:pt idx="28">
                  <c:v>1.4500000000000001E-2</c:v>
                </c:pt>
                <c:pt idx="29">
                  <c:v>1.4999999999999999E-2</c:v>
                </c:pt>
                <c:pt idx="30">
                  <c:v>1.55E-2</c:v>
                </c:pt>
                <c:pt idx="31">
                  <c:v>1.6E-2</c:v>
                </c:pt>
                <c:pt idx="32">
                  <c:v>1.6500000000000001E-2</c:v>
                </c:pt>
                <c:pt idx="33">
                  <c:v>1.7000000000000001E-2</c:v>
                </c:pt>
                <c:pt idx="34">
                  <c:v>1.7500000000000002E-2</c:v>
                </c:pt>
                <c:pt idx="35">
                  <c:v>1.7999999999999999E-2</c:v>
                </c:pt>
                <c:pt idx="36">
                  <c:v>1.8499999999999999E-2</c:v>
                </c:pt>
                <c:pt idx="37">
                  <c:v>1.9E-2</c:v>
                </c:pt>
                <c:pt idx="38">
                  <c:v>1.95E-2</c:v>
                </c:pt>
                <c:pt idx="39">
                  <c:v>0.02</c:v>
                </c:pt>
                <c:pt idx="40">
                  <c:v>2.0500000000000001E-2</c:v>
                </c:pt>
                <c:pt idx="41">
                  <c:v>2.1000000000000001E-2</c:v>
                </c:pt>
                <c:pt idx="42">
                  <c:v>2.1499999999999998E-2</c:v>
                </c:pt>
                <c:pt idx="43">
                  <c:v>2.1999999999999999E-2</c:v>
                </c:pt>
                <c:pt idx="44">
                  <c:v>2.2499999999999999E-2</c:v>
                </c:pt>
                <c:pt idx="45">
                  <c:v>2.3E-2</c:v>
                </c:pt>
                <c:pt idx="46">
                  <c:v>2.35E-2</c:v>
                </c:pt>
                <c:pt idx="47">
                  <c:v>2.4E-2</c:v>
                </c:pt>
                <c:pt idx="48">
                  <c:v>2.4500000000000001E-2</c:v>
                </c:pt>
                <c:pt idx="49">
                  <c:v>2.5000000000000001E-2</c:v>
                </c:pt>
                <c:pt idx="50">
                  <c:v>2.5499999999999998E-2</c:v>
                </c:pt>
                <c:pt idx="51">
                  <c:v>2.5999999999999999E-2</c:v>
                </c:pt>
                <c:pt idx="52">
                  <c:v>2.6499999999999999E-2</c:v>
                </c:pt>
                <c:pt idx="53">
                  <c:v>2.7E-2</c:v>
                </c:pt>
                <c:pt idx="54">
                  <c:v>2.75E-2</c:v>
                </c:pt>
                <c:pt idx="55">
                  <c:v>2.8000000000000001E-2</c:v>
                </c:pt>
                <c:pt idx="56">
                  <c:v>2.8500000000000001E-2</c:v>
                </c:pt>
                <c:pt idx="57">
                  <c:v>2.9000000000000001E-2</c:v>
                </c:pt>
                <c:pt idx="58">
                  <c:v>2.9499999999999998E-2</c:v>
                </c:pt>
                <c:pt idx="59">
                  <c:v>0.03</c:v>
                </c:pt>
                <c:pt idx="60">
                  <c:v>3.0499999999999999E-2</c:v>
                </c:pt>
                <c:pt idx="61">
                  <c:v>3.1E-2</c:v>
                </c:pt>
                <c:pt idx="62">
                  <c:v>3.15E-2</c:v>
                </c:pt>
                <c:pt idx="63">
                  <c:v>3.2000000000000001E-2</c:v>
                </c:pt>
                <c:pt idx="64">
                  <c:v>3.2500000000000001E-2</c:v>
                </c:pt>
                <c:pt idx="65">
                  <c:v>3.3000000000000002E-2</c:v>
                </c:pt>
                <c:pt idx="66">
                  <c:v>3.3500000000000002E-2</c:v>
                </c:pt>
                <c:pt idx="67">
                  <c:v>3.4000000000000002E-2</c:v>
                </c:pt>
                <c:pt idx="68">
                  <c:v>3.4500000000000003E-2</c:v>
                </c:pt>
                <c:pt idx="69">
                  <c:v>3.5000000000000003E-2</c:v>
                </c:pt>
                <c:pt idx="70">
                  <c:v>3.5499999999999997E-2</c:v>
                </c:pt>
                <c:pt idx="71">
                  <c:v>3.5999999999999997E-2</c:v>
                </c:pt>
                <c:pt idx="72">
                  <c:v>3.6499999999999998E-2</c:v>
                </c:pt>
                <c:pt idx="73">
                  <c:v>3.6999999999999998E-2</c:v>
                </c:pt>
                <c:pt idx="74">
                  <c:v>3.7499999999999999E-2</c:v>
                </c:pt>
                <c:pt idx="75">
                  <c:v>3.7999999999999999E-2</c:v>
                </c:pt>
                <c:pt idx="76">
                  <c:v>3.85E-2</c:v>
                </c:pt>
                <c:pt idx="77">
                  <c:v>3.9E-2</c:v>
                </c:pt>
                <c:pt idx="78">
                  <c:v>3.95E-2</c:v>
                </c:pt>
                <c:pt idx="79">
                  <c:v>0.04</c:v>
                </c:pt>
                <c:pt idx="80">
                  <c:v>4.0500000000000001E-2</c:v>
                </c:pt>
                <c:pt idx="81">
                  <c:v>4.1000000000000002E-2</c:v>
                </c:pt>
                <c:pt idx="82">
                  <c:v>4.1500000000000002E-2</c:v>
                </c:pt>
                <c:pt idx="83">
                  <c:v>4.2000000000000003E-2</c:v>
                </c:pt>
                <c:pt idx="84">
                  <c:v>4.2500000000000003E-2</c:v>
                </c:pt>
                <c:pt idx="85">
                  <c:v>4.2999999999999997E-2</c:v>
                </c:pt>
                <c:pt idx="86">
                  <c:v>4.3499999999999997E-2</c:v>
                </c:pt>
                <c:pt idx="87">
                  <c:v>4.3999999999999997E-2</c:v>
                </c:pt>
                <c:pt idx="88">
                  <c:v>4.4499999999999998E-2</c:v>
                </c:pt>
                <c:pt idx="89">
                  <c:v>4.4999999999999998E-2</c:v>
                </c:pt>
                <c:pt idx="90">
                  <c:v>4.5499999999999999E-2</c:v>
                </c:pt>
                <c:pt idx="91">
                  <c:v>4.5999999999999999E-2</c:v>
                </c:pt>
                <c:pt idx="92">
                  <c:v>4.65E-2</c:v>
                </c:pt>
                <c:pt idx="93">
                  <c:v>4.7E-2</c:v>
                </c:pt>
                <c:pt idx="94">
                  <c:v>4.7500000000000001E-2</c:v>
                </c:pt>
                <c:pt idx="95">
                  <c:v>4.8000000000000001E-2</c:v>
                </c:pt>
                <c:pt idx="96">
                  <c:v>4.8500000000000001E-2</c:v>
                </c:pt>
                <c:pt idx="97">
                  <c:v>4.9000000000000002E-2</c:v>
                </c:pt>
                <c:pt idx="98">
                  <c:v>4.9500000000000002E-2</c:v>
                </c:pt>
                <c:pt idx="99">
                  <c:v>0.05</c:v>
                </c:pt>
                <c:pt idx="100">
                  <c:v>5.0500000000000003E-2</c:v>
                </c:pt>
                <c:pt idx="101">
                  <c:v>5.0999999999999997E-2</c:v>
                </c:pt>
                <c:pt idx="102">
                  <c:v>5.1499999999999997E-2</c:v>
                </c:pt>
                <c:pt idx="103">
                  <c:v>5.1999999999999998E-2</c:v>
                </c:pt>
                <c:pt idx="104">
                  <c:v>5.2499999999999998E-2</c:v>
                </c:pt>
                <c:pt idx="105">
                  <c:v>5.2999999999999999E-2</c:v>
                </c:pt>
                <c:pt idx="106">
                  <c:v>5.3499999999999999E-2</c:v>
                </c:pt>
                <c:pt idx="107">
                  <c:v>5.3999999999999999E-2</c:v>
                </c:pt>
                <c:pt idx="108">
                  <c:v>5.45E-2</c:v>
                </c:pt>
                <c:pt idx="109">
                  <c:v>5.5E-2</c:v>
                </c:pt>
                <c:pt idx="110">
                  <c:v>5.5500000000000001E-2</c:v>
                </c:pt>
                <c:pt idx="111">
                  <c:v>5.6000000000000001E-2</c:v>
                </c:pt>
                <c:pt idx="112">
                  <c:v>5.6500000000000002E-2</c:v>
                </c:pt>
                <c:pt idx="113">
                  <c:v>5.7000000000000002E-2</c:v>
                </c:pt>
                <c:pt idx="114">
                  <c:v>5.7500000000000002E-2</c:v>
                </c:pt>
                <c:pt idx="115">
                  <c:v>5.8000000000000003E-2</c:v>
                </c:pt>
                <c:pt idx="116">
                  <c:v>5.8500000000000003E-2</c:v>
                </c:pt>
                <c:pt idx="117">
                  <c:v>5.8999999999999997E-2</c:v>
                </c:pt>
                <c:pt idx="118">
                  <c:v>5.9499999999999997E-2</c:v>
                </c:pt>
                <c:pt idx="119">
                  <c:v>0.06</c:v>
                </c:pt>
                <c:pt idx="120">
                  <c:v>6.0499999999999998E-2</c:v>
                </c:pt>
              </c:numCache>
            </c:numRef>
          </c:cat>
          <c:val>
            <c:numRef>
              <c:f>'RC loop'!$D$2:$D$122</c:f>
              <c:numCache>
                <c:formatCode>General</c:formatCode>
                <c:ptCount val="121"/>
                <c:pt idx="0">
                  <c:v>0.25</c:v>
                </c:pt>
                <c:pt idx="1">
                  <c:v>0.48749999999999999</c:v>
                </c:pt>
                <c:pt idx="2">
                  <c:v>0.71312500000000001</c:v>
                </c:pt>
                <c:pt idx="3">
                  <c:v>0.92746899999999999</c:v>
                </c:pt>
                <c:pt idx="4">
                  <c:v>1.1310960000000001</c:v>
                </c:pt>
                <c:pt idx="5">
                  <c:v>1.324541</c:v>
                </c:pt>
                <c:pt idx="6">
                  <c:v>1.5083139999999999</c:v>
                </c:pt>
                <c:pt idx="7">
                  <c:v>1.682898</c:v>
                </c:pt>
                <c:pt idx="8">
                  <c:v>1.8487530000000001</c:v>
                </c:pt>
                <c:pt idx="9">
                  <c:v>2.0063149999999998</c:v>
                </c:pt>
                <c:pt idx="10">
                  <c:v>2.1560000000000001</c:v>
                </c:pt>
                <c:pt idx="11">
                  <c:v>2.2982</c:v>
                </c:pt>
                <c:pt idx="12">
                  <c:v>2.43329</c:v>
                </c:pt>
                <c:pt idx="13">
                  <c:v>2.5616249999999998</c:v>
                </c:pt>
                <c:pt idx="14">
                  <c:v>2.6835439999999999</c:v>
                </c:pt>
                <c:pt idx="15">
                  <c:v>2.7993670000000002</c:v>
                </c:pt>
                <c:pt idx="16">
                  <c:v>2.9093979999999999</c:v>
                </c:pt>
                <c:pt idx="17">
                  <c:v>3.0139279999999999</c:v>
                </c:pt>
                <c:pt idx="18">
                  <c:v>3.113232</c:v>
                </c:pt>
                <c:pt idx="19">
                  <c:v>3.20757</c:v>
                </c:pt>
                <c:pt idx="20">
                  <c:v>3.2971919999999999</c:v>
                </c:pt>
                <c:pt idx="21">
                  <c:v>3.3823319999999999</c:v>
                </c:pt>
                <c:pt idx="22">
                  <c:v>3.4632160000000001</c:v>
                </c:pt>
                <c:pt idx="23">
                  <c:v>3.5400550000000002</c:v>
                </c:pt>
                <c:pt idx="24">
                  <c:v>3.6130520000000002</c:v>
                </c:pt>
                <c:pt idx="25">
                  <c:v>3.6823999999999999</c:v>
                </c:pt>
                <c:pt idx="26">
                  <c:v>3.7482799999999998</c:v>
                </c:pt>
                <c:pt idx="27">
                  <c:v>3.8108659999999999</c:v>
                </c:pt>
                <c:pt idx="28">
                  <c:v>3.870323</c:v>
                </c:pt>
                <c:pt idx="29">
                  <c:v>3.9268070000000002</c:v>
                </c:pt>
                <c:pt idx="30">
                  <c:v>3.9804659999999998</c:v>
                </c:pt>
                <c:pt idx="31">
                  <c:v>4.0314430000000003</c:v>
                </c:pt>
                <c:pt idx="32">
                  <c:v>4.0798709999999998</c:v>
                </c:pt>
                <c:pt idx="33">
                  <c:v>4.1258780000000002</c:v>
                </c:pt>
                <c:pt idx="34">
                  <c:v>4.1695840000000004</c:v>
                </c:pt>
                <c:pt idx="35">
                  <c:v>4.2111039999999997</c:v>
                </c:pt>
                <c:pt idx="36">
                  <c:v>4.2505490000000004</c:v>
                </c:pt>
                <c:pt idx="37">
                  <c:v>4.2880219999999998</c:v>
                </c:pt>
                <c:pt idx="38">
                  <c:v>4.3236210000000002</c:v>
                </c:pt>
                <c:pt idx="39">
                  <c:v>4.3574400000000004</c:v>
                </c:pt>
                <c:pt idx="40">
                  <c:v>4.3895679999999997</c:v>
                </c:pt>
                <c:pt idx="41">
                  <c:v>4.4200889999999999</c:v>
                </c:pt>
                <c:pt idx="42">
                  <c:v>4.4490850000000002</c:v>
                </c:pt>
                <c:pt idx="43">
                  <c:v>4.4766310000000002</c:v>
                </c:pt>
                <c:pt idx="44">
                  <c:v>4.5027990000000004</c:v>
                </c:pt>
                <c:pt idx="45">
                  <c:v>4.5276589999999999</c:v>
                </c:pt>
                <c:pt idx="46">
                  <c:v>4.5512759999999997</c:v>
                </c:pt>
                <c:pt idx="47">
                  <c:v>4.5737120000000004</c:v>
                </c:pt>
                <c:pt idx="48">
                  <c:v>4.595027</c:v>
                </c:pt>
                <c:pt idx="49">
                  <c:v>4.6152759999999997</c:v>
                </c:pt>
                <c:pt idx="50">
                  <c:v>4.634512</c:v>
                </c:pt>
                <c:pt idx="51">
                  <c:v>4.6527859999999999</c:v>
                </c:pt>
                <c:pt idx="52">
                  <c:v>4.670147</c:v>
                </c:pt>
                <c:pt idx="53">
                  <c:v>4.6866399999999997</c:v>
                </c:pt>
                <c:pt idx="54">
                  <c:v>4.7023080000000004</c:v>
                </c:pt>
                <c:pt idx="55">
                  <c:v>4.7171919999999998</c:v>
                </c:pt>
                <c:pt idx="56">
                  <c:v>4.7313330000000002</c:v>
                </c:pt>
                <c:pt idx="57">
                  <c:v>4.7447660000000003</c:v>
                </c:pt>
                <c:pt idx="58">
                  <c:v>4.7575279999999998</c:v>
                </c:pt>
                <c:pt idx="59">
                  <c:v>4.7696509999999996</c:v>
                </c:pt>
                <c:pt idx="60">
                  <c:v>4.7811690000000002</c:v>
                </c:pt>
                <c:pt idx="61">
                  <c:v>4.7921100000000001</c:v>
                </c:pt>
                <c:pt idx="62">
                  <c:v>4.802505</c:v>
                </c:pt>
                <c:pt idx="63">
                  <c:v>4.8123800000000001</c:v>
                </c:pt>
                <c:pt idx="64">
                  <c:v>4.8217610000000004</c:v>
                </c:pt>
                <c:pt idx="65">
                  <c:v>4.830673</c:v>
                </c:pt>
                <c:pt idx="66">
                  <c:v>4.8391390000000003</c:v>
                </c:pt>
                <c:pt idx="67">
                  <c:v>4.8471820000000001</c:v>
                </c:pt>
                <c:pt idx="68">
                  <c:v>4.8548229999999997</c:v>
                </c:pt>
                <c:pt idx="69">
                  <c:v>4.862082</c:v>
                </c:pt>
                <c:pt idx="70">
                  <c:v>4.8689780000000003</c:v>
                </c:pt>
                <c:pt idx="71">
                  <c:v>4.8755290000000002</c:v>
                </c:pt>
                <c:pt idx="72">
                  <c:v>4.8817529999999998</c:v>
                </c:pt>
                <c:pt idx="73">
                  <c:v>4.8876650000000001</c:v>
                </c:pt>
                <c:pt idx="74">
                  <c:v>4.8932820000000001</c:v>
                </c:pt>
                <c:pt idx="75">
                  <c:v>4.8986179999999999</c:v>
                </c:pt>
                <c:pt idx="76">
                  <c:v>4.9036869999999997</c:v>
                </c:pt>
                <c:pt idx="77">
                  <c:v>4.9085029999999996</c:v>
                </c:pt>
                <c:pt idx="78">
                  <c:v>4.9130770000000004</c:v>
                </c:pt>
                <c:pt idx="79">
                  <c:v>4.9174239999999996</c:v>
                </c:pt>
                <c:pt idx="80">
                  <c:v>4.9215530000000003</c:v>
                </c:pt>
                <c:pt idx="81">
                  <c:v>4.9254749999999996</c:v>
                </c:pt>
                <c:pt idx="82">
                  <c:v>4.9292020000000001</c:v>
                </c:pt>
                <c:pt idx="83">
                  <c:v>4.9327420000000002</c:v>
                </c:pt>
                <c:pt idx="84">
                  <c:v>4.9361050000000004</c:v>
                </c:pt>
                <c:pt idx="85">
                  <c:v>4.9393000000000002</c:v>
                </c:pt>
                <c:pt idx="86">
                  <c:v>4.9423349999999999</c:v>
                </c:pt>
                <c:pt idx="87">
                  <c:v>4.9452179999999997</c:v>
                </c:pt>
                <c:pt idx="88">
                  <c:v>4.9479569999999997</c:v>
                </c:pt>
                <c:pt idx="89">
                  <c:v>4.9505590000000002</c:v>
                </c:pt>
                <c:pt idx="90">
                  <c:v>4.9530310000000002</c:v>
                </c:pt>
                <c:pt idx="91">
                  <c:v>4.9553789999999998</c:v>
                </c:pt>
                <c:pt idx="92">
                  <c:v>4.957611</c:v>
                </c:pt>
                <c:pt idx="93">
                  <c:v>4.9597300000000004</c:v>
                </c:pt>
                <c:pt idx="94">
                  <c:v>4.9617440000000004</c:v>
                </c:pt>
                <c:pt idx="95">
                  <c:v>4.9636560000000003</c:v>
                </c:pt>
                <c:pt idx="96">
                  <c:v>4.9654740000000004</c:v>
                </c:pt>
                <c:pt idx="97">
                  <c:v>4.9672000000000001</c:v>
                </c:pt>
                <c:pt idx="98">
                  <c:v>4.9688400000000001</c:v>
                </c:pt>
                <c:pt idx="99">
                  <c:v>4.9703970000000002</c:v>
                </c:pt>
                <c:pt idx="100">
                  <c:v>4.9718780000000002</c:v>
                </c:pt>
                <c:pt idx="101">
                  <c:v>4.9732839999999996</c:v>
                </c:pt>
                <c:pt idx="102">
                  <c:v>4.9746189999999997</c:v>
                </c:pt>
                <c:pt idx="103">
                  <c:v>4.9758880000000003</c:v>
                </c:pt>
                <c:pt idx="104">
                  <c:v>4.9770940000000001</c:v>
                </c:pt>
                <c:pt idx="105">
                  <c:v>4.9782390000000003</c:v>
                </c:pt>
                <c:pt idx="106">
                  <c:v>4.9793269999999996</c:v>
                </c:pt>
                <c:pt idx="107">
                  <c:v>4.9803610000000003</c:v>
                </c:pt>
                <c:pt idx="108">
                  <c:v>4.9813429999999999</c:v>
                </c:pt>
                <c:pt idx="109">
                  <c:v>4.9822749999999996</c:v>
                </c:pt>
                <c:pt idx="110">
                  <c:v>4.9831620000000001</c:v>
                </c:pt>
                <c:pt idx="111">
                  <c:v>4.9840039999999997</c:v>
                </c:pt>
                <c:pt idx="112">
                  <c:v>4.9848039999999996</c:v>
                </c:pt>
                <c:pt idx="113">
                  <c:v>4.985563</c:v>
                </c:pt>
                <c:pt idx="114">
                  <c:v>4.9862849999999996</c:v>
                </c:pt>
                <c:pt idx="115">
                  <c:v>4.9869709999999996</c:v>
                </c:pt>
                <c:pt idx="116">
                  <c:v>4.987622</c:v>
                </c:pt>
                <c:pt idx="117">
                  <c:v>4.9882410000000004</c:v>
                </c:pt>
                <c:pt idx="118">
                  <c:v>4.988829</c:v>
                </c:pt>
                <c:pt idx="119">
                  <c:v>4.9893879999999999</c:v>
                </c:pt>
                <c:pt idx="120">
                  <c:v>4.9899180000000003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9-4E28-AF4D-2D4741681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991072"/>
        <c:axId val="1032283760"/>
      </c:lineChart>
      <c:catAx>
        <c:axId val="102799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83760"/>
        <c:crosses val="autoZero"/>
        <c:auto val="1"/>
        <c:lblAlgn val="ctr"/>
        <c:lblOffset val="100"/>
        <c:noMultiLvlLbl val="0"/>
      </c:catAx>
      <c:valAx>
        <c:axId val="10322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99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4EB2EA-FCA4-4909-B477-34962BA7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1944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Rhesa Janitra</cp:lastModifiedBy>
  <cp:revision>2</cp:revision>
  <cp:lastPrinted>2019-02-14T09:02:00Z</cp:lastPrinted>
  <dcterms:created xsi:type="dcterms:W3CDTF">2020-02-15T16:22:00Z</dcterms:created>
  <dcterms:modified xsi:type="dcterms:W3CDTF">2020-02-15T16:22:00Z</dcterms:modified>
</cp:coreProperties>
</file>
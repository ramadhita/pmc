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6C5C6" w14:textId="44CE6F92" w:rsidR="00D933E7" w:rsidRPr="00D83974" w:rsidRDefault="006071E6" w:rsidP="00D83974">
      <w:pPr>
        <w:pStyle w:val="LABDAS01Judul"/>
      </w:pPr>
      <w:r w:rsidRPr="00D83974">
        <w:rPr>
          <w:noProof/>
        </w:rPr>
        <w:drawing>
          <wp:anchor distT="0" distB="0" distL="114300" distR="114300" simplePos="0" relativeHeight="251643904" behindDoc="0" locked="0" layoutInCell="1" allowOverlap="1" wp14:anchorId="7B1636BB" wp14:editId="37F7C088">
            <wp:simplePos x="0" y="0"/>
            <wp:positionH relativeFrom="column">
              <wp:posOffset>5525795</wp:posOffset>
            </wp:positionH>
            <wp:positionV relativeFrom="paragraph">
              <wp:posOffset>-186563</wp:posOffset>
            </wp:positionV>
            <wp:extent cx="709113" cy="892454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Ja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10" cy="904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3974"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A58A4DA" wp14:editId="12B73327">
                <wp:simplePos x="0" y="0"/>
                <wp:positionH relativeFrom="column">
                  <wp:posOffset>5511800</wp:posOffset>
                </wp:positionH>
                <wp:positionV relativeFrom="paragraph">
                  <wp:posOffset>-201930</wp:posOffset>
                </wp:positionV>
                <wp:extent cx="733425" cy="914400"/>
                <wp:effectExtent l="0" t="0" r="28575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88A68" w14:textId="77777777" w:rsidR="001B57BC" w:rsidRDefault="001B57BC" w:rsidP="00492F3D">
                            <w:pPr>
                              <w:jc w:val="center"/>
                            </w:pPr>
                          </w:p>
                          <w:p w14:paraId="4C5004C8" w14:textId="77777777" w:rsidR="001B57BC" w:rsidRDefault="001B57BC" w:rsidP="00492F3D">
                            <w:pPr>
                              <w:jc w:val="center"/>
                            </w:pPr>
                          </w:p>
                          <w:p w14:paraId="129388A4" w14:textId="49C2AC12" w:rsidR="001B57BC" w:rsidRDefault="001B57BC" w:rsidP="00492F3D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8A4DA" id="Rectangle 2" o:spid="_x0000_s1026" style="position:absolute;left:0;text-align:left;margin-left:434pt;margin-top:-15.9pt;width:57.75pt;height:1in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">
                <v:textbox>
                  <w:txbxContent>
                    <w:p w14:paraId="72588A68" w14:textId="77777777" w:rsidR="001B57BC" w:rsidRDefault="001B57BC" w:rsidP="00492F3D">
                      <w:pPr>
                        <w:jc w:val="center"/>
                      </w:pPr>
                    </w:p>
                    <w:p w14:paraId="4C5004C8" w14:textId="77777777" w:rsidR="001B57BC" w:rsidRDefault="001B57BC" w:rsidP="00492F3D">
                      <w:pPr>
                        <w:jc w:val="center"/>
                      </w:pPr>
                    </w:p>
                    <w:p w14:paraId="129388A4" w14:textId="49C2AC12" w:rsidR="001B57BC" w:rsidRDefault="001B57BC" w:rsidP="00492F3D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FB28E7">
        <w:t>KUIS</w:t>
      </w:r>
      <w:r w:rsidR="00D933E7" w:rsidRPr="00D83974">
        <w:t xml:space="preserve"> </w:t>
      </w:r>
      <w:r w:rsidR="00FB28E7">
        <w:t>4</w:t>
      </w:r>
      <w:r w:rsidR="00D933E7" w:rsidRPr="00D83974">
        <w:t xml:space="preserve"> </w:t>
      </w:r>
      <w:r w:rsidR="00FB28E7">
        <w:t>Simulasi Gejala Transient Menggunakan Bahasa C</w:t>
      </w:r>
    </w:p>
    <w:p w14:paraId="521E1724" w14:textId="75AFDEB3" w:rsidR="00BA4A31" w:rsidRPr="00D83974" w:rsidRDefault="006403F0" w:rsidP="00BA4A31">
      <w:pPr>
        <w:pStyle w:val="LABDAS02Penulis"/>
        <w:rPr>
          <w:szCs w:val="20"/>
        </w:rPr>
      </w:pPr>
      <w:r w:rsidRPr="00D83974">
        <w:rPr>
          <w:szCs w:val="20"/>
        </w:rPr>
        <w:t>William Christian</w:t>
      </w:r>
      <w:r w:rsidR="007566CA" w:rsidRPr="00D83974">
        <w:rPr>
          <w:szCs w:val="20"/>
        </w:rPr>
        <w:t xml:space="preserve"> (</w:t>
      </w:r>
      <w:r w:rsidRPr="00D83974">
        <w:rPr>
          <w:szCs w:val="20"/>
        </w:rPr>
        <w:t>13218010</w:t>
      </w:r>
      <w:r w:rsidR="007566CA" w:rsidRPr="00D83974">
        <w:rPr>
          <w:szCs w:val="20"/>
        </w:rPr>
        <w:t>)</w:t>
      </w:r>
    </w:p>
    <w:p w14:paraId="676AB497" w14:textId="1BF02DC5" w:rsidR="002B7488" w:rsidRPr="00D83974" w:rsidRDefault="002B7488" w:rsidP="00D933E7">
      <w:pPr>
        <w:pStyle w:val="LABDAS03Asisten"/>
      </w:pPr>
      <w:r w:rsidRPr="00D83974">
        <w:t>Asisten:</w:t>
      </w:r>
      <w:r w:rsidR="00EA18C5">
        <w:t xml:space="preserve"> </w:t>
      </w:r>
      <w:r w:rsidR="00FB28E7">
        <w:t>Ramadhita Herdyanto U.</w:t>
      </w:r>
      <w:r w:rsidRPr="00D83974">
        <w:t xml:space="preserve"> </w:t>
      </w:r>
    </w:p>
    <w:p w14:paraId="039EF002" w14:textId="50493116" w:rsidR="002B7488" w:rsidRPr="00D83974" w:rsidRDefault="00512451" w:rsidP="00512451">
      <w:pPr>
        <w:pStyle w:val="LABDAS04TanggalPraktikum"/>
      </w:pPr>
      <w:r w:rsidRPr="00D83974">
        <w:t>Tanggal</w:t>
      </w:r>
      <w:r w:rsidR="007566CA" w:rsidRPr="00D83974">
        <w:t xml:space="preserve"> </w:t>
      </w:r>
      <w:r w:rsidR="00B72071" w:rsidRPr="00D83974">
        <w:t>Percobaan</w:t>
      </w:r>
      <w:r w:rsidR="007566CA" w:rsidRPr="00D83974">
        <w:t xml:space="preserve">: </w:t>
      </w:r>
      <w:r w:rsidR="00A243A5">
        <w:t>11</w:t>
      </w:r>
      <w:r w:rsidR="00AC6712">
        <w:t>/</w:t>
      </w:r>
      <w:r w:rsidR="00A243A5">
        <w:t>02</w:t>
      </w:r>
      <w:r w:rsidR="00AC6712">
        <w:t>/</w:t>
      </w:r>
      <w:r w:rsidR="00A243A5">
        <w:t>20</w:t>
      </w:r>
    </w:p>
    <w:p w14:paraId="036A2677" w14:textId="7021F554" w:rsidR="007566CA" w:rsidRPr="00D83974" w:rsidRDefault="00512451" w:rsidP="00512451">
      <w:pPr>
        <w:pStyle w:val="LABDAS05KodeNamaMataKuliah"/>
      </w:pPr>
      <w:r w:rsidRPr="00D83974">
        <w:t>EL</w:t>
      </w:r>
      <w:r w:rsidR="00A243A5">
        <w:t>2</w:t>
      </w:r>
      <w:r w:rsidR="00FB28E7">
        <w:t>008</w:t>
      </w:r>
      <w:r w:rsidR="00A55B01" w:rsidRPr="00D83974">
        <w:t>-</w:t>
      </w:r>
      <w:r w:rsidR="00FB28E7">
        <w:t xml:space="preserve"> Pemecahan Masalah dengan C </w:t>
      </w:r>
    </w:p>
    <w:p w14:paraId="1A525D61" w14:textId="5B035E58" w:rsidR="00086ADE" w:rsidRPr="00D83974" w:rsidRDefault="00B72071" w:rsidP="002449BD">
      <w:pPr>
        <w:pStyle w:val="LABDAS06Laboratorium"/>
        <w:rPr>
          <w:sz w:val="22"/>
        </w:rPr>
      </w:pPr>
      <w:r w:rsidRPr="00D83974">
        <w:rPr>
          <w:sz w:val="22"/>
        </w:rPr>
        <w:t>Sekolah T</w:t>
      </w:r>
      <w:r w:rsidR="00512451" w:rsidRPr="00D83974">
        <w:rPr>
          <w:sz w:val="22"/>
        </w:rPr>
        <w:t>eknik Elektro dan Informatika</w:t>
      </w:r>
      <w:r w:rsidR="002449BD" w:rsidRPr="00D83974">
        <w:rPr>
          <w:sz w:val="22"/>
        </w:rPr>
        <w:t xml:space="preserve"> </w:t>
      </w:r>
      <w:r w:rsidRPr="00D83974">
        <w:rPr>
          <w:sz w:val="22"/>
        </w:rPr>
        <w:t>ITB</w:t>
      </w:r>
    </w:p>
    <w:p w14:paraId="64D503EA" w14:textId="77777777" w:rsidR="00086ADE" w:rsidRPr="003F759A" w:rsidRDefault="00086ADE" w:rsidP="00086ADE">
      <w:pPr>
        <w:rPr>
          <w:rFonts w:ascii="Book Antiqua" w:hAnsi="Book Antiqua"/>
          <w:lang w:val="sv-SE"/>
        </w:rPr>
      </w:pPr>
    </w:p>
    <w:p w14:paraId="5B041241" w14:textId="77777777" w:rsidR="00086ADE" w:rsidRPr="003F759A" w:rsidRDefault="00086ADE" w:rsidP="00086ADE">
      <w:pPr>
        <w:rPr>
          <w:rFonts w:ascii="Book Antiqua" w:hAnsi="Book Antiqua"/>
          <w:lang w:val="sv-SE"/>
        </w:rPr>
        <w:sectPr w:rsidR="00086ADE" w:rsidRPr="003F759A" w:rsidSect="004E2DAE">
          <w:headerReference w:type="default" r:id="rId9"/>
          <w:footerReference w:type="default" r:id="rId10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463D372E" w14:textId="77777777" w:rsidR="00955248" w:rsidRPr="00D83974" w:rsidRDefault="00B72071" w:rsidP="00D83974">
      <w:pPr>
        <w:pStyle w:val="LABDAS07Abstrak"/>
      </w:pPr>
      <w:r w:rsidRPr="00D83974">
        <w:t>Abstrak</w:t>
      </w:r>
    </w:p>
    <w:p w14:paraId="357ACB4F" w14:textId="50D84CB9" w:rsidR="00B72071" w:rsidRPr="00FB28E7" w:rsidRDefault="000901E8" w:rsidP="00DA2E4A">
      <w:pPr>
        <w:pStyle w:val="LABDAS08AbstrakIsi"/>
        <w:rPr>
          <w:rFonts w:ascii="Book Antiqua" w:hAnsi="Book Antiqua"/>
          <w:i w:val="0"/>
          <w:iCs w:val="0"/>
          <w:sz w:val="20"/>
        </w:rPr>
      </w:pPr>
      <w:r>
        <w:rPr>
          <w:rFonts w:ascii="Book Antiqua" w:hAnsi="Book Antiqua"/>
          <w:i w:val="0"/>
          <w:iCs w:val="0"/>
          <w:sz w:val="20"/>
        </w:rPr>
        <w:t>Pada</w:t>
      </w:r>
      <w:r w:rsidR="00FB28E7">
        <w:rPr>
          <w:rFonts w:ascii="Book Antiqua" w:hAnsi="Book Antiqua"/>
          <w:i w:val="0"/>
          <w:iCs w:val="0"/>
          <w:sz w:val="20"/>
        </w:rPr>
        <w:t xml:space="preserve"> kuis 4, dilakukan simulasi rangkaian RC, untuk mengamati karakteristik tegangan kapasitor saat pengisian (</w:t>
      </w:r>
      <w:r w:rsidR="00FB28E7">
        <w:rPr>
          <w:rFonts w:ascii="Book Antiqua" w:hAnsi="Book Antiqua"/>
          <w:sz w:val="20"/>
        </w:rPr>
        <w:t>charging)</w:t>
      </w:r>
      <w:r w:rsidR="00FB28E7">
        <w:rPr>
          <w:rFonts w:ascii="Book Antiqua" w:hAnsi="Book Antiqua"/>
          <w:i w:val="0"/>
          <w:iCs w:val="0"/>
          <w:sz w:val="20"/>
        </w:rPr>
        <w:t>. Pemodelan rangkaian RC tersebut dilakukan menggunakan bahasa C.</w:t>
      </w:r>
    </w:p>
    <w:p w14:paraId="42D6693F" w14:textId="1ABBA922" w:rsidR="00A55B01" w:rsidRPr="000734E3" w:rsidRDefault="004B7FAF" w:rsidP="0045720C">
      <w:pPr>
        <w:pStyle w:val="LABDAS09KataKunci"/>
        <w:rPr>
          <w:rFonts w:ascii="Book Antiqua" w:hAnsi="Book Antiqua"/>
          <w:iCs w:val="0"/>
          <w:sz w:val="20"/>
          <w:szCs w:val="20"/>
          <w:lang w:val="sv-SE"/>
        </w:rPr>
      </w:pPr>
      <w:r w:rsidRPr="00D83974">
        <w:rPr>
          <w:rFonts w:ascii="Book Antiqua" w:hAnsi="Book Antiqua"/>
          <w:iCs w:val="0"/>
          <w:sz w:val="20"/>
          <w:szCs w:val="20"/>
          <w:lang w:val="sv-SE"/>
        </w:rPr>
        <w:t>Kata kunci:</w:t>
      </w:r>
      <w:r w:rsidR="001A443D" w:rsidRPr="00D83974">
        <w:rPr>
          <w:rFonts w:ascii="Book Antiqua" w:hAnsi="Book Antiqua"/>
          <w:iCs w:val="0"/>
          <w:sz w:val="20"/>
          <w:szCs w:val="20"/>
          <w:lang w:val="sv-SE"/>
        </w:rPr>
        <w:t xml:space="preserve"> </w:t>
      </w:r>
      <w:r w:rsidR="00FB28E7">
        <w:rPr>
          <w:rFonts w:ascii="Book Antiqua" w:hAnsi="Book Antiqua"/>
          <w:iCs w:val="0"/>
          <w:sz w:val="20"/>
          <w:szCs w:val="20"/>
          <w:lang w:val="sv-SE"/>
        </w:rPr>
        <w:t>Rangkaian RC,</w:t>
      </w:r>
      <w:bookmarkStart w:id="0" w:name="_GoBack"/>
      <w:bookmarkEnd w:id="0"/>
      <w:r w:rsidR="00FB28E7">
        <w:rPr>
          <w:rFonts w:ascii="Book Antiqua" w:hAnsi="Book Antiqua"/>
          <w:iCs w:val="0"/>
          <w:sz w:val="20"/>
          <w:szCs w:val="20"/>
          <w:lang w:val="sv-SE"/>
        </w:rPr>
        <w:t xml:space="preserve"> kapasitor, bahasa C</w:t>
      </w:r>
    </w:p>
    <w:p w14:paraId="36905DAB" w14:textId="77777777" w:rsidR="00240A7F" w:rsidRPr="00D83974" w:rsidRDefault="00C5267D" w:rsidP="00FB28E7">
      <w:pPr>
        <w:pStyle w:val="LABDAS10Bab"/>
      </w:pPr>
      <w:bookmarkStart w:id="1" w:name="_Toc202170965"/>
      <w:r w:rsidRPr="00D83974">
        <w:t>Pendahul</w:t>
      </w:r>
      <w:r w:rsidR="00A55B01" w:rsidRPr="00D83974">
        <w:t xml:space="preserve">uan </w:t>
      </w:r>
      <w:bookmarkEnd w:id="1"/>
    </w:p>
    <w:p w14:paraId="5481C203" w14:textId="6E4996BC" w:rsidR="002E56F5" w:rsidRDefault="002E56F5" w:rsidP="00702DA5">
      <w:pPr>
        <w:tabs>
          <w:tab w:val="left" w:pos="1260"/>
        </w:tabs>
        <w:spacing w:line="235" w:lineRule="auto"/>
        <w:ind w:right="480"/>
        <w:rPr>
          <w:rFonts w:ascii="Book Antiqua" w:eastAsia="Calibri" w:hAnsi="Book Antiqua" w:cs="Calibri"/>
        </w:rPr>
      </w:pPr>
    </w:p>
    <w:p w14:paraId="310F377C" w14:textId="75EEE4F8" w:rsidR="004C186F" w:rsidRPr="00FB28E7" w:rsidRDefault="00FB28E7" w:rsidP="00FB28E7">
      <w:pPr>
        <w:tabs>
          <w:tab w:val="left" w:pos="1260"/>
        </w:tabs>
        <w:spacing w:line="235" w:lineRule="auto"/>
        <w:ind w:right="48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Pengisian kapasitor merupakan fenomena ketika satu atau lebih kapasitor diberikan </w:t>
      </w:r>
      <w:proofErr w:type="gramStart"/>
      <w:r>
        <w:rPr>
          <w:rFonts w:ascii="Book Antiqua" w:hAnsi="Book Antiqua"/>
        </w:rPr>
        <w:t>tegangan  yang</w:t>
      </w:r>
      <w:proofErr w:type="gramEnd"/>
      <w:r>
        <w:rPr>
          <w:rFonts w:ascii="Book Antiqua" w:hAnsi="Book Antiqua"/>
        </w:rPr>
        <w:t xml:space="preserve"> lebih tinggi daripada beda potensial kapasitor/ beberapa kapasitor tersebut.</w:t>
      </w:r>
    </w:p>
    <w:p w14:paraId="71BF395D" w14:textId="2321EDA3" w:rsidR="002E3576" w:rsidRDefault="00FB28E7" w:rsidP="00AC7822">
      <w:pPr>
        <w:pStyle w:val="LABDAS10Bab"/>
        <w:rPr>
          <w:szCs w:val="22"/>
        </w:rPr>
      </w:pPr>
      <w:r>
        <w:rPr>
          <w:szCs w:val="22"/>
        </w:rPr>
        <w:t>Flowchart</w:t>
      </w:r>
    </w:p>
    <w:p w14:paraId="67A64C0C" w14:textId="2B23D191" w:rsidR="00E70C92" w:rsidRDefault="00E70C92" w:rsidP="00E70C92">
      <w:pPr>
        <w:pStyle w:val="LABDAS11BabIsi"/>
      </w:pPr>
      <w:r>
        <w:rPr>
          <w:noProof/>
        </w:rPr>
        <w:drawing>
          <wp:inline distT="0" distB="0" distL="0" distR="0" wp14:anchorId="3E6F0507" wp14:editId="34A51234">
            <wp:extent cx="2861945" cy="6398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639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DD0E" w14:textId="77777777" w:rsidR="00E70C92" w:rsidRPr="00E70C92" w:rsidRDefault="00E70C92" w:rsidP="00E70C92">
      <w:pPr>
        <w:pStyle w:val="LABDAS11BabIsi"/>
      </w:pPr>
    </w:p>
    <w:p w14:paraId="44DE80CD" w14:textId="3D0551F8" w:rsidR="00544EAF" w:rsidRDefault="00FB28E7" w:rsidP="00A75BBC">
      <w:pPr>
        <w:pStyle w:val="LABDAS10Bab"/>
        <w:numPr>
          <w:ilvl w:val="0"/>
          <w:numId w:val="10"/>
        </w:numPr>
      </w:pPr>
      <w:r>
        <w:t>Penurunan Rumus</w:t>
      </w:r>
    </w:p>
    <w:p w14:paraId="10265E21" w14:textId="4C8C99C5" w:rsidR="00A75BBC" w:rsidRDefault="00A75BBC" w:rsidP="00A75BBC">
      <w:pPr>
        <w:pStyle w:val="LABDAS11BabIsi"/>
      </w:pPr>
      <w:r>
        <w:t>Penurunan rums dilakukan dengan mengamati gejala fisik yaitu</w:t>
      </w:r>
    </w:p>
    <w:p w14:paraId="48F40976" w14:textId="172AEEC0" w:rsidR="00A75BBC" w:rsidRDefault="00A75BBC" w:rsidP="00A75BBC">
      <w:pPr>
        <w:pStyle w:val="LABDAS11BabIsi"/>
        <w:numPr>
          <w:ilvl w:val="0"/>
          <w:numId w:val="11"/>
        </w:numPr>
      </w:pPr>
      <w:r>
        <w:lastRenderedPageBreak/>
        <w:t>Perubahan tegangan kapasitor</w:t>
      </w:r>
    </w:p>
    <w:p w14:paraId="4D0EAC37" w14:textId="118DC449" w:rsidR="00A75BBC" w:rsidRDefault="00A75BBC" w:rsidP="00A75BBC">
      <w:pPr>
        <w:pStyle w:val="LABDAS11BabIsi"/>
        <w:ind w:left="360"/>
      </w:pPr>
    </w:p>
    <w:p w14:paraId="4DDD40DC" w14:textId="7C5F2FE0" w:rsidR="00A75BBC" w:rsidRDefault="00A75BBC" w:rsidP="00D40CA3">
      <w:pPr>
        <w:pStyle w:val="LABDAS11BabIsi"/>
        <w:ind w:left="360"/>
      </w:pPr>
      <w:r>
        <w:t>Pendekatan diamati dengan model waktu diskrit</w:t>
      </w:r>
      <w:r w:rsidR="00D40CA3">
        <w:t xml:space="preserve">, </w:t>
      </w:r>
      <w:proofErr w:type="gramStart"/>
      <w:r w:rsidR="00D40CA3">
        <w:t>sehingga :</w:t>
      </w:r>
      <w:proofErr w:type="gramEnd"/>
    </w:p>
    <w:p w14:paraId="3CF18EC3" w14:textId="3C0E13C9" w:rsidR="00A75BBC" w:rsidRPr="00A75BBC" w:rsidRDefault="00A75BBC" w:rsidP="00A75BBC">
      <w:pPr>
        <w:pStyle w:val="LABDAS11BabIsi"/>
        <w:ind w:left="360"/>
      </w:pPr>
      <m:oMathPara>
        <m:oMath>
          <m:r>
            <m:rPr>
              <m:sty m:val="p"/>
            </m:rPr>
            <w:rPr>
              <w:rFonts w:ascii="Cambria Math" w:hAnsi="Cambria Math" w:cs="Nirmala UI"/>
            </w:rPr>
            <m:t>Δ</m:t>
          </m:r>
          <m:r>
            <m:rPr>
              <m:sty m:val="p"/>
            </m:rPr>
            <w:rPr>
              <w:rFonts w:ascii="Cambria Math" w:hAnsi="Cambria Math" w:cs="Nirmala UI"/>
            </w:rPr>
            <m:t>Vc ≈dVc</m:t>
          </m:r>
        </m:oMath>
      </m:oMathPara>
    </w:p>
    <w:p w14:paraId="0319D406" w14:textId="607F199B" w:rsidR="00A75BBC" w:rsidRPr="00A75BBC" w:rsidRDefault="00A75BBC" w:rsidP="00A75BBC">
      <w:pPr>
        <w:pStyle w:val="LABDAS11BabIsi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I*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20332637" w14:textId="03B066F8" w:rsidR="00A75BBC" w:rsidRDefault="00A75BBC" w:rsidP="00A75BBC">
      <w:pPr>
        <w:pStyle w:val="LABDAS11BabIsi"/>
        <w:numPr>
          <w:ilvl w:val="0"/>
          <w:numId w:val="11"/>
        </w:numPr>
      </w:pPr>
      <w:r>
        <w:t>Naiknya tegangan kapasitor</w:t>
      </w:r>
    </w:p>
    <w:p w14:paraId="216ADC5C" w14:textId="69204C4A" w:rsidR="00A75BBC" w:rsidRDefault="00A75BBC" w:rsidP="00A75BBC">
      <w:pPr>
        <w:pStyle w:val="LABDAS11BabIsi"/>
        <w:ind w:left="360"/>
      </w:pPr>
    </w:p>
    <w:p w14:paraId="3BF96EFE" w14:textId="72F77DB2" w:rsidR="00A75BBC" w:rsidRPr="00D40CA3" w:rsidRDefault="00A75BBC" w:rsidP="00A75BBC">
      <w:pPr>
        <w:pStyle w:val="LABDAS11BabIsi"/>
        <w:ind w:left="360"/>
      </w:pPr>
      <m:oMathPara>
        <m:oMath>
          <m:r>
            <m:rPr>
              <m:sty m:val="p"/>
            </m:rPr>
            <w:rPr>
              <w:rFonts w:ascii="Cambria Math" w:hAnsi="Cambria Math" w:cs="Nirmala UI"/>
            </w:rPr>
            <m:t xml:space="preserve">Vc=Vc+ </m:t>
          </m:r>
          <m:r>
            <m:rPr>
              <m:sty m:val="p"/>
            </m:rPr>
            <w:rPr>
              <w:rFonts w:ascii="Cambria Math" w:hAnsi="Cambria Math" w:cs="Nirmala UI"/>
            </w:rPr>
            <m:t>Δ</m:t>
          </m:r>
          <m:r>
            <m:rPr>
              <m:sty m:val="p"/>
            </m:rPr>
            <w:rPr>
              <w:rFonts w:ascii="Cambria Math" w:hAnsi="Cambria Math" w:cs="Nirmala UI"/>
            </w:rPr>
            <m:t>Vc</m:t>
          </m:r>
        </m:oMath>
      </m:oMathPara>
    </w:p>
    <w:p w14:paraId="1B9E1AF7" w14:textId="77777777" w:rsidR="00D40CA3" w:rsidRPr="00A75BBC" w:rsidRDefault="00D40CA3" w:rsidP="00A75BBC">
      <w:pPr>
        <w:pStyle w:val="LABDAS11BabIsi"/>
        <w:ind w:left="360"/>
      </w:pPr>
    </w:p>
    <w:p w14:paraId="36D2A203" w14:textId="1B7D2E9B" w:rsidR="00A75BBC" w:rsidRDefault="00D40CA3" w:rsidP="00A75BBC">
      <w:pPr>
        <w:pStyle w:val="LABDAS11BabIsi"/>
        <w:numPr>
          <w:ilvl w:val="0"/>
          <w:numId w:val="11"/>
        </w:numPr>
      </w:pPr>
      <w:r>
        <w:t>Berkurangnya Arus yang mengalir pada rangkaian</w:t>
      </w:r>
    </w:p>
    <w:p w14:paraId="2C719E9E" w14:textId="60949125" w:rsidR="00D40CA3" w:rsidRDefault="00D40CA3" w:rsidP="00D40CA3">
      <w:pPr>
        <w:pStyle w:val="LABDAS11BabIsi"/>
        <w:ind w:left="360"/>
      </w:pPr>
    </w:p>
    <w:p w14:paraId="61348645" w14:textId="3060F21A" w:rsidR="00D40CA3" w:rsidRPr="00D40CA3" w:rsidRDefault="00D40CA3" w:rsidP="00D40CA3">
      <w:pPr>
        <w:pStyle w:val="LABDAS11BabIsi"/>
        <w:ind w:left="360"/>
      </w:pPr>
      <m:oMathPara>
        <m:oMath>
          <m:r>
            <m:rPr>
              <m:sty m:val="p"/>
            </m:rPr>
            <w:rPr>
              <w:rFonts w:ascii="Cambria Math" w:hAnsi="Cambria Math" w:cs="Nirmala UI"/>
            </w:rPr>
            <m:t>I=</m:t>
          </m:r>
          <m:f>
            <m:fPr>
              <m:ctrlPr>
                <w:rPr>
                  <w:rFonts w:ascii="Cambria Math" w:hAnsi="Cambria Math" w:cs="Nirmala U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Nirmala UI"/>
                </w:rPr>
                <m:t>5- ΔVc</m:t>
              </m:r>
            </m:num>
            <m:den>
              <m:r>
                <m:rPr>
                  <m:sty m:val="p"/>
                </m:rPr>
                <w:rPr>
                  <w:rFonts w:ascii="Cambria Math" w:hAnsi="Cambria Math" w:cs="Nirmala UI"/>
                </w:rPr>
                <m:t>10000</m:t>
              </m:r>
            </m:den>
          </m:f>
        </m:oMath>
      </m:oMathPara>
    </w:p>
    <w:p w14:paraId="1234A0AC" w14:textId="77777777" w:rsidR="00D40CA3" w:rsidRPr="00D40CA3" w:rsidRDefault="00D40CA3" w:rsidP="00D40CA3">
      <w:pPr>
        <w:pStyle w:val="LABDAS11BabIsi"/>
        <w:ind w:left="360"/>
      </w:pPr>
    </w:p>
    <w:p w14:paraId="3E912490" w14:textId="3F5BDED8" w:rsidR="00D40CA3" w:rsidRDefault="00D40CA3" w:rsidP="00D40CA3">
      <w:pPr>
        <w:pStyle w:val="LABDAS11BabIsi"/>
        <w:ind w:left="360"/>
      </w:pPr>
      <w:r>
        <w:t xml:space="preserve">Berikut adalah kode yang mengaplikasikan prinsip-prinsip </w:t>
      </w:r>
      <w:proofErr w:type="gramStart"/>
      <w:r>
        <w:t>tersebut :</w:t>
      </w:r>
      <w:proofErr w:type="gramEnd"/>
    </w:p>
    <w:p w14:paraId="6B536A71" w14:textId="7A2753F4" w:rsidR="00D40CA3" w:rsidRDefault="00D40CA3" w:rsidP="00D40CA3">
      <w:pPr>
        <w:pStyle w:val="LABDAS11BabIsi"/>
        <w:ind w:left="360"/>
      </w:pPr>
    </w:p>
    <w:p w14:paraId="51CCAEDA" w14:textId="22B488F1" w:rsidR="00D40CA3" w:rsidRDefault="00D40CA3" w:rsidP="00D40CA3">
      <w:pPr>
        <w:pStyle w:val="LABDAS11BabIsi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648EA" wp14:editId="372791D2">
                <wp:simplePos x="0" y="0"/>
                <wp:positionH relativeFrom="column">
                  <wp:posOffset>147041</wp:posOffset>
                </wp:positionH>
                <wp:positionV relativeFrom="paragraph">
                  <wp:posOffset>17018</wp:posOffset>
                </wp:positionV>
                <wp:extent cx="2874873" cy="3657600"/>
                <wp:effectExtent l="0" t="0" r="2095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873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102D1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A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1  </w:t>
                            </w:r>
                            <w:r>
                              <w:rPr>
                                <w:rFonts w:ascii="Courier New" w:hAnsi="Courier New" w:cs="Courier New"/>
                                <w:color w:val="00A000"/>
                                <w:sz w:val="16"/>
                                <w:szCs w:val="16"/>
                              </w:rPr>
                              <w:t>#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A000"/>
                                <w:sz w:val="16"/>
                                <w:szCs w:val="16"/>
                              </w:rPr>
                              <w:t>include &lt;stdio.h&gt;</w:t>
                            </w:r>
                          </w:p>
                          <w:p w14:paraId="5565CE29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A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2  </w:t>
                            </w:r>
                            <w:r>
                              <w:rPr>
                                <w:rFonts w:ascii="Courier New" w:hAnsi="Courier New" w:cs="Courier New"/>
                                <w:color w:val="00A000"/>
                                <w:sz w:val="16"/>
                                <w:szCs w:val="16"/>
                              </w:rPr>
                              <w:t>#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A000"/>
                                <w:sz w:val="16"/>
                                <w:szCs w:val="16"/>
                              </w:rPr>
                              <w:t>include &lt;stdlib.h&gt;</w:t>
                            </w:r>
                          </w:p>
                          <w:p w14:paraId="3DA2EA9D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3  </w:t>
                            </w:r>
                          </w:p>
                          <w:p w14:paraId="2E0F5C35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4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E51288F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BEBEE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5 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BEBEE6"/>
                                <w:sz w:val="16"/>
                                <w:szCs w:val="16"/>
                              </w:rPr>
                              <w:t>// FILE I/O</w:t>
                            </w:r>
                          </w:p>
                          <w:p w14:paraId="2A8DBE7B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6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 xml:space="preserve">*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AD147EE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7      fp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fopen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"rc.txt"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"w"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9C147BB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BEBEE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8      </w:t>
                            </w:r>
                            <w:r>
                              <w:rPr>
                                <w:rFonts w:ascii="Courier New" w:hAnsi="Courier New" w:cs="Courier New"/>
                                <w:color w:val="BEBEE6"/>
                                <w:sz w:val="16"/>
                                <w:szCs w:val="16"/>
                              </w:rPr>
                              <w:t>// Input</w:t>
                            </w:r>
                          </w:p>
                          <w:p w14:paraId="36E9BBB5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9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vs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FD2E260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10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res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16"/>
                                <w:szCs w:val="16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8434BA1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11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cap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16"/>
                                <w:szCs w:val="16"/>
                              </w:rPr>
                              <w:t>0.00001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8B90F4A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12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E8C85BE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13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16"/>
                                <w:szCs w:val="16"/>
                              </w:rPr>
                              <w:t xml:space="preserve">float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0FF3872B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14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v_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diff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0C95387E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15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curr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16"/>
                                <w:szCs w:val="16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3A4F245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16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time_diff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16"/>
                                <w:szCs w:val="16"/>
                              </w:rPr>
                              <w:t>0.001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9EF1941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17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16"/>
                                <w:szCs w:val="16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vc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4A8CACC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18      time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= (</w:t>
                            </w:r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cap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A78DB70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19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"vc,time\n"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9871DAC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20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16"/>
                                <w:szCs w:val="16"/>
                              </w:rPr>
                              <w:t xml:space="preserve">while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 xml:space="preserve">&lt;=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14:paraId="5F8A1BFC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21          v_diff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= 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curr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 xml:space="preserve">*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time_diff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)/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cap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0607DD8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22          vc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 xml:space="preserve">+=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v_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diff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0C8A582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23          curr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= (</w:t>
                            </w:r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vc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)/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C821E21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24          i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 xml:space="preserve">+=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time_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diff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6CAB0C7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25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"%f,%f\n"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vc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8ECA580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26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  <w:proofErr w:type="gramEnd"/>
                          </w:p>
                          <w:p w14:paraId="4995E5DB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27      fclose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69FF1E8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28  </w:t>
                            </w:r>
                          </w:p>
                          <w:p w14:paraId="1110019D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29  </w:t>
                            </w:r>
                          </w:p>
                          <w:p w14:paraId="2E1A9D95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30  </w:t>
                            </w:r>
                          </w:p>
                          <w:p w14:paraId="4E1C23C9" w14:textId="77777777" w:rsidR="00D40CA3" w:rsidRDefault="00D40CA3" w:rsidP="00D40CA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31 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  <w:proofErr w:type="gramEnd"/>
                          </w:p>
                          <w:p w14:paraId="72CA2F31" w14:textId="77777777" w:rsidR="00D40CA3" w:rsidRDefault="00D40C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648E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11.6pt;margin-top:1.35pt;width:226.35pt;height:4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" fillcolor="white [3201]" strokeweight=".5pt">
                <v:textbox>
                  <w:txbxContent>
                    <w:p w14:paraId="08D102D1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A00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1  </w:t>
                      </w:r>
                      <w:r>
                        <w:rPr>
                          <w:rFonts w:ascii="Courier New" w:hAnsi="Courier New" w:cs="Courier New"/>
                          <w:color w:val="00A000"/>
                          <w:sz w:val="16"/>
                          <w:szCs w:val="16"/>
                        </w:rPr>
                        <w:t>#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A000"/>
                          <w:sz w:val="16"/>
                          <w:szCs w:val="16"/>
                        </w:rPr>
                        <w:t>include &lt;stdio.h&gt;</w:t>
                      </w:r>
                    </w:p>
                    <w:p w14:paraId="5565CE29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A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2  </w:t>
                      </w:r>
                      <w:r>
                        <w:rPr>
                          <w:rFonts w:ascii="Courier New" w:hAnsi="Courier New" w:cs="Courier New"/>
                          <w:color w:val="00A000"/>
                          <w:sz w:val="16"/>
                          <w:szCs w:val="16"/>
                        </w:rPr>
                        <w:t>#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A000"/>
                          <w:sz w:val="16"/>
                          <w:szCs w:val="16"/>
                        </w:rPr>
                        <w:t>include &lt;stdlib.h&gt;</w:t>
                      </w:r>
                    </w:p>
                    <w:p w14:paraId="3DA2EA9D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3  </w:t>
                      </w:r>
                    </w:p>
                    <w:p w14:paraId="2E0F5C35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4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16"/>
                          <w:szCs w:val="16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main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()</w:t>
                      </w:r>
                    </w:p>
                    <w:p w14:paraId="1E51288F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BEBEE6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5 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BEBEE6"/>
                          <w:sz w:val="16"/>
                          <w:szCs w:val="16"/>
                        </w:rPr>
                        <w:t>// FILE I/O</w:t>
                      </w:r>
                    </w:p>
                    <w:p w14:paraId="2A8DBE7B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6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 xml:space="preserve">*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;</w:t>
                      </w:r>
                    </w:p>
                    <w:p w14:paraId="1AD147EE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7      fp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fopen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"rc.txt"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"w"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9C147BB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BEBEE6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8      </w:t>
                      </w:r>
                      <w:r>
                        <w:rPr>
                          <w:rFonts w:ascii="Courier New" w:hAnsi="Courier New" w:cs="Courier New"/>
                          <w:color w:val="BEBEE6"/>
                          <w:sz w:val="16"/>
                          <w:szCs w:val="16"/>
                        </w:rPr>
                        <w:t>// Input</w:t>
                      </w:r>
                    </w:p>
                    <w:p w14:paraId="36E9BBB5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9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16"/>
                          <w:szCs w:val="16"/>
                        </w:rPr>
                        <w:t xml:space="preserve">float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vs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000F0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FD2E260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10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16"/>
                          <w:szCs w:val="16"/>
                        </w:rPr>
                        <w:t xml:space="preserve">float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res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000F0"/>
                          <w:sz w:val="16"/>
                          <w:szCs w:val="16"/>
                        </w:rPr>
                        <w:t>10000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8434BA1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11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16"/>
                          <w:szCs w:val="16"/>
                        </w:rPr>
                        <w:t xml:space="preserve">float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cap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F000F0"/>
                          <w:sz w:val="16"/>
                          <w:szCs w:val="16"/>
                        </w:rPr>
                        <w:t>0.00001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;</w:t>
                      </w:r>
                    </w:p>
                    <w:p w14:paraId="68B90F4A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12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16"/>
                          <w:szCs w:val="16"/>
                        </w:rPr>
                        <w:t xml:space="preserve">float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E8C85BE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13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16"/>
                          <w:szCs w:val="16"/>
                        </w:rPr>
                        <w:t xml:space="preserve">float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0FF3872B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14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16"/>
                          <w:szCs w:val="16"/>
                        </w:rPr>
                        <w:t xml:space="preserve">float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v_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diff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0C95387E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15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16"/>
                          <w:szCs w:val="16"/>
                        </w:rPr>
                        <w:t xml:space="preserve">float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curr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000F0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F000F0"/>
                          <w:sz w:val="16"/>
                          <w:szCs w:val="16"/>
                        </w:rPr>
                        <w:t>10000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3A4F245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16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16"/>
                          <w:szCs w:val="16"/>
                        </w:rPr>
                        <w:t xml:space="preserve">float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time_diff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000F0"/>
                          <w:sz w:val="16"/>
                          <w:szCs w:val="16"/>
                        </w:rPr>
                        <w:t>0.001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9EF1941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17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16"/>
                          <w:szCs w:val="16"/>
                        </w:rPr>
                        <w:t>float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vc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;</w:t>
                      </w:r>
                    </w:p>
                    <w:p w14:paraId="64A8CACC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18      time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= (</w:t>
                      </w:r>
                      <w:r>
                        <w:rPr>
                          <w:rFonts w:ascii="Courier New" w:hAnsi="Courier New" w:cs="Courier New"/>
                          <w:color w:val="F000F0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cap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A78DB70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19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"vc,time\n"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);</w:t>
                      </w:r>
                    </w:p>
                    <w:p w14:paraId="49871DAC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20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16"/>
                          <w:szCs w:val="16"/>
                        </w:rPr>
                        <w:t xml:space="preserve">while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 xml:space="preserve">&lt;=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5F8A1BFC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21          v_diff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= 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curr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 xml:space="preserve">*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time_diff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)/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cap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0607DD8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22          vc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 xml:space="preserve">+=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v_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diff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20C8A582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23          curr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= (</w:t>
                      </w:r>
                      <w:r>
                        <w:rPr>
                          <w:rFonts w:ascii="Courier New" w:hAnsi="Courier New" w:cs="Courier New"/>
                          <w:color w:val="F000F0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vc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)/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C821E21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24          i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 xml:space="preserve">+=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time_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diff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6CAB0C7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25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"%f,%f\n"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vc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);</w:t>
                      </w:r>
                    </w:p>
                    <w:p w14:paraId="18ECA580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26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}</w:t>
                      </w:r>
                      <w:proofErr w:type="gramEnd"/>
                    </w:p>
                    <w:p w14:paraId="4995E5DB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27      fclose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69FF1E8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28  </w:t>
                      </w:r>
                    </w:p>
                    <w:p w14:paraId="1110019D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29  </w:t>
                      </w:r>
                    </w:p>
                    <w:p w14:paraId="2E1A9D95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30  </w:t>
                      </w:r>
                    </w:p>
                    <w:p w14:paraId="4E1C23C9" w14:textId="77777777" w:rsidR="00D40CA3" w:rsidRDefault="00D40CA3" w:rsidP="00D40CA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31 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}</w:t>
                      </w:r>
                      <w:proofErr w:type="gramEnd"/>
                    </w:p>
                    <w:p w14:paraId="72CA2F31" w14:textId="77777777" w:rsidR="00D40CA3" w:rsidRDefault="00D40CA3"/>
                  </w:txbxContent>
                </v:textbox>
              </v:shape>
            </w:pict>
          </mc:Fallback>
        </mc:AlternateContent>
      </w:r>
    </w:p>
    <w:p w14:paraId="07F6003D" w14:textId="77777777" w:rsidR="00D40CA3" w:rsidRDefault="00D40CA3" w:rsidP="00D40CA3">
      <w:pPr>
        <w:pStyle w:val="LABDAS11BabIsi"/>
        <w:ind w:left="360"/>
      </w:pPr>
    </w:p>
    <w:p w14:paraId="5B5F52C7" w14:textId="77777777" w:rsidR="00D40CA3" w:rsidRPr="00A75BBC" w:rsidRDefault="00D40CA3" w:rsidP="00D40CA3">
      <w:pPr>
        <w:pStyle w:val="LABDAS11BabIsi"/>
        <w:ind w:left="360"/>
      </w:pPr>
    </w:p>
    <w:p w14:paraId="171B96FD" w14:textId="77777777" w:rsidR="00A75BBC" w:rsidRDefault="00A75BBC" w:rsidP="00A75BBC">
      <w:pPr>
        <w:pStyle w:val="LABDAS11BabIsi"/>
        <w:ind w:left="360"/>
      </w:pPr>
    </w:p>
    <w:p w14:paraId="2CCA54B4" w14:textId="4280E13B" w:rsidR="00A75BBC" w:rsidRDefault="00A75BBC" w:rsidP="00A75BBC">
      <w:pPr>
        <w:pStyle w:val="LABDAS11BabIsi"/>
        <w:ind w:left="360"/>
      </w:pPr>
    </w:p>
    <w:p w14:paraId="654D6953" w14:textId="65CE8DA3" w:rsidR="00D40CA3" w:rsidRDefault="00D40CA3" w:rsidP="00A75BBC">
      <w:pPr>
        <w:pStyle w:val="LABDAS11BabIsi"/>
        <w:ind w:left="360"/>
      </w:pPr>
    </w:p>
    <w:p w14:paraId="401C830D" w14:textId="20DC6596" w:rsidR="00D40CA3" w:rsidRDefault="00D40CA3" w:rsidP="00A75BBC">
      <w:pPr>
        <w:pStyle w:val="LABDAS11BabIsi"/>
        <w:ind w:left="360"/>
      </w:pPr>
    </w:p>
    <w:p w14:paraId="4231F97E" w14:textId="123D33FD" w:rsidR="00D40CA3" w:rsidRDefault="00D40CA3" w:rsidP="00A75BBC">
      <w:pPr>
        <w:pStyle w:val="LABDAS11BabIsi"/>
        <w:ind w:left="360"/>
      </w:pPr>
    </w:p>
    <w:p w14:paraId="510022E3" w14:textId="0D473E3A" w:rsidR="00D40CA3" w:rsidRDefault="00D40CA3" w:rsidP="00A75BBC">
      <w:pPr>
        <w:pStyle w:val="LABDAS11BabIsi"/>
        <w:ind w:left="360"/>
      </w:pPr>
    </w:p>
    <w:p w14:paraId="012AEFCC" w14:textId="673E057A" w:rsidR="00D40CA3" w:rsidRDefault="00D40CA3" w:rsidP="00A75BBC">
      <w:pPr>
        <w:pStyle w:val="LABDAS11BabIsi"/>
        <w:ind w:left="360"/>
      </w:pPr>
    </w:p>
    <w:p w14:paraId="51650524" w14:textId="2B8329FE" w:rsidR="00D40CA3" w:rsidRDefault="00D40CA3" w:rsidP="00A75BBC">
      <w:pPr>
        <w:pStyle w:val="LABDAS11BabIsi"/>
        <w:ind w:left="360"/>
      </w:pPr>
    </w:p>
    <w:p w14:paraId="61EECF09" w14:textId="21897D57" w:rsidR="00D40CA3" w:rsidRDefault="00D40CA3" w:rsidP="00A75BBC">
      <w:pPr>
        <w:pStyle w:val="LABDAS11BabIsi"/>
        <w:ind w:left="360"/>
      </w:pPr>
    </w:p>
    <w:p w14:paraId="329A29C1" w14:textId="5F409EF6" w:rsidR="00D40CA3" w:rsidRDefault="00D40CA3" w:rsidP="00A75BBC">
      <w:pPr>
        <w:pStyle w:val="LABDAS11BabIsi"/>
        <w:ind w:left="360"/>
      </w:pPr>
    </w:p>
    <w:p w14:paraId="4D1F3901" w14:textId="41DABBF2" w:rsidR="00D40CA3" w:rsidRDefault="00D40CA3" w:rsidP="00A75BBC">
      <w:pPr>
        <w:pStyle w:val="LABDAS11BabIsi"/>
        <w:ind w:left="360"/>
      </w:pPr>
    </w:p>
    <w:p w14:paraId="7F6911EB" w14:textId="7CE170DC" w:rsidR="00D40CA3" w:rsidRDefault="00D40CA3" w:rsidP="00A75BBC">
      <w:pPr>
        <w:pStyle w:val="LABDAS11BabIsi"/>
        <w:ind w:left="360"/>
      </w:pPr>
    </w:p>
    <w:p w14:paraId="6FB397F0" w14:textId="6C44EA1C" w:rsidR="00D40CA3" w:rsidRDefault="00D40CA3" w:rsidP="00A75BBC">
      <w:pPr>
        <w:pStyle w:val="LABDAS11BabIsi"/>
        <w:ind w:left="360"/>
      </w:pPr>
    </w:p>
    <w:p w14:paraId="2AD6338D" w14:textId="7929A37E" w:rsidR="00D40CA3" w:rsidRPr="00D40CA3" w:rsidRDefault="00D40CA3" w:rsidP="00A75BBC">
      <w:pPr>
        <w:pStyle w:val="LABDAS11BabIsi"/>
        <w:ind w:left="360"/>
        <w:rPr>
          <w:b/>
          <w:bCs/>
        </w:rPr>
      </w:pPr>
      <w:r>
        <w:rPr>
          <w:b/>
          <w:bCs/>
        </w:rPr>
        <w:t>Gambar 4-1-1 Kode dalam bahasa C</w:t>
      </w:r>
    </w:p>
    <w:p w14:paraId="5347FF73" w14:textId="58F1FB84" w:rsidR="00D40CA3" w:rsidRDefault="00D40CA3" w:rsidP="00A75BBC">
      <w:pPr>
        <w:pStyle w:val="LABDAS11BabIsi"/>
        <w:ind w:left="360"/>
      </w:pPr>
      <w:r>
        <w:t xml:space="preserve">Berikut adalah hasil graphing dengan model </w:t>
      </w:r>
      <w:r>
        <w:rPr>
          <w:i/>
          <w:iCs/>
        </w:rPr>
        <w:t>smoothered scatter plot</w:t>
      </w:r>
      <w:r>
        <w:t xml:space="preserve"> pada Excel.</w:t>
      </w:r>
    </w:p>
    <w:p w14:paraId="564ACCAC" w14:textId="0E9AB489" w:rsidR="00D40CA3" w:rsidRDefault="00D40CA3" w:rsidP="00A75BBC">
      <w:pPr>
        <w:pStyle w:val="LABDAS11BabIsi"/>
        <w:ind w:left="360"/>
      </w:pPr>
    </w:p>
    <w:p w14:paraId="600C9B46" w14:textId="36199266" w:rsidR="00D40CA3" w:rsidRDefault="00D40CA3" w:rsidP="00A75BBC">
      <w:pPr>
        <w:pStyle w:val="LABDAS11BabIsi"/>
        <w:ind w:left="360"/>
      </w:pPr>
      <w:r>
        <w:rPr>
          <w:noProof/>
        </w:rPr>
        <w:drawing>
          <wp:inline distT="0" distB="0" distL="0" distR="0" wp14:anchorId="7449293D" wp14:editId="0D9206BF">
            <wp:extent cx="2861945" cy="1713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11B3" w14:textId="3BB9907D" w:rsidR="00D40CA3" w:rsidRPr="00D40CA3" w:rsidRDefault="00D40CA3" w:rsidP="00A75BBC">
      <w:pPr>
        <w:pStyle w:val="LABDAS11BabIsi"/>
        <w:ind w:left="360"/>
        <w:rPr>
          <w:b/>
          <w:bCs/>
        </w:rPr>
      </w:pPr>
      <w:r>
        <w:rPr>
          <w:b/>
          <w:bCs/>
        </w:rPr>
        <w:t>Gambar 4-2-2 Graphing File Output</w:t>
      </w:r>
    </w:p>
    <w:p w14:paraId="231ED17F" w14:textId="4B802561" w:rsidR="00D40CA3" w:rsidRDefault="00D40CA3" w:rsidP="00D40CA3">
      <w:pPr>
        <w:pStyle w:val="LABDAS10Bab"/>
        <w:numPr>
          <w:ilvl w:val="0"/>
          <w:numId w:val="10"/>
        </w:numPr>
      </w:pPr>
      <w:r>
        <w:t>Kesimpulan</w:t>
      </w:r>
    </w:p>
    <w:p w14:paraId="72213180" w14:textId="5E1FAD81" w:rsidR="009E4A8E" w:rsidRDefault="00D40CA3" w:rsidP="009E4A8E">
      <w:pPr>
        <w:pStyle w:val="LABDAS11BabIsi"/>
      </w:pPr>
      <w:r>
        <w:t>Gejala transien dapat dimodelkan dengan bahasa C</w:t>
      </w:r>
      <w:r w:rsidR="009E4A8E">
        <w:t>.</w:t>
      </w:r>
    </w:p>
    <w:p w14:paraId="00500921" w14:textId="197AF39C" w:rsidR="009E4A8E" w:rsidRDefault="009E4A8E" w:rsidP="009E4A8E">
      <w:pPr>
        <w:pStyle w:val="LABDAS11BabIsi"/>
      </w:pPr>
    </w:p>
    <w:p w14:paraId="65C80455" w14:textId="77777777" w:rsidR="009E4A8E" w:rsidRPr="00B329B8" w:rsidRDefault="009E4A8E" w:rsidP="009E4A8E">
      <w:pPr>
        <w:pStyle w:val="LABDAS15DaftarPustaka"/>
        <w:ind w:left="0" w:firstLine="0"/>
        <w:rPr>
          <w:szCs w:val="22"/>
        </w:rPr>
      </w:pPr>
      <w:r w:rsidRPr="00B329B8">
        <w:rPr>
          <w:szCs w:val="22"/>
        </w:rPr>
        <w:t>Daftar Pustaka</w:t>
      </w:r>
    </w:p>
    <w:p w14:paraId="1CE05921" w14:textId="555FCD8E" w:rsidR="009E4A8E" w:rsidRDefault="009E4A8E" w:rsidP="009E4A8E">
      <w:pPr>
        <w:pStyle w:val="LABDAS16NomorDaftarPustaka"/>
      </w:pPr>
      <w:hyperlink r:id="rId13" w:history="1">
        <w:r w:rsidRPr="0067700D">
          <w:rPr>
            <w:rStyle w:val="Hyperlink"/>
          </w:rPr>
          <w:t>https://www.electronics-tutorials.ws/rc/rc_1.html</w:t>
        </w:r>
      </w:hyperlink>
      <w:r>
        <w:t>, 15 Februari 2020, 09:32.</w:t>
      </w:r>
    </w:p>
    <w:p w14:paraId="036E89A3" w14:textId="2C3A8291" w:rsidR="009E4A8E" w:rsidRDefault="009E4A8E" w:rsidP="009E4A8E">
      <w:pPr>
        <w:pStyle w:val="LABDAS11BabIsi"/>
      </w:pPr>
      <w:r>
        <w:t xml:space="preserve"> </w:t>
      </w:r>
    </w:p>
    <w:p w14:paraId="08827338" w14:textId="77777777" w:rsidR="00D40CA3" w:rsidRPr="00A75BBC" w:rsidRDefault="00D40CA3" w:rsidP="00A75BBC">
      <w:pPr>
        <w:pStyle w:val="LABDAS11BabIsi"/>
        <w:ind w:left="360"/>
      </w:pPr>
    </w:p>
    <w:sectPr w:rsidR="00D40CA3" w:rsidRPr="00A75BBC" w:rsidSect="00E2123C">
      <w:type w:val="continuous"/>
      <w:pgSz w:w="11906" w:h="16838"/>
      <w:pgMar w:top="964" w:right="964" w:bottom="964" w:left="1531" w:header="709" w:footer="709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653EE" w14:textId="77777777" w:rsidR="002C578F" w:rsidRDefault="002C578F" w:rsidP="00DD5F68">
      <w:r>
        <w:separator/>
      </w:r>
    </w:p>
  </w:endnote>
  <w:endnote w:type="continuationSeparator" w:id="0">
    <w:p w14:paraId="0D5E5FB1" w14:textId="77777777" w:rsidR="002C578F" w:rsidRDefault="002C578F" w:rsidP="00DD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51"/>
      <w:gridCol w:w="381"/>
    </w:tblGrid>
    <w:tr w:rsidR="001B57BC" w14:paraId="0FAC8343" w14:textId="77777777" w:rsidTr="00E93800">
      <w:tc>
        <w:tcPr>
          <w:tcW w:w="9464" w:type="dxa"/>
        </w:tcPr>
        <w:p w14:paraId="04E23D10" w14:textId="77777777" w:rsidR="001B57BC" w:rsidRDefault="001B57BC" w:rsidP="003F5A0C">
          <w:pPr>
            <w:pStyle w:val="Footer"/>
            <w:spacing w:before="60" w:after="120"/>
            <w:jc w:val="right"/>
            <w:rPr>
              <w:rFonts w:ascii="Cambria" w:hAnsi="Cambria"/>
              <w:b/>
              <w:sz w:val="16"/>
            </w:rPr>
          </w:pPr>
          <w:r w:rsidRPr="00401F8F">
            <w:rPr>
              <w:rFonts w:ascii="Cambria" w:hAnsi="Cambria"/>
              <w:b/>
              <w:sz w:val="16"/>
            </w:rPr>
            <w:t>Laporan Praktikum - Laboratorium Dasar Teknik Elektro – STEI ITB</w:t>
          </w:r>
        </w:p>
      </w:tc>
      <w:tc>
        <w:tcPr>
          <w:tcW w:w="384" w:type="dxa"/>
        </w:tcPr>
        <w:p w14:paraId="764D546B" w14:textId="77777777" w:rsidR="001B57BC" w:rsidRPr="00E93800" w:rsidRDefault="001B57BC" w:rsidP="00E93800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Pr="001637A6">
            <w:rPr>
              <w:rFonts w:ascii="Berlin Sans FB Demi" w:hAnsi="Berlin Sans FB Demi"/>
              <w:noProof/>
              <w:sz w:val="18"/>
              <w:szCs w:val="44"/>
            </w:rPr>
            <w:t>1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68345484" w14:textId="77777777" w:rsidR="001B57BC" w:rsidRDefault="001B5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59D72" w14:textId="77777777" w:rsidR="002C578F" w:rsidRDefault="002C578F" w:rsidP="00DD5F68">
      <w:r>
        <w:separator/>
      </w:r>
    </w:p>
  </w:footnote>
  <w:footnote w:type="continuationSeparator" w:id="0">
    <w:p w14:paraId="38D01731" w14:textId="77777777" w:rsidR="002C578F" w:rsidRDefault="002C578F" w:rsidP="00DD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FA93" w14:textId="258C1755" w:rsidR="001B57BC" w:rsidRDefault="001B57BC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887EADE" wp14:editId="3B7F8131">
              <wp:simplePos x="0" y="0"/>
              <wp:positionH relativeFrom="page">
                <wp:posOffset>7022465</wp:posOffset>
              </wp:positionH>
              <wp:positionV relativeFrom="page">
                <wp:posOffset>781050</wp:posOffset>
              </wp:positionV>
              <wp:extent cx="362585" cy="5564505"/>
              <wp:effectExtent l="254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556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4A46DA" w14:textId="77777777" w:rsidR="001B57BC" w:rsidRPr="00401F8F" w:rsidRDefault="001B57BC" w:rsidP="00401F8F">
                          <w:pPr>
                            <w:rPr>
                              <w:szCs w:val="44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87EADE" id="Rectangle 1" o:spid="_x0000_s1028" style="position:absolute;margin-left:552.95pt;margin-top:61.5pt;width:28.55pt;height:438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" o:allowincell="f" filled="f" stroked="f">
              <v:textbox style="layout-flow:vertical;mso-fit-shape-to-text:t">
                <w:txbxContent>
                  <w:p w14:paraId="414A46DA" w14:textId="77777777" w:rsidR="001B57BC" w:rsidRPr="00401F8F" w:rsidRDefault="001B57BC" w:rsidP="00401F8F">
                    <w:pPr>
                      <w:rPr>
                        <w:szCs w:val="4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87629"/>
    <w:multiLevelType w:val="hybridMultilevel"/>
    <w:tmpl w:val="AB6A8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7734D"/>
    <w:multiLevelType w:val="hybridMultilevel"/>
    <w:tmpl w:val="207215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630EB8"/>
    <w:multiLevelType w:val="multilevel"/>
    <w:tmpl w:val="E44E4230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ascii="Book Antiqua" w:hAnsi="Book Antiqua" w:hint="default"/>
        <w:b w:val="0"/>
        <w:bCs w:val="0"/>
        <w:sz w:val="20"/>
        <w:szCs w:val="20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79174513"/>
    <w:multiLevelType w:val="hybridMultilevel"/>
    <w:tmpl w:val="1382B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B113C"/>
    <w:multiLevelType w:val="hybridMultilevel"/>
    <w:tmpl w:val="69264A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BC"/>
    <w:rsid w:val="00004B6A"/>
    <w:rsid w:val="000128E5"/>
    <w:rsid w:val="00016D8B"/>
    <w:rsid w:val="00021882"/>
    <w:rsid w:val="00030E8A"/>
    <w:rsid w:val="00033A4D"/>
    <w:rsid w:val="000362A0"/>
    <w:rsid w:val="00036640"/>
    <w:rsid w:val="00045CC6"/>
    <w:rsid w:val="00050238"/>
    <w:rsid w:val="0006115A"/>
    <w:rsid w:val="00072FB3"/>
    <w:rsid w:val="000734E3"/>
    <w:rsid w:val="00083AB7"/>
    <w:rsid w:val="00085C17"/>
    <w:rsid w:val="00086ADE"/>
    <w:rsid w:val="000901E8"/>
    <w:rsid w:val="00090C4A"/>
    <w:rsid w:val="00096B9E"/>
    <w:rsid w:val="000A04CB"/>
    <w:rsid w:val="000A2BFD"/>
    <w:rsid w:val="000A3E84"/>
    <w:rsid w:val="000A4228"/>
    <w:rsid w:val="000A4945"/>
    <w:rsid w:val="000B189E"/>
    <w:rsid w:val="000B7E14"/>
    <w:rsid w:val="000D1DCF"/>
    <w:rsid w:val="000D5202"/>
    <w:rsid w:val="000D5508"/>
    <w:rsid w:val="000E00B7"/>
    <w:rsid w:val="000E6EDD"/>
    <w:rsid w:val="000F6F4B"/>
    <w:rsid w:val="00101387"/>
    <w:rsid w:val="0010492E"/>
    <w:rsid w:val="00104CFF"/>
    <w:rsid w:val="001055F0"/>
    <w:rsid w:val="001073F3"/>
    <w:rsid w:val="0011006E"/>
    <w:rsid w:val="00110523"/>
    <w:rsid w:val="001132DE"/>
    <w:rsid w:val="001226B1"/>
    <w:rsid w:val="00124634"/>
    <w:rsid w:val="00124A4D"/>
    <w:rsid w:val="00127694"/>
    <w:rsid w:val="00136D18"/>
    <w:rsid w:val="001414FE"/>
    <w:rsid w:val="00143915"/>
    <w:rsid w:val="0014674B"/>
    <w:rsid w:val="00152261"/>
    <w:rsid w:val="00156DFA"/>
    <w:rsid w:val="001637A6"/>
    <w:rsid w:val="001639B1"/>
    <w:rsid w:val="0016416C"/>
    <w:rsid w:val="00176C25"/>
    <w:rsid w:val="001773AF"/>
    <w:rsid w:val="00181296"/>
    <w:rsid w:val="00183D2D"/>
    <w:rsid w:val="00184EE8"/>
    <w:rsid w:val="0018651E"/>
    <w:rsid w:val="00192651"/>
    <w:rsid w:val="001A1EBC"/>
    <w:rsid w:val="001A443D"/>
    <w:rsid w:val="001B2C93"/>
    <w:rsid w:val="001B3A20"/>
    <w:rsid w:val="001B46CF"/>
    <w:rsid w:val="001B57BC"/>
    <w:rsid w:val="001C7897"/>
    <w:rsid w:val="001D12B2"/>
    <w:rsid w:val="001D6480"/>
    <w:rsid w:val="001E5403"/>
    <w:rsid w:val="001E7501"/>
    <w:rsid w:val="001F4CF5"/>
    <w:rsid w:val="001F71E1"/>
    <w:rsid w:val="00203D52"/>
    <w:rsid w:val="0020553A"/>
    <w:rsid w:val="00215E93"/>
    <w:rsid w:val="00216311"/>
    <w:rsid w:val="0022394F"/>
    <w:rsid w:val="00232BF0"/>
    <w:rsid w:val="002373FA"/>
    <w:rsid w:val="00240A7F"/>
    <w:rsid w:val="002449BD"/>
    <w:rsid w:val="0024756E"/>
    <w:rsid w:val="002640BE"/>
    <w:rsid w:val="002642AE"/>
    <w:rsid w:val="002734DC"/>
    <w:rsid w:val="00280A24"/>
    <w:rsid w:val="00281F57"/>
    <w:rsid w:val="00285536"/>
    <w:rsid w:val="002856C2"/>
    <w:rsid w:val="0028653E"/>
    <w:rsid w:val="00286A0C"/>
    <w:rsid w:val="0029364A"/>
    <w:rsid w:val="002978F4"/>
    <w:rsid w:val="002A175B"/>
    <w:rsid w:val="002A224C"/>
    <w:rsid w:val="002A5246"/>
    <w:rsid w:val="002A5B09"/>
    <w:rsid w:val="002B1F89"/>
    <w:rsid w:val="002B4E98"/>
    <w:rsid w:val="002B72FB"/>
    <w:rsid w:val="002B7488"/>
    <w:rsid w:val="002C4573"/>
    <w:rsid w:val="002C4C64"/>
    <w:rsid w:val="002C578F"/>
    <w:rsid w:val="002D1EB6"/>
    <w:rsid w:val="002D4602"/>
    <w:rsid w:val="002D49B0"/>
    <w:rsid w:val="002D581E"/>
    <w:rsid w:val="002E3576"/>
    <w:rsid w:val="002E56F5"/>
    <w:rsid w:val="00305ECA"/>
    <w:rsid w:val="003112F8"/>
    <w:rsid w:val="00312BAB"/>
    <w:rsid w:val="00313913"/>
    <w:rsid w:val="00317B20"/>
    <w:rsid w:val="003274A4"/>
    <w:rsid w:val="003302E2"/>
    <w:rsid w:val="00330670"/>
    <w:rsid w:val="00333085"/>
    <w:rsid w:val="003343C8"/>
    <w:rsid w:val="00335644"/>
    <w:rsid w:val="00345BEA"/>
    <w:rsid w:val="00350B84"/>
    <w:rsid w:val="00352C22"/>
    <w:rsid w:val="00353F3A"/>
    <w:rsid w:val="003663A9"/>
    <w:rsid w:val="0036682E"/>
    <w:rsid w:val="00366D35"/>
    <w:rsid w:val="003702BA"/>
    <w:rsid w:val="003720B3"/>
    <w:rsid w:val="00374901"/>
    <w:rsid w:val="003808CC"/>
    <w:rsid w:val="0038287A"/>
    <w:rsid w:val="003907AE"/>
    <w:rsid w:val="00393AB7"/>
    <w:rsid w:val="00395B81"/>
    <w:rsid w:val="00395DC0"/>
    <w:rsid w:val="003A111F"/>
    <w:rsid w:val="003A15D1"/>
    <w:rsid w:val="003A7A62"/>
    <w:rsid w:val="003B24F2"/>
    <w:rsid w:val="003B367E"/>
    <w:rsid w:val="003B53A4"/>
    <w:rsid w:val="003B67F3"/>
    <w:rsid w:val="003B7D7F"/>
    <w:rsid w:val="003C3171"/>
    <w:rsid w:val="003D10D9"/>
    <w:rsid w:val="003E2B23"/>
    <w:rsid w:val="003E3211"/>
    <w:rsid w:val="003F3E09"/>
    <w:rsid w:val="003F5A0C"/>
    <w:rsid w:val="003F5E7E"/>
    <w:rsid w:val="003F759A"/>
    <w:rsid w:val="003F7E56"/>
    <w:rsid w:val="004001DC"/>
    <w:rsid w:val="004006E7"/>
    <w:rsid w:val="00401F8F"/>
    <w:rsid w:val="00424EE5"/>
    <w:rsid w:val="00431693"/>
    <w:rsid w:val="00432A0D"/>
    <w:rsid w:val="00434E08"/>
    <w:rsid w:val="00444E77"/>
    <w:rsid w:val="00455C50"/>
    <w:rsid w:val="0045720C"/>
    <w:rsid w:val="00457EB0"/>
    <w:rsid w:val="004657CC"/>
    <w:rsid w:val="0047565C"/>
    <w:rsid w:val="00476618"/>
    <w:rsid w:val="00480DCF"/>
    <w:rsid w:val="00482757"/>
    <w:rsid w:val="00485041"/>
    <w:rsid w:val="004860D5"/>
    <w:rsid w:val="0048617D"/>
    <w:rsid w:val="0048709F"/>
    <w:rsid w:val="00492399"/>
    <w:rsid w:val="004929F8"/>
    <w:rsid w:val="00492F3D"/>
    <w:rsid w:val="004A0649"/>
    <w:rsid w:val="004A375F"/>
    <w:rsid w:val="004B0AB8"/>
    <w:rsid w:val="004B0E65"/>
    <w:rsid w:val="004B4DC2"/>
    <w:rsid w:val="004B5302"/>
    <w:rsid w:val="004B7FAF"/>
    <w:rsid w:val="004C186F"/>
    <w:rsid w:val="004C2060"/>
    <w:rsid w:val="004C26B5"/>
    <w:rsid w:val="004C5B79"/>
    <w:rsid w:val="004C7007"/>
    <w:rsid w:val="004D1B78"/>
    <w:rsid w:val="004D49C2"/>
    <w:rsid w:val="004D69DB"/>
    <w:rsid w:val="004D760F"/>
    <w:rsid w:val="004E2580"/>
    <w:rsid w:val="004E2DAE"/>
    <w:rsid w:val="004E7A0A"/>
    <w:rsid w:val="004F137C"/>
    <w:rsid w:val="004F765C"/>
    <w:rsid w:val="00500335"/>
    <w:rsid w:val="00511C53"/>
    <w:rsid w:val="00512451"/>
    <w:rsid w:val="00522842"/>
    <w:rsid w:val="00523284"/>
    <w:rsid w:val="00523FE9"/>
    <w:rsid w:val="005244C0"/>
    <w:rsid w:val="00527B83"/>
    <w:rsid w:val="0053289E"/>
    <w:rsid w:val="005403E5"/>
    <w:rsid w:val="005419A3"/>
    <w:rsid w:val="00544EAF"/>
    <w:rsid w:val="00552269"/>
    <w:rsid w:val="00553896"/>
    <w:rsid w:val="00554823"/>
    <w:rsid w:val="0055593E"/>
    <w:rsid w:val="00555D56"/>
    <w:rsid w:val="00570309"/>
    <w:rsid w:val="005706B1"/>
    <w:rsid w:val="00571279"/>
    <w:rsid w:val="00572407"/>
    <w:rsid w:val="005749EA"/>
    <w:rsid w:val="005750C8"/>
    <w:rsid w:val="00582D26"/>
    <w:rsid w:val="00583599"/>
    <w:rsid w:val="005841BB"/>
    <w:rsid w:val="00586EC1"/>
    <w:rsid w:val="005958A0"/>
    <w:rsid w:val="00597C72"/>
    <w:rsid w:val="005A2ACD"/>
    <w:rsid w:val="005A419E"/>
    <w:rsid w:val="005A7CCA"/>
    <w:rsid w:val="005B3BF5"/>
    <w:rsid w:val="005B4B3D"/>
    <w:rsid w:val="005C38F3"/>
    <w:rsid w:val="005C5BD1"/>
    <w:rsid w:val="005D1291"/>
    <w:rsid w:val="005D2C58"/>
    <w:rsid w:val="005D6F71"/>
    <w:rsid w:val="005D6FD4"/>
    <w:rsid w:val="005F74E0"/>
    <w:rsid w:val="006002D7"/>
    <w:rsid w:val="006039A8"/>
    <w:rsid w:val="006071E6"/>
    <w:rsid w:val="006074D0"/>
    <w:rsid w:val="00612294"/>
    <w:rsid w:val="006122FD"/>
    <w:rsid w:val="006146C2"/>
    <w:rsid w:val="006237AB"/>
    <w:rsid w:val="0062575B"/>
    <w:rsid w:val="006266E5"/>
    <w:rsid w:val="0063000A"/>
    <w:rsid w:val="00630FD0"/>
    <w:rsid w:val="006364F1"/>
    <w:rsid w:val="006403F0"/>
    <w:rsid w:val="006437D6"/>
    <w:rsid w:val="0064387B"/>
    <w:rsid w:val="0066745D"/>
    <w:rsid w:val="00672031"/>
    <w:rsid w:val="00676792"/>
    <w:rsid w:val="00680A76"/>
    <w:rsid w:val="006A720E"/>
    <w:rsid w:val="006B29AE"/>
    <w:rsid w:val="006C085B"/>
    <w:rsid w:val="006C1C6F"/>
    <w:rsid w:val="006C6EEC"/>
    <w:rsid w:val="006C71EC"/>
    <w:rsid w:val="006D443D"/>
    <w:rsid w:val="006D7774"/>
    <w:rsid w:val="006F041A"/>
    <w:rsid w:val="006F654D"/>
    <w:rsid w:val="00701D1E"/>
    <w:rsid w:val="00702947"/>
    <w:rsid w:val="00702DA5"/>
    <w:rsid w:val="00717C0C"/>
    <w:rsid w:val="007206AD"/>
    <w:rsid w:val="00730E3A"/>
    <w:rsid w:val="00734E96"/>
    <w:rsid w:val="00737110"/>
    <w:rsid w:val="007443E3"/>
    <w:rsid w:val="00746737"/>
    <w:rsid w:val="00754615"/>
    <w:rsid w:val="007566CA"/>
    <w:rsid w:val="00757107"/>
    <w:rsid w:val="00762956"/>
    <w:rsid w:val="00770C18"/>
    <w:rsid w:val="0078572A"/>
    <w:rsid w:val="00786C4A"/>
    <w:rsid w:val="007A016A"/>
    <w:rsid w:val="007A22EC"/>
    <w:rsid w:val="007A5441"/>
    <w:rsid w:val="007A55A4"/>
    <w:rsid w:val="007A625C"/>
    <w:rsid w:val="007B1D14"/>
    <w:rsid w:val="007B6FD6"/>
    <w:rsid w:val="007C68B0"/>
    <w:rsid w:val="007C70F2"/>
    <w:rsid w:val="007E10AD"/>
    <w:rsid w:val="007E2F56"/>
    <w:rsid w:val="007F5CFA"/>
    <w:rsid w:val="00803F62"/>
    <w:rsid w:val="00811C7A"/>
    <w:rsid w:val="00811E37"/>
    <w:rsid w:val="0081296F"/>
    <w:rsid w:val="00813BBC"/>
    <w:rsid w:val="008219DA"/>
    <w:rsid w:val="00821ECA"/>
    <w:rsid w:val="00827C0D"/>
    <w:rsid w:val="0083774E"/>
    <w:rsid w:val="00845706"/>
    <w:rsid w:val="008460FF"/>
    <w:rsid w:val="00850426"/>
    <w:rsid w:val="00852490"/>
    <w:rsid w:val="00853D1E"/>
    <w:rsid w:val="008622A0"/>
    <w:rsid w:val="008644B5"/>
    <w:rsid w:val="00867A18"/>
    <w:rsid w:val="008719A1"/>
    <w:rsid w:val="00873485"/>
    <w:rsid w:val="008817B4"/>
    <w:rsid w:val="00882D5A"/>
    <w:rsid w:val="00886A37"/>
    <w:rsid w:val="00887C6C"/>
    <w:rsid w:val="008908F1"/>
    <w:rsid w:val="00895F70"/>
    <w:rsid w:val="008A1469"/>
    <w:rsid w:val="008A304C"/>
    <w:rsid w:val="008A34A0"/>
    <w:rsid w:val="008A49AF"/>
    <w:rsid w:val="008B12B6"/>
    <w:rsid w:val="008B4806"/>
    <w:rsid w:val="008C299E"/>
    <w:rsid w:val="008C649E"/>
    <w:rsid w:val="008D1469"/>
    <w:rsid w:val="008D7492"/>
    <w:rsid w:val="008E3A1F"/>
    <w:rsid w:val="008E5AE8"/>
    <w:rsid w:val="008E6486"/>
    <w:rsid w:val="008E7249"/>
    <w:rsid w:val="008F1672"/>
    <w:rsid w:val="008F5AE9"/>
    <w:rsid w:val="009015C8"/>
    <w:rsid w:val="0090190E"/>
    <w:rsid w:val="00907AE6"/>
    <w:rsid w:val="009121F5"/>
    <w:rsid w:val="009179E7"/>
    <w:rsid w:val="00917FA9"/>
    <w:rsid w:val="00922D73"/>
    <w:rsid w:val="009240F2"/>
    <w:rsid w:val="009266CA"/>
    <w:rsid w:val="00927615"/>
    <w:rsid w:val="00934CA4"/>
    <w:rsid w:val="00937535"/>
    <w:rsid w:val="00940523"/>
    <w:rsid w:val="0094129C"/>
    <w:rsid w:val="009427EA"/>
    <w:rsid w:val="00947100"/>
    <w:rsid w:val="00951231"/>
    <w:rsid w:val="0095490A"/>
    <w:rsid w:val="00955248"/>
    <w:rsid w:val="0096352C"/>
    <w:rsid w:val="009662FC"/>
    <w:rsid w:val="00967F75"/>
    <w:rsid w:val="009712E1"/>
    <w:rsid w:val="009727D5"/>
    <w:rsid w:val="009773C8"/>
    <w:rsid w:val="00984878"/>
    <w:rsid w:val="0099460F"/>
    <w:rsid w:val="00996A7A"/>
    <w:rsid w:val="009A1EFE"/>
    <w:rsid w:val="009A3FD7"/>
    <w:rsid w:val="009A5092"/>
    <w:rsid w:val="009A7082"/>
    <w:rsid w:val="009D3225"/>
    <w:rsid w:val="009E1103"/>
    <w:rsid w:val="009E15D1"/>
    <w:rsid w:val="009E1856"/>
    <w:rsid w:val="009E38B0"/>
    <w:rsid w:val="009E4A8E"/>
    <w:rsid w:val="009F024F"/>
    <w:rsid w:val="00A05B01"/>
    <w:rsid w:val="00A13D5E"/>
    <w:rsid w:val="00A2319B"/>
    <w:rsid w:val="00A243A5"/>
    <w:rsid w:val="00A32451"/>
    <w:rsid w:val="00A33FE2"/>
    <w:rsid w:val="00A50A1D"/>
    <w:rsid w:val="00A5193F"/>
    <w:rsid w:val="00A52816"/>
    <w:rsid w:val="00A52D39"/>
    <w:rsid w:val="00A55B01"/>
    <w:rsid w:val="00A56637"/>
    <w:rsid w:val="00A56B52"/>
    <w:rsid w:val="00A63F7D"/>
    <w:rsid w:val="00A645FC"/>
    <w:rsid w:val="00A64AB2"/>
    <w:rsid w:val="00A70195"/>
    <w:rsid w:val="00A7031E"/>
    <w:rsid w:val="00A75BBC"/>
    <w:rsid w:val="00A80041"/>
    <w:rsid w:val="00A84DA6"/>
    <w:rsid w:val="00A85C44"/>
    <w:rsid w:val="00A97031"/>
    <w:rsid w:val="00A97FEB"/>
    <w:rsid w:val="00AA34D4"/>
    <w:rsid w:val="00AB50D2"/>
    <w:rsid w:val="00AB6CBA"/>
    <w:rsid w:val="00AC2F11"/>
    <w:rsid w:val="00AC6712"/>
    <w:rsid w:val="00AC7822"/>
    <w:rsid w:val="00AD71B6"/>
    <w:rsid w:val="00AE03B7"/>
    <w:rsid w:val="00AE479F"/>
    <w:rsid w:val="00AE4B03"/>
    <w:rsid w:val="00AE69E4"/>
    <w:rsid w:val="00AF3ABC"/>
    <w:rsid w:val="00AF57C6"/>
    <w:rsid w:val="00AF5929"/>
    <w:rsid w:val="00B010A1"/>
    <w:rsid w:val="00B0119E"/>
    <w:rsid w:val="00B0134D"/>
    <w:rsid w:val="00B01E67"/>
    <w:rsid w:val="00B04221"/>
    <w:rsid w:val="00B04BDC"/>
    <w:rsid w:val="00B10C5C"/>
    <w:rsid w:val="00B15B33"/>
    <w:rsid w:val="00B16B1C"/>
    <w:rsid w:val="00B2185D"/>
    <w:rsid w:val="00B2245B"/>
    <w:rsid w:val="00B22E21"/>
    <w:rsid w:val="00B23D50"/>
    <w:rsid w:val="00B329B8"/>
    <w:rsid w:val="00B34B6C"/>
    <w:rsid w:val="00B3775D"/>
    <w:rsid w:val="00B43D59"/>
    <w:rsid w:val="00B45D35"/>
    <w:rsid w:val="00B5587C"/>
    <w:rsid w:val="00B63307"/>
    <w:rsid w:val="00B66BD1"/>
    <w:rsid w:val="00B71A06"/>
    <w:rsid w:val="00B72071"/>
    <w:rsid w:val="00B75AD6"/>
    <w:rsid w:val="00B776B0"/>
    <w:rsid w:val="00B77941"/>
    <w:rsid w:val="00B90705"/>
    <w:rsid w:val="00B920DC"/>
    <w:rsid w:val="00B96A7E"/>
    <w:rsid w:val="00BA4A31"/>
    <w:rsid w:val="00BB327C"/>
    <w:rsid w:val="00BB6B03"/>
    <w:rsid w:val="00BC4A8A"/>
    <w:rsid w:val="00BC771D"/>
    <w:rsid w:val="00BD0369"/>
    <w:rsid w:val="00BD0CE3"/>
    <w:rsid w:val="00BD7328"/>
    <w:rsid w:val="00BE0B21"/>
    <w:rsid w:val="00BE0C28"/>
    <w:rsid w:val="00BE47C6"/>
    <w:rsid w:val="00BF22F9"/>
    <w:rsid w:val="00BF452A"/>
    <w:rsid w:val="00C021CA"/>
    <w:rsid w:val="00C10209"/>
    <w:rsid w:val="00C2175D"/>
    <w:rsid w:val="00C356A2"/>
    <w:rsid w:val="00C36DAC"/>
    <w:rsid w:val="00C421BD"/>
    <w:rsid w:val="00C45A78"/>
    <w:rsid w:val="00C45F6B"/>
    <w:rsid w:val="00C5267D"/>
    <w:rsid w:val="00C52BC3"/>
    <w:rsid w:val="00C57813"/>
    <w:rsid w:val="00C60CF8"/>
    <w:rsid w:val="00C62D70"/>
    <w:rsid w:val="00C70CFB"/>
    <w:rsid w:val="00C80476"/>
    <w:rsid w:val="00C810F0"/>
    <w:rsid w:val="00C81177"/>
    <w:rsid w:val="00C9310B"/>
    <w:rsid w:val="00C97377"/>
    <w:rsid w:val="00CA3E9E"/>
    <w:rsid w:val="00CB2427"/>
    <w:rsid w:val="00CB2D64"/>
    <w:rsid w:val="00CB75B3"/>
    <w:rsid w:val="00CB7C3F"/>
    <w:rsid w:val="00CC3E29"/>
    <w:rsid w:val="00CC645B"/>
    <w:rsid w:val="00CD3E03"/>
    <w:rsid w:val="00CE0F99"/>
    <w:rsid w:val="00CE6DA2"/>
    <w:rsid w:val="00CE6E19"/>
    <w:rsid w:val="00CF4DFD"/>
    <w:rsid w:val="00D05863"/>
    <w:rsid w:val="00D11021"/>
    <w:rsid w:val="00D145E4"/>
    <w:rsid w:val="00D22C65"/>
    <w:rsid w:val="00D23AAC"/>
    <w:rsid w:val="00D26126"/>
    <w:rsid w:val="00D302F7"/>
    <w:rsid w:val="00D401C0"/>
    <w:rsid w:val="00D40CA3"/>
    <w:rsid w:val="00D61826"/>
    <w:rsid w:val="00D83974"/>
    <w:rsid w:val="00D933E7"/>
    <w:rsid w:val="00D9516D"/>
    <w:rsid w:val="00D979E7"/>
    <w:rsid w:val="00DA2E4A"/>
    <w:rsid w:val="00DB2868"/>
    <w:rsid w:val="00DB47AB"/>
    <w:rsid w:val="00DB58BA"/>
    <w:rsid w:val="00DC4483"/>
    <w:rsid w:val="00DC4A00"/>
    <w:rsid w:val="00DC5A9C"/>
    <w:rsid w:val="00DD0E52"/>
    <w:rsid w:val="00DD4948"/>
    <w:rsid w:val="00DD5553"/>
    <w:rsid w:val="00DD5F68"/>
    <w:rsid w:val="00DD7127"/>
    <w:rsid w:val="00DE4C74"/>
    <w:rsid w:val="00DE5FCD"/>
    <w:rsid w:val="00DF51CA"/>
    <w:rsid w:val="00E01D3B"/>
    <w:rsid w:val="00E03026"/>
    <w:rsid w:val="00E036C3"/>
    <w:rsid w:val="00E05817"/>
    <w:rsid w:val="00E2123C"/>
    <w:rsid w:val="00E434FC"/>
    <w:rsid w:val="00E4408D"/>
    <w:rsid w:val="00E47DEE"/>
    <w:rsid w:val="00E546A2"/>
    <w:rsid w:val="00E55E58"/>
    <w:rsid w:val="00E63307"/>
    <w:rsid w:val="00E660A8"/>
    <w:rsid w:val="00E70C92"/>
    <w:rsid w:val="00E70CD7"/>
    <w:rsid w:val="00E81C07"/>
    <w:rsid w:val="00E8340F"/>
    <w:rsid w:val="00E83C36"/>
    <w:rsid w:val="00E8728D"/>
    <w:rsid w:val="00E93800"/>
    <w:rsid w:val="00E9686B"/>
    <w:rsid w:val="00EA18C5"/>
    <w:rsid w:val="00EA18FA"/>
    <w:rsid w:val="00EA2355"/>
    <w:rsid w:val="00EA391F"/>
    <w:rsid w:val="00EA3945"/>
    <w:rsid w:val="00EB27ED"/>
    <w:rsid w:val="00EB492D"/>
    <w:rsid w:val="00EB64CC"/>
    <w:rsid w:val="00EC2B89"/>
    <w:rsid w:val="00EC33C5"/>
    <w:rsid w:val="00EC5879"/>
    <w:rsid w:val="00EC7B6E"/>
    <w:rsid w:val="00ED101A"/>
    <w:rsid w:val="00ED4B11"/>
    <w:rsid w:val="00ED5185"/>
    <w:rsid w:val="00ED55C6"/>
    <w:rsid w:val="00EF10BF"/>
    <w:rsid w:val="00EF2800"/>
    <w:rsid w:val="00EF2D26"/>
    <w:rsid w:val="00EF4B49"/>
    <w:rsid w:val="00EF635B"/>
    <w:rsid w:val="00EF7FAB"/>
    <w:rsid w:val="00F11160"/>
    <w:rsid w:val="00F23C1A"/>
    <w:rsid w:val="00F25ABA"/>
    <w:rsid w:val="00F37281"/>
    <w:rsid w:val="00F4405B"/>
    <w:rsid w:val="00F55FA7"/>
    <w:rsid w:val="00F70899"/>
    <w:rsid w:val="00F7481F"/>
    <w:rsid w:val="00F759C3"/>
    <w:rsid w:val="00F85DCD"/>
    <w:rsid w:val="00F92318"/>
    <w:rsid w:val="00FB1AA6"/>
    <w:rsid w:val="00FB28E7"/>
    <w:rsid w:val="00FB44B6"/>
    <w:rsid w:val="00FB4BCF"/>
    <w:rsid w:val="00FB676C"/>
    <w:rsid w:val="00FC6A5C"/>
    <w:rsid w:val="00FD16BA"/>
    <w:rsid w:val="00FD288A"/>
    <w:rsid w:val="00FD7DA3"/>
    <w:rsid w:val="00FE44F2"/>
    <w:rsid w:val="00FE59C1"/>
    <w:rsid w:val="00FF0C9F"/>
    <w:rsid w:val="00FF1ECD"/>
    <w:rsid w:val="00FF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."/>
  <w:listSeparator w:val=","/>
  <w14:docId w14:val="32349392"/>
  <w15:docId w15:val="{B0E16B9D-1CF0-420A-86F8-468467D8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46C2"/>
  </w:style>
  <w:style w:type="paragraph" w:styleId="Heading1">
    <w:name w:val="heading 1"/>
    <w:basedOn w:val="Normal"/>
    <w:next w:val="Normal"/>
    <w:qFormat/>
    <w:rsid w:val="002B74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40A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5D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40A7F"/>
  </w:style>
  <w:style w:type="paragraph" w:styleId="TOC2">
    <w:name w:val="toc 2"/>
    <w:basedOn w:val="Normal"/>
    <w:next w:val="Normal"/>
    <w:autoRedefine/>
    <w:semiHidden/>
    <w:rsid w:val="00240A7F"/>
    <w:pPr>
      <w:ind w:left="240"/>
    </w:pPr>
  </w:style>
  <w:style w:type="paragraph" w:styleId="Caption">
    <w:name w:val="caption"/>
    <w:basedOn w:val="Normal"/>
    <w:next w:val="Normal"/>
    <w:qFormat/>
    <w:rsid w:val="00B22E21"/>
    <w:pPr>
      <w:jc w:val="center"/>
    </w:pPr>
    <w:rPr>
      <w:rFonts w:ascii="Garamond" w:hAnsi="Garamond"/>
      <w:b/>
      <w:bCs/>
      <w:sz w:val="18"/>
    </w:rPr>
  </w:style>
  <w:style w:type="paragraph" w:customStyle="1" w:styleId="LABDAS13a1BarisKetGambar">
    <w:name w:val="LABDAS (13a)1 Baris Ket Gambar"/>
    <w:basedOn w:val="Caption"/>
    <w:next w:val="LABDAS11BabIsi"/>
    <w:rsid w:val="006074D0"/>
    <w:pPr>
      <w:spacing w:before="120" w:after="240"/>
    </w:pPr>
  </w:style>
  <w:style w:type="paragraph" w:customStyle="1" w:styleId="LABDAS01Judul">
    <w:name w:val="LABDAS (01) Judul"/>
    <w:basedOn w:val="Normal"/>
    <w:next w:val="LABDAS02Penulis"/>
    <w:autoRedefine/>
    <w:rsid w:val="00D83974"/>
    <w:pPr>
      <w:spacing w:before="240" w:after="24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2Penulis">
    <w:name w:val="LABDAS (02) Penulis"/>
    <w:basedOn w:val="Normal"/>
    <w:next w:val="LABDAS03Asisten"/>
    <w:rsid w:val="00BA4A31"/>
    <w:pPr>
      <w:jc w:val="center"/>
    </w:pPr>
    <w:rPr>
      <w:rFonts w:ascii="Century Gothic" w:hAnsi="Century Gothic" w:cs="Tahoma"/>
      <w:b/>
      <w:bCs/>
      <w:szCs w:val="22"/>
      <w:lang w:val="sv-SE"/>
    </w:rPr>
  </w:style>
  <w:style w:type="paragraph" w:customStyle="1" w:styleId="LABDAS06Laboratorium">
    <w:name w:val="LABDAS (06) Laboratorium"/>
    <w:basedOn w:val="Normal"/>
    <w:next w:val="Normal"/>
    <w:rsid w:val="00086ADE"/>
    <w:pPr>
      <w:spacing w:after="240"/>
      <w:jc w:val="center"/>
    </w:pPr>
    <w:rPr>
      <w:rFonts w:ascii="Agency FB" w:hAnsi="Agency FB" w:cs="Tahoma"/>
      <w:szCs w:val="22"/>
      <w:lang w:val="sv-SE"/>
    </w:rPr>
  </w:style>
  <w:style w:type="paragraph" w:customStyle="1" w:styleId="LABDAS14aTabel">
    <w:name w:val="LABDAS (14a ) Tabel"/>
    <w:basedOn w:val="Caption"/>
    <w:next w:val="LABDAS11BabIsi"/>
    <w:rsid w:val="006074D0"/>
    <w:pPr>
      <w:spacing w:before="240" w:after="120"/>
      <w:jc w:val="both"/>
    </w:pPr>
  </w:style>
  <w:style w:type="paragraph" w:customStyle="1" w:styleId="LABDAS07Abstrak">
    <w:name w:val="LABDAS (07) Abstrak"/>
    <w:basedOn w:val="Normal"/>
    <w:next w:val="LABDAS08AbstrakIsi"/>
    <w:autoRedefine/>
    <w:rsid w:val="00D83974"/>
    <w:pPr>
      <w:spacing w:after="12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8AbstrakIsi">
    <w:name w:val="LABDAS (08) Abstrak Isi"/>
    <w:basedOn w:val="Normal"/>
    <w:next w:val="LABDAS09KataKunci"/>
    <w:rsid w:val="00EC5879"/>
    <w:pPr>
      <w:jc w:val="both"/>
    </w:pPr>
    <w:rPr>
      <w:rFonts w:ascii="Garamond" w:hAnsi="Garamond"/>
      <w:i/>
      <w:iCs/>
      <w:sz w:val="22"/>
      <w:lang w:val="en-GB"/>
    </w:rPr>
  </w:style>
  <w:style w:type="paragraph" w:customStyle="1" w:styleId="LABDAS09KataKunci">
    <w:name w:val="LABDAS (09) Kata Kunci"/>
    <w:basedOn w:val="Normal"/>
    <w:rsid w:val="004F765C"/>
    <w:pPr>
      <w:spacing w:before="120" w:after="120"/>
      <w:jc w:val="both"/>
    </w:pPr>
    <w:rPr>
      <w:rFonts w:ascii="Garamond" w:hAnsi="Garamond"/>
      <w:iCs/>
      <w:sz w:val="22"/>
      <w:szCs w:val="22"/>
      <w:lang w:val="en-GB"/>
    </w:rPr>
  </w:style>
  <w:style w:type="paragraph" w:customStyle="1" w:styleId="LABDAS10Bab">
    <w:name w:val="LABDAS (10) Bab"/>
    <w:basedOn w:val="Heading1"/>
    <w:next w:val="LABDAS11BabIsi"/>
    <w:rsid w:val="004F765C"/>
    <w:pPr>
      <w:numPr>
        <w:numId w:val="9"/>
      </w:numPr>
      <w:spacing w:after="0"/>
    </w:pPr>
    <w:rPr>
      <w:rFonts w:ascii="Garamond" w:hAnsi="Garamond" w:cs="Tahoma"/>
      <w:smallCaps/>
      <w:sz w:val="22"/>
      <w:szCs w:val="24"/>
      <w:lang w:val="en-GB"/>
    </w:rPr>
  </w:style>
  <w:style w:type="paragraph" w:customStyle="1" w:styleId="LABDAS11BabIsi">
    <w:name w:val="LABDAS (11) Bab Isi"/>
    <w:basedOn w:val="Normal"/>
    <w:link w:val="LABDAS11BabIsiChar"/>
    <w:rsid w:val="004F765C"/>
    <w:pPr>
      <w:spacing w:before="120" w:after="120"/>
      <w:jc w:val="both"/>
    </w:pPr>
    <w:rPr>
      <w:rFonts w:ascii="Book Antiqua" w:hAnsi="Book Antiqua"/>
      <w:lang w:val="en-GB"/>
    </w:rPr>
  </w:style>
  <w:style w:type="character" w:customStyle="1" w:styleId="LABDAS11BabIsiChar">
    <w:name w:val="LABDAS (11) Bab Isi Char"/>
    <w:basedOn w:val="DefaultParagraphFont"/>
    <w:link w:val="LABDAS11BabIsi"/>
    <w:rsid w:val="004F765C"/>
    <w:rPr>
      <w:rFonts w:ascii="Book Antiqua" w:hAnsi="Book Antiqua"/>
      <w:szCs w:val="24"/>
      <w:lang w:val="en-GB" w:eastAsia="ja-JP"/>
    </w:rPr>
  </w:style>
  <w:style w:type="table" w:styleId="TableGrid">
    <w:name w:val="Table Grid"/>
    <w:basedOn w:val="TableNormal"/>
    <w:rsid w:val="0062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LABDAS11BabIsi"/>
    <w:rsid w:val="004F765C"/>
    <w:pPr>
      <w:numPr>
        <w:ilvl w:val="1"/>
        <w:numId w:val="9"/>
      </w:numPr>
      <w:spacing w:after="0"/>
    </w:pPr>
    <w:rPr>
      <w:rFonts w:ascii="Garamond" w:hAnsi="Garamond" w:cs="Tahoma"/>
      <w:i w:val="0"/>
      <w:iCs w:val="0"/>
      <w:smallCaps/>
      <w:sz w:val="22"/>
      <w:szCs w:val="22"/>
      <w:lang w:val="sv-SE"/>
    </w:rPr>
  </w:style>
  <w:style w:type="paragraph" w:customStyle="1" w:styleId="LABDAS16NomorDaftarPustaka">
    <w:name w:val="LABDAS (16) Nomor Daftar Pustaka"/>
    <w:basedOn w:val="Normal"/>
    <w:rsid w:val="005749EA"/>
    <w:pPr>
      <w:numPr>
        <w:numId w:val="1"/>
      </w:numPr>
      <w:spacing w:before="120" w:after="120"/>
      <w:jc w:val="both"/>
    </w:pPr>
    <w:rPr>
      <w:rFonts w:ascii="Garamond" w:hAnsi="Garamond"/>
      <w:sz w:val="22"/>
      <w:lang w:val="sv-SE"/>
    </w:rPr>
  </w:style>
  <w:style w:type="paragraph" w:styleId="Header">
    <w:name w:val="header"/>
    <w:basedOn w:val="Normal"/>
    <w:link w:val="HeaderChar"/>
    <w:rsid w:val="00DD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5F6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D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F68"/>
    <w:rPr>
      <w:sz w:val="24"/>
      <w:szCs w:val="24"/>
      <w:lang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D933E7"/>
    <w:pPr>
      <w:jc w:val="center"/>
    </w:pPr>
    <w:rPr>
      <w:rFonts w:ascii="Arial Narrow" w:hAnsi="Arial Narrow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512451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512451"/>
  </w:style>
  <w:style w:type="character" w:styleId="Hyperlink">
    <w:name w:val="Hyperlink"/>
    <w:basedOn w:val="DefaultParagraphFont"/>
    <w:rsid w:val="00312BAB"/>
    <w:rPr>
      <w:color w:val="0000FF"/>
      <w:u w:val="single"/>
    </w:rPr>
  </w:style>
  <w:style w:type="paragraph" w:customStyle="1" w:styleId="LABDAS14bTabelIsi">
    <w:name w:val="LABDAS (14b) Tabel Isi"/>
    <w:basedOn w:val="Normal"/>
    <w:qFormat/>
    <w:rsid w:val="00B23D50"/>
    <w:pPr>
      <w:jc w:val="center"/>
    </w:pPr>
    <w:rPr>
      <w:rFonts w:ascii="Garamond" w:hAnsi="Garamond" w:cs="Tahoma"/>
      <w:b/>
      <w:bCs/>
      <w:sz w:val="16"/>
      <w:szCs w:val="16"/>
      <w:lang w:val="id-ID"/>
    </w:rPr>
  </w:style>
  <w:style w:type="paragraph" w:customStyle="1" w:styleId="StyleLABDASDaftarPustakaItalic">
    <w:name w:val="Style LABDAS Daftar Pustaka + Italic"/>
    <w:basedOn w:val="LABDAS16NomorDaftarPustaka"/>
    <w:rsid w:val="005749EA"/>
    <w:rPr>
      <w:i/>
      <w:iCs/>
    </w:rPr>
  </w:style>
  <w:style w:type="paragraph" w:customStyle="1" w:styleId="LABDAS13b2BarisKetGambar">
    <w:name w:val="LABDAS (13b) 2 Baris Ket Gambar"/>
    <w:basedOn w:val="LABDAS13a1BarisKetGambar"/>
    <w:next w:val="LABDAS11BabIsi"/>
    <w:qFormat/>
    <w:rsid w:val="00CB2D64"/>
    <w:pPr>
      <w:jc w:val="both"/>
    </w:pPr>
  </w:style>
  <w:style w:type="paragraph" w:customStyle="1" w:styleId="LABDAS15DaftarPustaka">
    <w:name w:val="LABDAS (15) Daftar Pustaka"/>
    <w:basedOn w:val="LABDAS10Bab"/>
    <w:next w:val="LABDAS16NomorDaftarPustaka"/>
    <w:qFormat/>
    <w:rsid w:val="006074D0"/>
    <w:pPr>
      <w:numPr>
        <w:numId w:val="0"/>
      </w:numPr>
      <w:ind w:left="403" w:hanging="403"/>
      <w:jc w:val="center"/>
    </w:pPr>
  </w:style>
  <w:style w:type="paragraph" w:styleId="BalloonText">
    <w:name w:val="Balloon Text"/>
    <w:basedOn w:val="Normal"/>
    <w:link w:val="BalloonTextChar"/>
    <w:rsid w:val="004B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4DC2"/>
    <w:rPr>
      <w:rFonts w:ascii="Tahoma" w:hAnsi="Tahoma" w:cs="Tahoma"/>
      <w:sz w:val="16"/>
      <w:szCs w:val="16"/>
      <w:lang w:eastAsia="ja-JP"/>
    </w:rPr>
  </w:style>
  <w:style w:type="table" w:styleId="TableList1">
    <w:name w:val="Table List 1"/>
    <w:basedOn w:val="TableNormal"/>
    <w:rsid w:val="006257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2E56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1826"/>
    <w:pPr>
      <w:spacing w:before="100" w:beforeAutospacing="1" w:after="100" w:afterAutospacing="1"/>
    </w:pPr>
    <w:rPr>
      <w:rFonts w:eastAsia="Times New Roman"/>
      <w:lang w:val="en-ID" w:eastAsia="en-ID"/>
    </w:rPr>
  </w:style>
  <w:style w:type="character" w:styleId="Emphasis">
    <w:name w:val="Emphasis"/>
    <w:basedOn w:val="DefaultParagraphFont"/>
    <w:uiPriority w:val="20"/>
    <w:qFormat/>
    <w:rsid w:val="00BD7328"/>
    <w:rPr>
      <w:i/>
      <w:iCs/>
    </w:rPr>
  </w:style>
  <w:style w:type="character" w:styleId="Strong">
    <w:name w:val="Strong"/>
    <w:basedOn w:val="DefaultParagraphFont"/>
    <w:uiPriority w:val="22"/>
    <w:qFormat/>
    <w:rsid w:val="00555D56"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555D5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181296"/>
    <w:rPr>
      <w:color w:val="605E5C"/>
      <w:shd w:val="clear" w:color="auto" w:fill="E1DFDD"/>
    </w:rPr>
  </w:style>
  <w:style w:type="paragraph" w:customStyle="1" w:styleId="Default">
    <w:name w:val="Default"/>
    <w:rsid w:val="004929F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D"/>
    </w:rPr>
  </w:style>
  <w:style w:type="character" w:styleId="PlaceholderText">
    <w:name w:val="Placeholder Text"/>
    <w:basedOn w:val="DefaultParagraphFont"/>
    <w:uiPriority w:val="99"/>
    <w:semiHidden/>
    <w:rsid w:val="003A11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3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3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3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electronics-tutorials.ws/rc/rc_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Downloads\Template%20Laporan%20&amp;%20Panduan%20Penulisan%20Laporan%20-%20%200511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0AAE2C6-8ED5-4743-AC6D-A8D8B146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 &amp; Panduan Penulisan Laporan -  05112011</Template>
  <TotalTime>42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PERCOBAAN</vt:lpstr>
    </vt:vector>
  </TitlesOfParts>
  <Company>Sony Electronics, Inc.</Company>
  <LinksUpToDate>false</LinksUpToDate>
  <CharactersWithSpaces>1424</CharactersWithSpaces>
  <SharedDoc>false</SharedDoc>
  <HLinks>
    <vt:vector size="6" baseType="variant">
      <vt:variant>
        <vt:i4>917527</vt:i4>
      </vt:variant>
      <vt:variant>
        <vt:i4>15</vt:i4>
      </vt:variant>
      <vt:variant>
        <vt:i4>0</vt:i4>
      </vt:variant>
      <vt:variant>
        <vt:i4>5</vt:i4>
      </vt:variant>
      <vt:variant>
        <vt:lpwstr>http://www.alamat-website.ac.id/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PERCOBAAN</dc:title>
  <dc:subject/>
  <dc:creator>Harry</dc:creator>
  <cp:keywords/>
  <dc:description/>
  <cp:lastModifiedBy>William Godjali</cp:lastModifiedBy>
  <cp:revision>3</cp:revision>
  <cp:lastPrinted>2020-02-12T12:52:00Z</cp:lastPrinted>
  <dcterms:created xsi:type="dcterms:W3CDTF">2020-02-15T01:34:00Z</dcterms:created>
  <dcterms:modified xsi:type="dcterms:W3CDTF">2020-02-15T02:33:00Z</dcterms:modified>
</cp:coreProperties>
</file>